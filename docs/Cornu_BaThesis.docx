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546D19" w14:paraId="7DB6DADA" w14:textId="77777777" w:rsidTr="000C468E">
        <w:trPr>
          <w:trHeight w:hRule="exact" w:val="10431"/>
        </w:trPr>
        <w:tc>
          <w:tcPr>
            <w:tcW w:w="8392" w:type="dxa"/>
            <w:shd w:val="clear" w:color="auto" w:fill="auto"/>
            <w:tcMar>
              <w:top w:w="284" w:type="dxa"/>
            </w:tcMar>
          </w:tcPr>
          <w:p w14:paraId="2759CEB6" w14:textId="2C9BA4C4" w:rsidR="00801CD9" w:rsidRPr="00546D19" w:rsidRDefault="007E70D7" w:rsidP="00801CD9">
            <w:pPr>
              <w:pStyle w:val="Titel"/>
            </w:pPr>
            <w:r w:rsidRPr="00546D19">
              <w:fldChar w:fldCharType="begin">
                <w:ffData>
                  <w:name w:val=""/>
                  <w:enabled/>
                  <w:calcOnExit w:val="0"/>
                  <w:textInput>
                    <w:default w:val="Rendering Denoising"/>
                  </w:textInput>
                </w:ffData>
              </w:fldChar>
            </w:r>
            <w:r w:rsidRPr="00546D19">
              <w:instrText xml:space="preserve"> FORMTEXT </w:instrText>
            </w:r>
            <w:r w:rsidRPr="00546D19">
              <w:fldChar w:fldCharType="separate"/>
            </w:r>
            <w:r w:rsidRPr="00546D19">
              <w:t>Rendering Denoising</w:t>
            </w:r>
            <w:r w:rsidRPr="00546D19">
              <w:fldChar w:fldCharType="end"/>
            </w:r>
          </w:p>
          <w:p w14:paraId="3B5BF4D5" w14:textId="544960FE" w:rsidR="00801CD9" w:rsidRPr="00546D19" w:rsidRDefault="0098728A" w:rsidP="00801CD9">
            <w:pPr>
              <w:pStyle w:val="Untertitel"/>
            </w:pPr>
            <w:r>
              <w:fldChar w:fldCharType="begin">
                <w:ffData>
                  <w:name w:val=""/>
                  <w:enabled/>
                  <w:calcOnExit w:val="0"/>
                  <w:textInput>
                    <w:default w:val="Path Tracing Denoising mit neuronalen Netzen"/>
                  </w:textInput>
                </w:ffData>
              </w:fldChar>
            </w:r>
            <w:r>
              <w:instrText xml:space="preserve"> FORMTEXT </w:instrText>
            </w:r>
            <w:r>
              <w:fldChar w:fldCharType="separate"/>
            </w:r>
            <w:bookmarkStart w:id="0" w:name="_Toc199777840"/>
            <w:r>
              <w:rPr>
                <w:noProof/>
              </w:rPr>
              <w:t>Path Tracing Denoising mit neuronalen Netzen</w:t>
            </w:r>
            <w:bookmarkEnd w:id="0"/>
            <w:r>
              <w:fldChar w:fldCharType="end"/>
            </w:r>
          </w:p>
          <w:p w14:paraId="51CC6B9D" w14:textId="77777777" w:rsidR="00801CD9" w:rsidRPr="00546D19" w:rsidRDefault="00801CD9" w:rsidP="00801CD9"/>
          <w:p w14:paraId="2A4956E1" w14:textId="5155C95B" w:rsidR="009F5BCC" w:rsidRPr="00546D19" w:rsidRDefault="00E1384E" w:rsidP="00801CD9">
            <w:pPr>
              <w:rPr>
                <w:b/>
              </w:rPr>
            </w:pPr>
            <w:r w:rsidRPr="00546D19">
              <w:rPr>
                <w:b/>
              </w:rPr>
              <w:fldChar w:fldCharType="begin">
                <w:ffData>
                  <w:name w:val=""/>
                  <w:enabled/>
                  <w:calcOnExit w:val="0"/>
                  <w:textInput>
                    <w:default w:val="Bachelorthesis"/>
                  </w:textInput>
                </w:ffData>
              </w:fldChar>
            </w:r>
            <w:r w:rsidRPr="00546D19">
              <w:rPr>
                <w:b/>
              </w:rPr>
              <w:instrText xml:space="preserve"> FORMTEXT </w:instrText>
            </w:r>
            <w:r w:rsidRPr="00546D19">
              <w:rPr>
                <w:b/>
              </w:rPr>
            </w:r>
            <w:r w:rsidRPr="00546D19">
              <w:rPr>
                <w:b/>
              </w:rPr>
              <w:fldChar w:fldCharType="separate"/>
            </w:r>
            <w:r w:rsidRPr="00546D19">
              <w:rPr>
                <w:b/>
              </w:rPr>
              <w:t>Bachelorthesis</w:t>
            </w:r>
            <w:r w:rsidRPr="00546D19">
              <w:rPr>
                <w:b/>
              </w:rPr>
              <w:fldChar w:fldCharType="end"/>
            </w:r>
          </w:p>
          <w:p w14:paraId="5A96BE58" w14:textId="77777777" w:rsidR="000C468E" w:rsidRPr="00546D19" w:rsidRDefault="000C468E" w:rsidP="00801CD9">
            <w:pPr>
              <w:rPr>
                <w:b/>
              </w:rPr>
            </w:pPr>
          </w:p>
          <w:p w14:paraId="6411102E" w14:textId="77777777" w:rsidR="000C468E" w:rsidRPr="00546D19" w:rsidRDefault="000C468E" w:rsidP="00801CD9">
            <w:pPr>
              <w:rPr>
                <w:b/>
              </w:rPr>
            </w:pPr>
          </w:p>
          <w:p w14:paraId="7DA6A939" w14:textId="77777777" w:rsidR="000C468E" w:rsidRPr="00546D19" w:rsidRDefault="000C468E" w:rsidP="00801CD9">
            <w:pPr>
              <w:rPr>
                <w:b/>
              </w:rPr>
            </w:pPr>
            <w:r w:rsidRPr="00546D19">
              <w:rPr>
                <w:szCs w:val="19"/>
              </w:rPr>
              <w:fldChar w:fldCharType="begin">
                <w:ffData>
                  <w:name w:val=""/>
                  <w:enabled/>
                  <w:calcOnExit w:val="0"/>
                  <w:textInput>
                    <w:default w:val="[Kurztext einfüngen, falls gewünscht]"/>
                  </w:textInput>
                </w:ffData>
              </w:fldChar>
            </w:r>
            <w:r w:rsidRPr="00546D19">
              <w:rPr>
                <w:szCs w:val="19"/>
              </w:rPr>
              <w:instrText xml:space="preserve"> FORMTEXT </w:instrText>
            </w:r>
            <w:r w:rsidRPr="00546D19">
              <w:rPr>
                <w:szCs w:val="19"/>
              </w:rPr>
            </w:r>
            <w:r w:rsidRPr="00546D19">
              <w:rPr>
                <w:szCs w:val="19"/>
              </w:rPr>
              <w:fldChar w:fldCharType="separate"/>
            </w:r>
            <w:r w:rsidRPr="00546D19">
              <w:rPr>
                <w:szCs w:val="19"/>
              </w:rPr>
              <w:t>[Kurztext einfüngen, falls gewünscht]</w:t>
            </w:r>
            <w:r w:rsidRPr="00546D19">
              <w:rPr>
                <w:szCs w:val="19"/>
              </w:rPr>
              <w:fldChar w:fldCharType="end"/>
            </w:r>
          </w:p>
        </w:tc>
      </w:tr>
      <w:tr w:rsidR="009F5BCC" w:rsidRPr="00546D19" w14:paraId="44768DB6" w14:textId="77777777" w:rsidTr="000C468E">
        <w:trPr>
          <w:trHeight w:hRule="exact" w:val="2138"/>
        </w:trPr>
        <w:tc>
          <w:tcPr>
            <w:tcW w:w="8392" w:type="dxa"/>
            <w:shd w:val="clear" w:color="auto" w:fill="auto"/>
            <w:vAlign w:val="bottom"/>
          </w:tcPr>
          <w:p w14:paraId="6AF6D3CE" w14:textId="2A1157D4" w:rsidR="000C468E" w:rsidRPr="00546D19" w:rsidRDefault="000C468E" w:rsidP="000C468E">
            <w:pPr>
              <w:pStyle w:val="Fuzeile"/>
              <w:tabs>
                <w:tab w:val="clear" w:pos="4536"/>
                <w:tab w:val="left" w:pos="2835"/>
              </w:tabs>
              <w:spacing w:line="360" w:lineRule="auto"/>
              <w:rPr>
                <w:color w:val="auto"/>
                <w:sz w:val="19"/>
                <w:szCs w:val="19"/>
              </w:rPr>
            </w:pPr>
            <w:r w:rsidRPr="00546D19">
              <w:rPr>
                <w:color w:val="auto"/>
                <w:sz w:val="19"/>
                <w:szCs w:val="19"/>
              </w:rPr>
              <w:t>Studiengang:</w:t>
            </w:r>
            <w:r w:rsidRPr="00546D19">
              <w:rPr>
                <w:color w:val="auto"/>
                <w:sz w:val="19"/>
                <w:szCs w:val="19"/>
              </w:rPr>
              <w:tab/>
            </w:r>
            <w:r w:rsidR="007E70D7" w:rsidRPr="00546D19">
              <w:rPr>
                <w:color w:val="auto"/>
                <w:sz w:val="19"/>
                <w:szCs w:val="19"/>
              </w:rPr>
              <w:fldChar w:fldCharType="begin">
                <w:ffData>
                  <w:name w:val=""/>
                  <w:enabled/>
                  <w:calcOnExit w:val="0"/>
                  <w:textInput>
                    <w:default w:val="CPCVR"/>
                  </w:textInput>
                </w:ffData>
              </w:fldChar>
            </w:r>
            <w:r w:rsidR="007E70D7" w:rsidRPr="00546D19">
              <w:rPr>
                <w:color w:val="auto"/>
                <w:sz w:val="19"/>
                <w:szCs w:val="19"/>
              </w:rPr>
              <w:instrText xml:space="preserve"> FORMTEXT </w:instrText>
            </w:r>
            <w:r w:rsidR="007E70D7" w:rsidRPr="00546D19">
              <w:rPr>
                <w:color w:val="auto"/>
                <w:sz w:val="19"/>
                <w:szCs w:val="19"/>
              </w:rPr>
            </w:r>
            <w:r w:rsidR="007E70D7" w:rsidRPr="00546D19">
              <w:rPr>
                <w:color w:val="auto"/>
                <w:sz w:val="19"/>
                <w:szCs w:val="19"/>
              </w:rPr>
              <w:fldChar w:fldCharType="separate"/>
            </w:r>
            <w:r w:rsidR="007E70D7" w:rsidRPr="00546D19">
              <w:rPr>
                <w:color w:val="auto"/>
                <w:sz w:val="19"/>
                <w:szCs w:val="19"/>
              </w:rPr>
              <w:t>CPCVR</w:t>
            </w:r>
            <w:r w:rsidR="007E70D7" w:rsidRPr="00546D19">
              <w:rPr>
                <w:color w:val="auto"/>
                <w:sz w:val="19"/>
                <w:szCs w:val="19"/>
              </w:rPr>
              <w:fldChar w:fldCharType="end"/>
            </w:r>
          </w:p>
          <w:p w14:paraId="1A28745C" w14:textId="39A13316" w:rsidR="000C468E" w:rsidRPr="00546D19" w:rsidRDefault="000C468E" w:rsidP="000C468E">
            <w:pPr>
              <w:pStyle w:val="Fuzeile"/>
              <w:tabs>
                <w:tab w:val="clear" w:pos="4536"/>
                <w:tab w:val="left" w:pos="2835"/>
              </w:tabs>
              <w:spacing w:line="360" w:lineRule="auto"/>
              <w:rPr>
                <w:color w:val="auto"/>
                <w:sz w:val="19"/>
                <w:szCs w:val="19"/>
              </w:rPr>
            </w:pPr>
            <w:r w:rsidRPr="00546D19">
              <w:rPr>
                <w:color w:val="auto"/>
                <w:sz w:val="19"/>
                <w:szCs w:val="19"/>
              </w:rPr>
              <w:t>Autor:</w:t>
            </w:r>
            <w:r w:rsidRPr="00546D19">
              <w:rPr>
                <w:color w:val="auto"/>
                <w:sz w:val="19"/>
                <w:szCs w:val="19"/>
              </w:rPr>
              <w:tab/>
            </w:r>
            <w:r w:rsidR="007E70D7" w:rsidRPr="00546D19">
              <w:rPr>
                <w:color w:val="auto"/>
                <w:sz w:val="19"/>
                <w:szCs w:val="19"/>
              </w:rPr>
              <w:fldChar w:fldCharType="begin">
                <w:ffData>
                  <w:name w:val=""/>
                  <w:enabled/>
                  <w:calcOnExit w:val="0"/>
                  <w:textInput>
                    <w:default w:val="Pascal Cornu"/>
                  </w:textInput>
                </w:ffData>
              </w:fldChar>
            </w:r>
            <w:r w:rsidR="007E70D7" w:rsidRPr="00546D19">
              <w:rPr>
                <w:color w:val="auto"/>
                <w:sz w:val="19"/>
                <w:szCs w:val="19"/>
              </w:rPr>
              <w:instrText xml:space="preserve"> FORMTEXT </w:instrText>
            </w:r>
            <w:r w:rsidR="007E70D7" w:rsidRPr="00546D19">
              <w:rPr>
                <w:color w:val="auto"/>
                <w:sz w:val="19"/>
                <w:szCs w:val="19"/>
              </w:rPr>
            </w:r>
            <w:r w:rsidR="007E70D7" w:rsidRPr="00546D19">
              <w:rPr>
                <w:color w:val="auto"/>
                <w:sz w:val="19"/>
                <w:szCs w:val="19"/>
              </w:rPr>
              <w:fldChar w:fldCharType="separate"/>
            </w:r>
            <w:r w:rsidR="007E70D7" w:rsidRPr="00546D19">
              <w:rPr>
                <w:color w:val="auto"/>
                <w:sz w:val="19"/>
                <w:szCs w:val="19"/>
              </w:rPr>
              <w:t>Pascal Cornu</w:t>
            </w:r>
            <w:r w:rsidR="007E70D7" w:rsidRPr="00546D19">
              <w:rPr>
                <w:color w:val="auto"/>
                <w:sz w:val="19"/>
                <w:szCs w:val="19"/>
              </w:rPr>
              <w:fldChar w:fldCharType="end"/>
            </w:r>
          </w:p>
          <w:p w14:paraId="1D049DE7" w14:textId="59AC9FC0" w:rsidR="000C468E" w:rsidRPr="00546D19" w:rsidRDefault="000C468E" w:rsidP="000C468E">
            <w:pPr>
              <w:pStyle w:val="Fuzeile"/>
              <w:tabs>
                <w:tab w:val="clear" w:pos="4536"/>
                <w:tab w:val="left" w:pos="2835"/>
              </w:tabs>
              <w:spacing w:line="360" w:lineRule="auto"/>
              <w:rPr>
                <w:color w:val="auto"/>
                <w:sz w:val="19"/>
                <w:szCs w:val="19"/>
              </w:rPr>
            </w:pPr>
            <w:r w:rsidRPr="00546D19">
              <w:rPr>
                <w:color w:val="auto"/>
                <w:sz w:val="19"/>
                <w:szCs w:val="19"/>
              </w:rPr>
              <w:t>Betreuer:</w:t>
            </w:r>
            <w:r w:rsidRPr="00546D19">
              <w:rPr>
                <w:color w:val="auto"/>
                <w:sz w:val="19"/>
                <w:szCs w:val="19"/>
              </w:rPr>
              <w:tab/>
            </w:r>
            <w:r w:rsidR="007E70D7" w:rsidRPr="00546D19">
              <w:rPr>
                <w:color w:val="auto"/>
                <w:sz w:val="19"/>
                <w:szCs w:val="19"/>
              </w:rPr>
              <w:fldChar w:fldCharType="begin">
                <w:ffData>
                  <w:name w:val=""/>
                  <w:enabled/>
                  <w:calcOnExit w:val="0"/>
                  <w:textInput>
                    <w:default w:val="Marcus Hudritsch"/>
                  </w:textInput>
                </w:ffData>
              </w:fldChar>
            </w:r>
            <w:r w:rsidR="007E70D7" w:rsidRPr="00546D19">
              <w:rPr>
                <w:color w:val="auto"/>
                <w:sz w:val="19"/>
                <w:szCs w:val="19"/>
              </w:rPr>
              <w:instrText xml:space="preserve"> FORMTEXT </w:instrText>
            </w:r>
            <w:r w:rsidR="007E70D7" w:rsidRPr="00546D19">
              <w:rPr>
                <w:color w:val="auto"/>
                <w:sz w:val="19"/>
                <w:szCs w:val="19"/>
              </w:rPr>
            </w:r>
            <w:r w:rsidR="007E70D7" w:rsidRPr="00546D19">
              <w:rPr>
                <w:color w:val="auto"/>
                <w:sz w:val="19"/>
                <w:szCs w:val="19"/>
              </w:rPr>
              <w:fldChar w:fldCharType="separate"/>
            </w:r>
            <w:r w:rsidR="007E70D7" w:rsidRPr="00546D19">
              <w:rPr>
                <w:color w:val="auto"/>
                <w:sz w:val="19"/>
                <w:szCs w:val="19"/>
              </w:rPr>
              <w:t>Marcus Hudritsch</w:t>
            </w:r>
            <w:r w:rsidR="007E70D7" w:rsidRPr="00546D19">
              <w:rPr>
                <w:color w:val="auto"/>
                <w:sz w:val="19"/>
                <w:szCs w:val="19"/>
              </w:rPr>
              <w:fldChar w:fldCharType="end"/>
            </w:r>
          </w:p>
          <w:p w14:paraId="57DA23D5" w14:textId="3D795F2C" w:rsidR="000C468E" w:rsidRPr="00546D19" w:rsidRDefault="000C468E" w:rsidP="000C468E">
            <w:pPr>
              <w:pStyle w:val="Fuzeile"/>
              <w:tabs>
                <w:tab w:val="clear" w:pos="4536"/>
                <w:tab w:val="left" w:pos="2835"/>
              </w:tabs>
              <w:spacing w:line="360" w:lineRule="auto"/>
              <w:rPr>
                <w:color w:val="auto"/>
                <w:sz w:val="19"/>
                <w:szCs w:val="19"/>
              </w:rPr>
            </w:pPr>
            <w:r w:rsidRPr="00546D19">
              <w:rPr>
                <w:color w:val="auto"/>
                <w:sz w:val="19"/>
                <w:szCs w:val="19"/>
              </w:rPr>
              <w:t>Experten:</w:t>
            </w:r>
            <w:r w:rsidRPr="00546D19">
              <w:rPr>
                <w:color w:val="auto"/>
                <w:sz w:val="19"/>
                <w:szCs w:val="19"/>
              </w:rPr>
              <w:tab/>
            </w:r>
            <w:r w:rsidR="007E70D7" w:rsidRPr="00546D19">
              <w:rPr>
                <w:color w:val="auto"/>
                <w:sz w:val="19"/>
                <w:szCs w:val="19"/>
              </w:rPr>
              <w:fldChar w:fldCharType="begin">
                <w:ffData>
                  <w:name w:val=""/>
                  <w:enabled/>
                  <w:calcOnExit w:val="0"/>
                  <w:textInput>
                    <w:default w:val="Harald Studer"/>
                  </w:textInput>
                </w:ffData>
              </w:fldChar>
            </w:r>
            <w:r w:rsidR="007E70D7" w:rsidRPr="00546D19">
              <w:rPr>
                <w:color w:val="auto"/>
                <w:sz w:val="19"/>
                <w:szCs w:val="19"/>
              </w:rPr>
              <w:instrText xml:space="preserve"> FORMTEXT </w:instrText>
            </w:r>
            <w:r w:rsidR="007E70D7" w:rsidRPr="00546D19">
              <w:rPr>
                <w:color w:val="auto"/>
                <w:sz w:val="19"/>
                <w:szCs w:val="19"/>
              </w:rPr>
            </w:r>
            <w:r w:rsidR="007E70D7" w:rsidRPr="00546D19">
              <w:rPr>
                <w:color w:val="auto"/>
                <w:sz w:val="19"/>
                <w:szCs w:val="19"/>
              </w:rPr>
              <w:fldChar w:fldCharType="separate"/>
            </w:r>
            <w:r w:rsidR="007E70D7" w:rsidRPr="00546D19">
              <w:rPr>
                <w:color w:val="auto"/>
                <w:sz w:val="19"/>
                <w:szCs w:val="19"/>
              </w:rPr>
              <w:t>Harald Studer</w:t>
            </w:r>
            <w:r w:rsidR="007E70D7" w:rsidRPr="00546D19">
              <w:rPr>
                <w:color w:val="auto"/>
                <w:sz w:val="19"/>
                <w:szCs w:val="19"/>
              </w:rPr>
              <w:fldChar w:fldCharType="end"/>
            </w:r>
          </w:p>
          <w:p w14:paraId="669D87FB" w14:textId="2A5C5ACA" w:rsidR="009F5BCC" w:rsidRPr="00546D19" w:rsidRDefault="000C468E" w:rsidP="000C468E">
            <w:pPr>
              <w:pStyle w:val="Fuzeile"/>
              <w:tabs>
                <w:tab w:val="clear" w:pos="4536"/>
                <w:tab w:val="left" w:pos="2835"/>
              </w:tabs>
            </w:pPr>
            <w:r w:rsidRPr="00546D19">
              <w:rPr>
                <w:color w:val="auto"/>
                <w:sz w:val="19"/>
                <w:szCs w:val="19"/>
              </w:rPr>
              <w:t>Datum:</w:t>
            </w:r>
            <w:r w:rsidRPr="00546D19">
              <w:rPr>
                <w:color w:val="auto"/>
                <w:sz w:val="19"/>
                <w:szCs w:val="19"/>
              </w:rPr>
              <w:tab/>
            </w:r>
            <w:r w:rsidR="00AA352D">
              <w:rPr>
                <w:color w:val="auto"/>
                <w:sz w:val="19"/>
                <w:szCs w:val="19"/>
              </w:rPr>
              <w:t>02</w:t>
            </w:r>
            <w:r w:rsidR="0056118A" w:rsidRPr="00546D19">
              <w:rPr>
                <w:color w:val="auto"/>
                <w:sz w:val="19"/>
                <w:szCs w:val="19"/>
              </w:rPr>
              <w:t>.0</w:t>
            </w:r>
            <w:r w:rsidR="00AA352D">
              <w:rPr>
                <w:color w:val="auto"/>
                <w:sz w:val="19"/>
                <w:szCs w:val="19"/>
              </w:rPr>
              <w:t>6</w:t>
            </w:r>
            <w:r w:rsidR="0056118A" w:rsidRPr="00546D19">
              <w:rPr>
                <w:color w:val="auto"/>
                <w:sz w:val="19"/>
                <w:szCs w:val="19"/>
              </w:rPr>
              <w:t>.2025</w:t>
            </w:r>
          </w:p>
        </w:tc>
      </w:tr>
    </w:tbl>
    <w:p w14:paraId="13275DAE" w14:textId="77777777" w:rsidR="00F825B4" w:rsidRPr="00546D19" w:rsidRDefault="00F825B4" w:rsidP="004F7B96">
      <w:pPr>
        <w:pStyle w:val="Inhaltsverzeichnis"/>
        <w:spacing w:line="100" w:lineRule="atLeast"/>
        <w:rPr>
          <w:sz w:val="10"/>
          <w:szCs w:val="10"/>
        </w:rPr>
        <w:sectPr w:rsidR="00F825B4" w:rsidRPr="00546D19" w:rsidSect="00A54C2F">
          <w:headerReference w:type="default" r:id="rId11"/>
          <w:footerReference w:type="default" r:id="rId12"/>
          <w:headerReference w:type="first" r:id="rId13"/>
          <w:footerReference w:type="first" r:id="rId14"/>
          <w:pgSz w:w="11906" w:h="16838" w:code="9"/>
          <w:pgMar w:top="1758" w:right="2081" w:bottom="680" w:left="1435" w:header="709" w:footer="510" w:gutter="0"/>
          <w:cols w:space="708"/>
          <w:titlePg/>
          <w:docGrid w:linePitch="360"/>
        </w:sectPr>
      </w:pPr>
    </w:p>
    <w:p w14:paraId="68419887" w14:textId="77777777" w:rsidR="00801CD9" w:rsidRPr="00546D19" w:rsidRDefault="00801CD9" w:rsidP="00801CD9">
      <w:pPr>
        <w:pStyle w:val="Inhaltsverzeichnis"/>
      </w:pPr>
      <w:bookmarkStart w:id="1" w:name="_Toc199777841"/>
      <w:r w:rsidRPr="00546D19">
        <w:lastRenderedPageBreak/>
        <w:t>Management Summary</w:t>
      </w:r>
      <w:bookmarkEnd w:id="1"/>
    </w:p>
    <w:p w14:paraId="3785555A" w14:textId="77777777" w:rsidR="00801CD9" w:rsidRPr="00546D19" w:rsidRDefault="00801CD9" w:rsidP="00801CD9"/>
    <w:p w14:paraId="11281D2A" w14:textId="77777777" w:rsidR="00801CD9" w:rsidRPr="0098728A" w:rsidRDefault="00801CD9" w:rsidP="00801CD9">
      <w:pPr>
        <w:rPr>
          <w:lang w:val="en-US"/>
        </w:rPr>
      </w:pPr>
      <w:r w:rsidRPr="00546D19">
        <w:t xml:space="preserve">Lorem ipsum dolor sit amet, consetetur sadipscing elitr, sed diam nonumy eirmod tempor invidunt ut labore et dolore magna aliquyam erat, sed diam voluptua. </w:t>
      </w:r>
      <w:r w:rsidRPr="0098728A">
        <w:rPr>
          <w:lang w:val="fr-CH"/>
        </w:rPr>
        <w:t xml:space="preserve">At vero eos et accusam et justo duo dolores et ea rebum. </w:t>
      </w:r>
      <w:r w:rsidRPr="0098728A">
        <w:rPr>
          <w:lang w:val="en-US"/>
        </w:rPr>
        <w:t xml:space="preserve">Stet clita kasd gubergren, no sea takimata sanctus est Lorem ipsum dolor sit amet. Lorem ipsum dolor sit amet, consetetur sadipscing elitr, sed diam nonumy eirmod tempor invidunt ut labore et dolore magna aliquyam erat, sed diam voluptua. </w:t>
      </w:r>
      <w:r w:rsidRPr="0098728A">
        <w:rPr>
          <w:lang w:val="fr-CH"/>
        </w:rPr>
        <w:t xml:space="preserve">At vero eos et accusam et justo duo dolores et ea rebum. </w:t>
      </w:r>
      <w:r w:rsidRPr="0098728A">
        <w:rPr>
          <w:lang w:val="en-US"/>
        </w:rPr>
        <w:t xml:space="preserve">Stet clita kasd gubergren, no sea takimata sanctus est Lorem ipsum dolor sit amet. Lorem ipsum dolor sit amet, consetetur sadipscing elitr, sed diam nonumy eirmod tempor invidunt ut labore et dolore magna aliquyam erat, sed diam voluptua. </w:t>
      </w:r>
      <w:r w:rsidRPr="0098728A">
        <w:rPr>
          <w:lang w:val="fr-CH"/>
        </w:rPr>
        <w:t xml:space="preserve">At vero eos et accusam et justo duo dolores et ea rebum. </w:t>
      </w:r>
      <w:r w:rsidRPr="0098728A">
        <w:rPr>
          <w:lang w:val="en-US"/>
        </w:rPr>
        <w:t xml:space="preserve">Stet clita kasd gubergren, no sea takimata sanctus est Lorem ipsum dolor sit amet. </w:t>
      </w:r>
    </w:p>
    <w:p w14:paraId="4AF381F7" w14:textId="77777777" w:rsidR="00801CD9" w:rsidRPr="0098728A" w:rsidRDefault="00801CD9" w:rsidP="00801CD9">
      <w:pPr>
        <w:rPr>
          <w:lang w:val="en-US"/>
        </w:rPr>
      </w:pPr>
    </w:p>
    <w:p w14:paraId="7ACDB2EC" w14:textId="77777777" w:rsidR="00801CD9" w:rsidRPr="0098728A" w:rsidRDefault="00801CD9" w:rsidP="00801CD9">
      <w:pPr>
        <w:rPr>
          <w:lang w:val="en-US"/>
        </w:rPr>
      </w:pPr>
      <w:r w:rsidRPr="0098728A">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405611E7" w14:textId="77777777" w:rsidR="00801CD9" w:rsidRPr="0098728A" w:rsidRDefault="00801CD9" w:rsidP="00801CD9">
      <w:pPr>
        <w:rPr>
          <w:lang w:val="en-US"/>
        </w:rPr>
      </w:pPr>
    </w:p>
    <w:p w14:paraId="40F9A2A9" w14:textId="77777777" w:rsidR="00801CD9" w:rsidRPr="00546D19" w:rsidRDefault="00801CD9" w:rsidP="00801CD9">
      <w:r w:rsidRPr="0098728A">
        <w:rPr>
          <w:lang w:val="fr-CH"/>
        </w:rPr>
        <w:t xml:space="preserve">Ut wisi enim ad minim veniam, quis nostrud exerci tation ullamcorper suscipit lobortis nisl ut aliquip ex ea commodo consequat. </w:t>
      </w:r>
      <w:r w:rsidRPr="00546D19">
        <w:t xml:space="preserve">Duis autem vel eum iriure dolor in hendrerit in vulputate velit. </w:t>
      </w:r>
    </w:p>
    <w:p w14:paraId="43E1FBC5" w14:textId="27FC3602" w:rsidR="008D61F6" w:rsidRPr="00546D19" w:rsidRDefault="00801CD9" w:rsidP="00A563C8">
      <w:pPr>
        <w:pStyle w:val="Inhaltsverzeichnis"/>
      </w:pPr>
      <w:r w:rsidRPr="00546D19">
        <w:br w:type="page"/>
      </w:r>
      <w:bookmarkStart w:id="2" w:name="_Toc199777842"/>
      <w:r w:rsidR="008D61F6" w:rsidRPr="00546D19">
        <w:lastRenderedPageBreak/>
        <w:t>Inhaltsverzeichnis</w:t>
      </w:r>
      <w:bookmarkEnd w:id="2"/>
    </w:p>
    <w:p w14:paraId="4F848E41" w14:textId="77777777" w:rsidR="00796682" w:rsidRPr="00546D19" w:rsidRDefault="00796682"/>
    <w:sdt>
      <w:sdtPr>
        <w:id w:val="1768040813"/>
        <w:docPartObj>
          <w:docPartGallery w:val="Table of Contents"/>
          <w:docPartUnique/>
        </w:docPartObj>
      </w:sdtPr>
      <w:sdtEndPr>
        <w:rPr>
          <w:b/>
          <w:bCs/>
        </w:rPr>
      </w:sdtEndPr>
      <w:sdtContent>
        <w:p w14:paraId="5246DC80" w14:textId="7D13385B" w:rsidR="004F6607"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546D19">
            <w:fldChar w:fldCharType="begin"/>
          </w:r>
          <w:r w:rsidRPr="00546D19">
            <w:instrText xml:space="preserve"> TOC \o "1-3" \h \z \u </w:instrText>
          </w:r>
          <w:r w:rsidRPr="00546D19">
            <w:fldChar w:fldCharType="separate"/>
          </w:r>
          <w:hyperlink w:anchor="_Toc199777840" w:history="1">
            <w:r w:rsidR="004F6607" w:rsidRPr="00ED623A">
              <w:rPr>
                <w:rStyle w:val="Hyperlink"/>
                <w:noProof/>
              </w:rPr>
              <w:t>Path Tracing Denoising mit neuronalen Netzen</w:t>
            </w:r>
            <w:r w:rsidR="004F6607">
              <w:rPr>
                <w:noProof/>
                <w:webHidden/>
              </w:rPr>
              <w:tab/>
            </w:r>
            <w:r w:rsidR="004F6607">
              <w:rPr>
                <w:noProof/>
                <w:webHidden/>
              </w:rPr>
              <w:fldChar w:fldCharType="begin"/>
            </w:r>
            <w:r w:rsidR="004F6607">
              <w:rPr>
                <w:noProof/>
                <w:webHidden/>
              </w:rPr>
              <w:instrText xml:space="preserve"> PAGEREF _Toc199777840 \h </w:instrText>
            </w:r>
            <w:r w:rsidR="004F6607">
              <w:rPr>
                <w:noProof/>
                <w:webHidden/>
              </w:rPr>
            </w:r>
            <w:r w:rsidR="004F6607">
              <w:rPr>
                <w:noProof/>
                <w:webHidden/>
              </w:rPr>
              <w:fldChar w:fldCharType="separate"/>
            </w:r>
            <w:r w:rsidR="004F6607">
              <w:rPr>
                <w:noProof/>
                <w:webHidden/>
              </w:rPr>
              <w:t>1</w:t>
            </w:r>
            <w:r w:rsidR="004F6607">
              <w:rPr>
                <w:noProof/>
                <w:webHidden/>
              </w:rPr>
              <w:fldChar w:fldCharType="end"/>
            </w:r>
          </w:hyperlink>
        </w:p>
        <w:p w14:paraId="03860594" w14:textId="230C8F71"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41" w:history="1">
            <w:r w:rsidRPr="00ED623A">
              <w:rPr>
                <w:rStyle w:val="Hyperlink"/>
                <w:noProof/>
              </w:rPr>
              <w:t>Management Summary</w:t>
            </w:r>
            <w:r>
              <w:rPr>
                <w:noProof/>
                <w:webHidden/>
              </w:rPr>
              <w:tab/>
            </w:r>
            <w:r>
              <w:rPr>
                <w:noProof/>
                <w:webHidden/>
              </w:rPr>
              <w:fldChar w:fldCharType="begin"/>
            </w:r>
            <w:r>
              <w:rPr>
                <w:noProof/>
                <w:webHidden/>
              </w:rPr>
              <w:instrText xml:space="preserve"> PAGEREF _Toc199777841 \h </w:instrText>
            </w:r>
            <w:r>
              <w:rPr>
                <w:noProof/>
                <w:webHidden/>
              </w:rPr>
            </w:r>
            <w:r>
              <w:rPr>
                <w:noProof/>
                <w:webHidden/>
              </w:rPr>
              <w:fldChar w:fldCharType="separate"/>
            </w:r>
            <w:r>
              <w:rPr>
                <w:noProof/>
                <w:webHidden/>
              </w:rPr>
              <w:t>2</w:t>
            </w:r>
            <w:r>
              <w:rPr>
                <w:noProof/>
                <w:webHidden/>
              </w:rPr>
              <w:fldChar w:fldCharType="end"/>
            </w:r>
          </w:hyperlink>
        </w:p>
        <w:p w14:paraId="4790A188" w14:textId="04E64654"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42" w:history="1">
            <w:r w:rsidRPr="00ED623A">
              <w:rPr>
                <w:rStyle w:val="Hyperlink"/>
                <w:noProof/>
              </w:rPr>
              <w:t>Inhaltsverzeichnis</w:t>
            </w:r>
            <w:r>
              <w:rPr>
                <w:noProof/>
                <w:webHidden/>
              </w:rPr>
              <w:tab/>
            </w:r>
            <w:r>
              <w:rPr>
                <w:noProof/>
                <w:webHidden/>
              </w:rPr>
              <w:fldChar w:fldCharType="begin"/>
            </w:r>
            <w:r>
              <w:rPr>
                <w:noProof/>
                <w:webHidden/>
              </w:rPr>
              <w:instrText xml:space="preserve"> PAGEREF _Toc199777842 \h </w:instrText>
            </w:r>
            <w:r>
              <w:rPr>
                <w:noProof/>
                <w:webHidden/>
              </w:rPr>
            </w:r>
            <w:r>
              <w:rPr>
                <w:noProof/>
                <w:webHidden/>
              </w:rPr>
              <w:fldChar w:fldCharType="separate"/>
            </w:r>
            <w:r>
              <w:rPr>
                <w:noProof/>
                <w:webHidden/>
              </w:rPr>
              <w:t>3</w:t>
            </w:r>
            <w:r>
              <w:rPr>
                <w:noProof/>
                <w:webHidden/>
              </w:rPr>
              <w:fldChar w:fldCharType="end"/>
            </w:r>
          </w:hyperlink>
        </w:p>
        <w:p w14:paraId="1291C30A" w14:textId="76AE9171"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43" w:history="1">
            <w:r w:rsidRPr="00ED623A">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Einleitung</w:t>
            </w:r>
            <w:r>
              <w:rPr>
                <w:noProof/>
                <w:webHidden/>
              </w:rPr>
              <w:tab/>
            </w:r>
            <w:r>
              <w:rPr>
                <w:noProof/>
                <w:webHidden/>
              </w:rPr>
              <w:fldChar w:fldCharType="begin"/>
            </w:r>
            <w:r>
              <w:rPr>
                <w:noProof/>
                <w:webHidden/>
              </w:rPr>
              <w:instrText xml:space="preserve"> PAGEREF _Toc199777843 \h </w:instrText>
            </w:r>
            <w:r>
              <w:rPr>
                <w:noProof/>
                <w:webHidden/>
              </w:rPr>
            </w:r>
            <w:r>
              <w:rPr>
                <w:noProof/>
                <w:webHidden/>
              </w:rPr>
              <w:fldChar w:fldCharType="separate"/>
            </w:r>
            <w:r>
              <w:rPr>
                <w:noProof/>
                <w:webHidden/>
              </w:rPr>
              <w:t>4</w:t>
            </w:r>
            <w:r>
              <w:rPr>
                <w:noProof/>
                <w:webHidden/>
              </w:rPr>
              <w:fldChar w:fldCharType="end"/>
            </w:r>
          </w:hyperlink>
        </w:p>
        <w:p w14:paraId="7CF407EF" w14:textId="0EEA2470"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44" w:history="1">
            <w:r w:rsidRPr="00ED623A">
              <w:rPr>
                <w:rStyle w:val="Hyperlink"/>
                <w:iCs/>
                <w:noProof/>
              </w:rPr>
              <w:t>1.1</w:t>
            </w:r>
            <w:r w:rsidRPr="00ED623A">
              <w:rPr>
                <w:rStyle w:val="Hyperlink"/>
                <w:noProof/>
              </w:rPr>
              <w:t xml:space="preserve"> Path Tracing</w:t>
            </w:r>
            <w:r>
              <w:rPr>
                <w:noProof/>
                <w:webHidden/>
              </w:rPr>
              <w:tab/>
            </w:r>
            <w:r>
              <w:rPr>
                <w:noProof/>
                <w:webHidden/>
              </w:rPr>
              <w:fldChar w:fldCharType="begin"/>
            </w:r>
            <w:r>
              <w:rPr>
                <w:noProof/>
                <w:webHidden/>
              </w:rPr>
              <w:instrText xml:space="preserve"> PAGEREF _Toc199777844 \h </w:instrText>
            </w:r>
            <w:r>
              <w:rPr>
                <w:noProof/>
                <w:webHidden/>
              </w:rPr>
            </w:r>
            <w:r>
              <w:rPr>
                <w:noProof/>
                <w:webHidden/>
              </w:rPr>
              <w:fldChar w:fldCharType="separate"/>
            </w:r>
            <w:r>
              <w:rPr>
                <w:noProof/>
                <w:webHidden/>
              </w:rPr>
              <w:t>5</w:t>
            </w:r>
            <w:r>
              <w:rPr>
                <w:noProof/>
                <w:webHidden/>
              </w:rPr>
              <w:fldChar w:fldCharType="end"/>
            </w:r>
          </w:hyperlink>
        </w:p>
        <w:p w14:paraId="38E14998" w14:textId="0F7AE51A"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45" w:history="1">
            <w:r w:rsidRPr="00ED623A">
              <w:rPr>
                <w:rStyle w:val="Hyperlink"/>
                <w:iCs/>
                <w:noProof/>
              </w:rPr>
              <w:t>1.1.1</w:t>
            </w:r>
            <w:r w:rsidRPr="00ED623A">
              <w:rPr>
                <w:rStyle w:val="Hyperlink"/>
                <w:noProof/>
              </w:rPr>
              <w:t xml:space="preserve"> Rendering-Gleichung</w:t>
            </w:r>
            <w:r>
              <w:rPr>
                <w:noProof/>
                <w:webHidden/>
              </w:rPr>
              <w:tab/>
            </w:r>
            <w:r>
              <w:rPr>
                <w:noProof/>
                <w:webHidden/>
              </w:rPr>
              <w:fldChar w:fldCharType="begin"/>
            </w:r>
            <w:r>
              <w:rPr>
                <w:noProof/>
                <w:webHidden/>
              </w:rPr>
              <w:instrText xml:space="preserve"> PAGEREF _Toc199777845 \h </w:instrText>
            </w:r>
            <w:r>
              <w:rPr>
                <w:noProof/>
                <w:webHidden/>
              </w:rPr>
            </w:r>
            <w:r>
              <w:rPr>
                <w:noProof/>
                <w:webHidden/>
              </w:rPr>
              <w:fldChar w:fldCharType="separate"/>
            </w:r>
            <w:r>
              <w:rPr>
                <w:noProof/>
                <w:webHidden/>
              </w:rPr>
              <w:t>5</w:t>
            </w:r>
            <w:r>
              <w:rPr>
                <w:noProof/>
                <w:webHidden/>
              </w:rPr>
              <w:fldChar w:fldCharType="end"/>
            </w:r>
          </w:hyperlink>
        </w:p>
        <w:p w14:paraId="35D12A1B" w14:textId="0053B875"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46" w:history="1">
            <w:r w:rsidRPr="00ED623A">
              <w:rPr>
                <w:rStyle w:val="Hyperlink"/>
                <w:iCs/>
                <w:noProof/>
              </w:rPr>
              <w:t>1.1.2</w:t>
            </w:r>
            <w:r w:rsidRPr="00ED623A">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_Toc199777846 \h </w:instrText>
            </w:r>
            <w:r>
              <w:rPr>
                <w:noProof/>
                <w:webHidden/>
              </w:rPr>
            </w:r>
            <w:r>
              <w:rPr>
                <w:noProof/>
                <w:webHidden/>
              </w:rPr>
              <w:fldChar w:fldCharType="separate"/>
            </w:r>
            <w:r>
              <w:rPr>
                <w:noProof/>
                <w:webHidden/>
              </w:rPr>
              <w:t>5</w:t>
            </w:r>
            <w:r>
              <w:rPr>
                <w:noProof/>
                <w:webHidden/>
              </w:rPr>
              <w:fldChar w:fldCharType="end"/>
            </w:r>
          </w:hyperlink>
        </w:p>
        <w:p w14:paraId="34491823" w14:textId="68882721"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47" w:history="1">
            <w:r w:rsidRPr="00ED623A">
              <w:rPr>
                <w:rStyle w:val="Hyperlink"/>
                <w:iCs/>
                <w:noProof/>
              </w:rPr>
              <w:t>1.1.3</w:t>
            </w:r>
            <w:r w:rsidRPr="00ED623A">
              <w:rPr>
                <w:rStyle w:val="Hyperlink"/>
                <w:noProof/>
              </w:rPr>
              <w:t xml:space="preserve"> Path Tracing Algorithmus</w:t>
            </w:r>
            <w:r>
              <w:rPr>
                <w:noProof/>
                <w:webHidden/>
              </w:rPr>
              <w:tab/>
            </w:r>
            <w:r>
              <w:rPr>
                <w:noProof/>
                <w:webHidden/>
              </w:rPr>
              <w:fldChar w:fldCharType="begin"/>
            </w:r>
            <w:r>
              <w:rPr>
                <w:noProof/>
                <w:webHidden/>
              </w:rPr>
              <w:instrText xml:space="preserve"> PAGEREF _Toc199777847 \h </w:instrText>
            </w:r>
            <w:r>
              <w:rPr>
                <w:noProof/>
                <w:webHidden/>
              </w:rPr>
            </w:r>
            <w:r>
              <w:rPr>
                <w:noProof/>
                <w:webHidden/>
              </w:rPr>
              <w:fldChar w:fldCharType="separate"/>
            </w:r>
            <w:r>
              <w:rPr>
                <w:noProof/>
                <w:webHidden/>
              </w:rPr>
              <w:t>6</w:t>
            </w:r>
            <w:r>
              <w:rPr>
                <w:noProof/>
                <w:webHidden/>
              </w:rPr>
              <w:fldChar w:fldCharType="end"/>
            </w:r>
          </w:hyperlink>
        </w:p>
        <w:p w14:paraId="732FD7BF" w14:textId="674DCF47"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48" w:history="1">
            <w:r w:rsidRPr="00ED623A">
              <w:rPr>
                <w:rStyle w:val="Hyperlink"/>
                <w:iCs/>
                <w:noProof/>
              </w:rPr>
              <w:t>1.1.4</w:t>
            </w:r>
            <w:r w:rsidRPr="00ED623A">
              <w:rPr>
                <w:rStyle w:val="Hyperlink"/>
                <w:noProof/>
              </w:rPr>
              <w:t xml:space="preserve"> Path Tracing Rauschen</w:t>
            </w:r>
            <w:r>
              <w:rPr>
                <w:noProof/>
                <w:webHidden/>
              </w:rPr>
              <w:tab/>
            </w:r>
            <w:r>
              <w:rPr>
                <w:noProof/>
                <w:webHidden/>
              </w:rPr>
              <w:fldChar w:fldCharType="begin"/>
            </w:r>
            <w:r>
              <w:rPr>
                <w:noProof/>
                <w:webHidden/>
              </w:rPr>
              <w:instrText xml:space="preserve"> PAGEREF _Toc199777848 \h </w:instrText>
            </w:r>
            <w:r>
              <w:rPr>
                <w:noProof/>
                <w:webHidden/>
              </w:rPr>
            </w:r>
            <w:r>
              <w:rPr>
                <w:noProof/>
                <w:webHidden/>
              </w:rPr>
              <w:fldChar w:fldCharType="separate"/>
            </w:r>
            <w:r>
              <w:rPr>
                <w:noProof/>
                <w:webHidden/>
              </w:rPr>
              <w:t>7</w:t>
            </w:r>
            <w:r>
              <w:rPr>
                <w:noProof/>
                <w:webHidden/>
              </w:rPr>
              <w:fldChar w:fldCharType="end"/>
            </w:r>
          </w:hyperlink>
        </w:p>
        <w:p w14:paraId="0D749CD9" w14:textId="5F9C1AB6"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49" w:history="1">
            <w:r w:rsidRPr="00ED623A">
              <w:rPr>
                <w:rStyle w:val="Hyperlink"/>
                <w:iCs/>
                <w:noProof/>
              </w:rPr>
              <w:t>1.2</w:t>
            </w:r>
            <w:r w:rsidRPr="00ED623A">
              <w:rPr>
                <w:rStyle w:val="Hyperlink"/>
                <w:noProof/>
              </w:rPr>
              <w:t xml:space="preserve"> Denoising</w:t>
            </w:r>
            <w:r>
              <w:rPr>
                <w:noProof/>
                <w:webHidden/>
              </w:rPr>
              <w:tab/>
            </w:r>
            <w:r>
              <w:rPr>
                <w:noProof/>
                <w:webHidden/>
              </w:rPr>
              <w:fldChar w:fldCharType="begin"/>
            </w:r>
            <w:r>
              <w:rPr>
                <w:noProof/>
                <w:webHidden/>
              </w:rPr>
              <w:instrText xml:space="preserve"> PAGEREF _Toc199777849 \h </w:instrText>
            </w:r>
            <w:r>
              <w:rPr>
                <w:noProof/>
                <w:webHidden/>
              </w:rPr>
            </w:r>
            <w:r>
              <w:rPr>
                <w:noProof/>
                <w:webHidden/>
              </w:rPr>
              <w:fldChar w:fldCharType="separate"/>
            </w:r>
            <w:r>
              <w:rPr>
                <w:noProof/>
                <w:webHidden/>
              </w:rPr>
              <w:t>8</w:t>
            </w:r>
            <w:r>
              <w:rPr>
                <w:noProof/>
                <w:webHidden/>
              </w:rPr>
              <w:fldChar w:fldCharType="end"/>
            </w:r>
          </w:hyperlink>
        </w:p>
        <w:p w14:paraId="4DB1D805" w14:textId="4A63152E"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0" w:history="1">
            <w:r w:rsidRPr="00ED623A">
              <w:rPr>
                <w:rStyle w:val="Hyperlink"/>
                <w:iCs/>
                <w:noProof/>
              </w:rPr>
              <w:t>1.2.1</w:t>
            </w:r>
            <w:r w:rsidRPr="00ED623A">
              <w:rPr>
                <w:rStyle w:val="Hyperlink"/>
                <w:noProof/>
              </w:rPr>
              <w:t xml:space="preserve"> Klassische Filtermethoden</w:t>
            </w:r>
            <w:r>
              <w:rPr>
                <w:noProof/>
                <w:webHidden/>
              </w:rPr>
              <w:tab/>
            </w:r>
            <w:r>
              <w:rPr>
                <w:noProof/>
                <w:webHidden/>
              </w:rPr>
              <w:fldChar w:fldCharType="begin"/>
            </w:r>
            <w:r>
              <w:rPr>
                <w:noProof/>
                <w:webHidden/>
              </w:rPr>
              <w:instrText xml:space="preserve"> PAGEREF _Toc199777850 \h </w:instrText>
            </w:r>
            <w:r>
              <w:rPr>
                <w:noProof/>
                <w:webHidden/>
              </w:rPr>
            </w:r>
            <w:r>
              <w:rPr>
                <w:noProof/>
                <w:webHidden/>
              </w:rPr>
              <w:fldChar w:fldCharType="separate"/>
            </w:r>
            <w:r>
              <w:rPr>
                <w:noProof/>
                <w:webHidden/>
              </w:rPr>
              <w:t>8</w:t>
            </w:r>
            <w:r>
              <w:rPr>
                <w:noProof/>
                <w:webHidden/>
              </w:rPr>
              <w:fldChar w:fldCharType="end"/>
            </w:r>
          </w:hyperlink>
        </w:p>
        <w:p w14:paraId="3AB91195" w14:textId="570F08A5"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1" w:history="1">
            <w:r w:rsidRPr="00ED623A">
              <w:rPr>
                <w:rStyle w:val="Hyperlink"/>
                <w:iCs/>
                <w:noProof/>
              </w:rPr>
              <w:t>1.2.2</w:t>
            </w:r>
            <w:r w:rsidRPr="00ED623A">
              <w:rPr>
                <w:rStyle w:val="Hyperlink"/>
                <w:noProof/>
              </w:rPr>
              <w:t xml:space="preserve"> Statistische Modelle</w:t>
            </w:r>
            <w:r>
              <w:rPr>
                <w:noProof/>
                <w:webHidden/>
              </w:rPr>
              <w:tab/>
            </w:r>
            <w:r>
              <w:rPr>
                <w:noProof/>
                <w:webHidden/>
              </w:rPr>
              <w:fldChar w:fldCharType="begin"/>
            </w:r>
            <w:r>
              <w:rPr>
                <w:noProof/>
                <w:webHidden/>
              </w:rPr>
              <w:instrText xml:space="preserve"> PAGEREF _Toc199777851 \h </w:instrText>
            </w:r>
            <w:r>
              <w:rPr>
                <w:noProof/>
                <w:webHidden/>
              </w:rPr>
            </w:r>
            <w:r>
              <w:rPr>
                <w:noProof/>
                <w:webHidden/>
              </w:rPr>
              <w:fldChar w:fldCharType="separate"/>
            </w:r>
            <w:r>
              <w:rPr>
                <w:noProof/>
                <w:webHidden/>
              </w:rPr>
              <w:t>8</w:t>
            </w:r>
            <w:r>
              <w:rPr>
                <w:noProof/>
                <w:webHidden/>
              </w:rPr>
              <w:fldChar w:fldCharType="end"/>
            </w:r>
          </w:hyperlink>
        </w:p>
        <w:p w14:paraId="68E44BD5" w14:textId="35181943"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2" w:history="1">
            <w:r w:rsidRPr="00ED623A">
              <w:rPr>
                <w:rStyle w:val="Hyperlink"/>
                <w:iCs/>
                <w:noProof/>
              </w:rPr>
              <w:t>1.2.3</w:t>
            </w:r>
            <w:r w:rsidRPr="00ED623A">
              <w:rPr>
                <w:rStyle w:val="Hyperlink"/>
                <w:noProof/>
              </w:rPr>
              <w:t xml:space="preserve"> Lernbasierte Methoden</w:t>
            </w:r>
            <w:r>
              <w:rPr>
                <w:noProof/>
                <w:webHidden/>
              </w:rPr>
              <w:tab/>
            </w:r>
            <w:r>
              <w:rPr>
                <w:noProof/>
                <w:webHidden/>
              </w:rPr>
              <w:fldChar w:fldCharType="begin"/>
            </w:r>
            <w:r>
              <w:rPr>
                <w:noProof/>
                <w:webHidden/>
              </w:rPr>
              <w:instrText xml:space="preserve"> PAGEREF _Toc199777852 \h </w:instrText>
            </w:r>
            <w:r>
              <w:rPr>
                <w:noProof/>
                <w:webHidden/>
              </w:rPr>
            </w:r>
            <w:r>
              <w:rPr>
                <w:noProof/>
                <w:webHidden/>
              </w:rPr>
              <w:fldChar w:fldCharType="separate"/>
            </w:r>
            <w:r>
              <w:rPr>
                <w:noProof/>
                <w:webHidden/>
              </w:rPr>
              <w:t>8</w:t>
            </w:r>
            <w:r>
              <w:rPr>
                <w:noProof/>
                <w:webHidden/>
              </w:rPr>
              <w:fldChar w:fldCharType="end"/>
            </w:r>
          </w:hyperlink>
        </w:p>
        <w:p w14:paraId="193E07E4" w14:textId="33F75221"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53" w:history="1">
            <w:r w:rsidRPr="00ED623A">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Projektmanagement</w:t>
            </w:r>
            <w:r>
              <w:rPr>
                <w:noProof/>
                <w:webHidden/>
              </w:rPr>
              <w:tab/>
            </w:r>
            <w:r>
              <w:rPr>
                <w:noProof/>
                <w:webHidden/>
              </w:rPr>
              <w:fldChar w:fldCharType="begin"/>
            </w:r>
            <w:r>
              <w:rPr>
                <w:noProof/>
                <w:webHidden/>
              </w:rPr>
              <w:instrText xml:space="preserve"> PAGEREF _Toc199777853 \h </w:instrText>
            </w:r>
            <w:r>
              <w:rPr>
                <w:noProof/>
                <w:webHidden/>
              </w:rPr>
            </w:r>
            <w:r>
              <w:rPr>
                <w:noProof/>
                <w:webHidden/>
              </w:rPr>
              <w:fldChar w:fldCharType="separate"/>
            </w:r>
            <w:r>
              <w:rPr>
                <w:noProof/>
                <w:webHidden/>
              </w:rPr>
              <w:t>9</w:t>
            </w:r>
            <w:r>
              <w:rPr>
                <w:noProof/>
                <w:webHidden/>
              </w:rPr>
              <w:fldChar w:fldCharType="end"/>
            </w:r>
          </w:hyperlink>
        </w:p>
        <w:p w14:paraId="7BC183AD" w14:textId="22881AD1"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54" w:history="1">
            <w:r w:rsidRPr="00ED623A">
              <w:rPr>
                <w:rStyle w:val="Hyperlink"/>
                <w:iCs/>
                <w:noProof/>
              </w:rPr>
              <w:t>2.1</w:t>
            </w:r>
            <w:r w:rsidRPr="00ED623A">
              <w:rPr>
                <w:rStyle w:val="Hyperlink"/>
                <w:noProof/>
              </w:rPr>
              <w:t xml:space="preserve"> Projektziele</w:t>
            </w:r>
            <w:r>
              <w:rPr>
                <w:noProof/>
                <w:webHidden/>
              </w:rPr>
              <w:tab/>
            </w:r>
            <w:r>
              <w:rPr>
                <w:noProof/>
                <w:webHidden/>
              </w:rPr>
              <w:fldChar w:fldCharType="begin"/>
            </w:r>
            <w:r>
              <w:rPr>
                <w:noProof/>
                <w:webHidden/>
              </w:rPr>
              <w:instrText xml:space="preserve"> PAGEREF _Toc199777854 \h </w:instrText>
            </w:r>
            <w:r>
              <w:rPr>
                <w:noProof/>
                <w:webHidden/>
              </w:rPr>
            </w:r>
            <w:r>
              <w:rPr>
                <w:noProof/>
                <w:webHidden/>
              </w:rPr>
              <w:fldChar w:fldCharType="separate"/>
            </w:r>
            <w:r>
              <w:rPr>
                <w:noProof/>
                <w:webHidden/>
              </w:rPr>
              <w:t>9</w:t>
            </w:r>
            <w:r>
              <w:rPr>
                <w:noProof/>
                <w:webHidden/>
              </w:rPr>
              <w:fldChar w:fldCharType="end"/>
            </w:r>
          </w:hyperlink>
        </w:p>
        <w:p w14:paraId="49E5797C" w14:textId="6FC85B33"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55" w:history="1">
            <w:r w:rsidRPr="00ED623A">
              <w:rPr>
                <w:rStyle w:val="Hyperlink"/>
                <w:iCs/>
                <w:noProof/>
              </w:rPr>
              <w:t>2.2</w:t>
            </w:r>
            <w:r w:rsidRPr="00ED623A">
              <w:rPr>
                <w:rStyle w:val="Hyperlink"/>
                <w:noProof/>
              </w:rPr>
              <w:t xml:space="preserve"> Meilensteine</w:t>
            </w:r>
            <w:r>
              <w:rPr>
                <w:noProof/>
                <w:webHidden/>
              </w:rPr>
              <w:tab/>
            </w:r>
            <w:r>
              <w:rPr>
                <w:noProof/>
                <w:webHidden/>
              </w:rPr>
              <w:fldChar w:fldCharType="begin"/>
            </w:r>
            <w:r>
              <w:rPr>
                <w:noProof/>
                <w:webHidden/>
              </w:rPr>
              <w:instrText xml:space="preserve"> PAGEREF _Toc199777855 \h </w:instrText>
            </w:r>
            <w:r>
              <w:rPr>
                <w:noProof/>
                <w:webHidden/>
              </w:rPr>
            </w:r>
            <w:r>
              <w:rPr>
                <w:noProof/>
                <w:webHidden/>
              </w:rPr>
              <w:fldChar w:fldCharType="separate"/>
            </w:r>
            <w:r>
              <w:rPr>
                <w:noProof/>
                <w:webHidden/>
              </w:rPr>
              <w:t>9</w:t>
            </w:r>
            <w:r>
              <w:rPr>
                <w:noProof/>
                <w:webHidden/>
              </w:rPr>
              <w:fldChar w:fldCharType="end"/>
            </w:r>
          </w:hyperlink>
        </w:p>
        <w:p w14:paraId="03726AC9" w14:textId="43145E4A"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6" w:history="1">
            <w:r w:rsidRPr="00ED623A">
              <w:rPr>
                <w:rStyle w:val="Hyperlink"/>
                <w:iCs/>
                <w:noProof/>
              </w:rPr>
              <w:t>2.2.1</w:t>
            </w:r>
            <w:r w:rsidRPr="00ED623A">
              <w:rPr>
                <w:rStyle w:val="Hyperlink"/>
                <w:noProof/>
              </w:rPr>
              <w:t xml:space="preserve"> Planung</w:t>
            </w:r>
            <w:r>
              <w:rPr>
                <w:noProof/>
                <w:webHidden/>
              </w:rPr>
              <w:tab/>
            </w:r>
            <w:r>
              <w:rPr>
                <w:noProof/>
                <w:webHidden/>
              </w:rPr>
              <w:fldChar w:fldCharType="begin"/>
            </w:r>
            <w:r>
              <w:rPr>
                <w:noProof/>
                <w:webHidden/>
              </w:rPr>
              <w:instrText xml:space="preserve"> PAGEREF _Toc199777856 \h </w:instrText>
            </w:r>
            <w:r>
              <w:rPr>
                <w:noProof/>
                <w:webHidden/>
              </w:rPr>
            </w:r>
            <w:r>
              <w:rPr>
                <w:noProof/>
                <w:webHidden/>
              </w:rPr>
              <w:fldChar w:fldCharType="separate"/>
            </w:r>
            <w:r>
              <w:rPr>
                <w:noProof/>
                <w:webHidden/>
              </w:rPr>
              <w:t>9</w:t>
            </w:r>
            <w:r>
              <w:rPr>
                <w:noProof/>
                <w:webHidden/>
              </w:rPr>
              <w:fldChar w:fldCharType="end"/>
            </w:r>
          </w:hyperlink>
        </w:p>
        <w:p w14:paraId="5777413D" w14:textId="6B6EBDDF"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7" w:history="1">
            <w:r w:rsidRPr="00ED623A">
              <w:rPr>
                <w:rStyle w:val="Hyperlink"/>
                <w:iCs/>
                <w:noProof/>
              </w:rPr>
              <w:t>2.2.2</w:t>
            </w:r>
            <w:r w:rsidRPr="00ED623A">
              <w:rPr>
                <w:rStyle w:val="Hyperlink"/>
                <w:noProof/>
              </w:rPr>
              <w:t xml:space="preserve"> Forschung</w:t>
            </w:r>
            <w:r>
              <w:rPr>
                <w:noProof/>
                <w:webHidden/>
              </w:rPr>
              <w:tab/>
            </w:r>
            <w:r>
              <w:rPr>
                <w:noProof/>
                <w:webHidden/>
              </w:rPr>
              <w:fldChar w:fldCharType="begin"/>
            </w:r>
            <w:r>
              <w:rPr>
                <w:noProof/>
                <w:webHidden/>
              </w:rPr>
              <w:instrText xml:space="preserve"> PAGEREF _Toc199777857 \h </w:instrText>
            </w:r>
            <w:r>
              <w:rPr>
                <w:noProof/>
                <w:webHidden/>
              </w:rPr>
            </w:r>
            <w:r>
              <w:rPr>
                <w:noProof/>
                <w:webHidden/>
              </w:rPr>
              <w:fldChar w:fldCharType="separate"/>
            </w:r>
            <w:r>
              <w:rPr>
                <w:noProof/>
                <w:webHidden/>
              </w:rPr>
              <w:t>9</w:t>
            </w:r>
            <w:r>
              <w:rPr>
                <w:noProof/>
                <w:webHidden/>
              </w:rPr>
              <w:fldChar w:fldCharType="end"/>
            </w:r>
          </w:hyperlink>
        </w:p>
        <w:p w14:paraId="150E9F0C" w14:textId="5057392F"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8" w:history="1">
            <w:r w:rsidRPr="00ED623A">
              <w:rPr>
                <w:rStyle w:val="Hyperlink"/>
                <w:iCs/>
                <w:noProof/>
              </w:rPr>
              <w:t>2.2.3</w:t>
            </w:r>
            <w:r w:rsidRPr="00ED623A">
              <w:rPr>
                <w:rStyle w:val="Hyperlink"/>
                <w:noProof/>
              </w:rPr>
              <w:t xml:space="preserve"> Datensatz</w:t>
            </w:r>
            <w:r>
              <w:rPr>
                <w:noProof/>
                <w:webHidden/>
              </w:rPr>
              <w:tab/>
            </w:r>
            <w:r>
              <w:rPr>
                <w:noProof/>
                <w:webHidden/>
              </w:rPr>
              <w:fldChar w:fldCharType="begin"/>
            </w:r>
            <w:r>
              <w:rPr>
                <w:noProof/>
                <w:webHidden/>
              </w:rPr>
              <w:instrText xml:space="preserve"> PAGEREF _Toc199777858 \h </w:instrText>
            </w:r>
            <w:r>
              <w:rPr>
                <w:noProof/>
                <w:webHidden/>
              </w:rPr>
            </w:r>
            <w:r>
              <w:rPr>
                <w:noProof/>
                <w:webHidden/>
              </w:rPr>
              <w:fldChar w:fldCharType="separate"/>
            </w:r>
            <w:r>
              <w:rPr>
                <w:noProof/>
                <w:webHidden/>
              </w:rPr>
              <w:t>9</w:t>
            </w:r>
            <w:r>
              <w:rPr>
                <w:noProof/>
                <w:webHidden/>
              </w:rPr>
              <w:fldChar w:fldCharType="end"/>
            </w:r>
          </w:hyperlink>
        </w:p>
        <w:p w14:paraId="6CF859B0" w14:textId="2EC6F90B"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59" w:history="1">
            <w:r w:rsidRPr="00ED623A">
              <w:rPr>
                <w:rStyle w:val="Hyperlink"/>
                <w:iCs/>
                <w:noProof/>
              </w:rPr>
              <w:t>2.2.4</w:t>
            </w:r>
            <w:r w:rsidRPr="00ED623A">
              <w:rPr>
                <w:rStyle w:val="Hyperlink"/>
                <w:noProof/>
              </w:rPr>
              <w:t xml:space="preserve"> Modell</w:t>
            </w:r>
            <w:r>
              <w:rPr>
                <w:noProof/>
                <w:webHidden/>
              </w:rPr>
              <w:tab/>
            </w:r>
            <w:r>
              <w:rPr>
                <w:noProof/>
                <w:webHidden/>
              </w:rPr>
              <w:fldChar w:fldCharType="begin"/>
            </w:r>
            <w:r>
              <w:rPr>
                <w:noProof/>
                <w:webHidden/>
              </w:rPr>
              <w:instrText xml:space="preserve"> PAGEREF _Toc199777859 \h </w:instrText>
            </w:r>
            <w:r>
              <w:rPr>
                <w:noProof/>
                <w:webHidden/>
              </w:rPr>
            </w:r>
            <w:r>
              <w:rPr>
                <w:noProof/>
                <w:webHidden/>
              </w:rPr>
              <w:fldChar w:fldCharType="separate"/>
            </w:r>
            <w:r>
              <w:rPr>
                <w:noProof/>
                <w:webHidden/>
              </w:rPr>
              <w:t>9</w:t>
            </w:r>
            <w:r>
              <w:rPr>
                <w:noProof/>
                <w:webHidden/>
              </w:rPr>
              <w:fldChar w:fldCharType="end"/>
            </w:r>
          </w:hyperlink>
        </w:p>
        <w:p w14:paraId="0E9595F9" w14:textId="57BAF906"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0" w:history="1">
            <w:r w:rsidRPr="00ED623A">
              <w:rPr>
                <w:rStyle w:val="Hyperlink"/>
                <w:iCs/>
                <w:noProof/>
              </w:rPr>
              <w:t>2.2.5</w:t>
            </w:r>
            <w:r w:rsidRPr="00ED623A">
              <w:rPr>
                <w:rStyle w:val="Hyperlink"/>
                <w:noProof/>
              </w:rPr>
              <w:t xml:space="preserve"> Präsentation</w:t>
            </w:r>
            <w:r>
              <w:rPr>
                <w:noProof/>
                <w:webHidden/>
              </w:rPr>
              <w:tab/>
            </w:r>
            <w:r>
              <w:rPr>
                <w:noProof/>
                <w:webHidden/>
              </w:rPr>
              <w:fldChar w:fldCharType="begin"/>
            </w:r>
            <w:r>
              <w:rPr>
                <w:noProof/>
                <w:webHidden/>
              </w:rPr>
              <w:instrText xml:space="preserve"> PAGEREF _Toc199777860 \h </w:instrText>
            </w:r>
            <w:r>
              <w:rPr>
                <w:noProof/>
                <w:webHidden/>
              </w:rPr>
            </w:r>
            <w:r>
              <w:rPr>
                <w:noProof/>
                <w:webHidden/>
              </w:rPr>
              <w:fldChar w:fldCharType="separate"/>
            </w:r>
            <w:r>
              <w:rPr>
                <w:noProof/>
                <w:webHidden/>
              </w:rPr>
              <w:t>9</w:t>
            </w:r>
            <w:r>
              <w:rPr>
                <w:noProof/>
                <w:webHidden/>
              </w:rPr>
              <w:fldChar w:fldCharType="end"/>
            </w:r>
          </w:hyperlink>
        </w:p>
        <w:p w14:paraId="1BA72DA1" w14:textId="73CEB03D"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61" w:history="1">
            <w:r w:rsidRPr="00ED623A">
              <w:rPr>
                <w:rStyle w:val="Hyperlink"/>
                <w:iCs/>
                <w:noProof/>
              </w:rPr>
              <w:t>2.3</w:t>
            </w:r>
            <w:r w:rsidRPr="00ED623A">
              <w:rPr>
                <w:rStyle w:val="Hyperlink"/>
                <w:noProof/>
              </w:rPr>
              <w:t xml:space="preserve"> Projektablauf</w:t>
            </w:r>
            <w:r>
              <w:rPr>
                <w:noProof/>
                <w:webHidden/>
              </w:rPr>
              <w:tab/>
            </w:r>
            <w:r>
              <w:rPr>
                <w:noProof/>
                <w:webHidden/>
              </w:rPr>
              <w:fldChar w:fldCharType="begin"/>
            </w:r>
            <w:r>
              <w:rPr>
                <w:noProof/>
                <w:webHidden/>
              </w:rPr>
              <w:instrText xml:space="preserve"> PAGEREF _Toc199777861 \h </w:instrText>
            </w:r>
            <w:r>
              <w:rPr>
                <w:noProof/>
                <w:webHidden/>
              </w:rPr>
            </w:r>
            <w:r>
              <w:rPr>
                <w:noProof/>
                <w:webHidden/>
              </w:rPr>
              <w:fldChar w:fldCharType="separate"/>
            </w:r>
            <w:r>
              <w:rPr>
                <w:noProof/>
                <w:webHidden/>
              </w:rPr>
              <w:t>10</w:t>
            </w:r>
            <w:r>
              <w:rPr>
                <w:noProof/>
                <w:webHidden/>
              </w:rPr>
              <w:fldChar w:fldCharType="end"/>
            </w:r>
          </w:hyperlink>
        </w:p>
        <w:p w14:paraId="778E277E" w14:textId="1B0A6506"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62" w:history="1">
            <w:r w:rsidRPr="00ED623A">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Implementation</w:t>
            </w:r>
            <w:r>
              <w:rPr>
                <w:noProof/>
                <w:webHidden/>
              </w:rPr>
              <w:tab/>
            </w:r>
            <w:r>
              <w:rPr>
                <w:noProof/>
                <w:webHidden/>
              </w:rPr>
              <w:fldChar w:fldCharType="begin"/>
            </w:r>
            <w:r>
              <w:rPr>
                <w:noProof/>
                <w:webHidden/>
              </w:rPr>
              <w:instrText xml:space="preserve"> PAGEREF _Toc199777862 \h </w:instrText>
            </w:r>
            <w:r>
              <w:rPr>
                <w:noProof/>
                <w:webHidden/>
              </w:rPr>
            </w:r>
            <w:r>
              <w:rPr>
                <w:noProof/>
                <w:webHidden/>
              </w:rPr>
              <w:fldChar w:fldCharType="separate"/>
            </w:r>
            <w:r>
              <w:rPr>
                <w:noProof/>
                <w:webHidden/>
              </w:rPr>
              <w:t>11</w:t>
            </w:r>
            <w:r>
              <w:rPr>
                <w:noProof/>
                <w:webHidden/>
              </w:rPr>
              <w:fldChar w:fldCharType="end"/>
            </w:r>
          </w:hyperlink>
        </w:p>
        <w:p w14:paraId="238DFAD8" w14:textId="6B5B3070"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63" w:history="1">
            <w:r w:rsidRPr="00ED623A">
              <w:rPr>
                <w:rStyle w:val="Hyperlink"/>
                <w:iCs/>
                <w:noProof/>
              </w:rPr>
              <w:t>3.1</w:t>
            </w:r>
            <w:r w:rsidRPr="00ED623A">
              <w:rPr>
                <w:rStyle w:val="Hyperlink"/>
                <w:noProof/>
              </w:rPr>
              <w:t xml:space="preserve"> Erstellung des Datensatzes</w:t>
            </w:r>
            <w:r>
              <w:rPr>
                <w:noProof/>
                <w:webHidden/>
              </w:rPr>
              <w:tab/>
            </w:r>
            <w:r>
              <w:rPr>
                <w:noProof/>
                <w:webHidden/>
              </w:rPr>
              <w:fldChar w:fldCharType="begin"/>
            </w:r>
            <w:r>
              <w:rPr>
                <w:noProof/>
                <w:webHidden/>
              </w:rPr>
              <w:instrText xml:space="preserve"> PAGEREF _Toc199777863 \h </w:instrText>
            </w:r>
            <w:r>
              <w:rPr>
                <w:noProof/>
                <w:webHidden/>
              </w:rPr>
            </w:r>
            <w:r>
              <w:rPr>
                <w:noProof/>
                <w:webHidden/>
              </w:rPr>
              <w:fldChar w:fldCharType="separate"/>
            </w:r>
            <w:r>
              <w:rPr>
                <w:noProof/>
                <w:webHidden/>
              </w:rPr>
              <w:t>11</w:t>
            </w:r>
            <w:r>
              <w:rPr>
                <w:noProof/>
                <w:webHidden/>
              </w:rPr>
              <w:fldChar w:fldCharType="end"/>
            </w:r>
          </w:hyperlink>
        </w:p>
        <w:p w14:paraId="18DD03DE" w14:textId="743F5AD9"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4" w:history="1">
            <w:r w:rsidRPr="00ED623A">
              <w:rPr>
                <w:rStyle w:val="Hyperlink"/>
                <w:iCs/>
                <w:noProof/>
              </w:rPr>
              <w:t>3.1.1</w:t>
            </w:r>
            <w:r w:rsidRPr="00ED623A">
              <w:rPr>
                <w:rStyle w:val="Hyperlink"/>
                <w:noProof/>
              </w:rPr>
              <w:t xml:space="preserve"> Szenenvorbereitung in Blender</w:t>
            </w:r>
            <w:r>
              <w:rPr>
                <w:noProof/>
                <w:webHidden/>
              </w:rPr>
              <w:tab/>
            </w:r>
            <w:r>
              <w:rPr>
                <w:noProof/>
                <w:webHidden/>
              </w:rPr>
              <w:fldChar w:fldCharType="begin"/>
            </w:r>
            <w:r>
              <w:rPr>
                <w:noProof/>
                <w:webHidden/>
              </w:rPr>
              <w:instrText xml:space="preserve"> PAGEREF _Toc199777864 \h </w:instrText>
            </w:r>
            <w:r>
              <w:rPr>
                <w:noProof/>
                <w:webHidden/>
              </w:rPr>
            </w:r>
            <w:r>
              <w:rPr>
                <w:noProof/>
                <w:webHidden/>
              </w:rPr>
              <w:fldChar w:fldCharType="separate"/>
            </w:r>
            <w:r>
              <w:rPr>
                <w:noProof/>
                <w:webHidden/>
              </w:rPr>
              <w:t>11</w:t>
            </w:r>
            <w:r>
              <w:rPr>
                <w:noProof/>
                <w:webHidden/>
              </w:rPr>
              <w:fldChar w:fldCharType="end"/>
            </w:r>
          </w:hyperlink>
        </w:p>
        <w:p w14:paraId="71EA157E" w14:textId="380216F7"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5" w:history="1">
            <w:r w:rsidRPr="00ED623A">
              <w:rPr>
                <w:rStyle w:val="Hyperlink"/>
                <w:iCs/>
                <w:noProof/>
              </w:rPr>
              <w:t>3.1.2</w:t>
            </w:r>
            <w:r w:rsidRPr="00ED623A">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_Toc199777865 \h </w:instrText>
            </w:r>
            <w:r>
              <w:rPr>
                <w:noProof/>
                <w:webHidden/>
              </w:rPr>
            </w:r>
            <w:r>
              <w:rPr>
                <w:noProof/>
                <w:webHidden/>
              </w:rPr>
              <w:fldChar w:fldCharType="separate"/>
            </w:r>
            <w:r>
              <w:rPr>
                <w:noProof/>
                <w:webHidden/>
              </w:rPr>
              <w:t>11</w:t>
            </w:r>
            <w:r>
              <w:rPr>
                <w:noProof/>
                <w:webHidden/>
              </w:rPr>
              <w:fldChar w:fldCharType="end"/>
            </w:r>
          </w:hyperlink>
        </w:p>
        <w:p w14:paraId="3C47654E" w14:textId="6C82B33F"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6" w:history="1">
            <w:r w:rsidRPr="00ED623A">
              <w:rPr>
                <w:rStyle w:val="Hyperlink"/>
                <w:iCs/>
                <w:noProof/>
              </w:rPr>
              <w:t>3.1.3</w:t>
            </w:r>
            <w:r w:rsidRPr="00ED623A">
              <w:rPr>
                <w:rStyle w:val="Hyperlink"/>
                <w:noProof/>
              </w:rPr>
              <w:t xml:space="preserve"> Bildausschnitte</w:t>
            </w:r>
            <w:r>
              <w:rPr>
                <w:noProof/>
                <w:webHidden/>
              </w:rPr>
              <w:tab/>
            </w:r>
            <w:r>
              <w:rPr>
                <w:noProof/>
                <w:webHidden/>
              </w:rPr>
              <w:fldChar w:fldCharType="begin"/>
            </w:r>
            <w:r>
              <w:rPr>
                <w:noProof/>
                <w:webHidden/>
              </w:rPr>
              <w:instrText xml:space="preserve"> PAGEREF _Toc199777866 \h </w:instrText>
            </w:r>
            <w:r>
              <w:rPr>
                <w:noProof/>
                <w:webHidden/>
              </w:rPr>
            </w:r>
            <w:r>
              <w:rPr>
                <w:noProof/>
                <w:webHidden/>
              </w:rPr>
              <w:fldChar w:fldCharType="separate"/>
            </w:r>
            <w:r>
              <w:rPr>
                <w:noProof/>
                <w:webHidden/>
              </w:rPr>
              <w:t>12</w:t>
            </w:r>
            <w:r>
              <w:rPr>
                <w:noProof/>
                <w:webHidden/>
              </w:rPr>
              <w:fldChar w:fldCharType="end"/>
            </w:r>
          </w:hyperlink>
        </w:p>
        <w:p w14:paraId="1A0635C8" w14:textId="197716B5"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7" w:history="1">
            <w:r w:rsidRPr="00ED623A">
              <w:rPr>
                <w:rStyle w:val="Hyperlink"/>
                <w:iCs/>
                <w:noProof/>
              </w:rPr>
              <w:t>3.1.4</w:t>
            </w:r>
            <w:r w:rsidRPr="00ED623A">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_Toc199777867 \h </w:instrText>
            </w:r>
            <w:r>
              <w:rPr>
                <w:noProof/>
                <w:webHidden/>
              </w:rPr>
            </w:r>
            <w:r>
              <w:rPr>
                <w:noProof/>
                <w:webHidden/>
              </w:rPr>
              <w:fldChar w:fldCharType="separate"/>
            </w:r>
            <w:r>
              <w:rPr>
                <w:noProof/>
                <w:webHidden/>
              </w:rPr>
              <w:t>13</w:t>
            </w:r>
            <w:r>
              <w:rPr>
                <w:noProof/>
                <w:webHidden/>
              </w:rPr>
              <w:fldChar w:fldCharType="end"/>
            </w:r>
          </w:hyperlink>
        </w:p>
        <w:p w14:paraId="7B4A0854" w14:textId="14751DCD"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68" w:history="1">
            <w:r w:rsidRPr="00ED623A">
              <w:rPr>
                <w:rStyle w:val="Hyperlink"/>
                <w:iCs/>
                <w:noProof/>
              </w:rPr>
              <w:t>3.2</w:t>
            </w:r>
            <w:r w:rsidRPr="00ED623A">
              <w:rPr>
                <w:rStyle w:val="Hyperlink"/>
                <w:noProof/>
              </w:rPr>
              <w:t xml:space="preserve"> Erstellung des Modells</w:t>
            </w:r>
            <w:r>
              <w:rPr>
                <w:noProof/>
                <w:webHidden/>
              </w:rPr>
              <w:tab/>
            </w:r>
            <w:r>
              <w:rPr>
                <w:noProof/>
                <w:webHidden/>
              </w:rPr>
              <w:fldChar w:fldCharType="begin"/>
            </w:r>
            <w:r>
              <w:rPr>
                <w:noProof/>
                <w:webHidden/>
              </w:rPr>
              <w:instrText xml:space="preserve"> PAGEREF _Toc199777868 \h </w:instrText>
            </w:r>
            <w:r>
              <w:rPr>
                <w:noProof/>
                <w:webHidden/>
              </w:rPr>
            </w:r>
            <w:r>
              <w:rPr>
                <w:noProof/>
                <w:webHidden/>
              </w:rPr>
              <w:fldChar w:fldCharType="separate"/>
            </w:r>
            <w:r>
              <w:rPr>
                <w:noProof/>
                <w:webHidden/>
              </w:rPr>
              <w:t>13</w:t>
            </w:r>
            <w:r>
              <w:rPr>
                <w:noProof/>
                <w:webHidden/>
              </w:rPr>
              <w:fldChar w:fldCharType="end"/>
            </w:r>
          </w:hyperlink>
        </w:p>
        <w:p w14:paraId="622E7414" w14:textId="2F9539F9"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69" w:history="1">
            <w:r w:rsidRPr="00ED623A">
              <w:rPr>
                <w:rStyle w:val="Hyperlink"/>
                <w:iCs/>
                <w:noProof/>
              </w:rPr>
              <w:t>3.2.1</w:t>
            </w:r>
            <w:r w:rsidRPr="00ED623A">
              <w:rPr>
                <w:rStyle w:val="Hyperlink"/>
                <w:noProof/>
              </w:rPr>
              <w:t xml:space="preserve"> Modell Architektur</w:t>
            </w:r>
            <w:r>
              <w:rPr>
                <w:noProof/>
                <w:webHidden/>
              </w:rPr>
              <w:tab/>
            </w:r>
            <w:r>
              <w:rPr>
                <w:noProof/>
                <w:webHidden/>
              </w:rPr>
              <w:fldChar w:fldCharType="begin"/>
            </w:r>
            <w:r>
              <w:rPr>
                <w:noProof/>
                <w:webHidden/>
              </w:rPr>
              <w:instrText xml:space="preserve"> PAGEREF _Toc199777869 \h </w:instrText>
            </w:r>
            <w:r>
              <w:rPr>
                <w:noProof/>
                <w:webHidden/>
              </w:rPr>
            </w:r>
            <w:r>
              <w:rPr>
                <w:noProof/>
                <w:webHidden/>
              </w:rPr>
              <w:fldChar w:fldCharType="separate"/>
            </w:r>
            <w:r>
              <w:rPr>
                <w:noProof/>
                <w:webHidden/>
              </w:rPr>
              <w:t>13</w:t>
            </w:r>
            <w:r>
              <w:rPr>
                <w:noProof/>
                <w:webHidden/>
              </w:rPr>
              <w:fldChar w:fldCharType="end"/>
            </w:r>
          </w:hyperlink>
        </w:p>
        <w:p w14:paraId="2B27FCF5" w14:textId="7CF5DE7D"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70" w:history="1">
            <w:r w:rsidRPr="00ED623A">
              <w:rPr>
                <w:rStyle w:val="Hyperlink"/>
                <w:iCs/>
                <w:noProof/>
              </w:rPr>
              <w:t>3.2.2</w:t>
            </w:r>
            <w:r w:rsidRPr="00ED623A">
              <w:rPr>
                <w:rStyle w:val="Hyperlink"/>
                <w:noProof/>
              </w:rPr>
              <w:t xml:space="preserve"> Optimierung der Hyperparameter</w:t>
            </w:r>
            <w:r>
              <w:rPr>
                <w:noProof/>
                <w:webHidden/>
              </w:rPr>
              <w:tab/>
            </w:r>
            <w:r>
              <w:rPr>
                <w:noProof/>
                <w:webHidden/>
              </w:rPr>
              <w:fldChar w:fldCharType="begin"/>
            </w:r>
            <w:r>
              <w:rPr>
                <w:noProof/>
                <w:webHidden/>
              </w:rPr>
              <w:instrText xml:space="preserve"> PAGEREF _Toc199777870 \h </w:instrText>
            </w:r>
            <w:r>
              <w:rPr>
                <w:noProof/>
                <w:webHidden/>
              </w:rPr>
            </w:r>
            <w:r>
              <w:rPr>
                <w:noProof/>
                <w:webHidden/>
              </w:rPr>
              <w:fldChar w:fldCharType="separate"/>
            </w:r>
            <w:r>
              <w:rPr>
                <w:noProof/>
                <w:webHidden/>
              </w:rPr>
              <w:t>13</w:t>
            </w:r>
            <w:r>
              <w:rPr>
                <w:noProof/>
                <w:webHidden/>
              </w:rPr>
              <w:fldChar w:fldCharType="end"/>
            </w:r>
          </w:hyperlink>
        </w:p>
        <w:p w14:paraId="382006BD" w14:textId="750CAF97" w:rsidR="004F6607" w:rsidRDefault="004F6607">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7871" w:history="1">
            <w:r w:rsidRPr="00ED623A">
              <w:rPr>
                <w:rStyle w:val="Hyperlink"/>
                <w:iCs/>
                <w:noProof/>
              </w:rPr>
              <w:t>3.2.3</w:t>
            </w:r>
            <w:r w:rsidRPr="00ED623A">
              <w:rPr>
                <w:rStyle w:val="Hyperlink"/>
                <w:noProof/>
              </w:rPr>
              <w:t xml:space="preserve"> Schutz vor Overfitting</w:t>
            </w:r>
            <w:r>
              <w:rPr>
                <w:noProof/>
                <w:webHidden/>
              </w:rPr>
              <w:tab/>
            </w:r>
            <w:r>
              <w:rPr>
                <w:noProof/>
                <w:webHidden/>
              </w:rPr>
              <w:fldChar w:fldCharType="begin"/>
            </w:r>
            <w:r>
              <w:rPr>
                <w:noProof/>
                <w:webHidden/>
              </w:rPr>
              <w:instrText xml:space="preserve"> PAGEREF _Toc199777871 \h </w:instrText>
            </w:r>
            <w:r>
              <w:rPr>
                <w:noProof/>
                <w:webHidden/>
              </w:rPr>
            </w:r>
            <w:r>
              <w:rPr>
                <w:noProof/>
                <w:webHidden/>
              </w:rPr>
              <w:fldChar w:fldCharType="separate"/>
            </w:r>
            <w:r>
              <w:rPr>
                <w:noProof/>
                <w:webHidden/>
              </w:rPr>
              <w:t>14</w:t>
            </w:r>
            <w:r>
              <w:rPr>
                <w:noProof/>
                <w:webHidden/>
              </w:rPr>
              <w:fldChar w:fldCharType="end"/>
            </w:r>
          </w:hyperlink>
        </w:p>
        <w:p w14:paraId="3FAF624B" w14:textId="162C27B5"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72" w:history="1">
            <w:r w:rsidRPr="00ED623A">
              <w:rPr>
                <w:rStyle w:val="Hyperlink"/>
                <w:iCs/>
                <w:noProof/>
              </w:rPr>
              <w:t>3.3</w:t>
            </w:r>
            <w:r w:rsidRPr="00ED623A">
              <w:rPr>
                <w:rStyle w:val="Hyperlink"/>
                <w:noProof/>
              </w:rPr>
              <w:t xml:space="preserve"> Modell Training</w:t>
            </w:r>
            <w:r>
              <w:rPr>
                <w:noProof/>
                <w:webHidden/>
              </w:rPr>
              <w:tab/>
            </w:r>
            <w:r>
              <w:rPr>
                <w:noProof/>
                <w:webHidden/>
              </w:rPr>
              <w:fldChar w:fldCharType="begin"/>
            </w:r>
            <w:r>
              <w:rPr>
                <w:noProof/>
                <w:webHidden/>
              </w:rPr>
              <w:instrText xml:space="preserve"> PAGEREF _Toc199777872 \h </w:instrText>
            </w:r>
            <w:r>
              <w:rPr>
                <w:noProof/>
                <w:webHidden/>
              </w:rPr>
            </w:r>
            <w:r>
              <w:rPr>
                <w:noProof/>
                <w:webHidden/>
              </w:rPr>
              <w:fldChar w:fldCharType="separate"/>
            </w:r>
            <w:r>
              <w:rPr>
                <w:noProof/>
                <w:webHidden/>
              </w:rPr>
              <w:t>14</w:t>
            </w:r>
            <w:r>
              <w:rPr>
                <w:noProof/>
                <w:webHidden/>
              </w:rPr>
              <w:fldChar w:fldCharType="end"/>
            </w:r>
          </w:hyperlink>
        </w:p>
        <w:p w14:paraId="465AA4B9" w14:textId="0031508C" w:rsidR="004F6607" w:rsidRDefault="004F6607">
          <w:pPr>
            <w:pStyle w:val="Verzeichnis2"/>
            <w:rPr>
              <w:rFonts w:asciiTheme="minorHAnsi" w:eastAsiaTheme="minorEastAsia" w:hAnsiTheme="minorHAnsi" w:cstheme="minorBidi"/>
              <w:noProof/>
              <w:kern w:val="2"/>
              <w:sz w:val="24"/>
              <w:szCs w:val="24"/>
              <w:lang w:eastAsia="de-CH"/>
              <w14:ligatures w14:val="standardContextual"/>
            </w:rPr>
          </w:pPr>
          <w:hyperlink w:anchor="_Toc199777873" w:history="1">
            <w:r w:rsidRPr="00ED623A">
              <w:rPr>
                <w:rStyle w:val="Hyperlink"/>
                <w:iCs/>
                <w:noProof/>
              </w:rPr>
              <w:t>3.4</w:t>
            </w:r>
            <w:r w:rsidRPr="00ED623A">
              <w:rPr>
                <w:rStyle w:val="Hyperlink"/>
                <w:noProof/>
              </w:rPr>
              <w:t xml:space="preserve"> Grafische Anwendung</w:t>
            </w:r>
            <w:r>
              <w:rPr>
                <w:noProof/>
                <w:webHidden/>
              </w:rPr>
              <w:tab/>
            </w:r>
            <w:r>
              <w:rPr>
                <w:noProof/>
                <w:webHidden/>
              </w:rPr>
              <w:fldChar w:fldCharType="begin"/>
            </w:r>
            <w:r>
              <w:rPr>
                <w:noProof/>
                <w:webHidden/>
              </w:rPr>
              <w:instrText xml:space="preserve"> PAGEREF _Toc199777873 \h </w:instrText>
            </w:r>
            <w:r>
              <w:rPr>
                <w:noProof/>
                <w:webHidden/>
              </w:rPr>
            </w:r>
            <w:r>
              <w:rPr>
                <w:noProof/>
                <w:webHidden/>
              </w:rPr>
              <w:fldChar w:fldCharType="separate"/>
            </w:r>
            <w:r>
              <w:rPr>
                <w:noProof/>
                <w:webHidden/>
              </w:rPr>
              <w:t>15</w:t>
            </w:r>
            <w:r>
              <w:rPr>
                <w:noProof/>
                <w:webHidden/>
              </w:rPr>
              <w:fldChar w:fldCharType="end"/>
            </w:r>
          </w:hyperlink>
        </w:p>
        <w:p w14:paraId="1E6E2001" w14:textId="5C5E6115"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4" w:history="1">
            <w:r w:rsidRPr="00ED623A">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Abbildungsverzeichnis</w:t>
            </w:r>
            <w:r>
              <w:rPr>
                <w:noProof/>
                <w:webHidden/>
              </w:rPr>
              <w:tab/>
            </w:r>
            <w:r>
              <w:rPr>
                <w:noProof/>
                <w:webHidden/>
              </w:rPr>
              <w:fldChar w:fldCharType="begin"/>
            </w:r>
            <w:r>
              <w:rPr>
                <w:noProof/>
                <w:webHidden/>
              </w:rPr>
              <w:instrText xml:space="preserve"> PAGEREF _Toc199777874 \h </w:instrText>
            </w:r>
            <w:r>
              <w:rPr>
                <w:noProof/>
                <w:webHidden/>
              </w:rPr>
            </w:r>
            <w:r>
              <w:rPr>
                <w:noProof/>
                <w:webHidden/>
              </w:rPr>
              <w:fldChar w:fldCharType="separate"/>
            </w:r>
            <w:r>
              <w:rPr>
                <w:noProof/>
                <w:webHidden/>
              </w:rPr>
              <w:t>17</w:t>
            </w:r>
            <w:r>
              <w:rPr>
                <w:noProof/>
                <w:webHidden/>
              </w:rPr>
              <w:fldChar w:fldCharType="end"/>
            </w:r>
          </w:hyperlink>
        </w:p>
        <w:p w14:paraId="01CE9531" w14:textId="31FFC568"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5" w:history="1">
            <w:r w:rsidRPr="00ED623A">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Tabellenverzeichnis</w:t>
            </w:r>
            <w:r>
              <w:rPr>
                <w:noProof/>
                <w:webHidden/>
              </w:rPr>
              <w:tab/>
            </w:r>
            <w:r>
              <w:rPr>
                <w:noProof/>
                <w:webHidden/>
              </w:rPr>
              <w:fldChar w:fldCharType="begin"/>
            </w:r>
            <w:r>
              <w:rPr>
                <w:noProof/>
                <w:webHidden/>
              </w:rPr>
              <w:instrText xml:space="preserve"> PAGEREF _Toc199777875 \h </w:instrText>
            </w:r>
            <w:r>
              <w:rPr>
                <w:noProof/>
                <w:webHidden/>
              </w:rPr>
            </w:r>
            <w:r>
              <w:rPr>
                <w:noProof/>
                <w:webHidden/>
              </w:rPr>
              <w:fldChar w:fldCharType="separate"/>
            </w:r>
            <w:r>
              <w:rPr>
                <w:noProof/>
                <w:webHidden/>
              </w:rPr>
              <w:t>17</w:t>
            </w:r>
            <w:r>
              <w:rPr>
                <w:noProof/>
                <w:webHidden/>
              </w:rPr>
              <w:fldChar w:fldCharType="end"/>
            </w:r>
          </w:hyperlink>
        </w:p>
        <w:p w14:paraId="6D3E2F92" w14:textId="085FEF24"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6" w:history="1">
            <w:r w:rsidRPr="00ED623A">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Glossar</w:t>
            </w:r>
            <w:r>
              <w:rPr>
                <w:noProof/>
                <w:webHidden/>
              </w:rPr>
              <w:tab/>
            </w:r>
            <w:r>
              <w:rPr>
                <w:noProof/>
                <w:webHidden/>
              </w:rPr>
              <w:fldChar w:fldCharType="begin"/>
            </w:r>
            <w:r>
              <w:rPr>
                <w:noProof/>
                <w:webHidden/>
              </w:rPr>
              <w:instrText xml:space="preserve"> PAGEREF _Toc199777876 \h </w:instrText>
            </w:r>
            <w:r>
              <w:rPr>
                <w:noProof/>
                <w:webHidden/>
              </w:rPr>
            </w:r>
            <w:r>
              <w:rPr>
                <w:noProof/>
                <w:webHidden/>
              </w:rPr>
              <w:fldChar w:fldCharType="separate"/>
            </w:r>
            <w:r>
              <w:rPr>
                <w:noProof/>
                <w:webHidden/>
              </w:rPr>
              <w:t>17</w:t>
            </w:r>
            <w:r>
              <w:rPr>
                <w:noProof/>
                <w:webHidden/>
              </w:rPr>
              <w:fldChar w:fldCharType="end"/>
            </w:r>
          </w:hyperlink>
        </w:p>
        <w:p w14:paraId="05B3EBC8" w14:textId="65C6E481"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7" w:history="1">
            <w:r w:rsidRPr="00ED623A">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Literaturverzeichnis</w:t>
            </w:r>
            <w:r>
              <w:rPr>
                <w:noProof/>
                <w:webHidden/>
              </w:rPr>
              <w:tab/>
            </w:r>
            <w:r>
              <w:rPr>
                <w:noProof/>
                <w:webHidden/>
              </w:rPr>
              <w:fldChar w:fldCharType="begin"/>
            </w:r>
            <w:r>
              <w:rPr>
                <w:noProof/>
                <w:webHidden/>
              </w:rPr>
              <w:instrText xml:space="preserve"> PAGEREF _Toc199777877 \h </w:instrText>
            </w:r>
            <w:r>
              <w:rPr>
                <w:noProof/>
                <w:webHidden/>
              </w:rPr>
            </w:r>
            <w:r>
              <w:rPr>
                <w:noProof/>
                <w:webHidden/>
              </w:rPr>
              <w:fldChar w:fldCharType="separate"/>
            </w:r>
            <w:r>
              <w:rPr>
                <w:noProof/>
                <w:webHidden/>
              </w:rPr>
              <w:t>17</w:t>
            </w:r>
            <w:r>
              <w:rPr>
                <w:noProof/>
                <w:webHidden/>
              </w:rPr>
              <w:fldChar w:fldCharType="end"/>
            </w:r>
          </w:hyperlink>
        </w:p>
        <w:p w14:paraId="626905E3" w14:textId="197106DE"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8" w:history="1">
            <w:r w:rsidRPr="00ED623A">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Anhang</w:t>
            </w:r>
            <w:r>
              <w:rPr>
                <w:noProof/>
                <w:webHidden/>
              </w:rPr>
              <w:tab/>
            </w:r>
            <w:r>
              <w:rPr>
                <w:noProof/>
                <w:webHidden/>
              </w:rPr>
              <w:fldChar w:fldCharType="begin"/>
            </w:r>
            <w:r>
              <w:rPr>
                <w:noProof/>
                <w:webHidden/>
              </w:rPr>
              <w:instrText xml:space="preserve"> PAGEREF _Toc199777878 \h </w:instrText>
            </w:r>
            <w:r>
              <w:rPr>
                <w:noProof/>
                <w:webHidden/>
              </w:rPr>
            </w:r>
            <w:r>
              <w:rPr>
                <w:noProof/>
                <w:webHidden/>
              </w:rPr>
              <w:fldChar w:fldCharType="separate"/>
            </w:r>
            <w:r>
              <w:rPr>
                <w:noProof/>
                <w:webHidden/>
              </w:rPr>
              <w:t>18</w:t>
            </w:r>
            <w:r>
              <w:rPr>
                <w:noProof/>
                <w:webHidden/>
              </w:rPr>
              <w:fldChar w:fldCharType="end"/>
            </w:r>
          </w:hyperlink>
        </w:p>
        <w:p w14:paraId="7213B213" w14:textId="0D33883C" w:rsidR="004F6607" w:rsidRDefault="004F6607">
          <w:pPr>
            <w:pStyle w:val="Verzeichnis1"/>
            <w:rPr>
              <w:rFonts w:asciiTheme="minorHAnsi" w:eastAsiaTheme="minorEastAsia" w:hAnsiTheme="minorHAnsi" w:cstheme="minorBidi"/>
              <w:noProof/>
              <w:kern w:val="2"/>
              <w:sz w:val="24"/>
              <w:szCs w:val="24"/>
              <w:lang w:val="de-CH" w:eastAsia="de-CH"/>
              <w14:ligatures w14:val="standardContextual"/>
            </w:rPr>
          </w:pPr>
          <w:hyperlink w:anchor="_Toc199777879" w:history="1">
            <w:r w:rsidRPr="00ED623A">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ED623A">
              <w:rPr>
                <w:rStyle w:val="Hyperlink"/>
                <w:noProof/>
              </w:rPr>
              <w:t>Selbständigkeitserklärung</w:t>
            </w:r>
            <w:r>
              <w:rPr>
                <w:noProof/>
                <w:webHidden/>
              </w:rPr>
              <w:tab/>
            </w:r>
            <w:r>
              <w:rPr>
                <w:noProof/>
                <w:webHidden/>
              </w:rPr>
              <w:fldChar w:fldCharType="begin"/>
            </w:r>
            <w:r>
              <w:rPr>
                <w:noProof/>
                <w:webHidden/>
              </w:rPr>
              <w:instrText xml:space="preserve"> PAGEREF _Toc199777879 \h </w:instrText>
            </w:r>
            <w:r>
              <w:rPr>
                <w:noProof/>
                <w:webHidden/>
              </w:rPr>
            </w:r>
            <w:r>
              <w:rPr>
                <w:noProof/>
                <w:webHidden/>
              </w:rPr>
              <w:fldChar w:fldCharType="separate"/>
            </w:r>
            <w:r>
              <w:rPr>
                <w:noProof/>
                <w:webHidden/>
              </w:rPr>
              <w:t>19</w:t>
            </w:r>
            <w:r>
              <w:rPr>
                <w:noProof/>
                <w:webHidden/>
              </w:rPr>
              <w:fldChar w:fldCharType="end"/>
            </w:r>
          </w:hyperlink>
        </w:p>
        <w:p w14:paraId="484D0EE5" w14:textId="78A37038" w:rsidR="00067A11" w:rsidRPr="00546D19" w:rsidRDefault="00067A11">
          <w:r w:rsidRPr="00546D19">
            <w:rPr>
              <w:b/>
              <w:bCs/>
            </w:rPr>
            <w:fldChar w:fldCharType="end"/>
          </w:r>
        </w:p>
      </w:sdtContent>
    </w:sdt>
    <w:p w14:paraId="00D47809" w14:textId="6C17FDC3" w:rsidR="006312CC" w:rsidRPr="00546D19" w:rsidRDefault="006312CC"/>
    <w:p w14:paraId="720D9A2D" w14:textId="77777777" w:rsidR="006312CC" w:rsidRPr="00546D19" w:rsidRDefault="006312CC" w:rsidP="003779D0">
      <w:pPr>
        <w:pStyle w:val="berschrift1"/>
      </w:pPr>
      <w:r w:rsidRPr="00546D19">
        <w:br w:type="page"/>
      </w:r>
      <w:bookmarkStart w:id="3" w:name="_Toc193462313"/>
      <w:bookmarkStart w:id="4" w:name="_Toc199777843"/>
      <w:r w:rsidR="007116DC" w:rsidRPr="00546D19">
        <w:lastRenderedPageBreak/>
        <w:t>Einleitung</w:t>
      </w:r>
      <w:bookmarkEnd w:id="3"/>
      <w:bookmarkEnd w:id="4"/>
    </w:p>
    <w:p w14:paraId="6EABB7A0" w14:textId="3CFA743C" w:rsidR="0005437D" w:rsidRPr="00546D19" w:rsidRDefault="0005437D" w:rsidP="0005437D">
      <w:r w:rsidRPr="00546D19">
        <w:t>Path Tracing ist eine physikalisch genaue Rendering-Technik, die in der Computergrafik weit verbreitet ist, um das Verhalten von Licht zu simulieren. Sie ist in der Lage, äu</w:t>
      </w:r>
      <w:r w:rsidR="00C6009B">
        <w:t>ss</w:t>
      </w:r>
      <w:r w:rsidRPr="00546D19">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546D19" w:rsidRDefault="0005437D" w:rsidP="0005437D"/>
    <w:p w14:paraId="275E5707" w14:textId="6CC93449" w:rsidR="0005437D" w:rsidRPr="00546D19" w:rsidRDefault="0005437D" w:rsidP="0005437D">
      <w:r w:rsidRPr="00546D19">
        <w:t xml:space="preserve">Die Hauptquelle des Rauschens </w:t>
      </w:r>
      <w:r w:rsidR="00251518" w:rsidRPr="00546D19">
        <w:t>beim Path Tracing</w:t>
      </w:r>
      <w:r w:rsidRPr="00546D19">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546D19">
        <w:t>ss</w:t>
      </w:r>
      <w:r w:rsidRPr="00546D19">
        <w:t>ert. Eine Erhöhung der Anzahl der Abtastwerte pro Pixel kann das Rauschen zwar verringern, doch ist dieser Ansatz aufgrund der</w:t>
      </w:r>
      <w:r w:rsidR="00205D92">
        <w:t xml:space="preserve"> </w:t>
      </w:r>
      <w:r w:rsidRPr="00546D19">
        <w:t>ansteigenden Rendering-Zeit oft nicht praktikabel.</w:t>
      </w:r>
    </w:p>
    <w:p w14:paraId="693D6D86" w14:textId="77777777" w:rsidR="0005437D" w:rsidRPr="00546D19" w:rsidRDefault="0005437D" w:rsidP="0005437D"/>
    <w:p w14:paraId="749FA08B" w14:textId="077DA977" w:rsidR="0005437D" w:rsidRPr="00546D19" w:rsidRDefault="0005437D" w:rsidP="0005437D">
      <w:r w:rsidRPr="00546D19">
        <w:t xml:space="preserve">Um dieses Problem zu lösen, wurden Entrauschungstechniken entwickelt, </w:t>
      </w:r>
      <w:r w:rsidR="00827B8E">
        <w:t>welche</w:t>
      </w:r>
      <w:r w:rsidR="00205D92" w:rsidRPr="00546D19">
        <w:t xml:space="preserve"> qualitativ hochwertige Bilder</w:t>
      </w:r>
      <w:r w:rsidRPr="00546D19">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546D19">
        <w:t>ss</w:t>
      </w:r>
      <w:r w:rsidRPr="00546D19">
        <w:t xml:space="preserve">en Datensätzen trainiert wurden, um Rauschen effektiv vorherzusagen und zu entfernen. </w:t>
      </w:r>
      <w:r w:rsidR="00A827D3" w:rsidRPr="00546D19">
        <w:t xml:space="preserve">Durch die intelligente Unterscheidung von Rauschen und echten Details ermöglichen diese Verfahren schnellere Rendering-Workflows und machen </w:t>
      </w:r>
      <w:r w:rsidR="0056118A" w:rsidRPr="00546D19">
        <w:t>Path Tracing</w:t>
      </w:r>
      <w:r w:rsidR="00A827D3" w:rsidRPr="00546D19">
        <w:t xml:space="preserve"> für Echtzeitanwendungen wie interaktives Rendering und Spielgrafik möglich.</w:t>
      </w:r>
    </w:p>
    <w:p w14:paraId="46F48653" w14:textId="77777777" w:rsidR="008642BF" w:rsidRPr="00546D19" w:rsidRDefault="008642BF" w:rsidP="0005437D"/>
    <w:p w14:paraId="72D657EC" w14:textId="6C2C0E21" w:rsidR="0089769F" w:rsidRDefault="008642BF" w:rsidP="00BF0436">
      <w:r w:rsidRPr="00546D19">
        <w:t xml:space="preserve">Diese Arbeit erforscht die Rauschunterdrückung beim Path Tracing </w:t>
      </w:r>
      <w:r w:rsidR="000A118E" w:rsidRPr="00546D19">
        <w:t xml:space="preserve">mit </w:t>
      </w:r>
      <w:r w:rsidR="00B14DEB" w:rsidRPr="00546D19">
        <w:t>V</w:t>
      </w:r>
      <w:r w:rsidR="000A118E" w:rsidRPr="00546D19">
        <w:t>erwendung von neuronalen Netzwerken.</w:t>
      </w:r>
    </w:p>
    <w:p w14:paraId="1E8071FB" w14:textId="77777777" w:rsidR="00F030F8" w:rsidRDefault="00F030F8">
      <w:pPr>
        <w:spacing w:line="240" w:lineRule="auto"/>
        <w:rPr>
          <w:rFonts w:eastAsia="Times New Roman"/>
          <w:b/>
          <w:bCs/>
          <w:szCs w:val="26"/>
        </w:rPr>
      </w:pPr>
      <w:r>
        <w:br w:type="page"/>
      </w:r>
    </w:p>
    <w:p w14:paraId="240AAF38" w14:textId="624C26FC" w:rsidR="0089769F" w:rsidRPr="00546D19" w:rsidRDefault="0089769F" w:rsidP="0089769F">
      <w:pPr>
        <w:pStyle w:val="berschrift2"/>
      </w:pPr>
      <w:bookmarkStart w:id="5" w:name="_Toc199777844"/>
      <w:r>
        <w:lastRenderedPageBreak/>
        <w:t>Path Tracing</w:t>
      </w:r>
      <w:bookmarkEnd w:id="5"/>
    </w:p>
    <w:p w14:paraId="48F0CBF0" w14:textId="77777777" w:rsidR="0089769F" w:rsidRPr="00546D19" w:rsidRDefault="0089769F" w:rsidP="0089769F">
      <w:r w:rsidRPr="00546D19">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546D19" w:rsidRDefault="0089769F" w:rsidP="0097791C">
      <w:pPr>
        <w:pStyle w:val="berschrift3"/>
      </w:pPr>
      <w:bookmarkStart w:id="6" w:name="_Toc199777845"/>
      <w:r w:rsidRPr="00546D19">
        <w:t>Rendering-Gleichung</w:t>
      </w:r>
      <w:bookmarkEnd w:id="6"/>
    </w:p>
    <w:p w14:paraId="3B28896E" w14:textId="77777777" w:rsidR="0089769F" w:rsidRPr="00546D19" w:rsidRDefault="0089769F" w:rsidP="0089769F">
      <w:r w:rsidRPr="00546D19">
        <w:t>Die Rendering-Gleichung, die von Kajiya (1986) eingeführt wurde, beschreibt den Transport von Licht in einer Szene:</w:t>
      </w:r>
    </w:p>
    <w:p w14:paraId="1D2D1B54" w14:textId="77777777" w:rsidR="0089769F" w:rsidRPr="00546D19" w:rsidRDefault="0089769F" w:rsidP="0089769F">
      <w:pPr>
        <w:rPr>
          <w:rStyle w:val="mord"/>
        </w:rPr>
      </w:pPr>
    </w:p>
    <w:p w14:paraId="667E1B3D" w14:textId="77777777" w:rsidR="0089769F" w:rsidRPr="00546D19" w:rsidRDefault="0089769F"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546D19" w:rsidRDefault="0089769F" w:rsidP="0089769F"/>
    <w:p w14:paraId="6F0C1B05" w14:textId="77777777" w:rsidR="0089769F" w:rsidRPr="00546D19" w:rsidRDefault="0089769F" w:rsidP="0089769F">
      <w:pPr>
        <w:pStyle w:val="Listenabsatz"/>
        <w:numPr>
          <w:ilvl w:val="0"/>
          <w:numId w:val="33"/>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Pr="00546D19">
        <w:t xml:space="preserve"> ist die ausgehende Strahldichte (radiance) am Punkt x in Richtung</w:t>
      </w:r>
      <w:r w:rsidRPr="00546D19">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Pr="00546D19">
        <w:rPr>
          <w:sz w:val="22"/>
          <w:szCs w:val="24"/>
        </w:rPr>
        <w:t>.</w:t>
      </w:r>
    </w:p>
    <w:p w14:paraId="3E758EA5" w14:textId="77777777" w:rsidR="0089769F" w:rsidRPr="00546D19" w:rsidRDefault="0089769F"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Pr="00546D19">
        <w:t xml:space="preserve"> ist die emittierte Strahldichte (radiance) von x, zum Beispiel von einer Lichtquelle. </w:t>
      </w:r>
    </w:p>
    <w:p w14:paraId="3EEE2549" w14:textId="77777777" w:rsidR="0089769F" w:rsidRPr="00546D19" w:rsidRDefault="0089769F"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Pr="00546D19">
        <w:t xml:space="preserve"> ist die bidirektionale Reflexionsverteilungsfunktion (BRDF), die beschreibt, wie das Licht gestreut wird.</w:t>
      </w:r>
    </w:p>
    <w:p w14:paraId="51193716" w14:textId="77777777" w:rsidR="0089769F" w:rsidRPr="00546D19" w:rsidRDefault="0089769F" w:rsidP="0089769F">
      <w:pPr>
        <w:pStyle w:val="Listenabsatz"/>
        <w:numPr>
          <w:ilvl w:val="0"/>
          <w:numId w:val="33"/>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Pr="00546D19">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Pr="00546D19">
        <w:rPr>
          <w:sz w:val="22"/>
          <w:szCs w:val="24"/>
        </w:rPr>
        <w:t>.</w:t>
      </w:r>
    </w:p>
    <w:p w14:paraId="4F633177" w14:textId="77777777" w:rsidR="0089769F" w:rsidRPr="00546D19" w:rsidRDefault="0089769F" w:rsidP="0089769F">
      <w:pPr>
        <w:pStyle w:val="Listenabsatz"/>
        <w:numPr>
          <w:ilvl w:val="0"/>
          <w:numId w:val="33"/>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Pr="00546D19">
        <w:t xml:space="preserve"> berücksichtigt den Kosinus des Einfallswinkels und sorgt für eine korrekte Energieerhaltung.</w:t>
      </w:r>
    </w:p>
    <w:p w14:paraId="2B6D8058" w14:textId="77777777" w:rsidR="0089769F" w:rsidRPr="00546D19" w:rsidRDefault="0089769F" w:rsidP="0089769F">
      <w:pPr>
        <w:pStyle w:val="Listenabsatz"/>
        <w:numPr>
          <w:ilvl w:val="0"/>
          <w:numId w:val="33"/>
        </w:numPr>
      </w:pPr>
      <w:r w:rsidRPr="00546D19">
        <w:t xml:space="preserve">Das Integral summiert die Beiträge aus allen einfallenden Lichtrichtungen </w:t>
      </w:r>
      <w:r w:rsidRPr="00546D19">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546D19">
        <w:t xml:space="preserve"> über die Hemisphäre </w:t>
      </w:r>
      <m:oMath>
        <m:r>
          <w:rPr>
            <w:rFonts w:ascii="Cambria Math" w:hAnsi="Cambria Math"/>
            <w:sz w:val="22"/>
            <w:szCs w:val="24"/>
          </w:rPr>
          <m:t>Ω</m:t>
        </m:r>
      </m:oMath>
      <w:r w:rsidRPr="00546D19">
        <w:t>.</w:t>
      </w:r>
    </w:p>
    <w:p w14:paraId="22E168D7" w14:textId="77777777" w:rsidR="0089769F" w:rsidRPr="00546D19" w:rsidRDefault="0089769F" w:rsidP="0089769F">
      <w:pPr>
        <w:spacing w:line="240" w:lineRule="auto"/>
      </w:pPr>
    </w:p>
    <w:p w14:paraId="3C7FD4C6" w14:textId="77777777" w:rsidR="0089769F" w:rsidRPr="00546D19" w:rsidRDefault="0089769F" w:rsidP="0089769F">
      <w:pPr>
        <w:spacing w:line="240" w:lineRule="auto"/>
      </w:pPr>
      <w:r w:rsidRPr="00546D19">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546D19" w:rsidRDefault="0089769F" w:rsidP="0097791C">
      <w:pPr>
        <w:pStyle w:val="berschrift3"/>
        <w:rPr>
          <w:i/>
        </w:rPr>
      </w:pPr>
      <w:bookmarkStart w:id="7" w:name="_Toc199777846"/>
      <w:r w:rsidRPr="00546D19">
        <w:t>Monte-Carlo-Integration beim Path Tracing</w:t>
      </w:r>
      <w:bookmarkEnd w:id="7"/>
    </w:p>
    <w:p w14:paraId="56B1CB6D" w14:textId="77777777" w:rsidR="0089769F" w:rsidRPr="00546D19" w:rsidRDefault="0089769F" w:rsidP="0089769F">
      <w:pPr>
        <w:spacing w:line="240" w:lineRule="auto"/>
      </w:pPr>
      <w:r w:rsidRPr="00546D19">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546D19" w:rsidRDefault="0089769F" w:rsidP="0089769F">
      <w:pPr>
        <w:spacing w:line="240" w:lineRule="auto"/>
      </w:pPr>
    </w:p>
    <w:p w14:paraId="134B8ECF" w14:textId="77777777" w:rsidR="0089769F" w:rsidRPr="00546D19"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546D19" w:rsidRDefault="0089769F" w:rsidP="0089769F">
      <w:r w:rsidRPr="00546D19">
        <w:t>wird gegeben durch:</w:t>
      </w:r>
    </w:p>
    <w:p w14:paraId="5B8BE5F6" w14:textId="77777777" w:rsidR="0089769F" w:rsidRPr="00546D19"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546D19">
        <w:t>wobei:</w:t>
      </w:r>
    </w:p>
    <w:p w14:paraId="2101F459" w14:textId="77777777" w:rsidR="0089769F" w:rsidRPr="00546D19" w:rsidRDefault="0089769F" w:rsidP="0089769F">
      <w:pPr>
        <w:pStyle w:val="Listenabsatz"/>
        <w:numPr>
          <w:ilvl w:val="0"/>
          <w:numId w:val="33"/>
        </w:numPr>
        <w:rPr>
          <w:i/>
        </w:rPr>
      </w:pPr>
      <m:oMath>
        <m:r>
          <m:rPr>
            <m:sty m:val="bi"/>
          </m:rPr>
          <w:rPr>
            <w:rFonts w:ascii="Cambria Math" w:hAnsi="Cambria Math"/>
            <w:sz w:val="22"/>
            <w:szCs w:val="24"/>
          </w:rPr>
          <m:t>N</m:t>
        </m:r>
      </m:oMath>
      <w:r w:rsidRPr="00546D19">
        <w:t xml:space="preserve"> ist die Anzahl der Proben.</w:t>
      </w:r>
    </w:p>
    <w:p w14:paraId="6307B5F9" w14:textId="77777777" w:rsidR="0089769F" w:rsidRPr="00546D19" w:rsidRDefault="0089769F" w:rsidP="0089769F">
      <w:pPr>
        <w:pStyle w:val="Listenabsatz"/>
        <w:numPr>
          <w:ilvl w:val="0"/>
          <w:numId w:val="33"/>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Pr="00546D19">
        <w:rPr>
          <w:iCs/>
          <w:sz w:val="18"/>
        </w:rPr>
        <w:t xml:space="preserve"> </w:t>
      </w:r>
      <w:r w:rsidRPr="00546D19">
        <w:t xml:space="preserve">sind zufällig ausgewählte Punkte in der Domäne </w:t>
      </w:r>
      <m:oMath>
        <m:r>
          <w:rPr>
            <w:rFonts w:ascii="Cambria Math" w:hAnsi="Cambria Math"/>
            <w:sz w:val="22"/>
            <w:szCs w:val="24"/>
          </w:rPr>
          <m:t>D</m:t>
        </m:r>
      </m:oMath>
      <w:r w:rsidRPr="00546D19">
        <w:t>.</w:t>
      </w:r>
    </w:p>
    <w:p w14:paraId="39DD01C6" w14:textId="77777777" w:rsidR="0089769F" w:rsidRPr="00546D19" w:rsidRDefault="0089769F" w:rsidP="0089769F">
      <w:pPr>
        <w:pStyle w:val="Listenabsatz"/>
        <w:numPr>
          <w:ilvl w:val="0"/>
          <w:numId w:val="33"/>
        </w:numPr>
        <w:rPr>
          <w:i/>
          <w:sz w:val="22"/>
          <w:szCs w:val="22"/>
        </w:rPr>
      </w:pPr>
      <m:oMath>
        <m:r>
          <m:rPr>
            <m:sty m:val="bi"/>
          </m:rPr>
          <w:rPr>
            <w:rFonts w:ascii="Cambria Math" w:hAnsi="Cambria Math"/>
            <w:sz w:val="22"/>
            <w:szCs w:val="22"/>
          </w:rPr>
          <m:t>p(x)</m:t>
        </m:r>
      </m:oMath>
      <w:r w:rsidRPr="00546D19">
        <w:t xml:space="preserve"> ist die Wahrscheinlichkeitsdichtefunktion (PDF), für die Stichprobe </w:t>
      </w:r>
      <m:oMath>
        <m:r>
          <w:rPr>
            <w:rFonts w:ascii="Cambria Math" w:hAnsi="Cambria Math"/>
            <w:sz w:val="22"/>
            <w:szCs w:val="22"/>
          </w:rPr>
          <m:t>x</m:t>
        </m:r>
      </m:oMath>
      <w:r w:rsidRPr="00546D19">
        <w:rPr>
          <w:sz w:val="22"/>
          <w:szCs w:val="22"/>
        </w:rPr>
        <w:t>.</w:t>
      </w:r>
    </w:p>
    <w:p w14:paraId="6E99ED7B" w14:textId="77777777" w:rsidR="0089769F" w:rsidRPr="00546D19" w:rsidRDefault="0089769F" w:rsidP="0089769F"/>
    <w:p w14:paraId="22387EBF" w14:textId="77777777" w:rsidR="0089769F" w:rsidRPr="00546D19" w:rsidRDefault="0089769F" w:rsidP="0089769F">
      <w:pPr>
        <w:spacing w:line="240" w:lineRule="auto"/>
      </w:pPr>
      <w:r w:rsidRPr="00546D19">
        <w:br w:type="page"/>
      </w:r>
    </w:p>
    <w:p w14:paraId="6C6330FD" w14:textId="77777777" w:rsidR="0089769F" w:rsidRPr="00546D19" w:rsidRDefault="0089769F" w:rsidP="0089769F">
      <w:r w:rsidRPr="00546D19">
        <w:lastRenderedPageBreak/>
        <w:t xml:space="preserve">Durch Anwendung auf die Rendering-Gleichung schätzt der Path-Tracing-Algorithmus die ausgehende Strahldichte, indem er Lichtpfade abtastet und deren Beiträge mittelt: </w:t>
      </w:r>
    </w:p>
    <w:p w14:paraId="345B3E51" w14:textId="77777777" w:rsidR="0089769F" w:rsidRPr="00546D19" w:rsidRDefault="0089769F" w:rsidP="0089769F"/>
    <w:p w14:paraId="2B726C30" w14:textId="77777777" w:rsidR="0089769F" w:rsidRPr="00546D19" w:rsidRDefault="0089769F"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5FAD4135" w14:textId="77777777" w:rsidR="0089769F" w:rsidRPr="00546D19" w:rsidRDefault="0089769F" w:rsidP="0089769F"/>
    <w:p w14:paraId="14AB6AF1" w14:textId="6A849571" w:rsidR="0089769F" w:rsidRPr="00546D19" w:rsidRDefault="0089769F" w:rsidP="0089769F">
      <w:r w:rsidRPr="00546D19">
        <w:t xml:space="preserve">wobei die BRDF als </w:t>
      </w:r>
      <w:r w:rsidR="005D346C" w:rsidRPr="005D346C">
        <w:t>Wichtungsfunktion</w:t>
      </w:r>
      <w:r w:rsidR="005D346C" w:rsidRPr="005D346C">
        <w:t xml:space="preserve"> </w:t>
      </w:r>
      <w:r w:rsidRPr="00546D19">
        <w:t>verwendet wird, um die Varianz zu verringern und die Konvergenz zu verbessern.</w:t>
      </w:r>
    </w:p>
    <w:p w14:paraId="0F326D7B" w14:textId="65C6B214" w:rsidR="0089769F" w:rsidRPr="00546D19" w:rsidRDefault="0089769F" w:rsidP="0097791C">
      <w:pPr>
        <w:pStyle w:val="berschrift3"/>
      </w:pPr>
      <w:bookmarkStart w:id="8" w:name="_Toc199777847"/>
      <w:r w:rsidRPr="00546D19">
        <w:t>Path Tracing Algorithmus</w:t>
      </w:r>
      <w:bookmarkEnd w:id="8"/>
    </w:p>
    <w:p w14:paraId="1C9EB791" w14:textId="77777777" w:rsidR="0089769F" w:rsidRPr="00546D19" w:rsidRDefault="0089769F" w:rsidP="0089769F">
      <w:r w:rsidRPr="00546D19">
        <w:t>Path Tracing folgt einem stochastischen Ansatz zur Annäherung an die globale Beleuchtung:</w:t>
      </w:r>
    </w:p>
    <w:p w14:paraId="0FF4EBC7" w14:textId="77777777" w:rsidR="0089769F" w:rsidRPr="00546D19" w:rsidRDefault="0089769F" w:rsidP="0089769F"/>
    <w:p w14:paraId="4205EA50" w14:textId="77777777" w:rsidR="0089769F" w:rsidRPr="00546D19" w:rsidRDefault="0089769F" w:rsidP="0089769F">
      <w:pPr>
        <w:pStyle w:val="Nummerierung"/>
      </w:pPr>
      <w:r w:rsidRPr="00546D19">
        <w:t>Strahlenerzeugung: Für jedes Pixel wird ein Primärstrahl von der Kamera in die Szene geworfen.</w:t>
      </w:r>
    </w:p>
    <w:p w14:paraId="77FAE1AA" w14:textId="77777777" w:rsidR="0089769F" w:rsidRPr="00546D19" w:rsidRDefault="0089769F" w:rsidP="0089769F">
      <w:pPr>
        <w:pStyle w:val="Nummerierung"/>
      </w:pPr>
      <w:r w:rsidRPr="00546D19">
        <w:t>Strahlenschnittpunkt: Der erste Schnittpunkt mit einer Oberfläche wird gefunden.</w:t>
      </w:r>
    </w:p>
    <w:p w14:paraId="6EB03875" w14:textId="77777777" w:rsidR="0089769F" w:rsidRPr="00546D19" w:rsidRDefault="0089769F" w:rsidP="0089769F">
      <w:pPr>
        <w:pStyle w:val="Nummerierung"/>
      </w:pPr>
      <w:r w:rsidRPr="00546D19">
        <w:t>Schattierung und BRDF-Sampling: Die Oberflächen-BRDF bestimmt, wie das Licht reflektiert oder durchgelassen wird.</w:t>
      </w:r>
    </w:p>
    <w:p w14:paraId="7972CA86" w14:textId="77777777" w:rsidR="0089769F" w:rsidRPr="00546D19" w:rsidRDefault="0089769F" w:rsidP="0089769F">
      <w:pPr>
        <w:pStyle w:val="Nummerierung"/>
      </w:pPr>
      <w:r w:rsidRPr="00546D19">
        <w:t>Rekursive Pfadverfolgung: Eine neue Richtung wird auf der Grundlage der BRDF abgetastet, und der Prozess wird fortgesetzt, bis eine Abbruchbedingung erfüllt ist. Zum Beispiel das Erreichen einer Lichtquelle oder maximaler Tiefe.</w:t>
      </w:r>
    </w:p>
    <w:p w14:paraId="43D077C8" w14:textId="77777777" w:rsidR="0089769F" w:rsidRPr="00546D19" w:rsidRDefault="0089769F" w:rsidP="0089769F">
      <w:pPr>
        <w:pStyle w:val="Nummerierung"/>
      </w:pPr>
      <w:r w:rsidRPr="00546D19">
        <w:t>Monte-Carlo-Schätzung: Die akkumulierte Strahldichte entlang des Pfades wird gemittelt, um die Pixelfarbe zu schätzen.</w:t>
      </w:r>
    </w:p>
    <w:p w14:paraId="2F900C4C" w14:textId="77777777" w:rsidR="0089769F" w:rsidRPr="00546D19" w:rsidRDefault="0089769F" w:rsidP="0089769F"/>
    <w:p w14:paraId="443494E1" w14:textId="77777777" w:rsidR="0089769F" w:rsidRPr="00546D19" w:rsidRDefault="0089769F" w:rsidP="0089769F">
      <w:r w:rsidRPr="00546D19">
        <w:t>Jeder Pfad ist eine Monte-Carlo-Stichprobe der Rendering-Gleichung. Bei einer ausreichenden Anzahl von Pfaden konvergiert die Annäherung zur richtigen Lösung.</w:t>
      </w:r>
      <w:r w:rsidRPr="00546D19">
        <w:tab/>
      </w:r>
      <w:r w:rsidRPr="00546D19">
        <w:br/>
      </w:r>
    </w:p>
    <w:p w14:paraId="30404A57" w14:textId="77777777" w:rsidR="0089769F" w:rsidRPr="00546D19" w:rsidRDefault="0089769F" w:rsidP="0089769F">
      <w:r w:rsidRPr="00546D19">
        <w:t>Die Monte-Carlo-Integration ist zwar unvoreingenommen, konvergiert aber langsam und erfordert Tausende von Stichproben pro Pixel, um rauschfreie Ergebnisse zu erzielen. Niedrige Stichprobenzahlen führen zu Monte-Carlo-Rauschen, das als körnige Artefakte sichtbar wird. Dies ist die Hauptmotivation für Rauschunterdrückungstechniken, die darauf abzielen, qualitativ hochwertige Bilder aus verrauschten Renderings mit geringer Abtastung zu rekonstruieren.</w:t>
      </w:r>
    </w:p>
    <w:p w14:paraId="2D70B3D6" w14:textId="77777777" w:rsidR="0089769F" w:rsidRPr="00546D19" w:rsidRDefault="0089769F" w:rsidP="0089769F">
      <w:pPr>
        <w:spacing w:line="240" w:lineRule="auto"/>
      </w:pPr>
      <w:r w:rsidRPr="00546D19">
        <w:br w:type="page"/>
      </w:r>
    </w:p>
    <w:p w14:paraId="57AFF67A" w14:textId="77777777" w:rsidR="0089769F" w:rsidRPr="00546D19" w:rsidRDefault="0089769F" w:rsidP="0097791C">
      <w:pPr>
        <w:pStyle w:val="berschrift3"/>
        <w:rPr>
          <w:i/>
        </w:rPr>
      </w:pPr>
      <w:bookmarkStart w:id="9" w:name="_Toc199777848"/>
      <w:r>
        <w:lastRenderedPageBreak/>
        <w:t>Path Tracing</w:t>
      </w:r>
      <w:r w:rsidRPr="00546D19">
        <w:t xml:space="preserve"> Rauschen</w:t>
      </w:r>
      <w:bookmarkEnd w:id="9"/>
    </w:p>
    <w:p w14:paraId="148F8914" w14:textId="3F8223DB" w:rsidR="0089769F" w:rsidRPr="00546D19" w:rsidRDefault="0089769F" w:rsidP="0089769F">
      <w:r w:rsidRPr="00546D19">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t>ss</w:t>
      </w:r>
      <w:r w:rsidRPr="00546D19">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546D19" w:rsidRDefault="0089769F" w:rsidP="0089769F"/>
    <w:p w14:paraId="1A70AB0F" w14:textId="77777777" w:rsidR="0089769F" w:rsidRPr="00546D19" w:rsidRDefault="0089769F" w:rsidP="0089769F">
      <w:pPr>
        <w:keepNext/>
      </w:pPr>
      <w:r w:rsidRPr="00546D19">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5"/>
                    <a:stretch>
                      <a:fillRect/>
                    </a:stretch>
                  </pic:blipFill>
                  <pic:spPr>
                    <a:xfrm>
                      <a:off x="0" y="0"/>
                      <a:ext cx="5836459" cy="5846940"/>
                    </a:xfrm>
                    <a:prstGeom prst="rect">
                      <a:avLst/>
                    </a:prstGeom>
                  </pic:spPr>
                </pic:pic>
              </a:graphicData>
            </a:graphic>
          </wp:inline>
        </w:drawing>
      </w:r>
    </w:p>
    <w:p w14:paraId="6F5F0C87" w14:textId="587338DE" w:rsidR="0089769F" w:rsidRPr="00546D19" w:rsidRDefault="0089769F" w:rsidP="0089769F">
      <w:pPr>
        <w:pStyle w:val="Beschriftung"/>
      </w:pPr>
      <w:bookmarkStart w:id="10" w:name="_Toc199774399"/>
      <w:r w:rsidRPr="00546D19">
        <w:t xml:space="preserve">Abbildung </w:t>
      </w:r>
      <w:r>
        <w:fldChar w:fldCharType="begin"/>
      </w:r>
      <w:r>
        <w:instrText xml:space="preserve"> SEQ Abbildung \* ARABIC </w:instrText>
      </w:r>
      <w:r>
        <w:fldChar w:fldCharType="separate"/>
      </w:r>
      <w:r w:rsidR="00E11B6A">
        <w:rPr>
          <w:noProof/>
        </w:rPr>
        <w:t>1</w:t>
      </w:r>
      <w:r>
        <w:rPr>
          <w:noProof/>
        </w:rPr>
        <w:fldChar w:fldCharType="end"/>
      </w:r>
      <w:r w:rsidRPr="00546D19">
        <w:t>: Verrauschtes Bücherregal mit Blender (Cycles)</w:t>
      </w:r>
      <w:bookmarkEnd w:id="10"/>
    </w:p>
    <w:p w14:paraId="14C6A73E" w14:textId="77777777" w:rsidR="0089769F" w:rsidRDefault="0089769F" w:rsidP="0089769F"/>
    <w:p w14:paraId="4925B692" w14:textId="5F50AA61" w:rsidR="00252D88" w:rsidRPr="0089769F" w:rsidRDefault="00252D88" w:rsidP="00252D88">
      <w:pPr>
        <w:spacing w:line="240" w:lineRule="auto"/>
      </w:pPr>
      <w:r>
        <w:br w:type="page"/>
      </w:r>
    </w:p>
    <w:p w14:paraId="3DB43BC4" w14:textId="77777777" w:rsidR="00A87D54" w:rsidRDefault="00252D88" w:rsidP="00252D88">
      <w:pPr>
        <w:pStyle w:val="berschrift2"/>
      </w:pPr>
      <w:bookmarkStart w:id="11" w:name="_Toc199777849"/>
      <w:r>
        <w:lastRenderedPageBreak/>
        <w:t>Denoising</w:t>
      </w:r>
      <w:bookmarkEnd w:id="11"/>
    </w:p>
    <w:p w14:paraId="085F71A7" w14:textId="2C573BDA" w:rsidR="00A87D54" w:rsidRDefault="00A87D54" w:rsidP="00A87D54">
      <w:r w:rsidRPr="00A87D54">
        <w:t>Denoising bezeichnet den Prozess der Entfernung von unerwünschtem Rauschen aus digitalen Bildern, ohne dabei relevante Details oder Strukturen zu verfälschen. Insbesondere in der Path-Tracing-basierten Bildsynthese ist Denoising ein essenzieller Bestandteil der Nachbearbeitung, da das visuelle Rauschen bei geringen Samples pro Pixel deutlich sichtbar ist. Ziel ist es, aus verrauschten Zwischenergebnissen möglichst hochwertige, rauschfreie Bilder zu rekonstruieren</w:t>
      </w:r>
      <w:r>
        <w:t>.</w:t>
      </w:r>
    </w:p>
    <w:p w14:paraId="76878447" w14:textId="77777777" w:rsidR="00A87D54" w:rsidRDefault="00A87D54" w:rsidP="00A87D54"/>
    <w:p w14:paraId="0C2F5653" w14:textId="1BA93FD5" w:rsidR="00A87D54" w:rsidRDefault="00A87D54" w:rsidP="00A87D54">
      <w:r w:rsidRPr="00A87D54">
        <w:t>In der Bildverarbeitung existieren verschiedene Ansätze zur Rauschunterdrückung, die sich hinsichtlich Methodik, Komplexität und Anwendungsbereich unterscheiden. Grundsätzlich lassen sich Denoising-Methoden in drei Hauptkategorien einteilen: klassische filterbasierte Verfahren, statistische bzw. modellbasierte Verfahren und lernbasierte Methoden.</w:t>
      </w:r>
    </w:p>
    <w:p w14:paraId="7895CEE5" w14:textId="39BDBF11" w:rsidR="00C178A5" w:rsidRDefault="00C178A5" w:rsidP="00C178A5">
      <w:pPr>
        <w:pStyle w:val="berschrift3"/>
      </w:pPr>
      <w:bookmarkStart w:id="12" w:name="_Toc199777850"/>
      <w:r>
        <w:t>Klassische Filtermethoden</w:t>
      </w:r>
      <w:bookmarkEnd w:id="12"/>
    </w:p>
    <w:p w14:paraId="1A7A4EB8" w14:textId="77777777" w:rsidR="00C178A5" w:rsidRPr="00C178A5" w:rsidRDefault="00C178A5" w:rsidP="00C178A5">
      <w:r w:rsidRPr="00C178A5">
        <w:t>Zu den einfachsten Ansätzen zählen lineare und nichtlineare Filter, die direkt auf das verrauschte Bild angewendet werden. Bekannte Beispiele sind:</w:t>
      </w:r>
    </w:p>
    <w:p w14:paraId="612AB1BF" w14:textId="77777777" w:rsidR="00C178A5" w:rsidRPr="00C178A5" w:rsidRDefault="00C178A5" w:rsidP="00C178A5">
      <w:pPr>
        <w:numPr>
          <w:ilvl w:val="0"/>
          <w:numId w:val="48"/>
        </w:numPr>
      </w:pPr>
      <w:r w:rsidRPr="00C178A5">
        <w:rPr>
          <w:b/>
          <w:bCs/>
        </w:rPr>
        <w:t>Mittelwertfilter</w:t>
      </w:r>
      <w:r w:rsidRPr="00C178A5">
        <w:t>: Glättet das Bild durch Ersetzen jedes Pixels mit dem Durchschnittswert seiner Nachbarn. Dieser Ansatz reduziert Rauschen, führt jedoch oft zu sichtbarem Detailverlust.</w:t>
      </w:r>
    </w:p>
    <w:p w14:paraId="3DF1E279" w14:textId="77777777" w:rsidR="00C178A5" w:rsidRPr="00C178A5" w:rsidRDefault="00C178A5" w:rsidP="00C178A5">
      <w:pPr>
        <w:numPr>
          <w:ilvl w:val="0"/>
          <w:numId w:val="48"/>
        </w:numPr>
      </w:pPr>
      <w:r w:rsidRPr="00C178A5">
        <w:rPr>
          <w:b/>
          <w:bCs/>
        </w:rPr>
        <w:t>Medianfilter</w:t>
      </w:r>
      <w:r w:rsidRPr="00C178A5">
        <w:t>: Ersetzt jeden Pixel mit dem Median seiner Umgebung. Besonders effektiv bei impulsartigem ("Salt-and-Pepper") Rauschen.</w:t>
      </w:r>
    </w:p>
    <w:p w14:paraId="038A1FFE" w14:textId="13F78F3C" w:rsidR="00C178A5" w:rsidRPr="00C178A5" w:rsidRDefault="00C178A5" w:rsidP="00C178A5">
      <w:pPr>
        <w:numPr>
          <w:ilvl w:val="0"/>
          <w:numId w:val="48"/>
        </w:numPr>
      </w:pPr>
      <w:r w:rsidRPr="00C178A5">
        <w:rPr>
          <w:b/>
          <w:bCs/>
        </w:rPr>
        <w:t>Gaussian</w:t>
      </w:r>
      <w:r w:rsidR="00720E9F">
        <w:rPr>
          <w:b/>
          <w:bCs/>
        </w:rPr>
        <w:t>-</w:t>
      </w:r>
      <w:r w:rsidRPr="00C178A5">
        <w:rPr>
          <w:b/>
          <w:bCs/>
        </w:rPr>
        <w:t>Blur</w:t>
      </w:r>
      <w:r w:rsidRPr="00C178A5">
        <w:t xml:space="preserve">: Wendet eine gewichtete Glättung an, wobei näherliegende Pixel stärker berücksichtigt werden. Geeignet zur Rauschreduktion </w:t>
      </w:r>
      <w:r w:rsidRPr="00C178A5">
        <w:t>mit</w:t>
      </w:r>
      <w:r w:rsidRPr="00C178A5">
        <w:t xml:space="preserve"> geringem Detailverlust.</w:t>
      </w:r>
    </w:p>
    <w:p w14:paraId="64F9F331" w14:textId="23A2FE44" w:rsidR="00C178A5" w:rsidRDefault="00C178A5" w:rsidP="00C178A5">
      <w:r w:rsidRPr="00C178A5">
        <w:t>Diese Methoden sind schnell und leicht implementierbar, sto</w:t>
      </w:r>
      <w:r>
        <w:t>ss</w:t>
      </w:r>
      <w:r w:rsidRPr="00C178A5">
        <w:t>en aber bei komplexeren Rauschmustern, wie sie beim Path Tracing auftreten, schnell an ihre Grenzen.</w:t>
      </w:r>
    </w:p>
    <w:p w14:paraId="0AC3DFF5" w14:textId="128F893B" w:rsidR="00720E9F" w:rsidRDefault="00720E9F" w:rsidP="00720E9F">
      <w:pPr>
        <w:pStyle w:val="berschrift3"/>
      </w:pPr>
      <w:bookmarkStart w:id="13" w:name="_Toc199777851"/>
      <w:r>
        <w:t>Statistische Modelle</w:t>
      </w:r>
      <w:bookmarkEnd w:id="13"/>
    </w:p>
    <w:p w14:paraId="0FA9B42C" w14:textId="77777777" w:rsidR="00720E9F" w:rsidRPr="00720E9F" w:rsidRDefault="00720E9F" w:rsidP="00720E9F">
      <w:r w:rsidRPr="00720E9F">
        <w:t>Moderne bildverarbeitende Verfahren nutzen statistische Modelle und Annahmen über die Bildstruktur:</w:t>
      </w:r>
    </w:p>
    <w:p w14:paraId="7C71B3E1" w14:textId="77777777" w:rsidR="00720E9F" w:rsidRPr="00720E9F" w:rsidRDefault="00720E9F" w:rsidP="00720E9F">
      <w:pPr>
        <w:numPr>
          <w:ilvl w:val="0"/>
          <w:numId w:val="49"/>
        </w:numPr>
      </w:pPr>
      <w:r w:rsidRPr="00720E9F">
        <w:rPr>
          <w:b/>
          <w:bCs/>
        </w:rPr>
        <w:t>Wiener-Filter</w:t>
      </w:r>
      <w:r w:rsidRPr="00720E9F">
        <w:t>: Ein lineares Verfahren, das das Rauschen unter Kenntnis der Signal- und Rauschstatistik optimal unterdrückt.</w:t>
      </w:r>
    </w:p>
    <w:p w14:paraId="310EABE9" w14:textId="5D990F90" w:rsidR="00720E9F" w:rsidRPr="00720E9F" w:rsidRDefault="00720E9F" w:rsidP="00720E9F">
      <w:pPr>
        <w:numPr>
          <w:ilvl w:val="0"/>
          <w:numId w:val="49"/>
        </w:numPr>
      </w:pPr>
      <w:r w:rsidRPr="00720E9F">
        <w:rPr>
          <w:b/>
          <w:bCs/>
        </w:rPr>
        <w:t>BM3D (Block-Matching and 3D Filtering)</w:t>
      </w:r>
      <w:r w:rsidRPr="00720E9F">
        <w:t>: Ein nichtlineares Verfahren, das auf blockweiser Ähnlichkeit basiert. Es gruppiert ähnliche Bildbereiche, transformiert sie gemeinsam in einen Frequenzbereich und filtert dort gezielt Rauschen heraus. BM3D gilt lange Zeit als einer der leistungsstärksten klassischen Algorithmen</w:t>
      </w:r>
      <w:r>
        <w:t xml:space="preserve"> für Denoising</w:t>
      </w:r>
      <w:r w:rsidRPr="00720E9F">
        <w:t>.</w:t>
      </w:r>
    </w:p>
    <w:p w14:paraId="1AE5D626" w14:textId="77777777" w:rsidR="00720E9F" w:rsidRPr="00720E9F" w:rsidRDefault="00720E9F" w:rsidP="00720E9F">
      <w:r w:rsidRPr="00720E9F">
        <w:t>Diese Methoden erzielen oft bessere Ergebnisse als einfache Filter, sind jedoch rechenintensiver und schwer auf stark strukturierte oder nicht-stationäre Rauscharten anzupassen.</w:t>
      </w:r>
    </w:p>
    <w:p w14:paraId="66A9CB90" w14:textId="0CE06DCE" w:rsidR="00720E9F" w:rsidRDefault="008B72F0" w:rsidP="008B72F0">
      <w:pPr>
        <w:pStyle w:val="berschrift3"/>
      </w:pPr>
      <w:bookmarkStart w:id="14" w:name="_Toc199777852"/>
      <w:r>
        <w:t>Lernbasierte Methoden</w:t>
      </w:r>
      <w:bookmarkEnd w:id="14"/>
    </w:p>
    <w:p w14:paraId="5C80C222" w14:textId="59D5B634" w:rsidR="008B72F0" w:rsidRPr="008B72F0" w:rsidRDefault="008B72F0" w:rsidP="008B72F0">
      <w:r w:rsidRPr="008B72F0">
        <w:t>Mit dem Aufkommen leistungsfähiger Hardware und gro</w:t>
      </w:r>
      <w:r>
        <w:t>ss</w:t>
      </w:r>
      <w:r w:rsidRPr="008B72F0">
        <w:t>er Bilddatensätze haben sich neuronale Netze als äu</w:t>
      </w:r>
      <w:r>
        <w:t>ss</w:t>
      </w:r>
      <w:r w:rsidRPr="008B72F0">
        <w:t>erst effektive Werkzeuge zur Rauschunterdrückung etabliert. Hierbei wird ein Modell auf verrauschten und sauberen Bildpaaren trainiert, um eine Abbildung vom verrauschten zum rauschfreien Bild zu erlernen.</w:t>
      </w:r>
    </w:p>
    <w:p w14:paraId="52A47CE6" w14:textId="77777777" w:rsidR="008B72F0" w:rsidRPr="008B72F0" w:rsidRDefault="008B72F0" w:rsidP="008B72F0">
      <w:pPr>
        <w:numPr>
          <w:ilvl w:val="0"/>
          <w:numId w:val="50"/>
        </w:numPr>
      </w:pPr>
      <w:r w:rsidRPr="008B72F0">
        <w:rPr>
          <w:b/>
          <w:bCs/>
        </w:rPr>
        <w:t>Convolutional Neural Networks (CNNs)</w:t>
      </w:r>
      <w:r w:rsidRPr="008B72F0">
        <w:t>: Klassische Deep-Learning-Modelle, die auf lokalen Bildmerkmalen basieren. Sie sind in der Lage, komplexe Rauschmuster zu erkennen und gezielt zu entfernen.</w:t>
      </w:r>
    </w:p>
    <w:p w14:paraId="0B5868A3" w14:textId="77777777" w:rsidR="008B72F0" w:rsidRPr="008B72F0" w:rsidRDefault="008B72F0" w:rsidP="008B72F0">
      <w:pPr>
        <w:numPr>
          <w:ilvl w:val="0"/>
          <w:numId w:val="50"/>
        </w:numPr>
      </w:pPr>
      <w:r w:rsidRPr="008B72F0">
        <w:rPr>
          <w:b/>
          <w:bCs/>
        </w:rPr>
        <w:t>Autoencoder</w:t>
      </w:r>
      <w:r w:rsidRPr="008B72F0">
        <w:t>: Netzwerke, die lernen, eine komprimierte Darstellung des Bildes zu erzeugen und daraus die rauschfreie Version zu rekonstruieren.</w:t>
      </w:r>
    </w:p>
    <w:p w14:paraId="59B2E9F7" w14:textId="77777777" w:rsidR="008B72F0" w:rsidRPr="008B72F0" w:rsidRDefault="008B72F0" w:rsidP="008B72F0">
      <w:pPr>
        <w:numPr>
          <w:ilvl w:val="0"/>
          <w:numId w:val="50"/>
        </w:numPr>
      </w:pPr>
      <w:r w:rsidRPr="008B72F0">
        <w:rPr>
          <w:b/>
          <w:bCs/>
        </w:rPr>
        <w:t>U-Net-Architekturen</w:t>
      </w:r>
      <w:r w:rsidRPr="008B72F0">
        <w:t>: Erweiterte Autoencoder mit Skip Connections, die besonders in der medizinischen Bildverarbeitung und beim Denoising in der Computergrafik verwendet werden.</w:t>
      </w:r>
    </w:p>
    <w:p w14:paraId="3FC67DC6" w14:textId="77777777" w:rsidR="008B72F0" w:rsidRPr="008B72F0" w:rsidRDefault="008B72F0" w:rsidP="008B72F0">
      <w:pPr>
        <w:numPr>
          <w:ilvl w:val="0"/>
          <w:numId w:val="50"/>
        </w:numPr>
      </w:pPr>
      <w:r w:rsidRPr="008B72F0">
        <w:rPr>
          <w:b/>
          <w:bCs/>
        </w:rPr>
        <w:t>Recurrent und Transformer-basierte Modelle</w:t>
      </w:r>
      <w:r w:rsidRPr="008B72F0">
        <w:t>: Für spezielle Denoising-Aufgaben, insbesondere bei zeitlich korrelierten Bildern (wie Rendersequenzen), können auch rekurrente Strukturen oder Attention-Mechanismen sinnvoll sein.</w:t>
      </w:r>
    </w:p>
    <w:p w14:paraId="3CD3F4FD" w14:textId="2324F7A7" w:rsidR="008B72F0" w:rsidRPr="008B72F0" w:rsidRDefault="008B72F0" w:rsidP="008B72F0">
      <w:r w:rsidRPr="008B72F0">
        <w:t>Lernbasierte Methoden bieten den gro</w:t>
      </w:r>
      <w:r>
        <w:t>ss</w:t>
      </w:r>
      <w:r w:rsidRPr="008B72F0">
        <w:t>en Vorteil, dass sie an spezifische Rauschtypen angepasst und durch Training optimiert werden können. In der Praxis zeigen sie bei realistischen Renderbildern oft deutlich bessere Resultate als klassische Verfahren – insbesondere bei niedrigem Sample Count.</w:t>
      </w:r>
    </w:p>
    <w:p w14:paraId="6A437443" w14:textId="7FA7E29D" w:rsidR="003F043B" w:rsidRPr="00546D19" w:rsidRDefault="007116DC" w:rsidP="00BD303D">
      <w:pPr>
        <w:pStyle w:val="berschrift1"/>
      </w:pPr>
      <w:r w:rsidRPr="00546D19">
        <w:br w:type="page"/>
      </w:r>
      <w:bookmarkStart w:id="15" w:name="_Toc199777853"/>
      <w:r w:rsidR="009A4F8C">
        <w:lastRenderedPageBreak/>
        <w:t>Projektmanagement</w:t>
      </w:r>
      <w:bookmarkEnd w:id="15"/>
    </w:p>
    <w:p w14:paraId="3E99F0A8" w14:textId="0295B5B9" w:rsidR="00CF7A76" w:rsidRPr="00546D19" w:rsidRDefault="003F043B" w:rsidP="00CF7A76">
      <w:pPr>
        <w:pStyle w:val="berschrift2"/>
      </w:pPr>
      <w:bookmarkStart w:id="16" w:name="_Toc199777854"/>
      <w:r w:rsidRPr="00546D19">
        <w:t>Projektziele</w:t>
      </w:r>
      <w:bookmarkStart w:id="17" w:name="_Toc193462314"/>
      <w:bookmarkEnd w:id="1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2370"/>
        <w:gridCol w:w="2363"/>
        <w:gridCol w:w="2368"/>
        <w:gridCol w:w="2368"/>
      </w:tblGrid>
      <w:tr w:rsidR="00E436C2" w:rsidRPr="00546D19" w14:paraId="6AA4677B" w14:textId="77777777" w:rsidTr="00E436C2">
        <w:tc>
          <w:tcPr>
            <w:tcW w:w="2370" w:type="dxa"/>
            <w:tcBorders>
              <w:top w:val="nil"/>
              <w:left w:val="nil"/>
              <w:bottom w:val="nil"/>
              <w:right w:val="nil"/>
            </w:tcBorders>
            <w:shd w:val="clear" w:color="auto" w:fill="A6A6A6"/>
          </w:tcPr>
          <w:p w14:paraId="689E8025" w14:textId="77777777" w:rsidR="00E436C2" w:rsidRPr="00546D19" w:rsidRDefault="00E436C2" w:rsidP="00F3377A">
            <w:pPr>
              <w:rPr>
                <w:b/>
              </w:rPr>
            </w:pPr>
            <w:r w:rsidRPr="00546D19">
              <w:rPr>
                <w:b/>
              </w:rPr>
              <w:t>Tabellenkopf</w:t>
            </w:r>
          </w:p>
        </w:tc>
        <w:tc>
          <w:tcPr>
            <w:tcW w:w="2363" w:type="dxa"/>
            <w:tcBorders>
              <w:top w:val="nil"/>
              <w:left w:val="nil"/>
              <w:bottom w:val="nil"/>
              <w:right w:val="nil"/>
            </w:tcBorders>
            <w:shd w:val="clear" w:color="auto" w:fill="A6A6A6"/>
          </w:tcPr>
          <w:p w14:paraId="23A6F791" w14:textId="77777777" w:rsidR="00E436C2" w:rsidRPr="00546D19" w:rsidRDefault="00E436C2" w:rsidP="00F3377A">
            <w:pPr>
              <w:rPr>
                <w:b/>
              </w:rPr>
            </w:pPr>
          </w:p>
        </w:tc>
        <w:tc>
          <w:tcPr>
            <w:tcW w:w="2368" w:type="dxa"/>
            <w:tcBorders>
              <w:top w:val="nil"/>
              <w:left w:val="nil"/>
              <w:bottom w:val="nil"/>
              <w:right w:val="nil"/>
            </w:tcBorders>
            <w:shd w:val="clear" w:color="auto" w:fill="A6A6A6"/>
          </w:tcPr>
          <w:p w14:paraId="57742D45" w14:textId="77777777" w:rsidR="00E436C2" w:rsidRPr="00546D19" w:rsidRDefault="00E436C2" w:rsidP="00F3377A">
            <w:pPr>
              <w:rPr>
                <w:b/>
              </w:rPr>
            </w:pPr>
          </w:p>
        </w:tc>
        <w:tc>
          <w:tcPr>
            <w:tcW w:w="2368" w:type="dxa"/>
            <w:tcBorders>
              <w:top w:val="nil"/>
              <w:left w:val="nil"/>
              <w:bottom w:val="nil"/>
              <w:right w:val="nil"/>
            </w:tcBorders>
            <w:shd w:val="clear" w:color="auto" w:fill="A6A6A6"/>
          </w:tcPr>
          <w:p w14:paraId="1EF9A7BB" w14:textId="77777777" w:rsidR="00E436C2" w:rsidRPr="00546D19" w:rsidRDefault="00E436C2" w:rsidP="00F3377A">
            <w:pPr>
              <w:rPr>
                <w:b/>
              </w:rPr>
            </w:pPr>
          </w:p>
        </w:tc>
      </w:tr>
      <w:tr w:rsidR="00E436C2" w:rsidRPr="00546D19" w14:paraId="5208BD60" w14:textId="77777777" w:rsidTr="009D6685">
        <w:tc>
          <w:tcPr>
            <w:tcW w:w="2370" w:type="dxa"/>
            <w:shd w:val="clear" w:color="auto" w:fill="E6E6E6"/>
          </w:tcPr>
          <w:p w14:paraId="4022BC84" w14:textId="08DD62B2" w:rsidR="00E436C2" w:rsidRPr="00546D19" w:rsidRDefault="00E436C2" w:rsidP="00F3377A">
            <w:r w:rsidRPr="00546D19">
              <w:t>Path Tracing und Denoising erforschen</w:t>
            </w:r>
          </w:p>
        </w:tc>
        <w:tc>
          <w:tcPr>
            <w:tcW w:w="7099" w:type="dxa"/>
            <w:gridSpan w:val="3"/>
            <w:shd w:val="clear" w:color="auto" w:fill="E6E6E6"/>
          </w:tcPr>
          <w:p w14:paraId="092E3EB1" w14:textId="227E3D49" w:rsidR="00E436C2" w:rsidRPr="00546D19" w:rsidRDefault="00CB68B9" w:rsidP="00F3377A">
            <w:r w:rsidRPr="00546D19">
              <w:t xml:space="preserve">Erarbeitung </w:t>
            </w:r>
            <w:r w:rsidR="000B51D0" w:rsidRPr="00546D19">
              <w:t>eines tiefen Verständnisses</w:t>
            </w:r>
            <w:r w:rsidRPr="00546D19">
              <w:t xml:space="preserve"> von Path Tracing.</w:t>
            </w:r>
          </w:p>
          <w:p w14:paraId="7E53058C" w14:textId="67F1DB93" w:rsidR="00CB68B9" w:rsidRPr="00546D19" w:rsidRDefault="00CB68B9" w:rsidP="00F3377A">
            <w:r w:rsidRPr="00546D19">
              <w:t>Untersuchung von Rauschquellen, bestehenden Rauschunterdrückungstechniken und neuronalen Netzen zur Rauschunterdrückung.</w:t>
            </w:r>
          </w:p>
        </w:tc>
      </w:tr>
      <w:tr w:rsidR="00E436C2" w:rsidRPr="00546D19" w14:paraId="20923D87" w14:textId="77777777" w:rsidTr="00DF7FC9">
        <w:tc>
          <w:tcPr>
            <w:tcW w:w="2370" w:type="dxa"/>
            <w:shd w:val="clear" w:color="auto" w:fill="E6E6E6"/>
          </w:tcPr>
          <w:p w14:paraId="3455ECE8" w14:textId="49CFF640" w:rsidR="00E436C2" w:rsidRPr="00546D19" w:rsidRDefault="00E436C2" w:rsidP="00F3377A">
            <w:r w:rsidRPr="00546D19">
              <w:t>Implementierung eines einfachen Path Tracers</w:t>
            </w:r>
          </w:p>
        </w:tc>
        <w:tc>
          <w:tcPr>
            <w:tcW w:w="7099" w:type="dxa"/>
            <w:gridSpan w:val="3"/>
            <w:shd w:val="clear" w:color="auto" w:fill="E6E6E6"/>
          </w:tcPr>
          <w:p w14:paraId="1DC4C3A4" w14:textId="351E3B88" w:rsidR="00E436C2" w:rsidRPr="00546D19" w:rsidRDefault="00E436C2" w:rsidP="00E436C2">
            <w:r w:rsidRPr="00546D19">
              <w:t xml:space="preserve">Mit dem erlernten Wissen aus der Forschung soll entweder ein eigener Path Tracer erstellt werden, oder den Path Tracer aus dem SLProject4 oder SmallPT übernehmen und auf die </w:t>
            </w:r>
            <w:r w:rsidR="0089769F" w:rsidRPr="00546D19">
              <w:t>Bedürfnisse</w:t>
            </w:r>
            <w:r w:rsidRPr="00546D19">
              <w:t xml:space="preserve"> anpassen.</w:t>
            </w:r>
          </w:p>
        </w:tc>
      </w:tr>
      <w:tr w:rsidR="00E436C2" w:rsidRPr="00546D19" w14:paraId="15FDD4C0" w14:textId="77777777" w:rsidTr="00E904B5">
        <w:tc>
          <w:tcPr>
            <w:tcW w:w="2370" w:type="dxa"/>
            <w:shd w:val="clear" w:color="auto" w:fill="E6E6E6"/>
          </w:tcPr>
          <w:p w14:paraId="254F1A71" w14:textId="52860D26" w:rsidR="00E436C2" w:rsidRPr="00546D19" w:rsidRDefault="00CB68B9" w:rsidP="00F3377A">
            <w:r w:rsidRPr="00546D19">
              <w:t>Implementierung eines Denoisers</w:t>
            </w:r>
          </w:p>
        </w:tc>
        <w:tc>
          <w:tcPr>
            <w:tcW w:w="7099" w:type="dxa"/>
            <w:gridSpan w:val="3"/>
            <w:shd w:val="clear" w:color="auto" w:fill="E6E6E6"/>
          </w:tcPr>
          <w:p w14:paraId="7A57D11A" w14:textId="62E74F71" w:rsidR="00E436C2" w:rsidRPr="00546D19" w:rsidRDefault="00CB68B9" w:rsidP="00E436C2">
            <w:r w:rsidRPr="00546D19">
              <w:t xml:space="preserve">Für den Path Tracer soll ein Denoiser für die Rauschunterdrückung erstellt werden. Dazu gehört die Auswahl oder Erstellung eines </w:t>
            </w:r>
            <w:r w:rsidR="00E5531F">
              <w:t>Datensatzes</w:t>
            </w:r>
            <w:r w:rsidRPr="00546D19">
              <w:t xml:space="preserve"> für das Trainieren vom </w:t>
            </w:r>
            <w:r w:rsidR="00E5531F">
              <w:t>Datensatz</w:t>
            </w:r>
            <w:r w:rsidRPr="00546D19">
              <w:t xml:space="preserve">.  </w:t>
            </w:r>
          </w:p>
        </w:tc>
      </w:tr>
      <w:tr w:rsidR="00E436C2" w:rsidRPr="00546D19" w14:paraId="64B0E94D" w14:textId="77777777" w:rsidTr="00E436C2">
        <w:tc>
          <w:tcPr>
            <w:tcW w:w="2370" w:type="dxa"/>
            <w:shd w:val="clear" w:color="auto" w:fill="E6E6E6"/>
          </w:tcPr>
          <w:p w14:paraId="45D7786E" w14:textId="064DB565" w:rsidR="00E436C2" w:rsidRPr="00546D19" w:rsidRDefault="006F1BE5" w:rsidP="00F3377A">
            <w:r w:rsidRPr="00546D19">
              <w:t>Denoiser Vergleich</w:t>
            </w:r>
          </w:p>
        </w:tc>
        <w:tc>
          <w:tcPr>
            <w:tcW w:w="7099" w:type="dxa"/>
            <w:gridSpan w:val="3"/>
            <w:shd w:val="clear" w:color="auto" w:fill="E6E6E6"/>
          </w:tcPr>
          <w:p w14:paraId="28F1F0D5" w14:textId="012C0D6D" w:rsidR="00E436C2" w:rsidRPr="00546D19" w:rsidRDefault="006F1BE5" w:rsidP="004A1400">
            <w:pPr>
              <w:keepNext/>
            </w:pPr>
            <w:r w:rsidRPr="00546D19">
              <w:t>Den Denoiser mit Nvidias Optix Denoiser oder den verschiedenen Methoden in Blender vergleichen.</w:t>
            </w:r>
          </w:p>
        </w:tc>
      </w:tr>
    </w:tbl>
    <w:p w14:paraId="031943BC" w14:textId="2F9BD427" w:rsidR="003F043B" w:rsidRPr="00546D19" w:rsidRDefault="004A1400" w:rsidP="00FA1C13">
      <w:pPr>
        <w:pStyle w:val="Beschriftung"/>
      </w:pPr>
      <w:bookmarkStart w:id="18" w:name="_Toc194865739"/>
      <w:r>
        <w:t xml:space="preserve">Tabelle </w:t>
      </w:r>
      <w:r w:rsidR="0098728A">
        <w:fldChar w:fldCharType="begin"/>
      </w:r>
      <w:r w:rsidR="0098728A">
        <w:instrText xml:space="preserve"> SEQ Tabelle \* ARABIC </w:instrText>
      </w:r>
      <w:r w:rsidR="0098728A">
        <w:fldChar w:fldCharType="separate"/>
      </w:r>
      <w:r w:rsidR="0098728A">
        <w:rPr>
          <w:noProof/>
        </w:rPr>
        <w:t>1</w:t>
      </w:r>
      <w:r w:rsidR="0098728A">
        <w:rPr>
          <w:noProof/>
        </w:rPr>
        <w:fldChar w:fldCharType="end"/>
      </w:r>
      <w:r>
        <w:t>: Projektziele</w:t>
      </w:r>
      <w:bookmarkEnd w:id="18"/>
    </w:p>
    <w:p w14:paraId="01955FAD" w14:textId="77777777" w:rsidR="003F043B" w:rsidRPr="00546D19" w:rsidRDefault="003F043B" w:rsidP="003F043B">
      <w:pPr>
        <w:pStyle w:val="berschrift2"/>
      </w:pPr>
      <w:bookmarkStart w:id="19" w:name="_Toc199777855"/>
      <w:r w:rsidRPr="00546D19">
        <w:t>Meilensteine</w:t>
      </w:r>
      <w:bookmarkEnd w:id="19"/>
    </w:p>
    <w:p w14:paraId="0D5A7836" w14:textId="29DEBB7C" w:rsidR="00D86F1C" w:rsidRDefault="00D86F1C" w:rsidP="00D86F1C">
      <w:pPr>
        <w:pStyle w:val="berschrift3"/>
      </w:pPr>
      <w:bookmarkStart w:id="20" w:name="_Toc199777856"/>
      <w:r>
        <w:t>Planung</w:t>
      </w:r>
      <w:bookmarkEnd w:id="20"/>
    </w:p>
    <w:p w14:paraId="6B8F06A0" w14:textId="354032C3" w:rsidR="00D86F1C" w:rsidRDefault="0072514D" w:rsidP="0072514D">
      <w:pPr>
        <w:pStyle w:val="Listenabsatz"/>
        <w:numPr>
          <w:ilvl w:val="0"/>
          <w:numId w:val="44"/>
        </w:numPr>
      </w:pPr>
      <w:r>
        <w:t>Meetings mit dem Betreuer sind festgelegt.</w:t>
      </w:r>
    </w:p>
    <w:p w14:paraId="005C4CE6" w14:textId="28ED5E1C" w:rsidR="0072514D" w:rsidRDefault="0072514D" w:rsidP="0072514D">
      <w:pPr>
        <w:pStyle w:val="Listenabsatz"/>
        <w:numPr>
          <w:ilvl w:val="0"/>
          <w:numId w:val="44"/>
        </w:numPr>
      </w:pPr>
      <w:r>
        <w:t>Projektziele, so wie Meilensteine sind erstellt.</w:t>
      </w:r>
    </w:p>
    <w:p w14:paraId="38252B23" w14:textId="47CFD820" w:rsidR="0072514D" w:rsidRPr="00D86F1C" w:rsidRDefault="0072514D" w:rsidP="0072514D">
      <w:pPr>
        <w:pStyle w:val="Listenabsatz"/>
        <w:numPr>
          <w:ilvl w:val="0"/>
          <w:numId w:val="44"/>
        </w:numPr>
      </w:pPr>
      <w:r>
        <w:t>Projektablauf ist festgelegt.</w:t>
      </w:r>
    </w:p>
    <w:p w14:paraId="6F8DFC4E" w14:textId="77777777" w:rsidR="00D86F1C" w:rsidRDefault="00D86F1C" w:rsidP="00D86F1C">
      <w:pPr>
        <w:pStyle w:val="berschrift3"/>
      </w:pPr>
      <w:bookmarkStart w:id="21" w:name="_Toc199777857"/>
      <w:r>
        <w:t>Forschung</w:t>
      </w:r>
      <w:bookmarkEnd w:id="21"/>
    </w:p>
    <w:p w14:paraId="57F963A3" w14:textId="2364D5DC" w:rsidR="00BD2578" w:rsidRDefault="00BD2578" w:rsidP="00BD2578">
      <w:pPr>
        <w:pStyle w:val="Listenabsatz"/>
        <w:numPr>
          <w:ilvl w:val="0"/>
          <w:numId w:val="45"/>
        </w:numPr>
      </w:pPr>
      <w:r>
        <w:t>Wissen über Path Tracing und Denoising ist erlangt und dokumentiert.</w:t>
      </w:r>
    </w:p>
    <w:p w14:paraId="6AEE5ACA" w14:textId="2F162E8D" w:rsidR="00BD2578" w:rsidRPr="00BD2578" w:rsidRDefault="00BD2578" w:rsidP="00BD2578">
      <w:pPr>
        <w:pStyle w:val="Listenabsatz"/>
        <w:numPr>
          <w:ilvl w:val="0"/>
          <w:numId w:val="45"/>
        </w:numPr>
      </w:pPr>
      <w:r>
        <w:t>Der Path Tracer im SLProject4 wurde analysiert und die Fehler so weit möglich behoben.</w:t>
      </w:r>
    </w:p>
    <w:p w14:paraId="4F4C5041" w14:textId="3850C46C" w:rsidR="00D86F1C" w:rsidRDefault="00E5531F" w:rsidP="00D86F1C">
      <w:pPr>
        <w:pStyle w:val="berschrift3"/>
      </w:pPr>
      <w:bookmarkStart w:id="22" w:name="_Toc199777858"/>
      <w:r>
        <w:t>Datensatz</w:t>
      </w:r>
      <w:bookmarkEnd w:id="22"/>
    </w:p>
    <w:p w14:paraId="28F3080D" w14:textId="56E0FAED" w:rsidR="00BD2578" w:rsidRDefault="00BD2578" w:rsidP="00BD2578">
      <w:pPr>
        <w:pStyle w:val="Listenabsatz"/>
        <w:numPr>
          <w:ilvl w:val="0"/>
          <w:numId w:val="46"/>
        </w:numPr>
      </w:pPr>
      <w:r>
        <w:t xml:space="preserve">Öffentliche </w:t>
      </w:r>
      <w:r w:rsidR="00E5531F">
        <w:t>Datensätze</w:t>
      </w:r>
      <w:r>
        <w:t xml:space="preserve"> für Denoising wurden erkundet. </w:t>
      </w:r>
    </w:p>
    <w:p w14:paraId="139A80D3" w14:textId="12915EE0" w:rsidR="00BD2578" w:rsidRDefault="00BD2578" w:rsidP="00BD2578">
      <w:pPr>
        <w:pStyle w:val="Listenabsatz"/>
        <w:numPr>
          <w:ilvl w:val="0"/>
          <w:numId w:val="46"/>
        </w:numPr>
      </w:pPr>
      <w:r>
        <w:t xml:space="preserve">Ein passendes </w:t>
      </w:r>
      <w:r w:rsidR="00E5531F">
        <w:t>Datensatz</w:t>
      </w:r>
      <w:r>
        <w:t xml:space="preserve"> wurde ausgewählt</w:t>
      </w:r>
      <w:r w:rsidR="000122F1">
        <w:t>,</w:t>
      </w:r>
      <w:r>
        <w:t xml:space="preserve"> falls möglich.</w:t>
      </w:r>
    </w:p>
    <w:p w14:paraId="2B2DCD6A" w14:textId="043244C3" w:rsidR="00BD2578" w:rsidRPr="00BD2578" w:rsidRDefault="00BD2578" w:rsidP="00BD2578">
      <w:pPr>
        <w:pStyle w:val="Listenabsatz"/>
        <w:numPr>
          <w:ilvl w:val="0"/>
          <w:numId w:val="46"/>
        </w:numPr>
      </w:pPr>
      <w:r>
        <w:t xml:space="preserve">Existiert kein </w:t>
      </w:r>
      <w:r w:rsidR="000122F1">
        <w:t>passende</w:t>
      </w:r>
      <w:r w:rsidR="00560B46">
        <w:t>r</w:t>
      </w:r>
      <w:r w:rsidR="000122F1">
        <w:t xml:space="preserve"> </w:t>
      </w:r>
      <w:r>
        <w:t>öffentliche</w:t>
      </w:r>
      <w:r w:rsidR="00560B46">
        <w:t>r</w:t>
      </w:r>
      <w:r>
        <w:t xml:space="preserve"> </w:t>
      </w:r>
      <w:r w:rsidR="00560B46">
        <w:t>Datensatz</w:t>
      </w:r>
      <w:r>
        <w:t>, wurde ein eigene</w:t>
      </w:r>
      <w:r w:rsidR="00685B7C">
        <w:t>r</w:t>
      </w:r>
      <w:r>
        <w:t xml:space="preserve"> </w:t>
      </w:r>
      <w:r w:rsidR="00685B7C">
        <w:t>Datensatz</w:t>
      </w:r>
      <w:r>
        <w:t xml:space="preserve"> </w:t>
      </w:r>
      <w:r w:rsidR="000122F1">
        <w:t>erstellt.</w:t>
      </w:r>
    </w:p>
    <w:p w14:paraId="782D5D5B" w14:textId="77777777" w:rsidR="00D86F1C" w:rsidRDefault="00D86F1C" w:rsidP="00D86F1C">
      <w:pPr>
        <w:pStyle w:val="berschrift3"/>
      </w:pPr>
      <w:bookmarkStart w:id="23" w:name="_Toc199777859"/>
      <w:r>
        <w:t>Modell</w:t>
      </w:r>
      <w:bookmarkEnd w:id="23"/>
    </w:p>
    <w:p w14:paraId="3BB53A3E" w14:textId="612A9B40" w:rsidR="000122F1" w:rsidRDefault="000122F1" w:rsidP="000122F1">
      <w:pPr>
        <w:pStyle w:val="Listenabsatz"/>
        <w:numPr>
          <w:ilvl w:val="0"/>
          <w:numId w:val="47"/>
        </w:numPr>
      </w:pPr>
      <w:r>
        <w:t xml:space="preserve">Ein Modell wurde erstellt. Es übt anhand des erstellten </w:t>
      </w:r>
      <w:r w:rsidR="00685B7C">
        <w:t>Datensatz</w:t>
      </w:r>
      <w:r>
        <w:t>. Das Modell kann neue Bilder akzeptieren und gibt als Resultat eine entrauschte Version desselben Bildes zurück.</w:t>
      </w:r>
    </w:p>
    <w:p w14:paraId="1475BC7E" w14:textId="22CBFE16" w:rsidR="003140BD" w:rsidRPr="000122F1" w:rsidRDefault="003140BD" w:rsidP="000122F1">
      <w:pPr>
        <w:pStyle w:val="Listenabsatz"/>
        <w:numPr>
          <w:ilvl w:val="0"/>
          <w:numId w:val="47"/>
        </w:numPr>
      </w:pPr>
      <w:r>
        <w:t>Falls mehrere Arten von Modellen sich als sinnvoll erweisen, wurden zwei ausgewählt und ein Modell pro Ansatz erstellt und trainiert.</w:t>
      </w:r>
    </w:p>
    <w:p w14:paraId="1513BB9C" w14:textId="77777777" w:rsidR="00972F6E" w:rsidRDefault="00D86F1C" w:rsidP="00D86F1C">
      <w:pPr>
        <w:pStyle w:val="berschrift3"/>
      </w:pPr>
      <w:bookmarkStart w:id="24" w:name="_Toc199777860"/>
      <w:r>
        <w:t>Präsentation</w:t>
      </w:r>
      <w:bookmarkEnd w:id="24"/>
    </w:p>
    <w:p w14:paraId="49094BF4" w14:textId="1B734A32" w:rsidR="00972F6E" w:rsidRDefault="00972F6E" w:rsidP="00972F6E">
      <w:pPr>
        <w:pStyle w:val="Listenabsatz"/>
        <w:numPr>
          <w:ilvl w:val="0"/>
          <w:numId w:val="47"/>
        </w:numPr>
      </w:pPr>
      <w:r>
        <w:t xml:space="preserve">Dokumentation, </w:t>
      </w:r>
      <w:r w:rsidR="00402DD7">
        <w:t>Video, Plakat und Präsentation wurden erstellt und finalisiert.</w:t>
      </w:r>
    </w:p>
    <w:p w14:paraId="54832E3F" w14:textId="2A5F865E" w:rsidR="00402DD7" w:rsidRDefault="00402DD7" w:rsidP="00972F6E">
      <w:pPr>
        <w:pStyle w:val="Listenabsatz"/>
        <w:numPr>
          <w:ilvl w:val="0"/>
          <w:numId w:val="47"/>
        </w:numPr>
      </w:pPr>
      <w:r>
        <w:t>Die Präsentation ist geübt und die Ausstellung ist vorbereitet.</w:t>
      </w:r>
    </w:p>
    <w:p w14:paraId="64F43854" w14:textId="499089F5" w:rsidR="003F043B" w:rsidRPr="00546D19" w:rsidRDefault="006F1BE5" w:rsidP="00972F6E">
      <w:pPr>
        <w:pStyle w:val="Listenabsatz"/>
        <w:numPr>
          <w:ilvl w:val="0"/>
          <w:numId w:val="47"/>
        </w:numPr>
      </w:pPr>
      <w:r w:rsidRPr="00546D19">
        <w:br w:type="page"/>
      </w:r>
    </w:p>
    <w:p w14:paraId="6971F7F5" w14:textId="77777777" w:rsidR="00D844F8" w:rsidRPr="00546D19" w:rsidRDefault="00D844F8" w:rsidP="003F043B">
      <w:pPr>
        <w:pStyle w:val="berschrift2"/>
        <w:sectPr w:rsidR="00D844F8" w:rsidRPr="00546D19" w:rsidSect="00A54C2F">
          <w:pgSz w:w="11906" w:h="16838" w:code="9"/>
          <w:pgMar w:top="1758" w:right="1004" w:bottom="680" w:left="1435" w:header="709" w:footer="510" w:gutter="0"/>
          <w:cols w:space="708"/>
          <w:docGrid w:linePitch="360"/>
        </w:sectPr>
      </w:pPr>
    </w:p>
    <w:p w14:paraId="333F01E1" w14:textId="36164A5E" w:rsidR="003F043B" w:rsidRPr="00546D19" w:rsidRDefault="003F043B" w:rsidP="003F043B">
      <w:pPr>
        <w:pStyle w:val="berschrift2"/>
      </w:pPr>
      <w:bookmarkStart w:id="25" w:name="_Toc199777861"/>
      <w:r w:rsidRPr="00546D19">
        <w:lastRenderedPageBreak/>
        <w:t>Projektablauf</w:t>
      </w:r>
      <w:bookmarkEnd w:id="25"/>
    </w:p>
    <w:p w14:paraId="04CD5056" w14:textId="77777777" w:rsidR="004A1400" w:rsidRDefault="007F2C50" w:rsidP="004A1400">
      <w:pPr>
        <w:keepNext/>
      </w:pPr>
      <w:r>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0502C50F" w:rsidR="00D844F8" w:rsidRPr="00546D19" w:rsidRDefault="004A1400" w:rsidP="004A1400">
      <w:pPr>
        <w:pStyle w:val="Beschriftung"/>
      </w:pPr>
      <w:bookmarkStart w:id="26" w:name="_Toc199774400"/>
      <w:r>
        <w:t xml:space="preserve">Abbildung </w:t>
      </w:r>
      <w:r w:rsidR="0098728A">
        <w:fldChar w:fldCharType="begin"/>
      </w:r>
      <w:r w:rsidR="0098728A">
        <w:instrText xml:space="preserve"> SEQ Abbildung \* ARABIC </w:instrText>
      </w:r>
      <w:r w:rsidR="0098728A">
        <w:fldChar w:fldCharType="separate"/>
      </w:r>
      <w:r w:rsidR="00E11B6A">
        <w:rPr>
          <w:noProof/>
        </w:rPr>
        <w:t>2</w:t>
      </w:r>
      <w:r w:rsidR="0098728A">
        <w:rPr>
          <w:noProof/>
        </w:rPr>
        <w:fldChar w:fldCharType="end"/>
      </w:r>
      <w:r>
        <w:t>: Projektablauf Gantt Diagramm</w:t>
      </w:r>
      <w:bookmarkEnd w:id="26"/>
    </w:p>
    <w:p w14:paraId="25D36D7D" w14:textId="31ABC686" w:rsidR="003F043B" w:rsidRPr="00546D19" w:rsidRDefault="003F043B">
      <w:pPr>
        <w:spacing w:line="240" w:lineRule="auto"/>
        <w:rPr>
          <w:rFonts w:eastAsia="Times New Roman"/>
          <w:bCs/>
          <w:sz w:val="28"/>
          <w:szCs w:val="28"/>
        </w:rPr>
      </w:pPr>
      <w:r w:rsidRPr="00546D19">
        <w:br w:type="page"/>
      </w:r>
    </w:p>
    <w:p w14:paraId="54425D13" w14:textId="77777777" w:rsidR="00D844F8" w:rsidRPr="00546D19" w:rsidRDefault="00D844F8" w:rsidP="008642BF">
      <w:pPr>
        <w:pStyle w:val="berschrift1"/>
        <w:sectPr w:rsidR="00D844F8" w:rsidRPr="00546D19" w:rsidSect="00D844F8">
          <w:pgSz w:w="16838" w:h="11906" w:orient="landscape" w:code="9"/>
          <w:pgMar w:top="1435" w:right="1758" w:bottom="1004" w:left="680" w:header="709" w:footer="510" w:gutter="0"/>
          <w:cols w:space="708"/>
          <w:docGrid w:linePitch="360"/>
        </w:sectPr>
      </w:pPr>
    </w:p>
    <w:p w14:paraId="27DE764A" w14:textId="77777777" w:rsidR="00D3374D" w:rsidRPr="00D3374D" w:rsidRDefault="00D3374D" w:rsidP="00D3374D">
      <w:pPr>
        <w:pStyle w:val="berschrift1"/>
        <w:rPr>
          <w:i/>
        </w:rPr>
      </w:pPr>
      <w:bookmarkStart w:id="27" w:name="_Toc199777862"/>
      <w:bookmarkEnd w:id="17"/>
      <w:r>
        <w:lastRenderedPageBreak/>
        <w:t>Implementation</w:t>
      </w:r>
      <w:bookmarkEnd w:id="27"/>
    </w:p>
    <w:p w14:paraId="07124154" w14:textId="4564D358" w:rsidR="00E47E8A" w:rsidRPr="00E47E8A" w:rsidRDefault="00B60AB6" w:rsidP="00E47E8A">
      <w:pPr>
        <w:pStyle w:val="berschrift2"/>
        <w:rPr>
          <w:i/>
        </w:rPr>
      </w:pPr>
      <w:bookmarkStart w:id="28" w:name="_Toc199777863"/>
      <w:r>
        <w:t>Erstellung des Datensatzes</w:t>
      </w:r>
      <w:bookmarkEnd w:id="28"/>
    </w:p>
    <w:p w14:paraId="2C97F2C7" w14:textId="77777777" w:rsidR="00A43146" w:rsidRDefault="00B60AB6" w:rsidP="00E47E8A">
      <w:r w:rsidRPr="00B60AB6">
        <w:t xml:space="preserve">Für das Training und die Evaluierung des neuronalen Netzes zur Rauschunterdrückung wurde ein eigener Datensatz erstellt, der synthetisch mit Blender generiert wurde. Ziel war es, realitätsnahe </w:t>
      </w:r>
      <w:r w:rsidR="00A43146">
        <w:t>gerenderte Bilder</w:t>
      </w:r>
      <w:r w:rsidRPr="00B60AB6">
        <w:t xml:space="preserve"> mit definierten Rausch</w:t>
      </w:r>
      <w:r w:rsidR="00A43146">
        <w:t>-</w:t>
      </w:r>
      <w:r w:rsidRPr="00B60AB6">
        <w:t>leveln zu erzeugen und diese mit qualitativ hochwertigen Referenzbildern (Ground Truth) zu paaren. Die Erstellung des Datensatzes erfolgte in mehreren automatisierten und manuellen Schritten</w:t>
      </w:r>
      <w:r w:rsidR="00A43146">
        <w:t>.</w:t>
      </w:r>
    </w:p>
    <w:p w14:paraId="1DE36022" w14:textId="77777777" w:rsidR="00A43146" w:rsidRPr="00A43146" w:rsidRDefault="00A43146" w:rsidP="00A43146">
      <w:pPr>
        <w:pStyle w:val="berschrift3"/>
        <w:rPr>
          <w:i/>
        </w:rPr>
      </w:pPr>
      <w:bookmarkStart w:id="29" w:name="_Toc199777864"/>
      <w:r w:rsidRPr="00A43146">
        <w:t>Szenenvorbereitung in Blender</w:t>
      </w:r>
      <w:bookmarkEnd w:id="29"/>
      <w:r w:rsidR="00B60AB6" w:rsidRPr="00B60AB6">
        <w:t xml:space="preserve"> </w:t>
      </w:r>
    </w:p>
    <w:p w14:paraId="3B83C973" w14:textId="77777777" w:rsidR="00294492" w:rsidRDefault="00A43146" w:rsidP="00A43146">
      <w:r w:rsidRPr="00A43146">
        <w:t>Zur Datengenerierung wurden mehrere 3D-Szenen in Blender vorbereitet</w:t>
      </w:r>
      <w:r w:rsidR="00294492">
        <w:t>. Dafür wurden kostenlose öffentliche Szenen von Blender verwendet</w:t>
      </w:r>
      <w:r w:rsidRPr="00A43146">
        <w:t>. In jeder Szene wurden mehrere Kamerapositionen manuell platziert, um verschiedene Blickwinkel und Bildinhalte zu erfassen. Die Kameras wurden so positioniert, dass sie unterschiedliche Bereiche der Szene abdecken, um eine möglichst hohe Varianz im Datensatz zu gewährleisten. Für jede Kamera wurde anschlie</w:t>
      </w:r>
      <w:r>
        <w:t>ss</w:t>
      </w:r>
      <w:r w:rsidRPr="00A43146">
        <w:t xml:space="preserve">end eine Reihe von Bildern aus derselben Szene, aber mit unterschiedlichen </w:t>
      </w:r>
      <w:r w:rsidR="00294492">
        <w:t>Parametern</w:t>
      </w:r>
      <w:r w:rsidRPr="00A43146">
        <w:t xml:space="preserve"> erzeugt.</w:t>
      </w:r>
      <w:r w:rsidRPr="00A43146">
        <w:t xml:space="preserve"> </w:t>
      </w:r>
    </w:p>
    <w:p w14:paraId="6CC76590" w14:textId="77777777" w:rsidR="00294492" w:rsidRPr="00294492" w:rsidRDefault="00294492" w:rsidP="00294492">
      <w:pPr>
        <w:pStyle w:val="berschrift3"/>
        <w:rPr>
          <w:i/>
        </w:rPr>
      </w:pPr>
      <w:bookmarkStart w:id="30" w:name="_Toc199777865"/>
      <w:r w:rsidRPr="00294492">
        <w:t>Automatisierte Bildgenerierung per Python-Skript</w:t>
      </w:r>
      <w:bookmarkEnd w:id="30"/>
      <w:r w:rsidRPr="00294492">
        <w:t xml:space="preserve"> </w:t>
      </w:r>
    </w:p>
    <w:p w14:paraId="06E55C47" w14:textId="77777777" w:rsidR="00294492" w:rsidRPr="00294492" w:rsidRDefault="00294492" w:rsidP="00294492">
      <w:r w:rsidRPr="00294492">
        <w:t>Ein zentrales Element der Datensatz-Generierung ist ein eigens entwickeltes Python-Skript, das Blender im sogenannten Headless-Modus (d.</w:t>
      </w:r>
      <w:r w:rsidRPr="00294492">
        <w:rPr>
          <w:rFonts w:ascii="Arial" w:hAnsi="Arial" w:cs="Arial"/>
        </w:rPr>
        <w:t> </w:t>
      </w:r>
      <w:r w:rsidRPr="00294492">
        <w:t>h. ohne Benutzeroberfl</w:t>
      </w:r>
      <w:r w:rsidRPr="00294492">
        <w:rPr>
          <w:rFonts w:cs="Lucida Sans"/>
        </w:rPr>
        <w:t>ä</w:t>
      </w:r>
      <w:r w:rsidRPr="00294492">
        <w:t>che) startet. Dies erm</w:t>
      </w:r>
      <w:r w:rsidRPr="00294492">
        <w:rPr>
          <w:rFonts w:cs="Lucida Sans"/>
        </w:rPr>
        <w:t>ö</w:t>
      </w:r>
      <w:r w:rsidRPr="00294492">
        <w:t>glicht eine vollautomatisierte Verarbeitung und eignet sich besonders f</w:t>
      </w:r>
      <w:r w:rsidRPr="00294492">
        <w:rPr>
          <w:rFonts w:cs="Lucida Sans"/>
        </w:rPr>
        <w:t>ü</w:t>
      </w:r>
      <w:r w:rsidRPr="00294492">
        <w:t>r das Rendering auf Servern oder in CI-Umgebungen ohne grafische Oberfl</w:t>
      </w:r>
      <w:r w:rsidRPr="00294492">
        <w:rPr>
          <w:rFonts w:cs="Lucida Sans"/>
        </w:rPr>
        <w:t>ä</w:t>
      </w:r>
      <w:r w:rsidRPr="00294492">
        <w:t>che.</w:t>
      </w:r>
    </w:p>
    <w:p w14:paraId="2811B2A3" w14:textId="046AE85F" w:rsidR="00294492" w:rsidRPr="00294492" w:rsidRDefault="00294492" w:rsidP="00294492">
      <w:r w:rsidRPr="00294492">
        <w:t xml:space="preserve">Das Skript verarbeitet jede vorbereitete Szene </w:t>
      </w:r>
      <w:r w:rsidR="00B809C3" w:rsidRPr="00294492">
        <w:t>sequenziell</w:t>
      </w:r>
      <w:r w:rsidRPr="00294492">
        <w:t xml:space="preserve"> und führt folgende Schritte aus:</w:t>
      </w:r>
    </w:p>
    <w:p w14:paraId="49FEDC73" w14:textId="77777777" w:rsidR="00294492" w:rsidRPr="00294492" w:rsidRDefault="00294492" w:rsidP="00294492">
      <w:pPr>
        <w:numPr>
          <w:ilvl w:val="0"/>
          <w:numId w:val="51"/>
        </w:numPr>
      </w:pPr>
      <w:r w:rsidRPr="00294492">
        <w:t>Öffnen der .blend-Datei.</w:t>
      </w:r>
    </w:p>
    <w:p w14:paraId="515BFB52" w14:textId="77777777" w:rsidR="00294492" w:rsidRPr="00294492" w:rsidRDefault="00294492" w:rsidP="00294492">
      <w:pPr>
        <w:numPr>
          <w:ilvl w:val="0"/>
          <w:numId w:val="51"/>
        </w:numPr>
      </w:pPr>
      <w:r w:rsidRPr="00294492">
        <w:t>Initialisierung der Blender-Cycles-Renderengine.</w:t>
      </w:r>
    </w:p>
    <w:p w14:paraId="50C566EF" w14:textId="77777777" w:rsidR="00294492" w:rsidRPr="00294492" w:rsidRDefault="00294492" w:rsidP="00294492">
      <w:pPr>
        <w:numPr>
          <w:ilvl w:val="0"/>
          <w:numId w:val="51"/>
        </w:numPr>
      </w:pPr>
      <w:r w:rsidRPr="00294492">
        <w:t>Iteration über alle definierten Kameras.</w:t>
      </w:r>
    </w:p>
    <w:p w14:paraId="766C62A7" w14:textId="44F08693" w:rsidR="00294492" w:rsidRPr="00294492" w:rsidRDefault="00294492" w:rsidP="009C4E2C">
      <w:pPr>
        <w:numPr>
          <w:ilvl w:val="0"/>
          <w:numId w:val="51"/>
        </w:numPr>
      </w:pPr>
      <w:r w:rsidRPr="00294492">
        <w:t xml:space="preserve">Für jede Kamera werden Bilder mit unterschiedlichen Samples per Pixel (SPP) gerendert: </w:t>
      </w:r>
      <w:r w:rsidRPr="00294492">
        <w:rPr>
          <w:b/>
          <w:bCs/>
        </w:rPr>
        <w:t xml:space="preserve">2, 5, </w:t>
      </w:r>
      <w:r w:rsidRPr="00294492">
        <w:t>10, 25, 50, 100, 200, 500.</w:t>
      </w:r>
      <w:r w:rsidR="009C4E2C">
        <w:t xml:space="preserve"> Diese </w:t>
      </w:r>
      <w:r w:rsidRPr="00294492">
        <w:t>Bilder enthalten das gewünschte Path</w:t>
      </w:r>
      <w:r w:rsidR="009C4E2C">
        <w:t xml:space="preserve"> </w:t>
      </w:r>
      <w:r w:rsidRPr="00294492">
        <w:t>Tracing</w:t>
      </w:r>
      <w:r w:rsidR="009C4E2C">
        <w:t xml:space="preserve"> </w:t>
      </w:r>
      <w:r w:rsidRPr="00294492">
        <w:t>Rauschen und dienen als Trainingsinput.</w:t>
      </w:r>
    </w:p>
    <w:p w14:paraId="371187B2" w14:textId="627C336A" w:rsidR="00294492" w:rsidRPr="00294492" w:rsidRDefault="00294492" w:rsidP="00294492">
      <w:pPr>
        <w:numPr>
          <w:ilvl w:val="0"/>
          <w:numId w:val="51"/>
        </w:numPr>
      </w:pPr>
      <w:r w:rsidRPr="00294492">
        <w:t>Für</w:t>
      </w:r>
      <w:r w:rsidR="008C2BE1">
        <w:t xml:space="preserve"> jede Kamera-Perspektive</w:t>
      </w:r>
      <w:r w:rsidRPr="00294492">
        <w:t xml:space="preserve"> wird zusätzlich ein Ground-Truth-Bild generiert. Dieses verwendet eine hohe Sampleanzahl in Kombination mit dem OptiX-Denoiser von Blender, um ein visuell möglichst rauschfreies Referenzbild zu erhalten.</w:t>
      </w:r>
    </w:p>
    <w:p w14:paraId="368F8836" w14:textId="77777777" w:rsidR="00294492" w:rsidRDefault="00294492" w:rsidP="00294492">
      <w:r w:rsidRPr="00294492">
        <w:t>Die Bilder werden in einer Auflösung von 1024</w:t>
      </w:r>
      <w:r w:rsidRPr="00294492">
        <w:rPr>
          <w:rFonts w:ascii="Arial" w:hAnsi="Arial" w:cs="Arial"/>
        </w:rPr>
        <w:t> </w:t>
      </w:r>
      <w:r w:rsidRPr="00294492">
        <w:rPr>
          <w:rFonts w:cs="Lucida Sans"/>
        </w:rPr>
        <w:t>×</w:t>
      </w:r>
      <w:r w:rsidRPr="00294492">
        <w:rPr>
          <w:rFonts w:ascii="Arial" w:hAnsi="Arial" w:cs="Arial"/>
        </w:rPr>
        <w:t> </w:t>
      </w:r>
      <w:r w:rsidRPr="00294492">
        <w:t>1024 Pixeln gespeichert. Alle Ausgaben werden systematisch benannt, um eine eindeutige Zuordnung zwischen verrauschten und rauschfreien Bildern zu ermöglichen.</w:t>
      </w:r>
    </w:p>
    <w:p w14:paraId="6E1A343D" w14:textId="77777777" w:rsidR="00E11B6A" w:rsidRDefault="00E11B6A" w:rsidP="00E11B6A">
      <w:pPr>
        <w:keepNext/>
      </w:pPr>
      <w:r w:rsidRPr="00E11B6A">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5DF2297A" w:rsidR="00E11B6A" w:rsidRPr="00E11B6A" w:rsidRDefault="00E11B6A" w:rsidP="00E11B6A">
      <w:pPr>
        <w:pStyle w:val="Beschriftung"/>
      </w:pPr>
      <w:bookmarkStart w:id="31" w:name="_Toc199774401"/>
      <w:r>
        <w:t xml:space="preserve">Abbildung </w:t>
      </w:r>
      <w:r>
        <w:fldChar w:fldCharType="begin"/>
      </w:r>
      <w:r>
        <w:instrText xml:space="preserve"> SEQ Abbildung \* ARABIC </w:instrText>
      </w:r>
      <w:r>
        <w:fldChar w:fldCharType="separate"/>
      </w:r>
      <w:r>
        <w:rPr>
          <w:noProof/>
        </w:rPr>
        <w:t>3</w:t>
      </w:r>
      <w:r>
        <w:fldChar w:fldCharType="end"/>
      </w:r>
      <w:r>
        <w:t>: Visualisierung der verschiedenen Rauschstufen eines Patches</w:t>
      </w:r>
      <w:bookmarkEnd w:id="31"/>
    </w:p>
    <w:p w14:paraId="0CBD890F" w14:textId="41B74436" w:rsidR="00C7117D" w:rsidRDefault="00A35B8D" w:rsidP="00C7117D">
      <w:r>
        <w:t xml:space="preserve">Das </w:t>
      </w:r>
    </w:p>
    <w:p w14:paraId="69ABB86F" w14:textId="19F5FB7C" w:rsidR="00B25A11" w:rsidRDefault="00694C66" w:rsidP="00B25A11">
      <w:pPr>
        <w:pStyle w:val="berschrift3"/>
      </w:pPr>
      <w:bookmarkStart w:id="32" w:name="_Toc199777866"/>
      <w:r>
        <w:t>Bildau</w:t>
      </w:r>
      <w:r w:rsidR="00B5549E">
        <w:t>s</w:t>
      </w:r>
      <w:r>
        <w:t>schnitte</w:t>
      </w:r>
      <w:bookmarkEnd w:id="32"/>
    </w:p>
    <w:p w14:paraId="50B05064" w14:textId="645673FE" w:rsidR="00B25A11" w:rsidRPr="00B25A11" w:rsidRDefault="00B25A11" w:rsidP="00B25A11">
      <w:r w:rsidRPr="00B25A11">
        <w:t>Da neuronale Netze, insbesondere Autoencoder, typischerweise auf kleinere Eingabedimensionen trainiert werden, wurden die 1024</w:t>
      </w:r>
      <w:r w:rsidRPr="00B25A11">
        <w:rPr>
          <w:rFonts w:ascii="Arial" w:hAnsi="Arial" w:cs="Arial"/>
        </w:rPr>
        <w:t> </w:t>
      </w:r>
      <w:r w:rsidRPr="00B25A11">
        <w:rPr>
          <w:rFonts w:cs="Lucida Sans"/>
        </w:rPr>
        <w:t>×</w:t>
      </w:r>
      <w:r w:rsidRPr="00B25A11">
        <w:rPr>
          <w:rFonts w:ascii="Arial" w:hAnsi="Arial" w:cs="Arial"/>
        </w:rPr>
        <w:t> </w:t>
      </w:r>
      <w:r w:rsidRPr="00B25A11">
        <w:t>1024 gro</w:t>
      </w:r>
      <w:r w:rsidR="00694C66">
        <w:rPr>
          <w:rFonts w:cs="Lucida Sans"/>
        </w:rPr>
        <w:t>ss</w:t>
      </w:r>
      <w:r w:rsidRPr="00B25A11">
        <w:t xml:space="preserve">en </w:t>
      </w:r>
      <w:r w:rsidR="00694C66">
        <w:t xml:space="preserve">gerenderte Bilder </w:t>
      </w:r>
      <w:r w:rsidRPr="00B25A11">
        <w:t xml:space="preserve">in kleinere Bildausschnitte (Patches) unterteilt. Ein separates Python-Skript </w:t>
      </w:r>
      <w:r w:rsidRPr="00B25A11">
        <w:rPr>
          <w:rFonts w:cs="Lucida Sans"/>
        </w:rPr>
        <w:t>ü</w:t>
      </w:r>
      <w:r w:rsidRPr="00B25A11">
        <w:t>bernimmt diese Aufgabe:</w:t>
      </w:r>
    </w:p>
    <w:p w14:paraId="1708F049" w14:textId="0C86D75F" w:rsidR="00B25A11" w:rsidRPr="00B25A11" w:rsidRDefault="00B25A11" w:rsidP="00B25A11">
      <w:pPr>
        <w:numPr>
          <w:ilvl w:val="0"/>
          <w:numId w:val="52"/>
        </w:numPr>
      </w:pPr>
      <w:r w:rsidRPr="00B25A11">
        <w:t>Jedes Bild wird in 16 nicht überlappende Patches der Grö</w:t>
      </w:r>
      <w:r w:rsidR="008B01AE">
        <w:t>ss</w:t>
      </w:r>
      <w:r w:rsidRPr="00B25A11">
        <w:t>e 256</w:t>
      </w:r>
      <w:r w:rsidRPr="00B25A11">
        <w:rPr>
          <w:rFonts w:ascii="Arial" w:hAnsi="Arial" w:cs="Arial"/>
        </w:rPr>
        <w:t> </w:t>
      </w:r>
      <w:r w:rsidRPr="00B25A11">
        <w:rPr>
          <w:rFonts w:cs="Lucida Sans"/>
        </w:rPr>
        <w:t>×</w:t>
      </w:r>
      <w:r w:rsidRPr="00B25A11">
        <w:rPr>
          <w:rFonts w:ascii="Arial" w:hAnsi="Arial" w:cs="Arial"/>
        </w:rPr>
        <w:t> </w:t>
      </w:r>
      <w:r w:rsidRPr="00B25A11">
        <w:t>256 Pixel unterteilt.</w:t>
      </w:r>
    </w:p>
    <w:p w14:paraId="4CF6DFD5" w14:textId="77777777" w:rsidR="00B25A11" w:rsidRPr="00B25A11" w:rsidRDefault="00B25A11" w:rsidP="00B25A11">
      <w:pPr>
        <w:numPr>
          <w:ilvl w:val="0"/>
          <w:numId w:val="52"/>
        </w:numPr>
      </w:pPr>
      <w:r w:rsidRPr="00B25A11">
        <w:t>Dabei werden sowohl die verrauschten Bilder als auch die entsprechenden Ground-Truth-Bilder verarbeitet.</w:t>
      </w:r>
    </w:p>
    <w:p w14:paraId="35F5DAE0" w14:textId="77777777" w:rsidR="00B25A11" w:rsidRPr="00B25A11" w:rsidRDefault="00B25A11" w:rsidP="00B25A11">
      <w:pPr>
        <w:numPr>
          <w:ilvl w:val="0"/>
          <w:numId w:val="52"/>
        </w:numPr>
      </w:pPr>
      <w:r w:rsidRPr="00B25A11">
        <w:t>Die resultierenden Patches werden mit einem konsistenten Namensschema abgespeichert, das folgende Informationen enthält:</w:t>
      </w:r>
    </w:p>
    <w:p w14:paraId="33DA9DD1" w14:textId="77777777" w:rsidR="00B25A11" w:rsidRPr="00B25A11" w:rsidRDefault="00B25A11" w:rsidP="00B25A11">
      <w:pPr>
        <w:numPr>
          <w:ilvl w:val="1"/>
          <w:numId w:val="52"/>
        </w:numPr>
      </w:pPr>
      <w:r w:rsidRPr="00B25A11">
        <w:t>Szenenname</w:t>
      </w:r>
    </w:p>
    <w:p w14:paraId="64E5179E" w14:textId="77777777" w:rsidR="00B25A11" w:rsidRPr="00B25A11" w:rsidRDefault="00B25A11" w:rsidP="00B25A11">
      <w:pPr>
        <w:numPr>
          <w:ilvl w:val="1"/>
          <w:numId w:val="52"/>
        </w:numPr>
      </w:pPr>
      <w:r w:rsidRPr="00B25A11">
        <w:t>Kameranummer</w:t>
      </w:r>
    </w:p>
    <w:p w14:paraId="43C7E72F" w14:textId="77777777" w:rsidR="00B25A11" w:rsidRPr="00B25A11" w:rsidRDefault="00B25A11" w:rsidP="00B25A11">
      <w:pPr>
        <w:numPr>
          <w:ilvl w:val="1"/>
          <w:numId w:val="52"/>
        </w:numPr>
      </w:pPr>
      <w:r w:rsidRPr="00B25A11">
        <w:t>Sampleanzahl (für verrauschte Bilder)</w:t>
      </w:r>
    </w:p>
    <w:p w14:paraId="68F0256B" w14:textId="6F8B0904" w:rsidR="00BF56AA" w:rsidRDefault="00B25A11" w:rsidP="00627A75">
      <w:pPr>
        <w:numPr>
          <w:ilvl w:val="1"/>
          <w:numId w:val="52"/>
        </w:numPr>
      </w:pPr>
      <w:r w:rsidRPr="00B25A11">
        <w:t>Patch-Index</w:t>
      </w:r>
    </w:p>
    <w:p w14:paraId="0A76848E" w14:textId="09ADBB1E" w:rsidR="00B25A11" w:rsidRPr="00B25A11" w:rsidRDefault="00B25A11" w:rsidP="00B25A11">
      <w:r w:rsidRPr="00B25A11">
        <w:lastRenderedPageBreak/>
        <w:t>Beispielhafte Dateinamen:</w:t>
      </w:r>
    </w:p>
    <w:p w14:paraId="7FC7FC2C" w14:textId="2F6A7293" w:rsidR="00B25A11" w:rsidRPr="00B25A11" w:rsidRDefault="009B3F9B" w:rsidP="00B25A11">
      <w:pPr>
        <w:numPr>
          <w:ilvl w:val="0"/>
          <w:numId w:val="53"/>
        </w:numPr>
        <w:rPr>
          <w:lang w:val="en-US"/>
        </w:rPr>
      </w:pPr>
      <w:r w:rsidRPr="009B3F9B">
        <w:rPr>
          <w:lang w:val="en-US"/>
        </w:rPr>
        <w:t>S</w:t>
      </w:r>
      <w:r w:rsidR="00B25A11" w:rsidRPr="00B25A11">
        <w:rPr>
          <w:lang w:val="en-US"/>
        </w:rPr>
        <w:t>cene</w:t>
      </w:r>
      <w:r w:rsidRPr="009B3F9B">
        <w:rPr>
          <w:lang w:val="en-US"/>
        </w:rPr>
        <w:t>-name</w:t>
      </w:r>
      <w:r w:rsidR="00B25A11" w:rsidRPr="00B25A11">
        <w:rPr>
          <w:lang w:val="en-US"/>
        </w:rPr>
        <w:t>_cam_0_noisy_10_patch_5.png</w:t>
      </w:r>
    </w:p>
    <w:p w14:paraId="362213DA" w14:textId="4AF28019" w:rsidR="00B25A11" w:rsidRPr="00B25A11" w:rsidRDefault="009B3F9B" w:rsidP="00B25A11">
      <w:pPr>
        <w:numPr>
          <w:ilvl w:val="0"/>
          <w:numId w:val="53"/>
        </w:numPr>
        <w:rPr>
          <w:lang w:val="en-US"/>
        </w:rPr>
      </w:pPr>
      <w:r w:rsidRPr="0010193D">
        <w:rPr>
          <w:lang w:val="en-US"/>
        </w:rPr>
        <w:t>S</w:t>
      </w:r>
      <w:r w:rsidR="00B25A11" w:rsidRPr="00B25A11">
        <w:rPr>
          <w:lang w:val="en-US"/>
        </w:rPr>
        <w:t>cene</w:t>
      </w:r>
      <w:r w:rsidRPr="0010193D">
        <w:rPr>
          <w:lang w:val="en-US"/>
        </w:rPr>
        <w:t>-name</w:t>
      </w:r>
      <w:r w:rsidR="00B25A11" w:rsidRPr="00B25A11">
        <w:rPr>
          <w:lang w:val="en-US"/>
        </w:rPr>
        <w:t>_cam_0_clean_patch_5.png</w:t>
      </w:r>
    </w:p>
    <w:p w14:paraId="54607360" w14:textId="77777777" w:rsidR="00B25A11" w:rsidRDefault="00B25A11" w:rsidP="00B25A11">
      <w:r w:rsidRPr="00B25A11">
        <w:t>Diese Struktur ermöglicht eine effiziente Zuordnung der Trainingsdaten während des Ladevorgangs in das neuronale Netz.</w:t>
      </w:r>
    </w:p>
    <w:p w14:paraId="6CBE168E" w14:textId="7F595570" w:rsidR="00BC3DCD" w:rsidRDefault="00BC3DCD" w:rsidP="00BC3DCD">
      <w:pPr>
        <w:pStyle w:val="berschrift3"/>
      </w:pPr>
      <w:bookmarkStart w:id="33" w:name="_Toc199777867"/>
      <w:r w:rsidRPr="00BC3DCD">
        <w:t>Organisation und Verwendung des Datensatzes</w:t>
      </w:r>
      <w:bookmarkEnd w:id="33"/>
    </w:p>
    <w:p w14:paraId="7B961A92" w14:textId="3EC74451" w:rsidR="00BC3DCD" w:rsidRPr="00BC3DCD" w:rsidRDefault="00BC3DCD" w:rsidP="00BC3DCD">
      <w:r w:rsidRPr="00BC3DCD">
        <w:t xml:space="preserve">Der vollständige Datensatz besteht aus </w:t>
      </w:r>
      <w:r w:rsidR="00523604">
        <w:t>13056</w:t>
      </w:r>
      <w:r w:rsidRPr="00BC3DCD">
        <w:t xml:space="preserve"> Patch-Paaren (verrauschtes Eingabebild + Ground Truth). Die Daten wurden in drei Teilmengen aufgeteilt:</w:t>
      </w:r>
    </w:p>
    <w:p w14:paraId="488640E2" w14:textId="25176F67" w:rsidR="00BC3DCD" w:rsidRPr="00BC3DCD" w:rsidRDefault="00BC3DCD" w:rsidP="00BC3DCD">
      <w:pPr>
        <w:numPr>
          <w:ilvl w:val="0"/>
          <w:numId w:val="54"/>
        </w:numPr>
      </w:pPr>
      <w:r w:rsidRPr="00BC3DCD">
        <w:rPr>
          <w:bCs/>
        </w:rPr>
        <w:t>Training</w:t>
      </w:r>
      <w:r w:rsidR="0010193D">
        <w:rPr>
          <w:bCs/>
        </w:rPr>
        <w:t xml:space="preserve"> – 9856 Patch-Paare</w:t>
      </w:r>
    </w:p>
    <w:p w14:paraId="61740307" w14:textId="3E3BA1A0" w:rsidR="00BC3DCD" w:rsidRPr="00BC3DCD" w:rsidRDefault="00BC3DCD" w:rsidP="00BC3DCD">
      <w:pPr>
        <w:numPr>
          <w:ilvl w:val="0"/>
          <w:numId w:val="54"/>
        </w:numPr>
      </w:pPr>
      <w:r w:rsidRPr="00BC3DCD">
        <w:rPr>
          <w:bCs/>
        </w:rPr>
        <w:t>Validierung</w:t>
      </w:r>
      <w:r w:rsidR="0010193D">
        <w:rPr>
          <w:bCs/>
        </w:rPr>
        <w:t xml:space="preserve"> – 1792 Patch-Paare</w:t>
      </w:r>
    </w:p>
    <w:p w14:paraId="3AA51715" w14:textId="5B3FB908" w:rsidR="00BC3DCD" w:rsidRPr="00BC3DCD" w:rsidRDefault="00BC3DCD" w:rsidP="00BC3DCD">
      <w:pPr>
        <w:numPr>
          <w:ilvl w:val="0"/>
          <w:numId w:val="54"/>
        </w:numPr>
      </w:pPr>
      <w:r w:rsidRPr="00BC3DCD">
        <w:rPr>
          <w:bCs/>
        </w:rPr>
        <w:t>Test</w:t>
      </w:r>
      <w:r w:rsidR="0010193D">
        <w:rPr>
          <w:bCs/>
        </w:rPr>
        <w:t xml:space="preserve"> – 1</w:t>
      </w:r>
      <w:r w:rsidR="00523604">
        <w:rPr>
          <w:bCs/>
        </w:rPr>
        <w:t>4</w:t>
      </w:r>
      <w:r w:rsidR="0010193D">
        <w:rPr>
          <w:bCs/>
        </w:rPr>
        <w:t>0</w:t>
      </w:r>
      <w:r w:rsidR="00523604">
        <w:rPr>
          <w:bCs/>
        </w:rPr>
        <w:t>8</w:t>
      </w:r>
      <w:r w:rsidR="0010193D">
        <w:rPr>
          <w:bCs/>
        </w:rPr>
        <w:t xml:space="preserve"> Patch-Paare</w:t>
      </w:r>
    </w:p>
    <w:p w14:paraId="142F6CE9" w14:textId="368472CE" w:rsidR="00BC3DCD" w:rsidRPr="00B25A11" w:rsidRDefault="00BC3DCD" w:rsidP="00B25A11">
      <w:r w:rsidRPr="00BC3DCD">
        <w:t>Die Verzeichnisse sind entsprechend gegliedert, um eine saubere Trennung für die Modellentwicklung zu gewährleisten.</w:t>
      </w:r>
      <w:r w:rsidR="00A20580">
        <w:t xml:space="preserve"> In welche Teilmenge ein Bild kommt wird schon bei der Blender Szene entschieden. Diese sind ebenfalls in die </w:t>
      </w:r>
      <w:r w:rsidR="008A1F16">
        <w:t>Verzeichnisse</w:t>
      </w:r>
      <w:r w:rsidR="00A20580">
        <w:t xml:space="preserve"> «train», «val» und «test» unterteilt. </w:t>
      </w:r>
      <w:r w:rsidR="008A1F16">
        <w:t>Ist eine Blender Szene im Test</w:t>
      </w:r>
      <w:r w:rsidR="00743B4D">
        <w:t>v</w:t>
      </w:r>
      <w:r w:rsidR="008A1F16">
        <w:t>erzeichnis kommen die generierten Bilder automatisch in den Testdatensatz.</w:t>
      </w:r>
    </w:p>
    <w:p w14:paraId="5B35C413" w14:textId="77777777" w:rsidR="00BC0294" w:rsidRDefault="00BC0294" w:rsidP="00BC0294">
      <w:pPr>
        <w:pStyle w:val="berschrift2"/>
      </w:pPr>
      <w:bookmarkStart w:id="34" w:name="_Toc199777868"/>
      <w:r>
        <w:t>Erstellung des Modells</w:t>
      </w:r>
      <w:bookmarkEnd w:id="34"/>
    </w:p>
    <w:p w14:paraId="25190BF3" w14:textId="77777777" w:rsidR="00CD7965" w:rsidRDefault="00D767E2" w:rsidP="00BC0294">
      <w:r w:rsidRPr="00D767E2">
        <w:t>Zur Entrauschung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w:t>
      </w:r>
      <w:r>
        <w:t>ss</w:t>
      </w:r>
      <w:r w:rsidRPr="00D767E2">
        <w:t>ert diese Darstellung wieder, sodass am Ende ein rauschfreies Bild entsteht.</w:t>
      </w:r>
      <w:r w:rsidRPr="00D767E2">
        <w:t xml:space="preserve"> </w:t>
      </w:r>
    </w:p>
    <w:p w14:paraId="07EB1B6B" w14:textId="77777777" w:rsidR="00CD7965" w:rsidRDefault="00CD7965" w:rsidP="00CD7965">
      <w:pPr>
        <w:pStyle w:val="berschrift3"/>
      </w:pPr>
      <w:bookmarkStart w:id="35" w:name="_Toc199777869"/>
      <w:r>
        <w:t>Modell Architektur</w:t>
      </w:r>
      <w:bookmarkEnd w:id="35"/>
    </w:p>
    <w:p w14:paraId="18707C74" w14:textId="77777777" w:rsidR="00655061" w:rsidRDefault="00655061" w:rsidP="00CD7965">
      <w:r w:rsidRPr="00655061">
        <w:t>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"Bottleneck" (engl. für Flaschenhals), einem zentralen Abschnitt des Netzwerks, der nur eine stark reduzierte Version des Bildes enthält. Hier entscheidet sich, wie gut das Modell in der Lage ist, die Bildstruktur zu verstehen und später zu rekonstruieren.</w:t>
      </w:r>
      <w:r w:rsidRPr="00655061">
        <w:t xml:space="preserve"> </w:t>
      </w:r>
    </w:p>
    <w:p w14:paraId="1687D6E9" w14:textId="77777777" w:rsidR="00655061" w:rsidRDefault="00655061" w:rsidP="00CD7965"/>
    <w:p w14:paraId="3A96EE07" w14:textId="77777777" w:rsidR="00185148" w:rsidRDefault="00655061" w:rsidP="00CD7965">
      <w:r w:rsidRPr="00655061">
        <w:t>Anschlie</w:t>
      </w:r>
      <w:r>
        <w:t>ss</w:t>
      </w:r>
      <w:r w:rsidRPr="00655061">
        <w:t>end beginnt der Decoder, der das Bild Schritt für Schritt wieder in die ursprüngliche Auflösung bringt. Dabei werden nicht nur die verdichteten Informationen aus dem Bottleneck verwendet, sondern auch sogenannte Skip-Connections. Diese verbinden frühere Verarbeitungsschritte des Encoders direkt mit passenden Stellen im Decoder. So kann das Modell auf Details zurückgreifen, die sonst beim Verkleinern des Bildes</w:t>
      </w:r>
      <w:r w:rsidR="00C14E2C">
        <w:t>,</w:t>
      </w:r>
      <w:r w:rsidRPr="00655061">
        <w:t xml:space="preserve"> verloren gehen würden. Man kann sich Skip-Connections wie Abkürzungen vorstellen, die es dem Netzwerk ermöglichen, wichtige Bildinformationen schneller und verlustfreier wiederzuverwenden.</w:t>
      </w:r>
      <w:r w:rsidRPr="00655061">
        <w:t xml:space="preserve"> </w:t>
      </w:r>
    </w:p>
    <w:p w14:paraId="0778F831" w14:textId="77777777" w:rsidR="00185148" w:rsidRDefault="00185148" w:rsidP="00185148">
      <w:pPr>
        <w:pStyle w:val="berschrift3"/>
      </w:pPr>
      <w:bookmarkStart w:id="36" w:name="_Toc199777870"/>
      <w:r>
        <w:t>Optimierung der Hyperparameter</w:t>
      </w:r>
      <w:bookmarkEnd w:id="36"/>
    </w:p>
    <w:p w14:paraId="51ADEB48" w14:textId="5CC3787B" w:rsidR="005522A8" w:rsidRDefault="005522A8" w:rsidP="005522A8">
      <w:r>
        <w:t>Um das Modell möglichst effektiv zu trainieren, wurde die Optimierungsbibliothek Optuna eingesetzt. Sie hilft dabei, wichtige Einstellungswerte des Trainings automatisch zu testen und zu verbessern. Dazu gehören unter anderem die sogenannte Batch-Grö</w:t>
      </w:r>
      <w:r w:rsidR="00592FE9">
        <w:t>ss</w:t>
      </w:r>
      <w:r>
        <w:t>e (wie viele Bilder gleichzeitig verarbeitet werden), die Lernrate (wie schnell das Modell lernt), die Anzahl der Kanäle in den Verarbeitungsschritten (also wie viele unterschiedliche Merkmale betrachtet werden) sowie Einstellungen für den verwendeten Optimierungsalgorithmus.</w:t>
      </w:r>
    </w:p>
    <w:p w14:paraId="1827FFED" w14:textId="77777777" w:rsidR="005522A8" w:rsidRDefault="005522A8" w:rsidP="005522A8"/>
    <w:p w14:paraId="5288174C" w14:textId="44E7ED30" w:rsidR="00CE543F" w:rsidRDefault="00CE543F" w:rsidP="005522A8">
      <w:r w:rsidRPr="00CE543F">
        <w:t xml:space="preserve">Bei der automatisierten Optimierung mit Optuna wurden gezielt verschiedene sogenannte </w:t>
      </w:r>
      <w:r w:rsidRPr="00CE543F">
        <w:rPr>
          <w:bCs/>
        </w:rPr>
        <w:t>Hyperparameter</w:t>
      </w:r>
      <w:r w:rsidRPr="00CE543F">
        <w:t xml:space="preserve"> getestet. Diese bestimmen grundlegende Eigenschaften des Trainingsprozesses und der Modellstruktur. Die wichtigsten dabei waren:</w:t>
      </w:r>
    </w:p>
    <w:p w14:paraId="6CFC159F" w14:textId="1BBA98FD" w:rsidR="005522A8" w:rsidRPr="005522A8" w:rsidRDefault="005522A8" w:rsidP="005522A8">
      <w:pPr>
        <w:numPr>
          <w:ilvl w:val="0"/>
          <w:numId w:val="55"/>
        </w:numPr>
      </w:pPr>
      <w:r w:rsidRPr="005522A8">
        <w:rPr>
          <w:b/>
          <w:bCs/>
        </w:rPr>
        <w:t>Batch-Grö</w:t>
      </w:r>
      <w:r>
        <w:rPr>
          <w:b/>
          <w:bCs/>
        </w:rPr>
        <w:t>ss</w:t>
      </w:r>
      <w:r w:rsidRPr="005522A8">
        <w:rPr>
          <w:b/>
          <w:bCs/>
        </w:rPr>
        <w:t xml:space="preserve">e </w:t>
      </w:r>
      <w:r w:rsidRPr="005522A8">
        <w:rPr>
          <w:bCs/>
        </w:rPr>
        <w:t>(batch_size)</w:t>
      </w:r>
      <w:r w:rsidRPr="005522A8">
        <w:t>: Gibt an, wie viele Bilder gleichzeitig verarbeitet werden. Getestet wurden Werte von 32 und 64.</w:t>
      </w:r>
    </w:p>
    <w:p w14:paraId="1DD659D8" w14:textId="77777777" w:rsidR="005522A8" w:rsidRPr="005522A8" w:rsidRDefault="005522A8" w:rsidP="005522A8">
      <w:pPr>
        <w:numPr>
          <w:ilvl w:val="0"/>
          <w:numId w:val="55"/>
        </w:numPr>
      </w:pPr>
      <w:r w:rsidRPr="005522A8">
        <w:rPr>
          <w:b/>
          <w:bCs/>
        </w:rPr>
        <w:lastRenderedPageBreak/>
        <w:t xml:space="preserve">Lernrate </w:t>
      </w:r>
      <w:r w:rsidRPr="005522A8">
        <w:rPr>
          <w:bCs/>
        </w:rPr>
        <w:t>(lr)</w:t>
      </w:r>
      <w:r w:rsidRPr="005522A8">
        <w:t>: Bestimmt, wie stark das Modell seine Gewichte bei jedem Lernschritt anpasst. Werte wurden im Bereich von 0.00001 bis 0.01 ausprobiert (in logarithmischen Abstufungen).</w:t>
      </w:r>
    </w:p>
    <w:p w14:paraId="4341684B" w14:textId="77777777" w:rsidR="005522A8" w:rsidRPr="005522A8" w:rsidRDefault="005522A8" w:rsidP="005522A8">
      <w:pPr>
        <w:numPr>
          <w:ilvl w:val="0"/>
          <w:numId w:val="55"/>
        </w:numPr>
      </w:pPr>
      <w:r w:rsidRPr="005522A8">
        <w:rPr>
          <w:b/>
          <w:bCs/>
        </w:rPr>
        <w:t xml:space="preserve">Anzahl der Basis-Kanäle </w:t>
      </w:r>
      <w:r w:rsidRPr="005522A8">
        <w:rPr>
          <w:bCs/>
        </w:rPr>
        <w:t>(base_channels)</w:t>
      </w:r>
      <w:r w:rsidRPr="005522A8">
        <w:t>: Gibt die Breite der ersten Verarbeitungsschicht an und beeinflusst damit direkt die Tiefe und Kapazität des Modells. Es wurden 64 und 128 Kanäle getestet.</w:t>
      </w:r>
    </w:p>
    <w:p w14:paraId="3F4AE142" w14:textId="77777777" w:rsidR="005522A8" w:rsidRPr="005522A8" w:rsidRDefault="005522A8" w:rsidP="005522A8">
      <w:pPr>
        <w:numPr>
          <w:ilvl w:val="0"/>
          <w:numId w:val="55"/>
        </w:numPr>
      </w:pPr>
      <w:r w:rsidRPr="005522A8">
        <w:rPr>
          <w:b/>
          <w:bCs/>
        </w:rPr>
        <w:t xml:space="preserve">Beta1 und Beta2 </w:t>
      </w:r>
      <w:r w:rsidRPr="005522A8">
        <w:rPr>
          <w:bCs/>
        </w:rPr>
        <w:t>(beta1, beta2)</w:t>
      </w:r>
      <w:r w:rsidRPr="005522A8">
        <w:t>: Diese beiden Parameter gehören zum verwendeten Adam-Optimierer und regeln, wie stark frühere Gradientenverläufe berücksichtigt werden. Die getesteten Bereiche lagen bei:</w:t>
      </w:r>
    </w:p>
    <w:p w14:paraId="36B07CEA" w14:textId="77777777" w:rsidR="005522A8" w:rsidRPr="005522A8" w:rsidRDefault="005522A8" w:rsidP="005522A8">
      <w:pPr>
        <w:numPr>
          <w:ilvl w:val="1"/>
          <w:numId w:val="55"/>
        </w:numPr>
      </w:pPr>
      <w:r w:rsidRPr="005522A8">
        <w:t>Beta1: zwischen 0.8 und 0.99</w:t>
      </w:r>
    </w:p>
    <w:p w14:paraId="2BB4F1FA" w14:textId="77777777" w:rsidR="005522A8" w:rsidRPr="005522A8" w:rsidRDefault="005522A8" w:rsidP="005522A8">
      <w:pPr>
        <w:numPr>
          <w:ilvl w:val="1"/>
          <w:numId w:val="55"/>
        </w:numPr>
      </w:pPr>
      <w:r w:rsidRPr="005522A8">
        <w:t>Beta2: zwischen 0.9 und 0.999</w:t>
      </w:r>
    </w:p>
    <w:p w14:paraId="57B3DCE9" w14:textId="77777777" w:rsidR="005522A8" w:rsidRPr="005522A8" w:rsidRDefault="005522A8" w:rsidP="005522A8">
      <w:pPr>
        <w:numPr>
          <w:ilvl w:val="0"/>
          <w:numId w:val="55"/>
        </w:numPr>
      </w:pPr>
      <w:r w:rsidRPr="005522A8">
        <w:rPr>
          <w:b/>
          <w:bCs/>
        </w:rPr>
        <w:t xml:space="preserve">Epsilon </w:t>
      </w:r>
      <w:r w:rsidRPr="005522A8">
        <w:rPr>
          <w:bCs/>
        </w:rPr>
        <w:t>(eps)</w:t>
      </w:r>
      <w:r w:rsidRPr="005522A8">
        <w:t>: Eine kleine Zahl, die zur Vermeidung von Division durch Null dient. Getestet wurden Werte zwischen 1e-9 und 1e-6.</w:t>
      </w:r>
    </w:p>
    <w:p w14:paraId="2A2EAF5C" w14:textId="1A754E8B" w:rsidR="005522A8" w:rsidRDefault="005522A8" w:rsidP="005522A8">
      <w:pPr>
        <w:numPr>
          <w:ilvl w:val="0"/>
          <w:numId w:val="55"/>
        </w:numPr>
      </w:pPr>
      <w:r w:rsidRPr="005522A8">
        <w:rPr>
          <w:b/>
          <w:bCs/>
        </w:rPr>
        <w:t xml:space="preserve">Gewichtsverfall </w:t>
      </w:r>
      <w:r w:rsidRPr="005522A8">
        <w:rPr>
          <w:bCs/>
        </w:rPr>
        <w:t>(weight_decay)</w:t>
      </w:r>
      <w:r w:rsidRPr="005522A8">
        <w:t>: Eine Form der Regularisierung, die sehr gro</w:t>
      </w:r>
      <w:r w:rsidR="00592FE9">
        <w:t>ss</w:t>
      </w:r>
      <w:r w:rsidRPr="005522A8">
        <w:t>e Gewichtswerte vermeidet und damit Overfitting entgegenwirkt. Der Bereich lag zwischen 1e-6 und 1e-2.</w:t>
      </w:r>
    </w:p>
    <w:p w14:paraId="0A274459" w14:textId="631933E8" w:rsidR="00CE543F" w:rsidRDefault="00CE543F" w:rsidP="00CE543F">
      <w:r w:rsidRPr="00CE543F">
        <w:t>Jede Kombination dieser Werte wurde von Optuna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Default="00460307" w:rsidP="00CE543F"/>
    <w:p w14:paraId="6FF4FBD0" w14:textId="0E11BDF0" w:rsidR="00516009" w:rsidRDefault="00516009" w:rsidP="00516009">
      <w:r>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460307" w:rsidRDefault="00460307" w:rsidP="00460307">
                            <w:pPr>
                              <w:rPr>
                                <w:rFonts w:ascii="Consolas" w:hAnsi="Consolas"/>
                                <w:sz w:val="20"/>
                                <w:szCs w:val="22"/>
                                <w:lang w:val="en-US"/>
                              </w:rPr>
                            </w:pPr>
                            <w:r w:rsidRPr="00460307">
                              <w:rPr>
                                <w:rFonts w:ascii="Consolas" w:hAnsi="Consolas"/>
                                <w:sz w:val="20"/>
                                <w:szCs w:val="22"/>
                                <w:lang w:val="en-US"/>
                              </w:rPr>
                              <w:t>{</w:t>
                            </w:r>
                          </w:p>
                          <w:p w14:paraId="49D140E9"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"batch_size": 32, </w:t>
                            </w:r>
                          </w:p>
                          <w:p w14:paraId="420912A5"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"lr": 0.00010135211376349008, </w:t>
                            </w:r>
                          </w:p>
                          <w:p w14:paraId="04431C63"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"base_channels": 64, </w:t>
                            </w:r>
                          </w:p>
                          <w:p w14:paraId="4FFD2250"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"beta1": 0.9175359182964491, </w:t>
                            </w:r>
                          </w:p>
                          <w:p w14:paraId="31291BB6"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"beta2": 0.9757206708695416, </w:t>
                            </w:r>
                          </w:p>
                          <w:p w14:paraId="033B0E33"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"eps": 3.422801253803442e-09, </w:t>
                            </w:r>
                          </w:p>
                          <w:p w14:paraId="0A82B60F"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"weight_decay": 9.692445546369089e-05</w:t>
                            </w:r>
                          </w:p>
                          <w:p w14:paraId="0952B62C" w14:textId="538F1A6E" w:rsidR="00460307" w:rsidRPr="00460307" w:rsidRDefault="00460307">
                            <w:pPr>
                              <w:rPr>
                                <w:rFonts w:ascii="Consolas" w:hAnsi="Consolas"/>
                                <w:sz w:val="20"/>
                                <w:szCs w:val="22"/>
                              </w:rPr>
                            </w:pPr>
                            <w:r w:rsidRPr="00460307">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6BCBAC" id="_x0000_t202" coordsize="21600,21600" o:spt="202" path="m,l,21600r21600,l21600,xe">
                <v:stroke joinstyle="miter"/>
                <v:path gradientshapeok="t" o:connecttype="rect"/>
              </v:shapetype>
              <v:shape id="Textfeld 4" o:spid="_x0000_s1026"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boXwIAANE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" fillcolor="#f2f2f2 [3052]" strokeweight=".5pt">
                <v:textbox>
                  <w:txbxContent>
                    <w:p w14:paraId="747B815E" w14:textId="77777777" w:rsidR="00460307" w:rsidRPr="00460307" w:rsidRDefault="00460307" w:rsidP="00460307">
                      <w:pPr>
                        <w:rPr>
                          <w:rFonts w:ascii="Consolas" w:hAnsi="Consolas"/>
                          <w:sz w:val="20"/>
                          <w:szCs w:val="22"/>
                          <w:lang w:val="en-US"/>
                        </w:rPr>
                      </w:pPr>
                      <w:r w:rsidRPr="00460307">
                        <w:rPr>
                          <w:rFonts w:ascii="Consolas" w:hAnsi="Consolas"/>
                          <w:sz w:val="20"/>
                          <w:szCs w:val="22"/>
                          <w:lang w:val="en-US"/>
                        </w:rPr>
                        <w:t>{</w:t>
                      </w:r>
                    </w:p>
                    <w:p w14:paraId="49D140E9"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"batch_size": 32, </w:t>
                      </w:r>
                    </w:p>
                    <w:p w14:paraId="420912A5"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"lr": 0.00010135211376349008, </w:t>
                      </w:r>
                    </w:p>
                    <w:p w14:paraId="04431C63" w14:textId="77777777" w:rsidR="00460307" w:rsidRPr="00460307" w:rsidRDefault="00460307" w:rsidP="00460307">
                      <w:pPr>
                        <w:ind w:firstLine="708"/>
                        <w:rPr>
                          <w:rFonts w:ascii="Consolas" w:hAnsi="Consolas"/>
                          <w:sz w:val="20"/>
                          <w:szCs w:val="22"/>
                          <w:lang w:val="en-US"/>
                        </w:rPr>
                      </w:pPr>
                      <w:r w:rsidRPr="00460307">
                        <w:rPr>
                          <w:rFonts w:ascii="Consolas" w:hAnsi="Consolas"/>
                          <w:sz w:val="20"/>
                          <w:szCs w:val="22"/>
                          <w:lang w:val="en-US"/>
                        </w:rPr>
                        <w:t xml:space="preserve">"base_channels": 64, </w:t>
                      </w:r>
                    </w:p>
                    <w:p w14:paraId="4FFD2250"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"beta1": 0.9175359182964491, </w:t>
                      </w:r>
                    </w:p>
                    <w:p w14:paraId="31291BB6"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"beta2": 0.9757206708695416, </w:t>
                      </w:r>
                    </w:p>
                    <w:p w14:paraId="033B0E33"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 xml:space="preserve">"eps": 3.422801253803442e-09, </w:t>
                      </w:r>
                    </w:p>
                    <w:p w14:paraId="0A82B60F" w14:textId="77777777" w:rsidR="00460307" w:rsidRPr="00460307" w:rsidRDefault="00460307" w:rsidP="00460307">
                      <w:pPr>
                        <w:ind w:firstLine="708"/>
                        <w:rPr>
                          <w:rFonts w:ascii="Consolas" w:hAnsi="Consolas"/>
                          <w:sz w:val="20"/>
                          <w:szCs w:val="22"/>
                        </w:rPr>
                      </w:pPr>
                      <w:r w:rsidRPr="00460307">
                        <w:rPr>
                          <w:rFonts w:ascii="Consolas" w:hAnsi="Consolas"/>
                          <w:sz w:val="20"/>
                          <w:szCs w:val="22"/>
                        </w:rPr>
                        <w:t>"weight_decay": 9.692445546369089e-05</w:t>
                      </w:r>
                    </w:p>
                    <w:p w14:paraId="0952B62C" w14:textId="538F1A6E" w:rsidR="00460307" w:rsidRPr="00460307" w:rsidRDefault="00460307">
                      <w:pPr>
                        <w:rPr>
                          <w:rFonts w:ascii="Consolas" w:hAnsi="Consolas"/>
                          <w:sz w:val="20"/>
                          <w:szCs w:val="22"/>
                        </w:rPr>
                      </w:pPr>
                      <w:r w:rsidRPr="00460307">
                        <w:rPr>
                          <w:rFonts w:ascii="Consolas" w:hAnsi="Consolas"/>
                          <w:sz w:val="20"/>
                          <w:szCs w:val="22"/>
                        </w:rPr>
                        <w:t>}</w:t>
                      </w:r>
                    </w:p>
                  </w:txbxContent>
                </v:textbox>
                <w10:wrap type="topAndBottom" anchorx="margin"/>
              </v:shape>
            </w:pict>
          </mc:Fallback>
        </mc:AlternateContent>
      </w:r>
      <w:r w:rsidR="003F1C20">
        <w:t>Folgende Werte wurden von Optuna als beste Hyperparameter gefunden.</w:t>
      </w:r>
    </w:p>
    <w:p w14:paraId="4E0C13DB" w14:textId="5FAFA25F" w:rsidR="00B73BEA" w:rsidRDefault="00B73BEA" w:rsidP="00516009">
      <w:pPr>
        <w:pStyle w:val="berschrift3"/>
      </w:pPr>
      <w:bookmarkStart w:id="37" w:name="_Toc199777871"/>
      <w:r>
        <w:t>Schutz vor Overfitting</w:t>
      </w:r>
      <w:bookmarkEnd w:id="37"/>
    </w:p>
    <w:p w14:paraId="176E942F" w14:textId="77777777" w:rsidR="00B73BEA" w:rsidRPr="00B73BEA" w:rsidRDefault="00B73BEA" w:rsidP="00B73BEA">
      <w:r w:rsidRPr="00B73BEA">
        <w:t xml:space="preserve">Ein wichtiges Ziel beim Training eines neuronalen Netzwerks ist es, dass es nicht nur die Trainingsbilder auswendig lernt, sondern auch auf neue, unbekannte Bilder gute Ergebnisse liefert. Dieses Problem nennt man </w:t>
      </w:r>
      <w:r w:rsidRPr="00B73BEA">
        <w:rPr>
          <w:bCs/>
        </w:rPr>
        <w:t>Overfitting</w:t>
      </w:r>
      <w:r w:rsidRPr="00B73BEA">
        <w:t xml:space="preserve"> (engl. für Überanpassung). Um dem entgegenzuwirken, wurden mehrere Strategien eingesetzt:</w:t>
      </w:r>
    </w:p>
    <w:p w14:paraId="083783C1" w14:textId="77777777" w:rsidR="00B73BEA" w:rsidRPr="00B73BEA" w:rsidRDefault="00B73BEA" w:rsidP="00B73BEA">
      <w:pPr>
        <w:numPr>
          <w:ilvl w:val="0"/>
          <w:numId w:val="56"/>
        </w:numPr>
      </w:pPr>
      <w:r w:rsidRPr="00B73BEA">
        <w:rPr>
          <w:b/>
          <w:bCs/>
        </w:rPr>
        <w:t>Validierungsdaten</w:t>
      </w:r>
      <w:r w:rsidRPr="00B73BEA">
        <w:t>: Ein Teil der Bilddaten wurde nicht zum Lernen verwendet, sondern nur zur Überprüfung, wie gut das Modell auf unbekannten Bildern funktioniert.</w:t>
      </w:r>
    </w:p>
    <w:p w14:paraId="54C62AD3" w14:textId="77777777" w:rsidR="00B73BEA" w:rsidRPr="00B73BEA" w:rsidRDefault="00B73BEA" w:rsidP="00B73BEA">
      <w:pPr>
        <w:numPr>
          <w:ilvl w:val="0"/>
          <w:numId w:val="56"/>
        </w:numPr>
      </w:pPr>
      <w:r w:rsidRPr="00B73BEA">
        <w:rPr>
          <w:b/>
          <w:bCs/>
        </w:rPr>
        <w:t>Frühzeitiges Abbrechen</w:t>
      </w:r>
      <w:r w:rsidRPr="00B73BEA">
        <w:t>: Wenn sich die Qualität auf den Validierungsdaten über längere Zeit nicht verbessert hat, wurde das Training automatisch gestoppt.</w:t>
      </w:r>
    </w:p>
    <w:p w14:paraId="5165C4D5" w14:textId="77777777" w:rsidR="00B73BEA" w:rsidRPr="00B73BEA" w:rsidRDefault="00B73BEA" w:rsidP="00B73BEA">
      <w:pPr>
        <w:numPr>
          <w:ilvl w:val="0"/>
          <w:numId w:val="56"/>
        </w:numPr>
      </w:pPr>
      <w:r w:rsidRPr="00B73BEA">
        <w:rPr>
          <w:b/>
          <w:bCs/>
        </w:rPr>
        <w:t>Regulierung der Gewichte</w:t>
      </w:r>
      <w:r w:rsidRPr="00B73BEA">
        <w:t>: Das Netzwerk wurde leicht dazu "bestraft", wenn es sehr extreme Werte für seine internen Verbindungen verwendet hat. So bleibt es stabiler und verallgemeinert besser.</w:t>
      </w:r>
    </w:p>
    <w:p w14:paraId="40E1854A" w14:textId="3CE06586" w:rsidR="00A606D9" w:rsidRDefault="00A606D9" w:rsidP="00A606D9">
      <w:pPr>
        <w:pStyle w:val="berschrift2"/>
      </w:pPr>
      <w:bookmarkStart w:id="38" w:name="_Toc199777872"/>
      <w:r>
        <w:t>Modell Training</w:t>
      </w:r>
      <w:bookmarkEnd w:id="38"/>
    </w:p>
    <w:p w14:paraId="48CF600B" w14:textId="77777777" w:rsidR="000672E7" w:rsidRDefault="000672E7" w:rsidP="000672E7">
      <w:r>
        <w:t>Das Training des Denoising-Autoencoders erfolgte auf einer leistungsstarken Serverplattform mit einer NVIDIA A100 Grafikkarte, die speziell für rechenintensive Aufgaben wie das Training neuronaler Netzwerke ausgelegt ist. Als Softwaregrundlage wurde PyTorch in der Version 2.6.0 verwendet, das auf CUDA 12.6 basiert, um die GPU-Beschleunigung optimal zu nutzen.</w:t>
      </w:r>
    </w:p>
    <w:p w14:paraId="56A46381" w14:textId="77777777" w:rsidR="000672E7" w:rsidRDefault="000672E7" w:rsidP="000672E7"/>
    <w:p w14:paraId="7B8A4013" w14:textId="77777777" w:rsidR="000672E7" w:rsidRDefault="000672E7" w:rsidP="000672E7">
      <w:r>
        <w:t xml:space="preserve">Während des Trainings wurden alle relevanten Messwerte und Fortschritte mit TensorBoard (Version 2.19.0) protokolliert. Dies ermöglichte eine übersichtliche Visualisierung von Kennzahlen wie </w:t>
      </w:r>
      <w:r>
        <w:lastRenderedPageBreak/>
        <w:t>Verlustwerten und Lernraten während des Trainings und erleichterte so die Überwachung und Optimierung des Modells.</w:t>
      </w:r>
    </w:p>
    <w:p w14:paraId="01C90E8B" w14:textId="77777777" w:rsidR="000672E7" w:rsidRDefault="000672E7" w:rsidP="000672E7"/>
    <w:p w14:paraId="205DD6A4" w14:textId="77777777" w:rsidR="00592FE9" w:rsidRDefault="000672E7" w:rsidP="000672E7">
      <w:r>
        <w:t>Für Leserinnen und Leser, die das Modell selbst trainieren oder anpassen möchten, sind im zugehörigen GitHub-Repository detaillierte Anleitungen zur Installation und Einrichtung der benötigten Softwarekomponenten im README-Dokument enthalten.</w:t>
      </w:r>
    </w:p>
    <w:p w14:paraId="127F350D" w14:textId="77777777" w:rsidR="00592FE9" w:rsidRDefault="00592FE9" w:rsidP="00592FE9">
      <w:pPr>
        <w:pStyle w:val="berschrift2"/>
      </w:pPr>
      <w:bookmarkStart w:id="39" w:name="_Toc199777873"/>
      <w:r>
        <w:t>Grafische Anwendung</w:t>
      </w:r>
      <w:bookmarkEnd w:id="39"/>
    </w:p>
    <w:p w14:paraId="37A78B29" w14:textId="7FCF419A" w:rsidR="00592FE9" w:rsidRDefault="00592FE9" w:rsidP="00592FE9">
      <w:r>
        <w:t>Im Rahmen dieser Arbeit wurde eine grafische Benutzeroberfläche (GUI) entwickelt, die es ermöglicht, beliebig gro</w:t>
      </w:r>
      <w:r>
        <w:t>ss</w:t>
      </w:r>
      <w:r>
        <w:t xml:space="preserve">e verrauschte Bilder einzulesen, automatisch zu </w:t>
      </w:r>
      <w:r>
        <w:t>entrauschen</w:t>
      </w:r>
      <w:r>
        <w:t xml:space="preserve"> und die Resultate direkt vergleichend anzuzeigen. Hierbei wird das Bild in passende Teilstücke (Patches) zerlegt, welche einzeln durch das trainierte neuronale Modell zu</w:t>
      </w:r>
      <w:r>
        <w:t>m Denoising</w:t>
      </w:r>
      <w:r>
        <w:t xml:space="preserve"> verarbeitet werden. Anschlie</w:t>
      </w:r>
      <w:r>
        <w:t>ss</w:t>
      </w:r>
      <w:r>
        <w:t>end werden die einzelnen Teile wieder zusammengesetzt, um das vollständige entrauschte Bild zu erhalten. Diese Vorgehensweise ermöglicht die Verarbeitung von Bildern beliebiger Grö</w:t>
      </w:r>
      <w:r>
        <w:t>ss</w:t>
      </w:r>
      <w:r>
        <w:t>e, ohne die Beschränkungen der Netzwerkarchitektur bezüglich der Eingabegrö</w:t>
      </w:r>
      <w:r>
        <w:t>ss</w:t>
      </w:r>
      <w:r>
        <w:t>e.</w:t>
      </w:r>
    </w:p>
    <w:p w14:paraId="31927F88" w14:textId="77777777" w:rsidR="00592FE9" w:rsidRDefault="00592FE9" w:rsidP="00592FE9"/>
    <w:p w14:paraId="5DDD1760" w14:textId="696E4628" w:rsidR="00592FE9" w:rsidRDefault="00592FE9" w:rsidP="00592FE9">
      <w:r w:rsidRPr="00592FE9">
        <w:t>Die GUI zeigt jeweils entweder das originale verrauschte Bild oder das entrauschte Bild im Vollbildmodus an. Mit beliebigen Tastendrücken kann zwischen diesen beiden Darstellungen umgeschaltet werden. Zusätzlich stehen Zoom- und Verschiebefunktionen zur Verfügung, um Details an beliebiger Bildstelle genau zu betrachten.</w:t>
      </w:r>
    </w:p>
    <w:p w14:paraId="177DF703" w14:textId="77777777" w:rsidR="00592FE9" w:rsidRDefault="00592FE9" w:rsidP="00592FE9"/>
    <w:p w14:paraId="01601524" w14:textId="0A1B0777" w:rsidR="00592FE9" w:rsidRDefault="00592FE9" w:rsidP="00592FE9">
      <w:r>
        <w:t>Um die visuelle Qualitätsverbesserung objektiv zu messen, wird neben der subjektiven Betrachtung die BRISQUE-Metrik eingesetzt. BRISQUE (Blind/Referenceless Image Spatial Quality Evaluator) ist ein referenzfreies Bildqualitätsma</w:t>
      </w:r>
      <w:r>
        <w:t>ss</w:t>
      </w:r>
      <w:r>
        <w:t>, das ohne Vergleich zum Originalbild die wahrgenommene Bildqualität quantifiziert. Durch die Berechnung von BRISQUE-Werten für das verrauschte und das entrauschte Bild kann die Verbesserung der Bildqualität numerisch erfasst und dem Nutzer angezeigt werden. Ein niedrigerer BRISQUE-Wert entspricht dabei einer besseren Bildqualität.</w:t>
      </w:r>
    </w:p>
    <w:p w14:paraId="39855F7D" w14:textId="1D7FB1FA" w:rsidR="00694C66" w:rsidRDefault="00592FE9" w:rsidP="00592FE9">
      <w:r w:rsidRPr="00592FE9">
        <w:t>Darüber hinaus bietet die Anwendung die Möglichkeit, das entrauschte Bild auf Knopfdruck in einem Datei-Explorer zu speichern.</w:t>
      </w:r>
      <w:bookmarkStart w:id="40" w:name="_Toc193462317"/>
    </w:p>
    <w:p w14:paraId="366A95BE" w14:textId="752C2C28" w:rsidR="00F127A5" w:rsidRDefault="00F127A5" w:rsidP="00F127A5">
      <w:pPr>
        <w:pStyle w:val="berschrift2"/>
      </w:pPr>
      <w:r>
        <w:t>Test und Validierung</w:t>
      </w:r>
    </w:p>
    <w:p w14:paraId="24486BAF" w14:textId="608EDD95" w:rsidR="00F127A5" w:rsidRDefault="00F127A5" w:rsidP="00F127A5">
      <w:r>
        <w:t>Zur objektiven Bewertung der Leistungsfähigkeit des entwickelten Entrauschungsmodells wurde ein automatisiertes Testskript implementiert, welches das trainierte Modell auf dem gesamten Testdatensatz ausführt und Qualitätsmetriken berechnet. Das Skript lädt dazu alle Testbilder mit ihrem zugehörigen sauberen Referenzbild, führt eine Inferenz mit dem ONNX-Modell durch und wertet die Ergebnisse aus.</w:t>
      </w:r>
    </w:p>
    <w:p w14:paraId="0957F15E" w14:textId="77777777" w:rsidR="00F127A5" w:rsidRDefault="00F127A5" w:rsidP="00F127A5"/>
    <w:p w14:paraId="0DD35FFE" w14:textId="77777777" w:rsidR="00F127A5" w:rsidRDefault="00F127A5" w:rsidP="00F127A5">
      <w:r>
        <w:t>Dabei werden zwei wichtige Metriken berechnet:</w:t>
      </w:r>
    </w:p>
    <w:p w14:paraId="011659A3" w14:textId="77777777" w:rsidR="00F127A5" w:rsidRDefault="00F127A5" w:rsidP="00F127A5"/>
    <w:p w14:paraId="517964D5" w14:textId="6BCAF2D3" w:rsidR="00F127A5" w:rsidRDefault="00F127A5" w:rsidP="00F127A5">
      <w:pPr>
        <w:numPr>
          <w:ilvl w:val="0"/>
          <w:numId w:val="56"/>
        </w:numPr>
      </w:pPr>
      <w:r>
        <w:t>L1-Loss (Mean Absolute Error): Diese Metrik misst die durchschnittliche absolute Differenz zwischen den Pixelwerten des verrauschten bzw. entrauschten Bildes und des sauberen Referenzbildes. Ein niedrigerer Wert entspricht einer höheren Genauigkeit und besseren Entrauschung.</w:t>
      </w:r>
    </w:p>
    <w:p w14:paraId="391E1613" w14:textId="77777777" w:rsidR="00F127A5" w:rsidRDefault="00F127A5" w:rsidP="00F127A5"/>
    <w:p w14:paraId="52419BE9" w14:textId="77777777" w:rsidR="00F127A5" w:rsidRDefault="00F127A5" w:rsidP="00F127A5">
      <w:pPr>
        <w:numPr>
          <w:ilvl w:val="0"/>
          <w:numId w:val="56"/>
        </w:numPr>
      </w:pPr>
      <w:r>
        <w:t>SSIM (Structural Similarity Index Measure): SSIM quantifiziert die wahrgenommene strukturelle Ähnlichkeit zwischen zwei Bildern, wobei Werte näher bei 1 eine hohe Bildähnlichkeit anzeigen. Diese Metrik bewertet das visuelle Erscheinungsbild der Bilder besser als reine Pixelabstände.</w:t>
      </w:r>
    </w:p>
    <w:p w14:paraId="3A071EA6" w14:textId="77777777" w:rsidR="00F127A5" w:rsidRDefault="00F127A5" w:rsidP="00F127A5"/>
    <w:p w14:paraId="3E2F9A73" w14:textId="77777777" w:rsidR="00F127A5" w:rsidRDefault="00F127A5" w:rsidP="00F127A5">
      <w:r>
        <w:t>Das Skript berechnet beide Metriken sowohl vor als auch nach der Entrauschung für jedes Bild im Testdatensatz. Zudem werden die Ergebnisse tabellarisch in einer CSV-Datei gespeichert, um eine spätere Analyse zu erleichtern.</w:t>
      </w:r>
    </w:p>
    <w:p w14:paraId="434506F1" w14:textId="77777777" w:rsidR="00F127A5" w:rsidRDefault="00F127A5" w:rsidP="00F127A5"/>
    <w:p w14:paraId="67B6782F" w14:textId="77777777" w:rsidR="002A060E" w:rsidRDefault="002A060E" w:rsidP="00F127A5">
      <w:pPr>
        <w:sectPr w:rsidR="002A060E" w:rsidSect="00A54C2F">
          <w:pgSz w:w="11906" w:h="16838" w:code="9"/>
          <w:pgMar w:top="1758" w:right="1004" w:bottom="680" w:left="1435" w:header="709" w:footer="510" w:gutter="0"/>
          <w:cols w:space="708"/>
          <w:docGrid w:linePitch="360"/>
        </w:sectPr>
      </w:pPr>
    </w:p>
    <w:p w14:paraId="1276FFDE" w14:textId="6FB4298E" w:rsidR="00AC550A" w:rsidRPr="00AC550A" w:rsidRDefault="00AC550A" w:rsidP="00AC550A">
      <w:r w:rsidRPr="00AC550A">
        <w:lastRenderedPageBreak/>
        <w:drawing>
          <wp:inline distT="0" distB="0" distL="0" distR="0" wp14:anchorId="676B17A5" wp14:editId="339E46F9">
            <wp:extent cx="9676376" cy="4838700"/>
            <wp:effectExtent l="0" t="0" r="1270" b="0"/>
            <wp:docPr id="1625670390" name="Grafik 6"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0390" name="Grafik 6" descr="Ein Bild, das Text, Screenshot, Diagramm, Reihe enthält.&#10;&#10;KI-generierte Inhalte können fehlerhaft se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42638" cy="4871834"/>
                    </a:xfrm>
                    <a:prstGeom prst="rect">
                      <a:avLst/>
                    </a:prstGeom>
                    <a:noFill/>
                    <a:ln>
                      <a:noFill/>
                    </a:ln>
                  </pic:spPr>
                </pic:pic>
              </a:graphicData>
            </a:graphic>
          </wp:inline>
        </w:drawing>
      </w:r>
    </w:p>
    <w:p w14:paraId="4FCD0306" w14:textId="71565E8B" w:rsidR="002A060E" w:rsidRDefault="002A060E" w:rsidP="002A060E">
      <w:r>
        <w:t>Parallel dazu erzeugt das Skript einen Plot, der die L1- und SSIM-Werte für alle Testbilder visualisiert. Dieser Plot zeigt anschaulich die Verbesserung durch das Modell: Die roten und orangen Kurven repräsentieren die Werte vor de</w:t>
      </w:r>
      <w:r>
        <w:t>m Denoising</w:t>
      </w:r>
      <w:r>
        <w:t xml:space="preserve"> (verrauschtes Bild), während die grünen und blauen Kurven die Werte nach de</w:t>
      </w:r>
      <w:r>
        <w:t>m Denoising</w:t>
      </w:r>
      <w:r>
        <w:t xml:space="preserve"> darstellen. Typischerweise ist zu beobachten, dass der L1-Loss nach der Entrauschung deutlich sinkt und der SSIM-Wert steigt, was auf eine erfolgreich verbesserte Bildqualität hinweist.</w:t>
      </w:r>
    </w:p>
    <w:p w14:paraId="15A3BB74" w14:textId="77777777" w:rsidR="00AC550A" w:rsidRDefault="00AC550A" w:rsidP="00F127A5"/>
    <w:p w14:paraId="238A3FC8" w14:textId="6CF7E2A3" w:rsidR="002A060E" w:rsidRDefault="002A060E" w:rsidP="00F127A5">
      <w:pPr>
        <w:sectPr w:rsidR="002A060E" w:rsidSect="002A060E">
          <w:pgSz w:w="16838" w:h="11906" w:orient="landscape" w:code="9"/>
          <w:pgMar w:top="1435" w:right="1758" w:bottom="1004" w:left="680" w:header="709" w:footer="510" w:gutter="0"/>
          <w:cols w:space="708"/>
          <w:docGrid w:linePitch="360"/>
        </w:sectPr>
      </w:pPr>
      <w:r>
        <w:t>Zusätzlich werden für jedes Testbild Vergleichsbilder gespeichert, die das verrauschte, das entrauschte sowie das saubere Bild nebeneinander darstellen. Diese Bilder ermöglichen eine direkte visuelle Kontrolle der Entrauschungsqualität.</w:t>
      </w:r>
    </w:p>
    <w:p w14:paraId="66747A2A" w14:textId="6756B8E8" w:rsidR="003A6F30" w:rsidRDefault="003A6F30" w:rsidP="003A6F30">
      <w:pPr>
        <w:pStyle w:val="berschrift1"/>
      </w:pPr>
      <w:r>
        <w:lastRenderedPageBreak/>
        <w:t>Resultate</w:t>
      </w:r>
    </w:p>
    <w:p w14:paraId="00C59226" w14:textId="77777777" w:rsidR="003A6F30" w:rsidRPr="003A6F30" w:rsidRDefault="003A6F30" w:rsidP="003A6F30"/>
    <w:p w14:paraId="3FDD56AD" w14:textId="77777777" w:rsidR="003A6F30" w:rsidRDefault="003A6F30">
      <w:pPr>
        <w:spacing w:line="240" w:lineRule="auto"/>
      </w:pPr>
      <w:r>
        <w:br w:type="page"/>
      </w:r>
    </w:p>
    <w:p w14:paraId="4D7D37C5" w14:textId="1D7F8350" w:rsidR="006D6738" w:rsidRPr="004A1400" w:rsidRDefault="007116DC" w:rsidP="00294492">
      <w:pPr>
        <w:rPr>
          <w:i/>
        </w:rPr>
      </w:pPr>
      <w:r w:rsidRPr="00546D19">
        <w:lastRenderedPageBreak/>
        <w:t>Schlussfolgerungen/Fazit</w:t>
      </w:r>
      <w:bookmarkEnd w:id="40"/>
    </w:p>
    <w:p w14:paraId="57D15157" w14:textId="77777777" w:rsidR="007116DC" w:rsidRPr="00546D19" w:rsidRDefault="007116DC" w:rsidP="007116DC">
      <w:r w:rsidRPr="00546D19">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14:paraId="142A491B" w14:textId="77777777" w:rsidR="007116DC" w:rsidRPr="00546D19" w:rsidRDefault="007116DC" w:rsidP="007116DC"/>
    <w:p w14:paraId="354343C3" w14:textId="77777777" w:rsidR="007116DC" w:rsidRPr="00546D19" w:rsidRDefault="007116DC" w:rsidP="007116DC">
      <w:r w:rsidRPr="0098728A">
        <w:rPr>
          <w:lang w:val="fr-CH"/>
        </w:rPr>
        <w:t xml:space="preserve">Ut wisi enim ad minim veniam, quis nostrud exerci tation ullamcorper suscipit lobortis nisl ut aliquip ex ea commodo consequat. </w:t>
      </w:r>
      <w:r w:rsidRPr="00546D19">
        <w:t xml:space="preserve">Duis autem vel eum iriure dolor in hendrerit in vulputate velit. </w:t>
      </w:r>
    </w:p>
    <w:p w14:paraId="708B5718" w14:textId="77777777" w:rsidR="007116DC" w:rsidRPr="00546D19" w:rsidRDefault="007116DC" w:rsidP="007116DC"/>
    <w:p w14:paraId="2C9929F5" w14:textId="77777777" w:rsidR="00511D21" w:rsidRPr="00546D19" w:rsidRDefault="007116DC" w:rsidP="003779D0">
      <w:pPr>
        <w:pStyle w:val="berschrift1"/>
      </w:pPr>
      <w:r w:rsidRPr="00546D19">
        <w:br w:type="page"/>
      </w:r>
      <w:bookmarkStart w:id="41" w:name="_Toc193462318"/>
      <w:bookmarkStart w:id="42" w:name="_Toc199777874"/>
      <w:r w:rsidR="00511D21" w:rsidRPr="00546D19">
        <w:lastRenderedPageBreak/>
        <w:t>Abbildungsverzeichnis</w:t>
      </w:r>
      <w:bookmarkEnd w:id="41"/>
      <w:bookmarkEnd w:id="42"/>
    </w:p>
    <w:p w14:paraId="0090B96A" w14:textId="749DC98F" w:rsidR="00523604"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546D19">
        <w:fldChar w:fldCharType="begin"/>
      </w:r>
      <w:r w:rsidRPr="00546D19">
        <w:instrText xml:space="preserve"> TOC \h \z \c "Abbildung" </w:instrText>
      </w:r>
      <w:r w:rsidRPr="00546D19">
        <w:fldChar w:fldCharType="separate"/>
      </w:r>
      <w:hyperlink w:anchor="_Toc199774399" w:history="1">
        <w:r w:rsidR="00523604" w:rsidRPr="00F8685C">
          <w:rPr>
            <w:rStyle w:val="Hyperlink"/>
            <w:noProof/>
          </w:rPr>
          <w:t>Abbildung 1: Verrauschtes Bücherregal mit Blender (Cycles)</w:t>
        </w:r>
        <w:r w:rsidR="00523604">
          <w:rPr>
            <w:noProof/>
            <w:webHidden/>
          </w:rPr>
          <w:tab/>
        </w:r>
        <w:r w:rsidR="00523604">
          <w:rPr>
            <w:noProof/>
            <w:webHidden/>
          </w:rPr>
          <w:fldChar w:fldCharType="begin"/>
        </w:r>
        <w:r w:rsidR="00523604">
          <w:rPr>
            <w:noProof/>
            <w:webHidden/>
          </w:rPr>
          <w:instrText xml:space="preserve"> PAGEREF _Toc199774399 \h </w:instrText>
        </w:r>
        <w:r w:rsidR="00523604">
          <w:rPr>
            <w:noProof/>
            <w:webHidden/>
          </w:rPr>
        </w:r>
        <w:r w:rsidR="00523604">
          <w:rPr>
            <w:noProof/>
            <w:webHidden/>
          </w:rPr>
          <w:fldChar w:fldCharType="separate"/>
        </w:r>
        <w:r w:rsidR="00523604">
          <w:rPr>
            <w:noProof/>
            <w:webHidden/>
          </w:rPr>
          <w:t>7</w:t>
        </w:r>
        <w:r w:rsidR="00523604">
          <w:rPr>
            <w:noProof/>
            <w:webHidden/>
          </w:rPr>
          <w:fldChar w:fldCharType="end"/>
        </w:r>
      </w:hyperlink>
    </w:p>
    <w:p w14:paraId="4B25D94B" w14:textId="1165E73C" w:rsidR="00523604" w:rsidRDefault="00523604">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4400" w:history="1">
        <w:r w:rsidRPr="00F8685C">
          <w:rPr>
            <w:rStyle w:val="Hyperlink"/>
            <w:noProof/>
          </w:rPr>
          <w:t>Abbildung 2: Projektablauf Gantt Diagramm</w:t>
        </w:r>
        <w:r>
          <w:rPr>
            <w:noProof/>
            <w:webHidden/>
          </w:rPr>
          <w:tab/>
        </w:r>
        <w:r>
          <w:rPr>
            <w:noProof/>
            <w:webHidden/>
          </w:rPr>
          <w:fldChar w:fldCharType="begin"/>
        </w:r>
        <w:r>
          <w:rPr>
            <w:noProof/>
            <w:webHidden/>
          </w:rPr>
          <w:instrText xml:space="preserve"> PAGEREF _Toc199774400 \h </w:instrText>
        </w:r>
        <w:r>
          <w:rPr>
            <w:noProof/>
            <w:webHidden/>
          </w:rPr>
        </w:r>
        <w:r>
          <w:rPr>
            <w:noProof/>
            <w:webHidden/>
          </w:rPr>
          <w:fldChar w:fldCharType="separate"/>
        </w:r>
        <w:r>
          <w:rPr>
            <w:noProof/>
            <w:webHidden/>
          </w:rPr>
          <w:t>10</w:t>
        </w:r>
        <w:r>
          <w:rPr>
            <w:noProof/>
            <w:webHidden/>
          </w:rPr>
          <w:fldChar w:fldCharType="end"/>
        </w:r>
      </w:hyperlink>
    </w:p>
    <w:p w14:paraId="060DFE86" w14:textId="0517C632" w:rsidR="00523604" w:rsidRDefault="00523604">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199774401" w:history="1">
        <w:r w:rsidRPr="00F8685C">
          <w:rPr>
            <w:rStyle w:val="Hyperlink"/>
            <w:noProof/>
          </w:rPr>
          <w:t>Abbildung 3: Visualisierung der verschiedenen Rauschstufen eines Patches</w:t>
        </w:r>
        <w:r>
          <w:rPr>
            <w:noProof/>
            <w:webHidden/>
          </w:rPr>
          <w:tab/>
        </w:r>
        <w:r>
          <w:rPr>
            <w:noProof/>
            <w:webHidden/>
          </w:rPr>
          <w:fldChar w:fldCharType="begin"/>
        </w:r>
        <w:r>
          <w:rPr>
            <w:noProof/>
            <w:webHidden/>
          </w:rPr>
          <w:instrText xml:space="preserve"> PAGEREF _Toc199774401 \h </w:instrText>
        </w:r>
        <w:r>
          <w:rPr>
            <w:noProof/>
            <w:webHidden/>
          </w:rPr>
        </w:r>
        <w:r>
          <w:rPr>
            <w:noProof/>
            <w:webHidden/>
          </w:rPr>
          <w:fldChar w:fldCharType="separate"/>
        </w:r>
        <w:r>
          <w:rPr>
            <w:noProof/>
            <w:webHidden/>
          </w:rPr>
          <w:t>12</w:t>
        </w:r>
        <w:r>
          <w:rPr>
            <w:noProof/>
            <w:webHidden/>
          </w:rPr>
          <w:fldChar w:fldCharType="end"/>
        </w:r>
      </w:hyperlink>
    </w:p>
    <w:p w14:paraId="03F84975" w14:textId="61EA0550" w:rsidR="00511D21" w:rsidRPr="00546D19" w:rsidRDefault="001E6E95" w:rsidP="00511D21">
      <w:r w:rsidRPr="00546D19">
        <w:fldChar w:fldCharType="end"/>
      </w:r>
    </w:p>
    <w:p w14:paraId="6726C805" w14:textId="77777777" w:rsidR="00511D21" w:rsidRPr="00546D19" w:rsidRDefault="00511D21" w:rsidP="003779D0">
      <w:pPr>
        <w:pStyle w:val="berschrift1"/>
      </w:pPr>
      <w:bookmarkStart w:id="43" w:name="_Toc193462319"/>
      <w:bookmarkStart w:id="44" w:name="_Toc199777875"/>
      <w:r w:rsidRPr="00546D19">
        <w:t>Tabellenverzeichnis</w:t>
      </w:r>
      <w:bookmarkEnd w:id="43"/>
      <w:bookmarkEnd w:id="44"/>
    </w:p>
    <w:p w14:paraId="2B1752C7" w14:textId="4AD4936D" w:rsidR="004A1400"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546D19">
        <w:rPr>
          <w:b/>
          <w:bCs/>
        </w:rPr>
        <w:fldChar w:fldCharType="begin"/>
      </w:r>
      <w:r w:rsidRPr="00546D19">
        <w:rPr>
          <w:b/>
          <w:bCs/>
        </w:rPr>
        <w:instrText xml:space="preserve"> TOC \h \z \c "Tabelle" </w:instrText>
      </w:r>
      <w:r w:rsidRPr="00546D19">
        <w:rPr>
          <w:b/>
          <w:bCs/>
        </w:rPr>
        <w:fldChar w:fldCharType="separate"/>
      </w:r>
      <w:hyperlink w:anchor="_Toc194865739" w:history="1">
        <w:r w:rsidR="004A1400" w:rsidRPr="009A5E34">
          <w:rPr>
            <w:rStyle w:val="Hyperlink"/>
            <w:noProof/>
          </w:rPr>
          <w:t>Tabelle 1: Projektziele</w:t>
        </w:r>
        <w:r w:rsidR="004A1400">
          <w:rPr>
            <w:noProof/>
            <w:webHidden/>
          </w:rPr>
          <w:tab/>
        </w:r>
        <w:r w:rsidR="004A1400">
          <w:rPr>
            <w:noProof/>
            <w:webHidden/>
          </w:rPr>
          <w:fldChar w:fldCharType="begin"/>
        </w:r>
        <w:r w:rsidR="004A1400">
          <w:rPr>
            <w:noProof/>
            <w:webHidden/>
          </w:rPr>
          <w:instrText xml:space="preserve"> PAGEREF _Toc194865739 \h </w:instrText>
        </w:r>
        <w:r w:rsidR="004A1400">
          <w:rPr>
            <w:noProof/>
            <w:webHidden/>
          </w:rPr>
        </w:r>
        <w:r w:rsidR="004A1400">
          <w:rPr>
            <w:noProof/>
            <w:webHidden/>
          </w:rPr>
          <w:fldChar w:fldCharType="separate"/>
        </w:r>
        <w:r w:rsidR="0098728A">
          <w:rPr>
            <w:noProof/>
            <w:webHidden/>
          </w:rPr>
          <w:t>5</w:t>
        </w:r>
        <w:r w:rsidR="004A1400">
          <w:rPr>
            <w:noProof/>
            <w:webHidden/>
          </w:rPr>
          <w:fldChar w:fldCharType="end"/>
        </w:r>
      </w:hyperlink>
    </w:p>
    <w:p w14:paraId="4FDB42AB" w14:textId="38CF5FBB" w:rsidR="00511D21" w:rsidRPr="00546D19" w:rsidRDefault="001E6E95" w:rsidP="00511D21">
      <w:r w:rsidRPr="00546D19">
        <w:rPr>
          <w:b/>
          <w:bCs/>
        </w:rPr>
        <w:fldChar w:fldCharType="end"/>
      </w:r>
    </w:p>
    <w:p w14:paraId="29998B90" w14:textId="77777777" w:rsidR="00511D21" w:rsidRDefault="00511D21" w:rsidP="003779D0">
      <w:pPr>
        <w:pStyle w:val="berschrift1"/>
      </w:pPr>
      <w:bookmarkStart w:id="45" w:name="_Toc193462320"/>
      <w:bookmarkStart w:id="46" w:name="_Toc199777876"/>
      <w:r w:rsidRPr="00546D19">
        <w:t>Glossar</w:t>
      </w:r>
      <w:bookmarkEnd w:id="45"/>
      <w:bookmarkEnd w:id="46"/>
    </w:p>
    <w:p w14:paraId="028BED4E" w14:textId="47C972BF" w:rsidR="00511D21" w:rsidRPr="00523604" w:rsidRDefault="00523604" w:rsidP="00511D21">
      <w:pPr>
        <w:rPr>
          <w:b/>
        </w:rPr>
      </w:pPr>
      <w:r w:rsidRPr="00523604">
        <w:rPr>
          <w:b/>
        </w:rPr>
        <w:t>Overfitting</w:t>
      </w:r>
    </w:p>
    <w:p w14:paraId="4D1B8295" w14:textId="06E94404" w:rsidR="00511D21" w:rsidRPr="00523604" w:rsidRDefault="00523604" w:rsidP="00511D21">
      <w:pPr>
        <w:pStyle w:val="Verzeichnis"/>
      </w:pPr>
      <w:r w:rsidRPr="00523604">
        <w:t>Englisch für Ü</w:t>
      </w:r>
      <w:r>
        <w:t>beranpassung. Problem bei Neuronal</w:t>
      </w:r>
      <w:r w:rsidR="003A1BF4">
        <w:t>en Netzen, die lediglich den Trainings-Datensatz auswendig lernen.</w:t>
      </w:r>
      <w:r w:rsidR="00E43329" w:rsidRPr="00523604">
        <w:tab/>
      </w:r>
    </w:p>
    <w:p w14:paraId="336D5F48" w14:textId="5F9AD21E" w:rsidR="00511D21" w:rsidRPr="00523604" w:rsidRDefault="00D134AD" w:rsidP="00511D21">
      <w:pPr>
        <w:rPr>
          <w:b/>
        </w:rPr>
      </w:pPr>
      <w:r>
        <w:rPr>
          <w:b/>
        </w:rPr>
        <w:t>bla</w:t>
      </w:r>
    </w:p>
    <w:p w14:paraId="05ED0CC6" w14:textId="33CE2EE4" w:rsidR="00511D21" w:rsidRPr="0098728A" w:rsidRDefault="00511D21" w:rsidP="00511D21">
      <w:pPr>
        <w:pStyle w:val="Verzeichnis"/>
        <w:rPr>
          <w:lang w:val="fr-CH"/>
        </w:rPr>
      </w:pPr>
      <w:r w:rsidRPr="0098728A">
        <w:rPr>
          <w:lang w:val="fr-CH"/>
        </w:rPr>
        <w:t>Et ut aut isti repuditis qui ium</w:t>
      </w:r>
      <w:r w:rsidR="00E43329" w:rsidRPr="0098728A">
        <w:rPr>
          <w:lang w:val="fr-CH"/>
        </w:rPr>
        <w:tab/>
      </w:r>
    </w:p>
    <w:p w14:paraId="720FC392" w14:textId="77777777" w:rsidR="00511D21" w:rsidRPr="0098728A" w:rsidRDefault="00511D21" w:rsidP="00511D21">
      <w:pPr>
        <w:rPr>
          <w:b/>
          <w:lang w:val="fr-CH"/>
        </w:rPr>
      </w:pPr>
      <w:r w:rsidRPr="0098728A">
        <w:rPr>
          <w:b/>
          <w:lang w:val="fr-CH"/>
        </w:rPr>
        <w:t>Cowoll</w:t>
      </w:r>
    </w:p>
    <w:p w14:paraId="61CEA85B" w14:textId="2A2720C3" w:rsidR="00511D21" w:rsidRPr="0098728A" w:rsidRDefault="00511D21" w:rsidP="00E91B34">
      <w:pPr>
        <w:pStyle w:val="Verzeichnis1"/>
        <w:rPr>
          <w:lang w:val="fr-CH"/>
        </w:rPr>
      </w:pPr>
      <w:r w:rsidRPr="0098728A">
        <w:rPr>
          <w:lang w:val="fr-CH"/>
        </w:rPr>
        <w:t>Et ut aut isti repuditis qui ium</w:t>
      </w:r>
      <w:r w:rsidR="00E43329" w:rsidRPr="0098728A">
        <w:rPr>
          <w:lang w:val="fr-CH"/>
        </w:rPr>
        <w:tab/>
      </w:r>
    </w:p>
    <w:p w14:paraId="501D8FB0" w14:textId="77777777" w:rsidR="007116DC" w:rsidRPr="0098728A" w:rsidRDefault="007116DC" w:rsidP="007116DC">
      <w:pPr>
        <w:rPr>
          <w:lang w:val="fr-CH"/>
        </w:rPr>
      </w:pPr>
    </w:p>
    <w:p w14:paraId="191E2A9B" w14:textId="77777777" w:rsidR="00511D21" w:rsidRPr="00546D19" w:rsidRDefault="00511D21" w:rsidP="003779D0">
      <w:pPr>
        <w:pStyle w:val="berschrift1"/>
      </w:pPr>
      <w:bookmarkStart w:id="47" w:name="_Toc193462321"/>
      <w:bookmarkStart w:id="48" w:name="_Toc199777877"/>
      <w:r w:rsidRPr="00546D19">
        <w:t>Literaturverzeichnis</w:t>
      </w:r>
      <w:bookmarkEnd w:id="47"/>
      <w:bookmarkEnd w:id="48"/>
    </w:p>
    <w:p w14:paraId="355543B7" w14:textId="77777777" w:rsidR="00511D21" w:rsidRPr="00546D19" w:rsidRDefault="00511D21" w:rsidP="00511D21">
      <w:pPr>
        <w:rPr>
          <w:b/>
        </w:rPr>
      </w:pPr>
      <w:r w:rsidRPr="00546D19">
        <w:rPr>
          <w:b/>
        </w:rPr>
        <w:t>Literatureintrag</w:t>
      </w:r>
    </w:p>
    <w:p w14:paraId="2313A14B" w14:textId="77777777" w:rsidR="00511D21" w:rsidRPr="00546D19" w:rsidRDefault="00511D21" w:rsidP="00511D21">
      <w:pPr>
        <w:pStyle w:val="Verzeichnis"/>
      </w:pPr>
      <w:r w:rsidRPr="00546D19">
        <w:rPr>
          <w:i/>
        </w:rPr>
        <w:t>Autorname, Autorvorname, Buchtitel, Verlag, Ort, Ausgabe, Jahr</w:t>
      </w:r>
      <w:r w:rsidRPr="00546D19">
        <w:tab/>
        <w:t>7</w:t>
      </w:r>
    </w:p>
    <w:p w14:paraId="431F7D9B" w14:textId="77777777" w:rsidR="00511D21" w:rsidRPr="00546D19" w:rsidRDefault="00511D21" w:rsidP="00511D21">
      <w:pPr>
        <w:rPr>
          <w:b/>
        </w:rPr>
      </w:pPr>
      <w:r w:rsidRPr="00546D19">
        <w:rPr>
          <w:b/>
        </w:rPr>
        <w:t>Literatureintrag</w:t>
      </w:r>
    </w:p>
    <w:p w14:paraId="2A228877" w14:textId="77777777" w:rsidR="00511D21" w:rsidRPr="00546D19" w:rsidRDefault="00511D21" w:rsidP="00511D21">
      <w:pPr>
        <w:pStyle w:val="Verzeichnis"/>
      </w:pPr>
      <w:r w:rsidRPr="00546D19">
        <w:rPr>
          <w:i/>
        </w:rPr>
        <w:t>Autorname, Autorvorname, Buchtitel, Verlag, Ort, Ausgabe, Jahr</w:t>
      </w:r>
      <w:r w:rsidRPr="00546D19">
        <w:tab/>
        <w:t>9</w:t>
      </w:r>
    </w:p>
    <w:p w14:paraId="09D9F8F4" w14:textId="77777777" w:rsidR="00511D21" w:rsidRPr="00546D19" w:rsidRDefault="00511D21" w:rsidP="00511D21">
      <w:pPr>
        <w:rPr>
          <w:b/>
        </w:rPr>
      </w:pPr>
      <w:r w:rsidRPr="00546D19">
        <w:rPr>
          <w:b/>
        </w:rPr>
        <w:t>Literatureintrag</w:t>
      </w:r>
    </w:p>
    <w:p w14:paraId="0A305334" w14:textId="77777777" w:rsidR="00511D21" w:rsidRPr="00546D19" w:rsidRDefault="00511D21" w:rsidP="00E91B34">
      <w:pPr>
        <w:pStyle w:val="Verzeichnis"/>
      </w:pPr>
      <w:r w:rsidRPr="00546D19">
        <w:rPr>
          <w:i/>
        </w:rPr>
        <w:t>Autorname, Autorvorname, Buchtitel, Verlag, Ort, Ausgabe, Jahr</w:t>
      </w:r>
      <w:r w:rsidRPr="00546D19">
        <w:tab/>
      </w:r>
      <w:r w:rsidR="00E91B34" w:rsidRPr="00546D19">
        <w:t>11</w:t>
      </w:r>
    </w:p>
    <w:p w14:paraId="7AF4ABF5" w14:textId="77777777" w:rsidR="007116DC" w:rsidRPr="00546D19" w:rsidRDefault="007116DC" w:rsidP="007116DC"/>
    <w:p w14:paraId="1775CD71" w14:textId="77777777" w:rsidR="00511D21" w:rsidRPr="00546D19" w:rsidRDefault="007116DC" w:rsidP="003779D0">
      <w:pPr>
        <w:pStyle w:val="berschrift1"/>
      </w:pPr>
      <w:r w:rsidRPr="00546D19">
        <w:br w:type="page"/>
      </w:r>
      <w:bookmarkStart w:id="49" w:name="_Toc193462322"/>
      <w:bookmarkStart w:id="50" w:name="_Toc199777878"/>
      <w:r w:rsidR="00511D21" w:rsidRPr="00546D19">
        <w:lastRenderedPageBreak/>
        <w:t>Anhang</w:t>
      </w:r>
      <w:bookmarkEnd w:id="49"/>
      <w:bookmarkEnd w:id="50"/>
    </w:p>
    <w:p w14:paraId="1D573036" w14:textId="77777777" w:rsidR="00511D21" w:rsidRPr="0098728A" w:rsidRDefault="00511D21" w:rsidP="00511D21">
      <w:pPr>
        <w:rPr>
          <w:lang w:val="fr-CH"/>
        </w:rPr>
      </w:pPr>
      <w:r w:rsidRPr="0098728A">
        <w:rPr>
          <w:lang w:val="fr-CH"/>
        </w:rPr>
        <w:t>Et ut aut isti repuditis qui ium nonsecturia quis incientiae laborem elliquis et quatur, sitiur aut od moluptatur aut ea conseque peri sim erro essequisit remporia dem et landi dest, cone poris quunt voleca</w:t>
      </w:r>
      <w:r w:rsidR="00E91B34" w:rsidRPr="0098728A">
        <w:rPr>
          <w:lang w:val="fr-CH"/>
        </w:rPr>
        <w:t>b ipidero quatur ad quibusamus.</w:t>
      </w:r>
    </w:p>
    <w:p w14:paraId="34E13806" w14:textId="77777777" w:rsidR="00801CD9" w:rsidRPr="0098728A" w:rsidRDefault="00801CD9" w:rsidP="00511D21">
      <w:pPr>
        <w:rPr>
          <w:lang w:val="fr-CH"/>
        </w:rPr>
      </w:pPr>
    </w:p>
    <w:p w14:paraId="3F2EFEB1" w14:textId="77777777" w:rsidR="00801CD9" w:rsidRPr="0098728A" w:rsidRDefault="00801CD9" w:rsidP="00511D21">
      <w:pPr>
        <w:rPr>
          <w:lang w:val="fr-CH"/>
        </w:rPr>
      </w:pPr>
    </w:p>
    <w:p w14:paraId="08EDB534" w14:textId="63E5EC77" w:rsidR="00801CD9" w:rsidRPr="00546D19" w:rsidRDefault="00801CD9" w:rsidP="00801CD9">
      <w:pPr>
        <w:pStyle w:val="berschrift1"/>
      </w:pPr>
      <w:r w:rsidRPr="0098728A">
        <w:rPr>
          <w:lang w:val="fr-CH"/>
        </w:rPr>
        <w:br w:type="page"/>
      </w:r>
      <w:bookmarkStart w:id="51" w:name="_Toc369181720"/>
      <w:bookmarkStart w:id="52" w:name="_Toc193462323"/>
      <w:r w:rsidR="00E161F3" w:rsidRPr="0098728A">
        <w:rPr>
          <w:lang w:val="fr-CH"/>
        </w:rPr>
        <w:lastRenderedPageBreak/>
        <w:t xml:space="preserve"> </w:t>
      </w:r>
      <w:bookmarkStart w:id="53" w:name="_Toc199777879"/>
      <w:r w:rsidRPr="00546D19">
        <w:t>Selbständigkeitserklärung</w:t>
      </w:r>
      <w:bookmarkEnd w:id="51"/>
      <w:bookmarkEnd w:id="52"/>
      <w:bookmarkEnd w:id="53"/>
    </w:p>
    <w:p w14:paraId="224D4AC2" w14:textId="77777777" w:rsidR="00801CD9" w:rsidRPr="00546D19" w:rsidRDefault="00801CD9" w:rsidP="00801CD9">
      <w:r w:rsidRPr="00546D19">
        <w:t>Ich bestätige, dass ich die vorliegende Arbeit selbstständig und ohne Benutzung anderer als der im Literaturverzeichnis angegebenen Quellen und Hilfsmittel angefertigt habe. Sämtliche Textstellen, die nicht von mir stammen, sind als Zitate gekennzeichnet und mit dem genauen Hinweis auf ihre Herkunft versehen.</w:t>
      </w:r>
    </w:p>
    <w:p w14:paraId="0A39B72B" w14:textId="77777777" w:rsidR="00801CD9" w:rsidRPr="00546D19" w:rsidRDefault="00801CD9" w:rsidP="00801CD9"/>
    <w:p w14:paraId="6334930F" w14:textId="77777777" w:rsidR="00801CD9" w:rsidRPr="00546D19" w:rsidRDefault="00801CD9" w:rsidP="00801CD9"/>
    <w:p w14:paraId="72FA8741" w14:textId="77777777" w:rsidR="00801CD9" w:rsidRPr="00546D19" w:rsidRDefault="00801CD9" w:rsidP="00801CD9">
      <w:r w:rsidRPr="00546D19">
        <w:t>Ort, Datum:</w:t>
      </w:r>
    </w:p>
    <w:p w14:paraId="1023BC88" w14:textId="77777777" w:rsidR="00801CD9" w:rsidRPr="00546D19" w:rsidRDefault="00801CD9" w:rsidP="00801CD9"/>
    <w:p w14:paraId="460460E2" w14:textId="77777777" w:rsidR="00801CD9" w:rsidRPr="00546D19" w:rsidRDefault="00801CD9" w:rsidP="00801CD9"/>
    <w:p w14:paraId="31058FC6" w14:textId="77777777" w:rsidR="00801CD9" w:rsidRPr="00546D19" w:rsidRDefault="00801CD9" w:rsidP="00801CD9">
      <w:r w:rsidRPr="00546D19">
        <w:t>Unterschrift:</w:t>
      </w:r>
    </w:p>
    <w:p w14:paraId="3D697852" w14:textId="77777777" w:rsidR="00801CD9" w:rsidRPr="00546D19"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E9CAE" w14:textId="77777777" w:rsidR="00564359" w:rsidRPr="00546D19" w:rsidRDefault="00564359" w:rsidP="006312E0">
      <w:pPr>
        <w:spacing w:line="240" w:lineRule="auto"/>
      </w:pPr>
      <w:r w:rsidRPr="00546D19">
        <w:separator/>
      </w:r>
    </w:p>
  </w:endnote>
  <w:endnote w:type="continuationSeparator" w:id="0">
    <w:p w14:paraId="46B68811" w14:textId="77777777" w:rsidR="00564359" w:rsidRPr="00546D19" w:rsidRDefault="00564359" w:rsidP="006312E0">
      <w:pPr>
        <w:spacing w:line="240" w:lineRule="auto"/>
      </w:pPr>
      <w:r w:rsidRPr="00546D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1A0EA755" w:rsidR="0065257C" w:rsidRPr="00546D19" w:rsidRDefault="00CF0F7F" w:rsidP="00CA541A">
    <w:pPr>
      <w:pStyle w:val="Fuzeile"/>
      <w:spacing w:before="300"/>
      <w:rPr>
        <w:color w:val="697D91"/>
      </w:rPr>
    </w:pPr>
    <w:r w:rsidRPr="00546D19">
      <w:rPr>
        <w:noProof/>
        <w:color w:val="697D91"/>
        <w:lang w:eastAsia="de-CH"/>
      </w:rPr>
      <mc:AlternateContent>
        <mc:Choice Requires="wps">
          <w:drawing>
            <wp:anchor distT="0" distB="0" distL="114300" distR="114300" simplePos="0" relativeHeight="251658240" behindDoc="0" locked="0" layoutInCell="1" allowOverlap="0" wp14:anchorId="5C35CA78" wp14:editId="16A53F9A">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38B17" w14:textId="77777777" w:rsidR="006D6738" w:rsidRPr="00546D19" w:rsidRDefault="006D6738" w:rsidP="006D6738">
                          <w:pPr>
                            <w:jc w:val="right"/>
                            <w:rPr>
                              <w:sz w:val="16"/>
                              <w:szCs w:val="16"/>
                            </w:rPr>
                          </w:pPr>
                          <w:r w:rsidRPr="00546D19">
                            <w:rPr>
                              <w:sz w:val="16"/>
                              <w:szCs w:val="16"/>
                            </w:rPr>
                            <w:fldChar w:fldCharType="begin"/>
                          </w:r>
                          <w:r w:rsidRPr="00546D19">
                            <w:rPr>
                              <w:sz w:val="16"/>
                              <w:szCs w:val="16"/>
                            </w:rPr>
                            <w:instrText xml:space="preserve"> PAGE   \* MERGEFORMAT </w:instrText>
                          </w:r>
                          <w:r w:rsidRPr="00546D19">
                            <w:rPr>
                              <w:sz w:val="16"/>
                              <w:szCs w:val="16"/>
                            </w:rPr>
                            <w:fldChar w:fldCharType="separate"/>
                          </w:r>
                          <w:r w:rsidR="00CF0F7F" w:rsidRPr="00546D19">
                            <w:rPr>
                              <w:sz w:val="16"/>
                              <w:szCs w:val="16"/>
                            </w:rPr>
                            <w:t>10</w:t>
                          </w:r>
                          <w:r w:rsidRPr="00546D19">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5CA78"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17238B17" w14:textId="77777777" w:rsidR="006D6738" w:rsidRPr="00546D19" w:rsidRDefault="006D6738" w:rsidP="006D6738">
                    <w:pPr>
                      <w:jc w:val="right"/>
                      <w:rPr>
                        <w:sz w:val="16"/>
                        <w:szCs w:val="16"/>
                      </w:rPr>
                    </w:pPr>
                    <w:r w:rsidRPr="00546D19">
                      <w:rPr>
                        <w:sz w:val="16"/>
                        <w:szCs w:val="16"/>
                      </w:rPr>
                      <w:fldChar w:fldCharType="begin"/>
                    </w:r>
                    <w:r w:rsidRPr="00546D19">
                      <w:rPr>
                        <w:sz w:val="16"/>
                        <w:szCs w:val="16"/>
                      </w:rPr>
                      <w:instrText xml:space="preserve"> PAGE   \* MERGEFORMAT </w:instrText>
                    </w:r>
                    <w:r w:rsidRPr="00546D19">
                      <w:rPr>
                        <w:sz w:val="16"/>
                        <w:szCs w:val="16"/>
                      </w:rPr>
                      <w:fldChar w:fldCharType="separate"/>
                    </w:r>
                    <w:r w:rsidR="00CF0F7F" w:rsidRPr="00546D19">
                      <w:rPr>
                        <w:sz w:val="16"/>
                        <w:szCs w:val="16"/>
                      </w:rPr>
                      <w:t>10</w:t>
                    </w:r>
                    <w:r w:rsidRPr="00546D19">
                      <w:rPr>
                        <w:sz w:val="16"/>
                        <w:szCs w:val="16"/>
                      </w:rPr>
                      <w:fldChar w:fldCharType="end"/>
                    </w:r>
                  </w:p>
                </w:txbxContent>
              </v:textbox>
              <w10:wrap type="square" anchorx="page" anchory="page"/>
            </v:shape>
          </w:pict>
        </mc:Fallback>
      </mc:AlternateContent>
    </w:r>
    <w:r w:rsidR="000176E9" w:rsidRPr="00546D19">
      <w:rPr>
        <w:color w:val="697D91"/>
      </w:rPr>
      <w:t>Rendering Denoising</w:t>
    </w:r>
    <w:r w:rsidR="000C468E" w:rsidRPr="00546D19">
      <w:rPr>
        <w:color w:val="697D91"/>
      </w:rPr>
      <w:t xml:space="preserve">, </w:t>
    </w:r>
    <w:r w:rsidR="000176E9" w:rsidRPr="00546D19">
      <w:rPr>
        <w:color w:val="697D91"/>
      </w:rPr>
      <w:t>v0.</w:t>
    </w:r>
    <w:r w:rsidR="00EA7C69">
      <w:rPr>
        <w:color w:val="697D91"/>
      </w:rPr>
      <w:t>3</w:t>
    </w:r>
    <w:r w:rsidR="000C468E" w:rsidRPr="00546D19">
      <w:rPr>
        <w:color w:val="697D91"/>
      </w:rPr>
      <w:t xml:space="preserve">, </w:t>
    </w:r>
    <w:r w:rsidR="0056118A" w:rsidRPr="00546D19">
      <w:rPr>
        <w:color w:val="697D91"/>
      </w:rPr>
      <w:t>0</w:t>
    </w:r>
    <w:r w:rsidR="00EA7C69">
      <w:rPr>
        <w:color w:val="697D91"/>
      </w:rPr>
      <w:t>2</w:t>
    </w:r>
    <w:r w:rsidR="000176E9" w:rsidRPr="00546D19">
      <w:rPr>
        <w:color w:val="697D91"/>
      </w:rPr>
      <w:t>.0</w:t>
    </w:r>
    <w:r w:rsidR="00EA7C69">
      <w:rPr>
        <w:color w:val="697D91"/>
      </w:rPr>
      <w:t>6</w:t>
    </w:r>
    <w:r w:rsidR="000176E9" w:rsidRPr="00546D19">
      <w:rPr>
        <w:color w:val="697D91"/>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77777777" w:rsidR="007A3F60" w:rsidRPr="0098728A" w:rsidRDefault="00801CD9" w:rsidP="00801CD9">
    <w:pPr>
      <w:pStyle w:val="Fuzeile"/>
      <w:spacing w:before="300"/>
      <w:rPr>
        <w:color w:val="697D91"/>
        <w:lang w:val="fr-CH"/>
      </w:rPr>
    </w:pPr>
    <w:r w:rsidRPr="0098728A">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D7689" w14:textId="77777777" w:rsidR="00564359" w:rsidRPr="00546D19" w:rsidRDefault="00564359" w:rsidP="006312E0">
      <w:pPr>
        <w:spacing w:line="240" w:lineRule="auto"/>
      </w:pPr>
    </w:p>
  </w:footnote>
  <w:footnote w:type="continuationSeparator" w:id="0">
    <w:p w14:paraId="1F1E8562" w14:textId="77777777" w:rsidR="00564359" w:rsidRPr="00546D19" w:rsidRDefault="00564359" w:rsidP="006312E0">
      <w:pPr>
        <w:spacing w:line="240" w:lineRule="auto"/>
      </w:pPr>
      <w:r w:rsidRPr="00546D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546D19" w:rsidRDefault="00CF0F7F" w:rsidP="001F1B9C">
    <w:pPr>
      <w:pStyle w:val="Kopfzeile"/>
    </w:pPr>
    <w:r w:rsidRPr="00546D19">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546D19" w:rsidRDefault="00CF0F7F" w:rsidP="004F7B96">
    <w:pPr>
      <w:pStyle w:val="Kopfzeile"/>
      <w:spacing w:after="1900"/>
    </w:pPr>
    <w:r w:rsidRPr="00546D19">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D19">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6ED5249"/>
    <w:multiLevelType w:val="hybridMultilevel"/>
    <w:tmpl w:val="C67894B2"/>
    <w:lvl w:ilvl="0" w:tplc="EDAC69A8">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4"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5"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AC979F3"/>
    <w:multiLevelType w:val="hybridMultilevel"/>
    <w:tmpl w:val="3E14D5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39707872">
    <w:abstractNumId w:val="9"/>
  </w:num>
  <w:num w:numId="2" w16cid:durableId="1385955368">
    <w:abstractNumId w:val="7"/>
  </w:num>
  <w:num w:numId="3" w16cid:durableId="691077204">
    <w:abstractNumId w:val="6"/>
  </w:num>
  <w:num w:numId="4" w16cid:durableId="1976257169">
    <w:abstractNumId w:val="5"/>
  </w:num>
  <w:num w:numId="5" w16cid:durableId="1829202662">
    <w:abstractNumId w:val="4"/>
  </w:num>
  <w:num w:numId="6" w16cid:durableId="1167163122">
    <w:abstractNumId w:val="8"/>
  </w:num>
  <w:num w:numId="7" w16cid:durableId="1116096930">
    <w:abstractNumId w:val="3"/>
  </w:num>
  <w:num w:numId="8" w16cid:durableId="581254485">
    <w:abstractNumId w:val="2"/>
  </w:num>
  <w:num w:numId="9" w16cid:durableId="2094933685">
    <w:abstractNumId w:val="1"/>
  </w:num>
  <w:num w:numId="10" w16cid:durableId="2137406442">
    <w:abstractNumId w:val="0"/>
  </w:num>
  <w:num w:numId="11" w16cid:durableId="40397941">
    <w:abstractNumId w:val="16"/>
  </w:num>
  <w:num w:numId="12" w16cid:durableId="504132447">
    <w:abstractNumId w:val="31"/>
  </w:num>
  <w:num w:numId="13" w16cid:durableId="2033459985">
    <w:abstractNumId w:val="14"/>
  </w:num>
  <w:num w:numId="14" w16cid:durableId="80294062">
    <w:abstractNumId w:val="23"/>
  </w:num>
  <w:num w:numId="15" w16cid:durableId="1041973441">
    <w:abstractNumId w:val="22"/>
  </w:num>
  <w:num w:numId="16" w16cid:durableId="676619727">
    <w:abstractNumId w:val="17"/>
  </w:num>
  <w:num w:numId="17" w16cid:durableId="2029061215">
    <w:abstractNumId w:val="13"/>
  </w:num>
  <w:num w:numId="18" w16cid:durableId="1776628574">
    <w:abstractNumId w:val="38"/>
  </w:num>
  <w:num w:numId="19" w16cid:durableId="337848130">
    <w:abstractNumId w:val="26"/>
  </w:num>
  <w:num w:numId="20" w16cid:durableId="348993869">
    <w:abstractNumId w:val="40"/>
  </w:num>
  <w:num w:numId="21" w16cid:durableId="1193609688">
    <w:abstractNumId w:val="46"/>
  </w:num>
  <w:num w:numId="22" w16cid:durableId="1747990560">
    <w:abstractNumId w:val="19"/>
  </w:num>
  <w:num w:numId="23" w16cid:durableId="1537618537">
    <w:abstractNumId w:val="32"/>
  </w:num>
  <w:num w:numId="24" w16cid:durableId="2007400432">
    <w:abstractNumId w:val="29"/>
  </w:num>
  <w:num w:numId="25" w16cid:durableId="258343015">
    <w:abstractNumId w:val="20"/>
  </w:num>
  <w:num w:numId="26" w16cid:durableId="1661621286">
    <w:abstractNumId w:val="27"/>
  </w:num>
  <w:num w:numId="27" w16cid:durableId="14694057">
    <w:abstractNumId w:val="24"/>
  </w:num>
  <w:num w:numId="28" w16cid:durableId="2015179085">
    <w:abstractNumId w:val="36"/>
  </w:num>
  <w:num w:numId="29" w16cid:durableId="1085110427">
    <w:abstractNumId w:val="28"/>
  </w:num>
  <w:num w:numId="30" w16cid:durableId="1636830466">
    <w:abstractNumId w:val="15"/>
  </w:num>
  <w:num w:numId="31" w16cid:durableId="1674603174">
    <w:abstractNumId w:val="45"/>
  </w:num>
  <w:num w:numId="32" w16cid:durableId="752631300">
    <w:abstractNumId w:val="23"/>
  </w:num>
  <w:num w:numId="33" w16cid:durableId="83116535">
    <w:abstractNumId w:val="33"/>
  </w:num>
  <w:num w:numId="34" w16cid:durableId="1675373595">
    <w:abstractNumId w:val="23"/>
  </w:num>
  <w:num w:numId="35" w16cid:durableId="632712945">
    <w:abstractNumId w:val="23"/>
  </w:num>
  <w:num w:numId="36" w16cid:durableId="2020546600">
    <w:abstractNumId w:val="42"/>
  </w:num>
  <w:num w:numId="37" w16cid:durableId="1072855142">
    <w:abstractNumId w:val="27"/>
  </w:num>
  <w:num w:numId="38" w16cid:durableId="576549416">
    <w:abstractNumId w:val="23"/>
  </w:num>
  <w:num w:numId="39" w16cid:durableId="245042489">
    <w:abstractNumId w:val="23"/>
  </w:num>
  <w:num w:numId="40" w16cid:durableId="524755450">
    <w:abstractNumId w:val="23"/>
  </w:num>
  <w:num w:numId="41" w16cid:durableId="2094012123">
    <w:abstractNumId w:val="23"/>
  </w:num>
  <w:num w:numId="42" w16cid:durableId="1597403090">
    <w:abstractNumId w:val="23"/>
  </w:num>
  <w:num w:numId="43" w16cid:durableId="405301095">
    <w:abstractNumId w:val="23"/>
  </w:num>
  <w:num w:numId="44" w16cid:durableId="565066189">
    <w:abstractNumId w:val="30"/>
  </w:num>
  <w:num w:numId="45" w16cid:durableId="799616486">
    <w:abstractNumId w:val="39"/>
  </w:num>
  <w:num w:numId="46" w16cid:durableId="2048214368">
    <w:abstractNumId w:val="41"/>
  </w:num>
  <w:num w:numId="47" w16cid:durableId="1099639553">
    <w:abstractNumId w:val="12"/>
  </w:num>
  <w:num w:numId="48" w16cid:durableId="93132703">
    <w:abstractNumId w:val="44"/>
  </w:num>
  <w:num w:numId="49" w16cid:durableId="2118475579">
    <w:abstractNumId w:val="43"/>
  </w:num>
  <w:num w:numId="50" w16cid:durableId="1652556613">
    <w:abstractNumId w:val="25"/>
  </w:num>
  <w:num w:numId="51" w16cid:durableId="363213351">
    <w:abstractNumId w:val="11"/>
  </w:num>
  <w:num w:numId="52" w16cid:durableId="1925265892">
    <w:abstractNumId w:val="35"/>
  </w:num>
  <w:num w:numId="53" w16cid:durableId="584926098">
    <w:abstractNumId w:val="21"/>
  </w:num>
  <w:num w:numId="54" w16cid:durableId="367223539">
    <w:abstractNumId w:val="37"/>
  </w:num>
  <w:num w:numId="55" w16cid:durableId="1636107597">
    <w:abstractNumId w:val="34"/>
  </w:num>
  <w:num w:numId="56" w16cid:durableId="1424301931">
    <w:abstractNumId w:val="18"/>
  </w:num>
  <w:num w:numId="57" w16cid:durableId="9313543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3CF0"/>
    <w:rsid w:val="000122F1"/>
    <w:rsid w:val="000176E9"/>
    <w:rsid w:val="00022CF3"/>
    <w:rsid w:val="000340F2"/>
    <w:rsid w:val="00035727"/>
    <w:rsid w:val="0005437D"/>
    <w:rsid w:val="000672E7"/>
    <w:rsid w:val="00067A11"/>
    <w:rsid w:val="00074650"/>
    <w:rsid w:val="00087C85"/>
    <w:rsid w:val="00095C44"/>
    <w:rsid w:val="000A118E"/>
    <w:rsid w:val="000B51D0"/>
    <w:rsid w:val="000C468E"/>
    <w:rsid w:val="000E19A3"/>
    <w:rsid w:val="000E29F5"/>
    <w:rsid w:val="000F013A"/>
    <w:rsid w:val="000F3789"/>
    <w:rsid w:val="0010193D"/>
    <w:rsid w:val="00112357"/>
    <w:rsid w:val="001215C7"/>
    <w:rsid w:val="001266ED"/>
    <w:rsid w:val="0015023D"/>
    <w:rsid w:val="001603E3"/>
    <w:rsid w:val="00170D9E"/>
    <w:rsid w:val="00176DF1"/>
    <w:rsid w:val="00185148"/>
    <w:rsid w:val="001A474E"/>
    <w:rsid w:val="001B0F1A"/>
    <w:rsid w:val="001C4B4E"/>
    <w:rsid w:val="001E0286"/>
    <w:rsid w:val="001E6E95"/>
    <w:rsid w:val="001F0F2A"/>
    <w:rsid w:val="001F1B9C"/>
    <w:rsid w:val="00205D92"/>
    <w:rsid w:val="0021211B"/>
    <w:rsid w:val="00213CE6"/>
    <w:rsid w:val="00220F0E"/>
    <w:rsid w:val="0023332A"/>
    <w:rsid w:val="002502B0"/>
    <w:rsid w:val="00251518"/>
    <w:rsid w:val="00252D88"/>
    <w:rsid w:val="002679BE"/>
    <w:rsid w:val="00272FC3"/>
    <w:rsid w:val="00294492"/>
    <w:rsid w:val="00296E81"/>
    <w:rsid w:val="002A060E"/>
    <w:rsid w:val="002A0932"/>
    <w:rsid w:val="002B0461"/>
    <w:rsid w:val="002C7570"/>
    <w:rsid w:val="002E4F2E"/>
    <w:rsid w:val="002E6C41"/>
    <w:rsid w:val="002F2B52"/>
    <w:rsid w:val="003010C0"/>
    <w:rsid w:val="0031365B"/>
    <w:rsid w:val="003140BD"/>
    <w:rsid w:val="00314D27"/>
    <w:rsid w:val="003212FA"/>
    <w:rsid w:val="00323B18"/>
    <w:rsid w:val="0033009B"/>
    <w:rsid w:val="00340F1E"/>
    <w:rsid w:val="00342E1F"/>
    <w:rsid w:val="00346F55"/>
    <w:rsid w:val="00353F6C"/>
    <w:rsid w:val="003653F6"/>
    <w:rsid w:val="003779D0"/>
    <w:rsid w:val="003838FC"/>
    <w:rsid w:val="003A1BF4"/>
    <w:rsid w:val="003A6F30"/>
    <w:rsid w:val="003B1648"/>
    <w:rsid w:val="003B66F4"/>
    <w:rsid w:val="003C7BD0"/>
    <w:rsid w:val="003D4775"/>
    <w:rsid w:val="003D7B55"/>
    <w:rsid w:val="003E0DD7"/>
    <w:rsid w:val="003E14BF"/>
    <w:rsid w:val="003F043B"/>
    <w:rsid w:val="003F1C20"/>
    <w:rsid w:val="003F4174"/>
    <w:rsid w:val="00400327"/>
    <w:rsid w:val="00402DD7"/>
    <w:rsid w:val="004104CA"/>
    <w:rsid w:val="004144A2"/>
    <w:rsid w:val="00416BEE"/>
    <w:rsid w:val="00416C9D"/>
    <w:rsid w:val="004202F9"/>
    <w:rsid w:val="0042274F"/>
    <w:rsid w:val="00436B4C"/>
    <w:rsid w:val="00437AE4"/>
    <w:rsid w:val="00460307"/>
    <w:rsid w:val="00462CB2"/>
    <w:rsid w:val="0046439F"/>
    <w:rsid w:val="0047349A"/>
    <w:rsid w:val="004841F7"/>
    <w:rsid w:val="00484575"/>
    <w:rsid w:val="00487466"/>
    <w:rsid w:val="004A1400"/>
    <w:rsid w:val="004A28AA"/>
    <w:rsid w:val="004A730B"/>
    <w:rsid w:val="004B5CEC"/>
    <w:rsid w:val="004C7C83"/>
    <w:rsid w:val="004D7D20"/>
    <w:rsid w:val="004F2A2A"/>
    <w:rsid w:val="004F6607"/>
    <w:rsid w:val="004F7B96"/>
    <w:rsid w:val="00511D21"/>
    <w:rsid w:val="00516009"/>
    <w:rsid w:val="00523604"/>
    <w:rsid w:val="00524B53"/>
    <w:rsid w:val="00530949"/>
    <w:rsid w:val="0053118D"/>
    <w:rsid w:val="00546D19"/>
    <w:rsid w:val="005479A4"/>
    <w:rsid w:val="005522A8"/>
    <w:rsid w:val="00552732"/>
    <w:rsid w:val="00556E27"/>
    <w:rsid w:val="00560B46"/>
    <w:rsid w:val="0056118A"/>
    <w:rsid w:val="00564359"/>
    <w:rsid w:val="00572B36"/>
    <w:rsid w:val="00586540"/>
    <w:rsid w:val="00592FE9"/>
    <w:rsid w:val="00595705"/>
    <w:rsid w:val="005B2286"/>
    <w:rsid w:val="005B5FF7"/>
    <w:rsid w:val="005C243A"/>
    <w:rsid w:val="005D346C"/>
    <w:rsid w:val="005E0C2D"/>
    <w:rsid w:val="005E201F"/>
    <w:rsid w:val="005E391E"/>
    <w:rsid w:val="005E5116"/>
    <w:rsid w:val="005E676A"/>
    <w:rsid w:val="005F7206"/>
    <w:rsid w:val="006254BF"/>
    <w:rsid w:val="00627A75"/>
    <w:rsid w:val="00630349"/>
    <w:rsid w:val="006312CC"/>
    <w:rsid w:val="006312E0"/>
    <w:rsid w:val="0065257C"/>
    <w:rsid w:val="006542BD"/>
    <w:rsid w:val="00655061"/>
    <w:rsid w:val="00667045"/>
    <w:rsid w:val="00683799"/>
    <w:rsid w:val="00685B7C"/>
    <w:rsid w:val="00694C66"/>
    <w:rsid w:val="0069632F"/>
    <w:rsid w:val="006B0C5B"/>
    <w:rsid w:val="006C4CE0"/>
    <w:rsid w:val="006D6738"/>
    <w:rsid w:val="006E3053"/>
    <w:rsid w:val="006E46AC"/>
    <w:rsid w:val="006F1BE5"/>
    <w:rsid w:val="006F54A2"/>
    <w:rsid w:val="006F7567"/>
    <w:rsid w:val="007116DC"/>
    <w:rsid w:val="00720853"/>
    <w:rsid w:val="00720E9F"/>
    <w:rsid w:val="0072514D"/>
    <w:rsid w:val="00730698"/>
    <w:rsid w:val="007357CD"/>
    <w:rsid w:val="007407D3"/>
    <w:rsid w:val="0074086F"/>
    <w:rsid w:val="00743B4D"/>
    <w:rsid w:val="00761683"/>
    <w:rsid w:val="00793E99"/>
    <w:rsid w:val="00796682"/>
    <w:rsid w:val="00797C0F"/>
    <w:rsid w:val="007A3F60"/>
    <w:rsid w:val="007A5AF3"/>
    <w:rsid w:val="007B4AC6"/>
    <w:rsid w:val="007C3A5F"/>
    <w:rsid w:val="007D29EC"/>
    <w:rsid w:val="007D6F67"/>
    <w:rsid w:val="007E1447"/>
    <w:rsid w:val="007E6849"/>
    <w:rsid w:val="007E70D7"/>
    <w:rsid w:val="007F2C50"/>
    <w:rsid w:val="00800BF2"/>
    <w:rsid w:val="00801CD9"/>
    <w:rsid w:val="0082554E"/>
    <w:rsid w:val="00827B8E"/>
    <w:rsid w:val="00836AA4"/>
    <w:rsid w:val="008642BF"/>
    <w:rsid w:val="00871EEF"/>
    <w:rsid w:val="00877817"/>
    <w:rsid w:val="00882009"/>
    <w:rsid w:val="0089769F"/>
    <w:rsid w:val="008A1B90"/>
    <w:rsid w:val="008A1F16"/>
    <w:rsid w:val="008B01AE"/>
    <w:rsid w:val="008B6910"/>
    <w:rsid w:val="008B6D09"/>
    <w:rsid w:val="008B72F0"/>
    <w:rsid w:val="008C2BE1"/>
    <w:rsid w:val="008D3A9F"/>
    <w:rsid w:val="008D61F6"/>
    <w:rsid w:val="008E182B"/>
    <w:rsid w:val="00902E01"/>
    <w:rsid w:val="0091470F"/>
    <w:rsid w:val="009161C4"/>
    <w:rsid w:val="00920A9A"/>
    <w:rsid w:val="00932C5C"/>
    <w:rsid w:val="0094289B"/>
    <w:rsid w:val="00947148"/>
    <w:rsid w:val="009546FD"/>
    <w:rsid w:val="009577BF"/>
    <w:rsid w:val="00963F0B"/>
    <w:rsid w:val="00972F6E"/>
    <w:rsid w:val="00973981"/>
    <w:rsid w:val="0097791C"/>
    <w:rsid w:val="0098728A"/>
    <w:rsid w:val="0098796C"/>
    <w:rsid w:val="00997926"/>
    <w:rsid w:val="009A4F8C"/>
    <w:rsid w:val="009A592F"/>
    <w:rsid w:val="009A775E"/>
    <w:rsid w:val="009B0030"/>
    <w:rsid w:val="009B18B4"/>
    <w:rsid w:val="009B19CE"/>
    <w:rsid w:val="009B3F9B"/>
    <w:rsid w:val="009C4E2C"/>
    <w:rsid w:val="009C5D48"/>
    <w:rsid w:val="009C6EC9"/>
    <w:rsid w:val="009D5780"/>
    <w:rsid w:val="009D79DF"/>
    <w:rsid w:val="009F2467"/>
    <w:rsid w:val="009F5BCC"/>
    <w:rsid w:val="00A02C21"/>
    <w:rsid w:val="00A02D37"/>
    <w:rsid w:val="00A03494"/>
    <w:rsid w:val="00A12CC0"/>
    <w:rsid w:val="00A12EEE"/>
    <w:rsid w:val="00A20580"/>
    <w:rsid w:val="00A35B8D"/>
    <w:rsid w:val="00A368BB"/>
    <w:rsid w:val="00A373F2"/>
    <w:rsid w:val="00A43146"/>
    <w:rsid w:val="00A50C70"/>
    <w:rsid w:val="00A54C2F"/>
    <w:rsid w:val="00A563C8"/>
    <w:rsid w:val="00A606D9"/>
    <w:rsid w:val="00A62697"/>
    <w:rsid w:val="00A65413"/>
    <w:rsid w:val="00A75590"/>
    <w:rsid w:val="00A82729"/>
    <w:rsid w:val="00A827D3"/>
    <w:rsid w:val="00A87D54"/>
    <w:rsid w:val="00AA10D7"/>
    <w:rsid w:val="00AA352D"/>
    <w:rsid w:val="00AB4BED"/>
    <w:rsid w:val="00AC550A"/>
    <w:rsid w:val="00AD1B9D"/>
    <w:rsid w:val="00AD3C46"/>
    <w:rsid w:val="00AE41C7"/>
    <w:rsid w:val="00AF78B9"/>
    <w:rsid w:val="00B001E3"/>
    <w:rsid w:val="00B14DEB"/>
    <w:rsid w:val="00B25861"/>
    <w:rsid w:val="00B25A11"/>
    <w:rsid w:val="00B25A50"/>
    <w:rsid w:val="00B25DB1"/>
    <w:rsid w:val="00B30D8E"/>
    <w:rsid w:val="00B370AE"/>
    <w:rsid w:val="00B4294F"/>
    <w:rsid w:val="00B5549E"/>
    <w:rsid w:val="00B60AB6"/>
    <w:rsid w:val="00B664C3"/>
    <w:rsid w:val="00B72188"/>
    <w:rsid w:val="00B73BEA"/>
    <w:rsid w:val="00B77728"/>
    <w:rsid w:val="00B807BC"/>
    <w:rsid w:val="00B809C3"/>
    <w:rsid w:val="00B81287"/>
    <w:rsid w:val="00B84BBD"/>
    <w:rsid w:val="00B92F01"/>
    <w:rsid w:val="00B97C3D"/>
    <w:rsid w:val="00BB1F2C"/>
    <w:rsid w:val="00BB5E50"/>
    <w:rsid w:val="00BC0294"/>
    <w:rsid w:val="00BC2FC3"/>
    <w:rsid w:val="00BC3DCD"/>
    <w:rsid w:val="00BC4A3D"/>
    <w:rsid w:val="00BC6A06"/>
    <w:rsid w:val="00BD2578"/>
    <w:rsid w:val="00BD303D"/>
    <w:rsid w:val="00BF0436"/>
    <w:rsid w:val="00BF2D5F"/>
    <w:rsid w:val="00BF3B7C"/>
    <w:rsid w:val="00BF56AA"/>
    <w:rsid w:val="00C14E2C"/>
    <w:rsid w:val="00C160B8"/>
    <w:rsid w:val="00C178A5"/>
    <w:rsid w:val="00C30550"/>
    <w:rsid w:val="00C6009B"/>
    <w:rsid w:val="00C6727C"/>
    <w:rsid w:val="00C7117D"/>
    <w:rsid w:val="00C73669"/>
    <w:rsid w:val="00C824E0"/>
    <w:rsid w:val="00C9315D"/>
    <w:rsid w:val="00CA541A"/>
    <w:rsid w:val="00CA778F"/>
    <w:rsid w:val="00CA7D54"/>
    <w:rsid w:val="00CA7E54"/>
    <w:rsid w:val="00CB68B9"/>
    <w:rsid w:val="00CC2C97"/>
    <w:rsid w:val="00CC7BBA"/>
    <w:rsid w:val="00CD36AE"/>
    <w:rsid w:val="00CD3C7E"/>
    <w:rsid w:val="00CD7965"/>
    <w:rsid w:val="00CE543F"/>
    <w:rsid w:val="00CF058F"/>
    <w:rsid w:val="00CF0F7F"/>
    <w:rsid w:val="00CF7A76"/>
    <w:rsid w:val="00D00DAF"/>
    <w:rsid w:val="00D01494"/>
    <w:rsid w:val="00D134AD"/>
    <w:rsid w:val="00D13744"/>
    <w:rsid w:val="00D22D1B"/>
    <w:rsid w:val="00D27B12"/>
    <w:rsid w:val="00D3374D"/>
    <w:rsid w:val="00D344B0"/>
    <w:rsid w:val="00D37E22"/>
    <w:rsid w:val="00D458B5"/>
    <w:rsid w:val="00D767E2"/>
    <w:rsid w:val="00D77EF2"/>
    <w:rsid w:val="00D844F8"/>
    <w:rsid w:val="00D86F1C"/>
    <w:rsid w:val="00D97763"/>
    <w:rsid w:val="00DA4F15"/>
    <w:rsid w:val="00DA68B5"/>
    <w:rsid w:val="00DA7BC7"/>
    <w:rsid w:val="00DD5AEE"/>
    <w:rsid w:val="00DE00EA"/>
    <w:rsid w:val="00DE242C"/>
    <w:rsid w:val="00E07490"/>
    <w:rsid w:val="00E11B6A"/>
    <w:rsid w:val="00E1384E"/>
    <w:rsid w:val="00E161F3"/>
    <w:rsid w:val="00E2604A"/>
    <w:rsid w:val="00E274C8"/>
    <w:rsid w:val="00E37B3B"/>
    <w:rsid w:val="00E43329"/>
    <w:rsid w:val="00E436C2"/>
    <w:rsid w:val="00E47E8A"/>
    <w:rsid w:val="00E5531F"/>
    <w:rsid w:val="00E91B34"/>
    <w:rsid w:val="00E92FC0"/>
    <w:rsid w:val="00E9787C"/>
    <w:rsid w:val="00EA7C69"/>
    <w:rsid w:val="00EC0B22"/>
    <w:rsid w:val="00EC268E"/>
    <w:rsid w:val="00ED6401"/>
    <w:rsid w:val="00EF4B39"/>
    <w:rsid w:val="00F030F8"/>
    <w:rsid w:val="00F127A5"/>
    <w:rsid w:val="00F12DBE"/>
    <w:rsid w:val="00F36316"/>
    <w:rsid w:val="00F373B9"/>
    <w:rsid w:val="00F44693"/>
    <w:rsid w:val="00F5196D"/>
    <w:rsid w:val="00F634D8"/>
    <w:rsid w:val="00F65446"/>
    <w:rsid w:val="00F80633"/>
    <w:rsid w:val="00F825B4"/>
    <w:rsid w:val="00F97575"/>
    <w:rsid w:val="00FA1C13"/>
    <w:rsid w:val="00FC7914"/>
    <w:rsid w:val="00FD0C85"/>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7A76"/>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14"/>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EC0B22"/>
    <w:pPr>
      <w:keepNext/>
      <w:numPr>
        <w:ilvl w:val="2"/>
        <w:numId w:val="14"/>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14"/>
      </w:numPr>
      <w:spacing w:before="360"/>
      <w:outlineLvl w:val="3"/>
    </w:pPr>
    <w:rPr>
      <w:b/>
      <w:bCs/>
      <w:szCs w:val="28"/>
    </w:rPr>
  </w:style>
  <w:style w:type="paragraph" w:styleId="berschrift5">
    <w:name w:val="heading 5"/>
    <w:basedOn w:val="Standard"/>
    <w:next w:val="Standard"/>
    <w:qFormat/>
    <w:rsid w:val="00EC0B22"/>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image" Target="media/image1.wmf"/><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2.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50C05A-ACCE-4EE0-944D-E68F415C87F9}">
  <ds:schemaRefs>
    <ds:schemaRef ds:uri="http://schemas.openxmlformats.org/officeDocument/2006/bibliography"/>
  </ds:schemaRefs>
</ds:datastoreItem>
</file>

<file path=customXml/itemProps4.xml><?xml version="1.0" encoding="utf-8"?>
<ds:datastoreItem xmlns:ds="http://schemas.openxmlformats.org/officeDocument/2006/customXml" ds:itemID="{29F4314D-2F80-4764-A5FE-B86D34027F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21</Pages>
  <Words>4747</Words>
  <Characters>29908</Characters>
  <Application>Microsoft Office Word</Application>
  <DocSecurity>0</DocSecurity>
  <Lines>249</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Mediaviso AG</Company>
  <LinksUpToDate>false</LinksUpToDate>
  <CharactersWithSpaces>34586</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Thesisvorlage ohne Titelbld (de)</dc:title>
  <dc:subject/>
  <dc:creator>Pascal</dc:creator>
  <cp:keywords/>
  <cp:lastModifiedBy>Cornu Pascal Luc</cp:lastModifiedBy>
  <cp:revision>165</cp:revision>
  <cp:lastPrinted>2013-10-16T15:08:00Z</cp:lastPrinted>
  <dcterms:created xsi:type="dcterms:W3CDTF">2025-03-21T07:37:00Z</dcterms:created>
  <dcterms:modified xsi:type="dcterms:W3CDTF">2025-06-02T16:03:00Z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