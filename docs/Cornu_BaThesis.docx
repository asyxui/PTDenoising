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elleBFH1"/>
        <w:tblpPr w:leftFromText="142" w:rightFromText="142" w:vertAnchor="page" w:tblpX="-1418" w:tblpYSpec="top"/>
        <w:tblOverlap w:val="never"/>
        <w:tblW w:w="11907" w:type="dxa"/>
        <w:tblInd w:w="0" w:type="dxa"/>
        <w:tblBorders>
          <w:top w:val="none" w:sz="0" w:space="0" w:color="auto"/>
          <w:left w:val="none" w:sz="0" w:space="0" w:color="auto"/>
          <w:bottom w:val="single" w:sz="48" w:space="0" w:color="FFC000"/>
          <w:right w:val="none" w:sz="0" w:space="0" w:color="auto"/>
          <w:insideH w:val="none" w:sz="0" w:space="0" w:color="auto"/>
          <w:insideV w:val="none" w:sz="0" w:space="0" w:color="auto"/>
        </w:tblBorders>
        <w:shd w:val="clear" w:color="auto" w:fill="FAC300"/>
        <w:tblLayout w:type="fixed"/>
        <w:tblCellMar>
          <w:top w:w="0" w:type="dxa"/>
          <w:left w:w="0" w:type="dxa"/>
          <w:bottom w:w="0" w:type="dxa"/>
          <w:right w:w="0" w:type="dxa"/>
        </w:tblCellMar>
        <w:tblLook w:val="04A0" w:firstRow="1" w:lastRow="0" w:firstColumn="1" w:lastColumn="0" w:noHBand="0" w:noVBand="1"/>
      </w:tblPr>
      <w:tblGrid>
        <w:gridCol w:w="11907"/>
      </w:tblGrid>
      <w:tr w:rsidR="00C242A5" w:rsidRPr="00E10859" w14:paraId="3ADE2E07" w14:textId="77777777" w:rsidTr="00B36F52">
        <w:trPr>
          <w:cnfStyle w:val="100000000000" w:firstRow="1" w:lastRow="0" w:firstColumn="0" w:lastColumn="0" w:oddVBand="0" w:evenVBand="0" w:oddHBand="0" w:evenHBand="0" w:firstRowFirstColumn="0" w:firstRowLastColumn="0" w:lastRowFirstColumn="0" w:lastRowLastColumn="0"/>
          <w:trHeight w:hRule="exact" w:val="4678"/>
        </w:trPr>
        <w:sdt>
          <w:sdtPr>
            <w:rPr>
              <w:noProof/>
            </w:rPr>
            <w:id w:val="1583328409"/>
            <w:picture/>
          </w:sdtPr>
          <w:sdtContent>
            <w:tc>
              <w:tcPr>
                <w:tcW w:w="11907" w:type="dxa"/>
                <w:tcBorders>
                  <w:top w:val="none" w:sz="0" w:space="0" w:color="auto"/>
                  <w:left w:val="none" w:sz="0" w:space="0" w:color="auto"/>
                  <w:bottom w:val="none" w:sz="0" w:space="0" w:color="auto"/>
                  <w:right w:val="none" w:sz="0" w:space="0" w:color="auto"/>
                </w:tcBorders>
                <w:shd w:val="clear" w:color="auto" w:fill="auto"/>
              </w:tcPr>
              <w:p w14:paraId="7EB32D4F" w14:textId="2816F0DE" w:rsidR="00C242A5" w:rsidRPr="00E10859" w:rsidRDefault="00ED2E28" w:rsidP="002B159A">
                <w:pPr>
                  <w:tabs>
                    <w:tab w:val="left" w:pos="5387"/>
                  </w:tabs>
                  <w:rPr>
                    <w:b w:val="0"/>
                    <w:color w:val="FFFFFF" w:themeColor="background1"/>
                    <w14:textFill>
                      <w14:noFill/>
                    </w14:textFill>
                  </w:rPr>
                </w:pPr>
                <w:r>
                  <w:rPr>
                    <w:noProof/>
                  </w:rPr>
                  <w:drawing>
                    <wp:inline distT="0" distB="0" distL="0" distR="0" wp14:anchorId="13234A5F" wp14:editId="331FE8A9">
                      <wp:extent cx="7544081" cy="2960752"/>
                      <wp:effectExtent l="0" t="0" r="0" b="0"/>
                      <wp:docPr id="8963509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50990" name=""/>
                              <pic:cNvPicPr/>
                            </pic:nvPicPr>
                            <pic:blipFill>
                              <a:blip r:embed="rId11"/>
                              <a:stretch>
                                <a:fillRect/>
                              </a:stretch>
                            </pic:blipFill>
                            <pic:spPr>
                              <a:xfrm>
                                <a:off x="0" y="0"/>
                                <a:ext cx="7682011" cy="3014884"/>
                              </a:xfrm>
                              <a:prstGeom prst="rect">
                                <a:avLst/>
                              </a:prstGeom>
                            </pic:spPr>
                          </pic:pic>
                        </a:graphicData>
                      </a:graphic>
                    </wp:inline>
                  </w:drawing>
                </w:r>
              </w:p>
            </w:tc>
          </w:sdtContent>
        </w:sdt>
      </w:tr>
      <w:tr w:rsidR="00C242A5" w:rsidRPr="00E10859" w14:paraId="13241CB9" w14:textId="77777777" w:rsidTr="00ED2E28">
        <w:trPr>
          <w:trHeight w:hRule="exact" w:val="70"/>
        </w:trPr>
        <w:tc>
          <w:tcPr>
            <w:tcW w:w="11907" w:type="dxa"/>
            <w:shd w:val="clear" w:color="auto" w:fill="FAC300"/>
          </w:tcPr>
          <w:p w14:paraId="7898A5F8" w14:textId="77777777" w:rsidR="00C242A5" w:rsidRPr="00E10859" w:rsidRDefault="00C242A5" w:rsidP="002B159A">
            <w:pPr>
              <w:tabs>
                <w:tab w:val="left" w:pos="5387"/>
              </w:tabs>
              <w:rPr>
                <w:sz w:val="12"/>
                <w:szCs w:val="12"/>
              </w:rPr>
            </w:pPr>
          </w:p>
        </w:tc>
      </w:tr>
    </w:tbl>
    <w:p w14:paraId="6B6EA1F9" w14:textId="77777777" w:rsidR="00C242A5" w:rsidRDefault="00C242A5" w:rsidP="00C242A5">
      <w:pPr>
        <w:tabs>
          <w:tab w:val="left" w:pos="5387"/>
        </w:tabs>
        <w:spacing w:after="240"/>
      </w:pPr>
    </w:p>
    <w:tbl>
      <w:tblPr>
        <w:tblW w:w="5000" w:type="pct"/>
        <w:tblLayout w:type="fixed"/>
        <w:tblCellMar>
          <w:left w:w="0" w:type="dxa"/>
          <w:right w:w="0" w:type="dxa"/>
        </w:tblCellMar>
        <w:tblLook w:val="01E0" w:firstRow="1" w:lastRow="1" w:firstColumn="1" w:lastColumn="1" w:noHBand="0" w:noVBand="0"/>
      </w:tblPr>
      <w:tblGrid>
        <w:gridCol w:w="4110"/>
        <w:gridCol w:w="4280"/>
      </w:tblGrid>
      <w:tr w:rsidR="00C242A5" w:rsidRPr="00E10859" w14:paraId="160FEBDF" w14:textId="77777777" w:rsidTr="002B159A">
        <w:trPr>
          <w:trHeight w:val="1023"/>
        </w:trPr>
        <w:tc>
          <w:tcPr>
            <w:tcW w:w="9467" w:type="dxa"/>
            <w:gridSpan w:val="2"/>
            <w:shd w:val="clear" w:color="auto" w:fill="auto"/>
            <w:tcMar>
              <w:top w:w="0" w:type="dxa"/>
            </w:tcMar>
          </w:tcPr>
          <w:p w14:paraId="0E48B337" w14:textId="77777777" w:rsidR="00C242A5" w:rsidRPr="00E10859" w:rsidRDefault="00C242A5" w:rsidP="002B159A">
            <w:pPr>
              <w:tabs>
                <w:tab w:val="left" w:pos="5387"/>
              </w:tabs>
              <w:spacing w:line="568" w:lineRule="atLeast"/>
              <w:rPr>
                <w:rFonts w:eastAsia="Times New Roman"/>
                <w:color w:val="000000"/>
                <w:spacing w:val="5"/>
                <w:kern w:val="28"/>
                <w:sz w:val="48"/>
                <w:szCs w:val="52"/>
              </w:rPr>
            </w:pPr>
            <w:r>
              <w:rPr>
                <w:rFonts w:eastAsia="Times New Roman"/>
                <w:color w:val="000000"/>
                <w:spacing w:val="5"/>
                <w:kern w:val="28"/>
                <w:sz w:val="48"/>
                <w:szCs w:val="52"/>
              </w:rPr>
              <w:fldChar w:fldCharType="begin">
                <w:ffData>
                  <w:name w:val=""/>
                  <w:enabled/>
                  <w:calcOnExit w:val="0"/>
                  <w:textInput>
                    <w:default w:val="Rendering Denoising"/>
                  </w:textInput>
                </w:ffData>
              </w:fldChar>
            </w:r>
            <w:r>
              <w:rPr>
                <w:rFonts w:eastAsia="Times New Roman"/>
                <w:color w:val="000000"/>
                <w:spacing w:val="5"/>
                <w:kern w:val="28"/>
                <w:sz w:val="48"/>
                <w:szCs w:val="52"/>
              </w:rPr>
              <w:instrText xml:space="preserve"> FORMTEXT </w:instrText>
            </w:r>
            <w:r>
              <w:rPr>
                <w:rFonts w:eastAsia="Times New Roman"/>
                <w:color w:val="000000"/>
                <w:spacing w:val="5"/>
                <w:kern w:val="28"/>
                <w:sz w:val="48"/>
                <w:szCs w:val="52"/>
              </w:rPr>
            </w:r>
            <w:r>
              <w:rPr>
                <w:rFonts w:eastAsia="Times New Roman"/>
                <w:color w:val="000000"/>
                <w:spacing w:val="5"/>
                <w:kern w:val="28"/>
                <w:sz w:val="48"/>
                <w:szCs w:val="52"/>
              </w:rPr>
              <w:fldChar w:fldCharType="separate"/>
            </w:r>
            <w:r>
              <w:rPr>
                <w:rFonts w:eastAsia="Times New Roman"/>
                <w:noProof/>
                <w:color w:val="000000"/>
                <w:spacing w:val="5"/>
                <w:kern w:val="28"/>
                <w:sz w:val="48"/>
                <w:szCs w:val="52"/>
              </w:rPr>
              <w:t>Rendering Denoising</w:t>
            </w:r>
            <w:r>
              <w:rPr>
                <w:rFonts w:eastAsia="Times New Roman"/>
                <w:color w:val="000000"/>
                <w:spacing w:val="5"/>
                <w:kern w:val="28"/>
                <w:sz w:val="48"/>
                <w:szCs w:val="52"/>
              </w:rPr>
              <w:fldChar w:fldCharType="end"/>
            </w:r>
          </w:p>
        </w:tc>
      </w:tr>
      <w:tr w:rsidR="00C242A5" w:rsidRPr="00E10859" w14:paraId="3CE2841B" w14:textId="77777777" w:rsidTr="002B159A">
        <w:trPr>
          <w:trHeight w:hRule="exact" w:val="832"/>
        </w:trPr>
        <w:tc>
          <w:tcPr>
            <w:tcW w:w="9467" w:type="dxa"/>
            <w:gridSpan w:val="2"/>
            <w:shd w:val="clear" w:color="auto" w:fill="auto"/>
          </w:tcPr>
          <w:p w14:paraId="7BD887E6" w14:textId="77777777" w:rsidR="00C242A5" w:rsidRPr="00E10859" w:rsidRDefault="00C242A5" w:rsidP="002B159A">
            <w:pPr>
              <w:tabs>
                <w:tab w:val="left" w:pos="5387"/>
              </w:tabs>
              <w:spacing w:line="320" w:lineRule="exact"/>
              <w:outlineLvl w:val="1"/>
              <w:rPr>
                <w:rFonts w:cs="Arial"/>
                <w:sz w:val="28"/>
                <w:szCs w:val="24"/>
              </w:rPr>
            </w:pPr>
            <w:r>
              <w:rPr>
                <w:rFonts w:cs="Arial"/>
                <w:sz w:val="28"/>
                <w:szCs w:val="24"/>
              </w:rPr>
              <w:fldChar w:fldCharType="begin">
                <w:ffData>
                  <w:name w:val=""/>
                  <w:enabled/>
                  <w:calcOnExit w:val="0"/>
                  <w:textInput>
                    <w:default w:val="Path Tracing Denoising mit neuronalen Netzen"/>
                  </w:textInput>
                </w:ffData>
              </w:fldChar>
            </w:r>
            <w:r>
              <w:rPr>
                <w:rFonts w:cs="Arial"/>
                <w:sz w:val="28"/>
                <w:szCs w:val="24"/>
              </w:rPr>
              <w:instrText xml:space="preserve"> FORMTEXT </w:instrText>
            </w:r>
            <w:r>
              <w:rPr>
                <w:rFonts w:cs="Arial"/>
                <w:sz w:val="28"/>
                <w:szCs w:val="24"/>
              </w:rPr>
            </w:r>
            <w:r>
              <w:rPr>
                <w:rFonts w:cs="Arial"/>
                <w:sz w:val="28"/>
                <w:szCs w:val="24"/>
              </w:rPr>
              <w:fldChar w:fldCharType="separate"/>
            </w:r>
            <w:bookmarkStart w:id="0" w:name="_Toc200205513"/>
            <w:r>
              <w:rPr>
                <w:rFonts w:cs="Arial"/>
                <w:noProof/>
                <w:sz w:val="28"/>
                <w:szCs w:val="24"/>
              </w:rPr>
              <w:t>Path Tracing Denoising mit neuronalen Netzen</w:t>
            </w:r>
            <w:bookmarkEnd w:id="0"/>
            <w:r>
              <w:rPr>
                <w:rFonts w:cs="Arial"/>
                <w:sz w:val="28"/>
                <w:szCs w:val="24"/>
              </w:rPr>
              <w:fldChar w:fldCharType="end"/>
            </w:r>
          </w:p>
        </w:tc>
      </w:tr>
      <w:tr w:rsidR="00C242A5" w:rsidRPr="00E10859" w14:paraId="77EAC318" w14:textId="77777777" w:rsidTr="002B159A">
        <w:trPr>
          <w:trHeight w:hRule="exact" w:val="4253"/>
        </w:trPr>
        <w:tc>
          <w:tcPr>
            <w:tcW w:w="9467" w:type="dxa"/>
            <w:gridSpan w:val="2"/>
            <w:shd w:val="clear" w:color="auto" w:fill="auto"/>
          </w:tcPr>
          <w:p w14:paraId="58F2DBE5" w14:textId="77777777" w:rsidR="00C242A5" w:rsidRPr="00E10859" w:rsidRDefault="00C242A5" w:rsidP="002B159A">
            <w:pPr>
              <w:tabs>
                <w:tab w:val="center" w:pos="4536"/>
                <w:tab w:val="left" w:pos="5387"/>
                <w:tab w:val="right" w:pos="9072"/>
              </w:tabs>
              <w:spacing w:line="240" w:lineRule="auto"/>
              <w:rPr>
                <w:b/>
                <w:color w:val="697D91"/>
                <w:szCs w:val="19"/>
              </w:rPr>
            </w:pPr>
            <w:r>
              <w:rPr>
                <w:b/>
              </w:rPr>
              <w:fldChar w:fldCharType="begin">
                <w:ffData>
                  <w:name w:val=""/>
                  <w:enabled/>
                  <w:calcOnExit w:val="0"/>
                  <w:textInput>
                    <w:default w:val="Bachelorthesis"/>
                  </w:textInput>
                </w:ffData>
              </w:fldChar>
            </w:r>
            <w:r>
              <w:rPr>
                <w:b/>
              </w:rPr>
              <w:instrText xml:space="preserve"> FORMTEXT </w:instrText>
            </w:r>
            <w:r>
              <w:rPr>
                <w:b/>
              </w:rPr>
            </w:r>
            <w:r>
              <w:rPr>
                <w:b/>
              </w:rPr>
              <w:fldChar w:fldCharType="separate"/>
            </w:r>
            <w:r>
              <w:rPr>
                <w:b/>
                <w:noProof/>
              </w:rPr>
              <w:t>Bachelorthesis</w:t>
            </w:r>
            <w:r>
              <w:rPr>
                <w:b/>
              </w:rPr>
              <w:fldChar w:fldCharType="end"/>
            </w:r>
          </w:p>
        </w:tc>
      </w:tr>
      <w:tr w:rsidR="00C242A5" w:rsidRPr="00E10859" w14:paraId="52C5E629" w14:textId="77777777" w:rsidTr="002B159A">
        <w:trPr>
          <w:trHeight w:hRule="exact" w:val="298"/>
        </w:trPr>
        <w:tc>
          <w:tcPr>
            <w:tcW w:w="4638" w:type="dxa"/>
            <w:shd w:val="clear" w:color="auto" w:fill="auto"/>
            <w:tcMar>
              <w:top w:w="57" w:type="dxa"/>
              <w:bottom w:w="57" w:type="dxa"/>
            </w:tcMar>
          </w:tcPr>
          <w:p w14:paraId="044B66EF" w14:textId="77777777" w:rsidR="00C242A5" w:rsidRPr="00951C7B" w:rsidRDefault="00C242A5" w:rsidP="002B159A">
            <w:r>
              <w:t>Studiengang:</w:t>
            </w:r>
          </w:p>
        </w:tc>
        <w:tc>
          <w:tcPr>
            <w:tcW w:w="4829" w:type="dxa"/>
            <w:shd w:val="clear" w:color="auto" w:fill="auto"/>
            <w:tcMar>
              <w:top w:w="57" w:type="dxa"/>
              <w:bottom w:w="57" w:type="dxa"/>
            </w:tcMar>
          </w:tcPr>
          <w:p w14:paraId="5BB89200" w14:textId="10DA424F" w:rsidR="00C242A5" w:rsidRPr="00951C7B" w:rsidRDefault="00ED2E28" w:rsidP="002B159A">
            <w:r>
              <w:rPr>
                <w:szCs w:val="19"/>
              </w:rPr>
              <w:fldChar w:fldCharType="begin">
                <w:ffData>
                  <w:name w:val=""/>
                  <w:enabled/>
                  <w:calcOnExit w:val="0"/>
                  <w:textInput>
                    <w:default w:val="Computer Perception and Virtual Reality"/>
                  </w:textInput>
                </w:ffData>
              </w:fldChar>
            </w:r>
            <w:r>
              <w:rPr>
                <w:szCs w:val="19"/>
              </w:rPr>
              <w:instrText xml:space="preserve"> FORMTEXT </w:instrText>
            </w:r>
            <w:r>
              <w:rPr>
                <w:szCs w:val="19"/>
              </w:rPr>
            </w:r>
            <w:r>
              <w:rPr>
                <w:szCs w:val="19"/>
              </w:rPr>
              <w:fldChar w:fldCharType="separate"/>
            </w:r>
            <w:r>
              <w:rPr>
                <w:noProof/>
                <w:szCs w:val="19"/>
              </w:rPr>
              <w:t>Computer Perception and Virtual Reality</w:t>
            </w:r>
            <w:r>
              <w:rPr>
                <w:szCs w:val="19"/>
              </w:rPr>
              <w:fldChar w:fldCharType="end"/>
            </w:r>
          </w:p>
        </w:tc>
      </w:tr>
      <w:tr w:rsidR="00C242A5" w:rsidRPr="00E10859" w14:paraId="527D5D16" w14:textId="77777777" w:rsidTr="002B159A">
        <w:trPr>
          <w:trHeight w:hRule="exact" w:val="298"/>
        </w:trPr>
        <w:tc>
          <w:tcPr>
            <w:tcW w:w="4638" w:type="dxa"/>
            <w:shd w:val="clear" w:color="auto" w:fill="auto"/>
            <w:tcMar>
              <w:top w:w="57" w:type="dxa"/>
              <w:bottom w:w="57" w:type="dxa"/>
            </w:tcMar>
          </w:tcPr>
          <w:p w14:paraId="0D1B9CC6" w14:textId="77777777" w:rsidR="00C242A5" w:rsidRDefault="00C242A5" w:rsidP="002B159A">
            <w:r w:rsidRPr="00045A90">
              <w:t>Autor*in</w:t>
            </w:r>
            <w:r>
              <w:t>:</w:t>
            </w:r>
          </w:p>
        </w:tc>
        <w:tc>
          <w:tcPr>
            <w:tcW w:w="4829" w:type="dxa"/>
            <w:shd w:val="clear" w:color="auto" w:fill="auto"/>
            <w:tcMar>
              <w:top w:w="57" w:type="dxa"/>
              <w:bottom w:w="57" w:type="dxa"/>
            </w:tcMar>
          </w:tcPr>
          <w:p w14:paraId="7759FE4A" w14:textId="77777777" w:rsidR="00C242A5" w:rsidRPr="00951C7B" w:rsidRDefault="00C242A5" w:rsidP="002B159A">
            <w:r>
              <w:rPr>
                <w:szCs w:val="19"/>
              </w:rPr>
              <w:fldChar w:fldCharType="begin">
                <w:ffData>
                  <w:name w:val=""/>
                  <w:enabled/>
                  <w:calcOnExit w:val="0"/>
                  <w:textInput>
                    <w:default w:val="Pascal Luc Cornu"/>
                  </w:textInput>
                </w:ffData>
              </w:fldChar>
            </w:r>
            <w:r>
              <w:rPr>
                <w:szCs w:val="19"/>
              </w:rPr>
              <w:instrText xml:space="preserve"> FORMTEXT </w:instrText>
            </w:r>
            <w:r>
              <w:rPr>
                <w:szCs w:val="19"/>
              </w:rPr>
            </w:r>
            <w:r>
              <w:rPr>
                <w:szCs w:val="19"/>
              </w:rPr>
              <w:fldChar w:fldCharType="separate"/>
            </w:r>
            <w:r>
              <w:rPr>
                <w:noProof/>
                <w:szCs w:val="19"/>
              </w:rPr>
              <w:t>Pascal Luc Cornu</w:t>
            </w:r>
            <w:r>
              <w:rPr>
                <w:szCs w:val="19"/>
              </w:rPr>
              <w:fldChar w:fldCharType="end"/>
            </w:r>
          </w:p>
        </w:tc>
      </w:tr>
      <w:tr w:rsidR="00C242A5" w:rsidRPr="00E10859" w14:paraId="12C1A6EC" w14:textId="77777777" w:rsidTr="002B159A">
        <w:trPr>
          <w:trHeight w:hRule="exact" w:val="298"/>
        </w:trPr>
        <w:tc>
          <w:tcPr>
            <w:tcW w:w="4638" w:type="dxa"/>
            <w:shd w:val="clear" w:color="auto" w:fill="auto"/>
            <w:tcMar>
              <w:top w:w="57" w:type="dxa"/>
              <w:bottom w:w="57" w:type="dxa"/>
            </w:tcMar>
          </w:tcPr>
          <w:p w14:paraId="2E68E6BE" w14:textId="77777777" w:rsidR="00C242A5" w:rsidRDefault="00C242A5" w:rsidP="002B159A">
            <w:r>
              <w:t>Betreuer</w:t>
            </w:r>
            <w:r w:rsidRPr="00045A90">
              <w:t>*in</w:t>
            </w:r>
            <w:r>
              <w:t>:</w:t>
            </w:r>
          </w:p>
        </w:tc>
        <w:tc>
          <w:tcPr>
            <w:tcW w:w="4829" w:type="dxa"/>
            <w:shd w:val="clear" w:color="auto" w:fill="auto"/>
            <w:tcMar>
              <w:top w:w="57" w:type="dxa"/>
              <w:bottom w:w="57" w:type="dxa"/>
            </w:tcMar>
          </w:tcPr>
          <w:p w14:paraId="0968C106" w14:textId="61563957" w:rsidR="00C242A5" w:rsidRPr="00951C7B" w:rsidRDefault="00B36F52" w:rsidP="002B159A">
            <w:r>
              <w:rPr>
                <w:szCs w:val="19"/>
              </w:rPr>
              <w:t xml:space="preserve">Prof. </w:t>
            </w:r>
            <w:r w:rsidR="00C242A5">
              <w:rPr>
                <w:szCs w:val="19"/>
              </w:rPr>
              <w:fldChar w:fldCharType="begin">
                <w:ffData>
                  <w:name w:val=""/>
                  <w:enabled/>
                  <w:calcOnExit w:val="0"/>
                  <w:textInput>
                    <w:default w:val="Marcus Hudritsch"/>
                  </w:textInput>
                </w:ffData>
              </w:fldChar>
            </w:r>
            <w:r w:rsidR="00C242A5">
              <w:rPr>
                <w:szCs w:val="19"/>
              </w:rPr>
              <w:instrText xml:space="preserve"> FORMTEXT </w:instrText>
            </w:r>
            <w:r w:rsidR="00C242A5">
              <w:rPr>
                <w:szCs w:val="19"/>
              </w:rPr>
            </w:r>
            <w:r w:rsidR="00C242A5">
              <w:rPr>
                <w:szCs w:val="19"/>
              </w:rPr>
              <w:fldChar w:fldCharType="separate"/>
            </w:r>
            <w:r w:rsidR="00C242A5">
              <w:rPr>
                <w:noProof/>
                <w:szCs w:val="19"/>
              </w:rPr>
              <w:t>Marcus Hudritsch</w:t>
            </w:r>
            <w:r w:rsidR="00C242A5">
              <w:rPr>
                <w:szCs w:val="19"/>
              </w:rPr>
              <w:fldChar w:fldCharType="end"/>
            </w:r>
          </w:p>
        </w:tc>
      </w:tr>
      <w:tr w:rsidR="00C242A5" w:rsidRPr="00E10859" w14:paraId="4287424D" w14:textId="77777777" w:rsidTr="002B159A">
        <w:trPr>
          <w:trHeight w:hRule="exact" w:val="298"/>
        </w:trPr>
        <w:tc>
          <w:tcPr>
            <w:tcW w:w="4638" w:type="dxa"/>
            <w:shd w:val="clear" w:color="auto" w:fill="auto"/>
            <w:tcMar>
              <w:top w:w="57" w:type="dxa"/>
              <w:bottom w:w="57" w:type="dxa"/>
            </w:tcMar>
          </w:tcPr>
          <w:p w14:paraId="2A2D77DD" w14:textId="77777777" w:rsidR="00C242A5" w:rsidRDefault="00C242A5" w:rsidP="002B159A">
            <w:r>
              <w:t>Expert</w:t>
            </w:r>
            <w:r w:rsidRPr="00045A90">
              <w:t>*in</w:t>
            </w:r>
            <w:r>
              <w:t>:</w:t>
            </w:r>
          </w:p>
        </w:tc>
        <w:tc>
          <w:tcPr>
            <w:tcW w:w="4829" w:type="dxa"/>
            <w:shd w:val="clear" w:color="auto" w:fill="auto"/>
            <w:tcMar>
              <w:top w:w="57" w:type="dxa"/>
              <w:bottom w:w="57" w:type="dxa"/>
            </w:tcMar>
          </w:tcPr>
          <w:p w14:paraId="2D5C21BE" w14:textId="043E3270" w:rsidR="00C242A5" w:rsidRPr="00951C7B" w:rsidRDefault="00B36F52" w:rsidP="002B159A">
            <w:r>
              <w:rPr>
                <w:szCs w:val="19"/>
              </w:rPr>
              <w:t xml:space="preserve">Dr. </w:t>
            </w:r>
            <w:r w:rsidR="00C242A5">
              <w:rPr>
                <w:szCs w:val="19"/>
              </w:rPr>
              <w:fldChar w:fldCharType="begin">
                <w:ffData>
                  <w:name w:val=""/>
                  <w:enabled/>
                  <w:calcOnExit w:val="0"/>
                  <w:textInput>
                    <w:default w:val="Harald Studer"/>
                  </w:textInput>
                </w:ffData>
              </w:fldChar>
            </w:r>
            <w:r w:rsidR="00C242A5">
              <w:rPr>
                <w:szCs w:val="19"/>
              </w:rPr>
              <w:instrText xml:space="preserve"> FORMTEXT </w:instrText>
            </w:r>
            <w:r w:rsidR="00C242A5">
              <w:rPr>
                <w:szCs w:val="19"/>
              </w:rPr>
            </w:r>
            <w:r w:rsidR="00C242A5">
              <w:rPr>
                <w:szCs w:val="19"/>
              </w:rPr>
              <w:fldChar w:fldCharType="separate"/>
            </w:r>
            <w:r w:rsidR="00C242A5">
              <w:rPr>
                <w:noProof/>
                <w:szCs w:val="19"/>
              </w:rPr>
              <w:t>Harald Studer</w:t>
            </w:r>
            <w:r w:rsidR="00C242A5">
              <w:rPr>
                <w:szCs w:val="19"/>
              </w:rPr>
              <w:fldChar w:fldCharType="end"/>
            </w:r>
          </w:p>
        </w:tc>
      </w:tr>
      <w:tr w:rsidR="00C242A5" w:rsidRPr="00E10859" w14:paraId="3368BE38" w14:textId="77777777" w:rsidTr="002B159A">
        <w:trPr>
          <w:trHeight w:hRule="exact" w:val="298"/>
        </w:trPr>
        <w:tc>
          <w:tcPr>
            <w:tcW w:w="4638" w:type="dxa"/>
            <w:shd w:val="clear" w:color="auto" w:fill="auto"/>
            <w:tcMar>
              <w:top w:w="57" w:type="dxa"/>
              <w:bottom w:w="57" w:type="dxa"/>
            </w:tcMar>
          </w:tcPr>
          <w:p w14:paraId="5A075A5D" w14:textId="77777777" w:rsidR="00C242A5" w:rsidRDefault="00C242A5" w:rsidP="002B159A">
            <w:r>
              <w:t>Datum:</w:t>
            </w:r>
          </w:p>
        </w:tc>
        <w:tc>
          <w:tcPr>
            <w:tcW w:w="4829" w:type="dxa"/>
            <w:shd w:val="clear" w:color="auto" w:fill="auto"/>
            <w:tcMar>
              <w:top w:w="57" w:type="dxa"/>
              <w:bottom w:w="57" w:type="dxa"/>
            </w:tcMar>
          </w:tcPr>
          <w:p w14:paraId="67228C2E" w14:textId="77777777" w:rsidR="00C242A5" w:rsidRPr="00951C7B" w:rsidRDefault="00C242A5" w:rsidP="002B159A">
            <w:r>
              <w:rPr>
                <w:szCs w:val="19"/>
              </w:rPr>
              <w:fldChar w:fldCharType="begin">
                <w:ffData>
                  <w:name w:val=""/>
                  <w:enabled/>
                  <w:calcOnExit w:val="0"/>
                  <w:textInput>
                    <w:default w:val="07.06.2025"/>
                  </w:textInput>
                </w:ffData>
              </w:fldChar>
            </w:r>
            <w:r>
              <w:rPr>
                <w:szCs w:val="19"/>
              </w:rPr>
              <w:instrText xml:space="preserve"> FORMTEXT </w:instrText>
            </w:r>
            <w:r>
              <w:rPr>
                <w:szCs w:val="19"/>
              </w:rPr>
            </w:r>
            <w:r>
              <w:rPr>
                <w:szCs w:val="19"/>
              </w:rPr>
              <w:fldChar w:fldCharType="separate"/>
            </w:r>
            <w:r>
              <w:rPr>
                <w:noProof/>
                <w:szCs w:val="19"/>
              </w:rPr>
              <w:t>07.06.2025</w:t>
            </w:r>
            <w:r>
              <w:rPr>
                <w:szCs w:val="19"/>
              </w:rPr>
              <w:fldChar w:fldCharType="end"/>
            </w:r>
          </w:p>
        </w:tc>
      </w:tr>
    </w:tbl>
    <w:p w14:paraId="54562756" w14:textId="77777777" w:rsidR="00C242A5" w:rsidRDefault="00C242A5" w:rsidP="00C242A5"/>
    <w:p w14:paraId="13275DAE" w14:textId="77777777" w:rsidR="00F825B4" w:rsidRPr="00F42C1F" w:rsidRDefault="00F825B4" w:rsidP="004F7B96">
      <w:pPr>
        <w:pStyle w:val="Inhaltsverzeichnis"/>
        <w:spacing w:line="100" w:lineRule="atLeast"/>
        <w:rPr>
          <w:sz w:val="10"/>
          <w:szCs w:val="10"/>
        </w:rPr>
        <w:sectPr w:rsidR="00F825B4" w:rsidRPr="00F42C1F" w:rsidSect="00A54C2F">
          <w:headerReference w:type="default" r:id="rId12"/>
          <w:footerReference w:type="default" r:id="rId13"/>
          <w:headerReference w:type="first" r:id="rId14"/>
          <w:footerReference w:type="first" r:id="rId15"/>
          <w:pgSz w:w="11906" w:h="16838" w:code="9"/>
          <w:pgMar w:top="1758" w:right="2081" w:bottom="680" w:left="1435" w:header="709" w:footer="510" w:gutter="0"/>
          <w:cols w:space="708"/>
          <w:titlePg/>
          <w:docGrid w:linePitch="360"/>
        </w:sectPr>
      </w:pPr>
    </w:p>
    <w:p w14:paraId="2C8374AB" w14:textId="77777777" w:rsidR="00C242A5" w:rsidRDefault="00C242A5" w:rsidP="00C242A5"/>
    <w:p w14:paraId="68419887" w14:textId="7058B6C2" w:rsidR="00801CD9" w:rsidRPr="00F42C1F" w:rsidRDefault="00801CD9" w:rsidP="00801CD9">
      <w:pPr>
        <w:pStyle w:val="Inhaltsverzeichnis"/>
      </w:pPr>
      <w:bookmarkStart w:id="1" w:name="_Toc200205514"/>
      <w:r w:rsidRPr="00F42C1F">
        <w:t>Management Summary</w:t>
      </w:r>
      <w:bookmarkEnd w:id="1"/>
    </w:p>
    <w:p w14:paraId="3785555A" w14:textId="77777777" w:rsidR="00801CD9" w:rsidRPr="00F42C1F" w:rsidRDefault="00801CD9" w:rsidP="00801CD9"/>
    <w:p w14:paraId="51C3925F" w14:textId="77777777" w:rsidR="00AC7B38" w:rsidRPr="00AC7B38" w:rsidRDefault="00AC7B38" w:rsidP="00AC7B38">
      <w:r w:rsidRPr="00AC7B38">
        <w:t>Diese Arbeit untersucht, wie die Bildqualität beim physikalisch korrekten Rendern (Path Tracing) effizient verbessert werden kann. Path Tracing ist ein verbreitetes Verfahren zur realistischen Bildsynthese in der Computergrafik. Es simuliert den Weg von Lichtstrahlen in einer virtuellen Szene sehr genau, ist jedoch mit hohem Rechenaufwand verbunden. Besonders bei Szenen mit indirekter oder komplexer Beleuchtung entsteht deutlich sichtbares Rauschen, wenn nicht genügend Rechenzeit aufgewendet wird. Dieses Rauschen äussert sich in Form von körnigen oder fleckigen Bildern.</w:t>
      </w:r>
    </w:p>
    <w:p w14:paraId="56D337CD" w14:textId="77777777" w:rsidR="00AC7B38" w:rsidRDefault="00AC7B38" w:rsidP="00AC7B38">
      <w:r w:rsidRPr="00AC7B38">
        <w:t>Ziel der Arbeit war es, ein Verfahren zu entwickeln, das solche verrauschten Bilder automatisch verbessern kann – und zwar mithilfe Künstlicher Intelligenz. Dafür wurde ein eigener Trainingsdatensatz erstellt, bestehend aus verrauschten und hochwertigen Vergleichsbildern. Anschliessend wurde ein künstliches neuronales Netz trainiert, das lernt, wie ein Bild mit wenig Rechenzeit aussieht und wie es idealerweise aussehen sollte. Es kann dann auf neue Bilder angewendet werden, um diese deutlich zu verbessern.</w:t>
      </w:r>
    </w:p>
    <w:p w14:paraId="5332302C" w14:textId="77777777" w:rsidR="00AC7B38" w:rsidRPr="00AC7B38" w:rsidRDefault="00AC7B38" w:rsidP="00AC7B38"/>
    <w:p w14:paraId="0010A5E4" w14:textId="77777777" w:rsidR="00AC7B38" w:rsidRDefault="00AC7B38" w:rsidP="00AC7B38">
      <w:r w:rsidRPr="00AC7B38">
        <w:t>Die Bildqualität konnte dadurch messbar gesteigert werden: Der durchschnittliche Unterschied zur Originalqualität wurde um rund 70</w:t>
      </w:r>
      <w:r w:rsidRPr="00AC7B38">
        <w:rPr>
          <w:rFonts w:ascii="Arial" w:hAnsi="Arial" w:cs="Arial"/>
        </w:rPr>
        <w:t> </w:t>
      </w:r>
      <w:r w:rsidRPr="00AC7B38">
        <w:t xml:space="preserve">% verringert. Gleichzeitig verbesserte sich die visuelle </w:t>
      </w:r>
      <w:r w:rsidRPr="00AC7B38">
        <w:rPr>
          <w:rFonts w:cs="Lucida Sans"/>
        </w:rPr>
        <w:t>Ä</w:t>
      </w:r>
      <w:r w:rsidRPr="00AC7B38">
        <w:t>hnlichkeit zu den perfekten Bildern deutlich. Subjektiv bedeutet das: Die vom Modell bearbeiteten Bilder wirken deutlich sauberer, detailreicher und nat</w:t>
      </w:r>
      <w:r w:rsidRPr="00AC7B38">
        <w:rPr>
          <w:rFonts w:cs="Lucida Sans"/>
        </w:rPr>
        <w:t>ü</w:t>
      </w:r>
      <w:r w:rsidRPr="00AC7B38">
        <w:t>rlicher als die urspr</w:t>
      </w:r>
      <w:r w:rsidRPr="00AC7B38">
        <w:rPr>
          <w:rFonts w:cs="Lucida Sans"/>
        </w:rPr>
        <w:t>ü</w:t>
      </w:r>
      <w:r w:rsidRPr="00AC7B38">
        <w:t xml:space="preserve">nglichen verrauschten Versionen </w:t>
      </w:r>
      <w:r w:rsidRPr="00AC7B38">
        <w:rPr>
          <w:rFonts w:cs="Lucida Sans"/>
        </w:rPr>
        <w:t>–</w:t>
      </w:r>
      <w:r w:rsidRPr="00AC7B38">
        <w:t xml:space="preserve"> und das ohne zus</w:t>
      </w:r>
      <w:r w:rsidRPr="00AC7B38">
        <w:rPr>
          <w:rFonts w:cs="Lucida Sans"/>
        </w:rPr>
        <w:t>ä</w:t>
      </w:r>
      <w:r w:rsidRPr="00AC7B38">
        <w:t>tzliche Rechenzeit beim Rendern.</w:t>
      </w:r>
    </w:p>
    <w:p w14:paraId="7B67736B" w14:textId="77777777" w:rsidR="00AC7B38" w:rsidRPr="00AC7B38" w:rsidRDefault="00AC7B38" w:rsidP="00AC7B38"/>
    <w:p w14:paraId="19B8DD51" w14:textId="77777777" w:rsidR="00AC7B38" w:rsidRPr="00AC7B38" w:rsidRDefault="00AC7B38" w:rsidP="00AC7B38">
      <w:r w:rsidRPr="00AC7B38">
        <w:t>Damit zeigt diese Arbeit das Potenzial von Deep Learning zur Beschleunigung realistischer Bildsynthese – insbesondere in Anwendungsfeldern wie Animation, Produktvisualisierung oder Computerspielen. Auch wenn ein Vergleich mit industriellen Denoisern aus Zeitgründen nicht durchgeführt werden konnte, belegen die Ergebnisse die Leistungsfähigkeit des entwickelten Modells. Die Resultate legen zudem nahe, dass sich Deep-Learning-gestützte Entrauschung in bestehende Workflows integrieren lässt, um Renderzeiten zu senken, ohne die Bildqualität zu beeinträchtigen. Einschränkungen bestehen derzeit vor allem in der begrenzten Datenvielfalt und dem fehlenden Vergleich mit etablierten Denoisern. Zukünftige Arbeiten könnten diese Aspekte adressieren und das Verfahren so weiter in Richtung praktischer Anwendung führen.</w:t>
      </w:r>
    </w:p>
    <w:p w14:paraId="3D3F2BFC" w14:textId="56836D03" w:rsidR="009B0B36" w:rsidRDefault="009B0B36" w:rsidP="009B0B36"/>
    <w:p w14:paraId="2CB5F381" w14:textId="77777777" w:rsidR="009B0B36" w:rsidRDefault="009B0B36">
      <w:pPr>
        <w:spacing w:line="240" w:lineRule="auto"/>
      </w:pPr>
      <w:r>
        <w:br w:type="page"/>
      </w:r>
    </w:p>
    <w:p w14:paraId="43E1FBC5" w14:textId="5B4B5D93" w:rsidR="008D61F6" w:rsidRPr="00F42C1F" w:rsidRDefault="008D61F6" w:rsidP="009B0B36">
      <w:pPr>
        <w:pStyle w:val="Inhaltsverzeichnis"/>
      </w:pPr>
      <w:bookmarkStart w:id="2" w:name="_Toc200205515"/>
      <w:r w:rsidRPr="00F42C1F">
        <w:lastRenderedPageBreak/>
        <w:t>Inhaltsverzeichnis</w:t>
      </w:r>
      <w:bookmarkEnd w:id="2"/>
    </w:p>
    <w:p w14:paraId="4F848E41" w14:textId="77777777" w:rsidR="00796682" w:rsidRPr="00F42C1F" w:rsidRDefault="00796682"/>
    <w:sdt>
      <w:sdtPr>
        <w:id w:val="1768040813"/>
        <w:docPartObj>
          <w:docPartGallery w:val="Table of Contents"/>
          <w:docPartUnique/>
        </w:docPartObj>
      </w:sdtPr>
      <w:sdtEndPr>
        <w:rPr>
          <w:b/>
          <w:bCs/>
        </w:rPr>
      </w:sdtEndPr>
      <w:sdtContent>
        <w:p w14:paraId="7C647A68" w14:textId="493BF6FA" w:rsidR="007B3DB0" w:rsidRDefault="00067A11">
          <w:pPr>
            <w:pStyle w:val="Verzeichnis2"/>
            <w:rPr>
              <w:rFonts w:asciiTheme="minorHAnsi" w:eastAsiaTheme="minorEastAsia" w:hAnsiTheme="minorHAnsi" w:cstheme="minorBidi"/>
              <w:noProof/>
              <w:kern w:val="2"/>
              <w:sz w:val="24"/>
              <w:szCs w:val="24"/>
              <w:lang w:eastAsia="de-CH"/>
              <w14:ligatures w14:val="standardContextual"/>
            </w:rPr>
          </w:pPr>
          <w:r w:rsidRPr="00F42C1F">
            <w:fldChar w:fldCharType="begin"/>
          </w:r>
          <w:r w:rsidRPr="00F42C1F">
            <w:instrText xml:space="preserve"> TOC \o "1-3" \h \z \u </w:instrText>
          </w:r>
          <w:r w:rsidRPr="00F42C1F">
            <w:fldChar w:fldCharType="separate"/>
          </w:r>
          <w:hyperlink w:anchor="_Toc200205513" w:history="1">
            <w:r w:rsidR="007B3DB0" w:rsidRPr="00F96BCB">
              <w:rPr>
                <w:rStyle w:val="Hyperlink"/>
                <w:rFonts w:cs="Arial"/>
                <w:noProof/>
              </w:rPr>
              <w:t>Path Tracing Denoising mit neuronalen Netzen</w:t>
            </w:r>
            <w:r w:rsidR="007B3DB0">
              <w:rPr>
                <w:noProof/>
                <w:webHidden/>
              </w:rPr>
              <w:tab/>
            </w:r>
            <w:r w:rsidR="007B3DB0">
              <w:rPr>
                <w:noProof/>
                <w:webHidden/>
              </w:rPr>
              <w:fldChar w:fldCharType="begin"/>
            </w:r>
            <w:r w:rsidR="007B3DB0">
              <w:rPr>
                <w:noProof/>
                <w:webHidden/>
              </w:rPr>
              <w:instrText xml:space="preserve"> PAGEREF _Toc200205513 \h </w:instrText>
            </w:r>
            <w:r w:rsidR="007B3DB0">
              <w:rPr>
                <w:noProof/>
                <w:webHidden/>
              </w:rPr>
            </w:r>
            <w:r w:rsidR="007B3DB0">
              <w:rPr>
                <w:noProof/>
                <w:webHidden/>
              </w:rPr>
              <w:fldChar w:fldCharType="separate"/>
            </w:r>
            <w:r w:rsidR="007B3DB0">
              <w:rPr>
                <w:noProof/>
                <w:webHidden/>
              </w:rPr>
              <w:t>1</w:t>
            </w:r>
            <w:r w:rsidR="007B3DB0">
              <w:rPr>
                <w:noProof/>
                <w:webHidden/>
              </w:rPr>
              <w:fldChar w:fldCharType="end"/>
            </w:r>
          </w:hyperlink>
        </w:p>
        <w:p w14:paraId="35B8DB66" w14:textId="41786CA8"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14" w:history="1">
            <w:r w:rsidRPr="00F96BCB">
              <w:rPr>
                <w:rStyle w:val="Hyperlink"/>
                <w:noProof/>
              </w:rPr>
              <w:t>Management Summary</w:t>
            </w:r>
            <w:r>
              <w:rPr>
                <w:noProof/>
                <w:webHidden/>
              </w:rPr>
              <w:tab/>
            </w:r>
            <w:r>
              <w:rPr>
                <w:noProof/>
                <w:webHidden/>
              </w:rPr>
              <w:fldChar w:fldCharType="begin"/>
            </w:r>
            <w:r>
              <w:rPr>
                <w:noProof/>
                <w:webHidden/>
              </w:rPr>
              <w:instrText xml:space="preserve"> PAGEREF _Toc200205514 \h </w:instrText>
            </w:r>
            <w:r>
              <w:rPr>
                <w:noProof/>
                <w:webHidden/>
              </w:rPr>
            </w:r>
            <w:r>
              <w:rPr>
                <w:noProof/>
                <w:webHidden/>
              </w:rPr>
              <w:fldChar w:fldCharType="separate"/>
            </w:r>
            <w:r>
              <w:rPr>
                <w:noProof/>
                <w:webHidden/>
              </w:rPr>
              <w:t>2</w:t>
            </w:r>
            <w:r>
              <w:rPr>
                <w:noProof/>
                <w:webHidden/>
              </w:rPr>
              <w:fldChar w:fldCharType="end"/>
            </w:r>
          </w:hyperlink>
        </w:p>
        <w:p w14:paraId="0FC59606" w14:textId="7DDB1152"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15" w:history="1">
            <w:r w:rsidRPr="00F96BCB">
              <w:rPr>
                <w:rStyle w:val="Hyperlink"/>
                <w:noProof/>
              </w:rPr>
              <w:t>Inhaltsverzeichnis</w:t>
            </w:r>
            <w:r>
              <w:rPr>
                <w:noProof/>
                <w:webHidden/>
              </w:rPr>
              <w:tab/>
            </w:r>
            <w:r>
              <w:rPr>
                <w:noProof/>
                <w:webHidden/>
              </w:rPr>
              <w:fldChar w:fldCharType="begin"/>
            </w:r>
            <w:r>
              <w:rPr>
                <w:noProof/>
                <w:webHidden/>
              </w:rPr>
              <w:instrText xml:space="preserve"> PAGEREF _Toc200205515 \h </w:instrText>
            </w:r>
            <w:r>
              <w:rPr>
                <w:noProof/>
                <w:webHidden/>
              </w:rPr>
            </w:r>
            <w:r>
              <w:rPr>
                <w:noProof/>
                <w:webHidden/>
              </w:rPr>
              <w:fldChar w:fldCharType="separate"/>
            </w:r>
            <w:r>
              <w:rPr>
                <w:noProof/>
                <w:webHidden/>
              </w:rPr>
              <w:t>3</w:t>
            </w:r>
            <w:r>
              <w:rPr>
                <w:noProof/>
                <w:webHidden/>
              </w:rPr>
              <w:fldChar w:fldCharType="end"/>
            </w:r>
          </w:hyperlink>
        </w:p>
        <w:p w14:paraId="2A191FF9" w14:textId="70723842" w:rsidR="007B3DB0" w:rsidRDefault="007B3DB0">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205516" w:history="1">
            <w:r w:rsidRPr="00F96BCB">
              <w:rPr>
                <w:rStyle w:val="Hyperlink"/>
                <w:noProof/>
              </w:rPr>
              <w:t>1</w:t>
            </w:r>
            <w:r>
              <w:rPr>
                <w:rFonts w:asciiTheme="minorHAnsi" w:eastAsiaTheme="minorEastAsia" w:hAnsiTheme="minorHAnsi" w:cstheme="minorBidi"/>
                <w:noProof/>
                <w:kern w:val="2"/>
                <w:sz w:val="24"/>
                <w:szCs w:val="24"/>
                <w:lang w:val="de-CH" w:eastAsia="de-CH"/>
                <w14:ligatures w14:val="standardContextual"/>
              </w:rPr>
              <w:tab/>
            </w:r>
            <w:r w:rsidRPr="00F96BCB">
              <w:rPr>
                <w:rStyle w:val="Hyperlink"/>
                <w:noProof/>
              </w:rPr>
              <w:t>Einleitung</w:t>
            </w:r>
            <w:r>
              <w:rPr>
                <w:noProof/>
                <w:webHidden/>
              </w:rPr>
              <w:tab/>
            </w:r>
            <w:r>
              <w:rPr>
                <w:noProof/>
                <w:webHidden/>
              </w:rPr>
              <w:fldChar w:fldCharType="begin"/>
            </w:r>
            <w:r>
              <w:rPr>
                <w:noProof/>
                <w:webHidden/>
              </w:rPr>
              <w:instrText xml:space="preserve"> PAGEREF _Toc200205516 \h </w:instrText>
            </w:r>
            <w:r>
              <w:rPr>
                <w:noProof/>
                <w:webHidden/>
              </w:rPr>
            </w:r>
            <w:r>
              <w:rPr>
                <w:noProof/>
                <w:webHidden/>
              </w:rPr>
              <w:fldChar w:fldCharType="separate"/>
            </w:r>
            <w:r>
              <w:rPr>
                <w:noProof/>
                <w:webHidden/>
              </w:rPr>
              <w:t>5</w:t>
            </w:r>
            <w:r>
              <w:rPr>
                <w:noProof/>
                <w:webHidden/>
              </w:rPr>
              <w:fldChar w:fldCharType="end"/>
            </w:r>
          </w:hyperlink>
        </w:p>
        <w:p w14:paraId="20EC6B5A" w14:textId="3BAD34C5"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17" w:history="1">
            <w:r w:rsidRPr="00F96BCB">
              <w:rPr>
                <w:rStyle w:val="Hyperlink"/>
                <w:iCs/>
                <w:noProof/>
              </w:rPr>
              <w:t>1.1</w:t>
            </w:r>
            <w:r w:rsidRPr="00F96BCB">
              <w:rPr>
                <w:rStyle w:val="Hyperlink"/>
                <w:noProof/>
              </w:rPr>
              <w:t xml:space="preserve"> Forschungsfrage und Zielsetzung</w:t>
            </w:r>
            <w:r>
              <w:rPr>
                <w:noProof/>
                <w:webHidden/>
              </w:rPr>
              <w:tab/>
            </w:r>
            <w:r>
              <w:rPr>
                <w:noProof/>
                <w:webHidden/>
              </w:rPr>
              <w:fldChar w:fldCharType="begin"/>
            </w:r>
            <w:r>
              <w:rPr>
                <w:noProof/>
                <w:webHidden/>
              </w:rPr>
              <w:instrText xml:space="preserve"> PAGEREF _Toc200205517 \h </w:instrText>
            </w:r>
            <w:r>
              <w:rPr>
                <w:noProof/>
                <w:webHidden/>
              </w:rPr>
            </w:r>
            <w:r>
              <w:rPr>
                <w:noProof/>
                <w:webHidden/>
              </w:rPr>
              <w:fldChar w:fldCharType="separate"/>
            </w:r>
            <w:r>
              <w:rPr>
                <w:noProof/>
                <w:webHidden/>
              </w:rPr>
              <w:t>6</w:t>
            </w:r>
            <w:r>
              <w:rPr>
                <w:noProof/>
                <w:webHidden/>
              </w:rPr>
              <w:fldChar w:fldCharType="end"/>
            </w:r>
          </w:hyperlink>
        </w:p>
        <w:p w14:paraId="28DF11A5" w14:textId="4719FFB1"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18" w:history="1">
            <w:r w:rsidRPr="00F96BCB">
              <w:rPr>
                <w:rStyle w:val="Hyperlink"/>
                <w:iCs/>
                <w:noProof/>
              </w:rPr>
              <w:t>1.2</w:t>
            </w:r>
            <w:r w:rsidRPr="00F96BCB">
              <w:rPr>
                <w:rStyle w:val="Hyperlink"/>
                <w:noProof/>
              </w:rPr>
              <w:t xml:space="preserve"> Hintergrund</w:t>
            </w:r>
            <w:r>
              <w:rPr>
                <w:noProof/>
                <w:webHidden/>
              </w:rPr>
              <w:tab/>
            </w:r>
            <w:r>
              <w:rPr>
                <w:noProof/>
                <w:webHidden/>
              </w:rPr>
              <w:fldChar w:fldCharType="begin"/>
            </w:r>
            <w:r>
              <w:rPr>
                <w:noProof/>
                <w:webHidden/>
              </w:rPr>
              <w:instrText xml:space="preserve"> PAGEREF _Toc200205518 \h </w:instrText>
            </w:r>
            <w:r>
              <w:rPr>
                <w:noProof/>
                <w:webHidden/>
              </w:rPr>
            </w:r>
            <w:r>
              <w:rPr>
                <w:noProof/>
                <w:webHidden/>
              </w:rPr>
              <w:fldChar w:fldCharType="separate"/>
            </w:r>
            <w:r>
              <w:rPr>
                <w:noProof/>
                <w:webHidden/>
              </w:rPr>
              <w:t>6</w:t>
            </w:r>
            <w:r>
              <w:rPr>
                <w:noProof/>
                <w:webHidden/>
              </w:rPr>
              <w:fldChar w:fldCharType="end"/>
            </w:r>
          </w:hyperlink>
        </w:p>
        <w:p w14:paraId="10B4B864" w14:textId="13FC2865"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19" w:history="1">
            <w:r w:rsidRPr="00F96BCB">
              <w:rPr>
                <w:rStyle w:val="Hyperlink"/>
                <w:iCs/>
                <w:noProof/>
              </w:rPr>
              <w:t>1.2.1</w:t>
            </w:r>
            <w:r w:rsidRPr="00F96BCB">
              <w:rPr>
                <w:rStyle w:val="Hyperlink"/>
                <w:noProof/>
              </w:rPr>
              <w:t xml:space="preserve"> Anwendungen</w:t>
            </w:r>
            <w:r>
              <w:rPr>
                <w:noProof/>
                <w:webHidden/>
              </w:rPr>
              <w:tab/>
            </w:r>
            <w:r>
              <w:rPr>
                <w:noProof/>
                <w:webHidden/>
              </w:rPr>
              <w:fldChar w:fldCharType="begin"/>
            </w:r>
            <w:r>
              <w:rPr>
                <w:noProof/>
                <w:webHidden/>
              </w:rPr>
              <w:instrText xml:space="preserve"> PAGEREF _Toc200205519 \h </w:instrText>
            </w:r>
            <w:r>
              <w:rPr>
                <w:noProof/>
                <w:webHidden/>
              </w:rPr>
            </w:r>
            <w:r>
              <w:rPr>
                <w:noProof/>
                <w:webHidden/>
              </w:rPr>
              <w:fldChar w:fldCharType="separate"/>
            </w:r>
            <w:r>
              <w:rPr>
                <w:noProof/>
                <w:webHidden/>
              </w:rPr>
              <w:t>6</w:t>
            </w:r>
            <w:r>
              <w:rPr>
                <w:noProof/>
                <w:webHidden/>
              </w:rPr>
              <w:fldChar w:fldCharType="end"/>
            </w:r>
          </w:hyperlink>
        </w:p>
        <w:p w14:paraId="001298D1" w14:textId="4923E188"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20" w:history="1">
            <w:r w:rsidRPr="00F96BCB">
              <w:rPr>
                <w:rStyle w:val="Hyperlink"/>
                <w:iCs/>
                <w:noProof/>
              </w:rPr>
              <w:t>1.3</w:t>
            </w:r>
            <w:r w:rsidRPr="00F96BCB">
              <w:rPr>
                <w:rStyle w:val="Hyperlink"/>
                <w:noProof/>
              </w:rPr>
              <w:t xml:space="preserve"> Path Tracing</w:t>
            </w:r>
            <w:r>
              <w:rPr>
                <w:noProof/>
                <w:webHidden/>
              </w:rPr>
              <w:tab/>
            </w:r>
            <w:r>
              <w:rPr>
                <w:noProof/>
                <w:webHidden/>
              </w:rPr>
              <w:fldChar w:fldCharType="begin"/>
            </w:r>
            <w:r>
              <w:rPr>
                <w:noProof/>
                <w:webHidden/>
              </w:rPr>
              <w:instrText xml:space="preserve"> PAGEREF _Toc200205520 \h </w:instrText>
            </w:r>
            <w:r>
              <w:rPr>
                <w:noProof/>
                <w:webHidden/>
              </w:rPr>
            </w:r>
            <w:r>
              <w:rPr>
                <w:noProof/>
                <w:webHidden/>
              </w:rPr>
              <w:fldChar w:fldCharType="separate"/>
            </w:r>
            <w:r>
              <w:rPr>
                <w:noProof/>
                <w:webHidden/>
              </w:rPr>
              <w:t>7</w:t>
            </w:r>
            <w:r>
              <w:rPr>
                <w:noProof/>
                <w:webHidden/>
              </w:rPr>
              <w:fldChar w:fldCharType="end"/>
            </w:r>
          </w:hyperlink>
        </w:p>
        <w:p w14:paraId="647D3E26" w14:textId="3152769B"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21" w:history="1">
            <w:r w:rsidRPr="00F96BCB">
              <w:rPr>
                <w:rStyle w:val="Hyperlink"/>
                <w:iCs/>
                <w:noProof/>
              </w:rPr>
              <w:t>1.3.1</w:t>
            </w:r>
            <w:r w:rsidRPr="00F96BCB">
              <w:rPr>
                <w:rStyle w:val="Hyperlink"/>
                <w:noProof/>
              </w:rPr>
              <w:t xml:space="preserve"> Rendering-Gleichung</w:t>
            </w:r>
            <w:r>
              <w:rPr>
                <w:noProof/>
                <w:webHidden/>
              </w:rPr>
              <w:tab/>
            </w:r>
            <w:r>
              <w:rPr>
                <w:noProof/>
                <w:webHidden/>
              </w:rPr>
              <w:fldChar w:fldCharType="begin"/>
            </w:r>
            <w:r>
              <w:rPr>
                <w:noProof/>
                <w:webHidden/>
              </w:rPr>
              <w:instrText xml:space="preserve"> PAGEREF _Toc200205521 \h </w:instrText>
            </w:r>
            <w:r>
              <w:rPr>
                <w:noProof/>
                <w:webHidden/>
              </w:rPr>
            </w:r>
            <w:r>
              <w:rPr>
                <w:noProof/>
                <w:webHidden/>
              </w:rPr>
              <w:fldChar w:fldCharType="separate"/>
            </w:r>
            <w:r>
              <w:rPr>
                <w:noProof/>
                <w:webHidden/>
              </w:rPr>
              <w:t>7</w:t>
            </w:r>
            <w:r>
              <w:rPr>
                <w:noProof/>
                <w:webHidden/>
              </w:rPr>
              <w:fldChar w:fldCharType="end"/>
            </w:r>
          </w:hyperlink>
        </w:p>
        <w:p w14:paraId="33C628CD" w14:textId="77BA70B3"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22" w:history="1">
            <w:r w:rsidRPr="00F96BCB">
              <w:rPr>
                <w:rStyle w:val="Hyperlink"/>
                <w:iCs/>
                <w:noProof/>
              </w:rPr>
              <w:t>1.3.2</w:t>
            </w:r>
            <w:r w:rsidRPr="00F96BCB">
              <w:rPr>
                <w:rStyle w:val="Hyperlink"/>
                <w:noProof/>
              </w:rPr>
              <w:t xml:space="preserve"> Monte-Carlo-Integration beim Path Tracing</w:t>
            </w:r>
            <w:r>
              <w:rPr>
                <w:noProof/>
                <w:webHidden/>
              </w:rPr>
              <w:tab/>
            </w:r>
            <w:r>
              <w:rPr>
                <w:noProof/>
                <w:webHidden/>
              </w:rPr>
              <w:fldChar w:fldCharType="begin"/>
            </w:r>
            <w:r>
              <w:rPr>
                <w:noProof/>
                <w:webHidden/>
              </w:rPr>
              <w:instrText xml:space="preserve"> PAGEREF _Toc200205522 \h </w:instrText>
            </w:r>
            <w:r>
              <w:rPr>
                <w:noProof/>
                <w:webHidden/>
              </w:rPr>
            </w:r>
            <w:r>
              <w:rPr>
                <w:noProof/>
                <w:webHidden/>
              </w:rPr>
              <w:fldChar w:fldCharType="separate"/>
            </w:r>
            <w:r>
              <w:rPr>
                <w:noProof/>
                <w:webHidden/>
              </w:rPr>
              <w:t>7</w:t>
            </w:r>
            <w:r>
              <w:rPr>
                <w:noProof/>
                <w:webHidden/>
              </w:rPr>
              <w:fldChar w:fldCharType="end"/>
            </w:r>
          </w:hyperlink>
        </w:p>
        <w:p w14:paraId="5417FE4A" w14:textId="1508C19B"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23" w:history="1">
            <w:r w:rsidRPr="00F96BCB">
              <w:rPr>
                <w:rStyle w:val="Hyperlink"/>
                <w:iCs/>
                <w:noProof/>
              </w:rPr>
              <w:t>1.3.3</w:t>
            </w:r>
            <w:r w:rsidRPr="00F96BCB">
              <w:rPr>
                <w:rStyle w:val="Hyperlink"/>
                <w:noProof/>
              </w:rPr>
              <w:t xml:space="preserve"> Path Tracing Algorithmus</w:t>
            </w:r>
            <w:r>
              <w:rPr>
                <w:noProof/>
                <w:webHidden/>
              </w:rPr>
              <w:tab/>
            </w:r>
            <w:r>
              <w:rPr>
                <w:noProof/>
                <w:webHidden/>
              </w:rPr>
              <w:fldChar w:fldCharType="begin"/>
            </w:r>
            <w:r>
              <w:rPr>
                <w:noProof/>
                <w:webHidden/>
              </w:rPr>
              <w:instrText xml:space="preserve"> PAGEREF _Toc200205523 \h </w:instrText>
            </w:r>
            <w:r>
              <w:rPr>
                <w:noProof/>
                <w:webHidden/>
              </w:rPr>
            </w:r>
            <w:r>
              <w:rPr>
                <w:noProof/>
                <w:webHidden/>
              </w:rPr>
              <w:fldChar w:fldCharType="separate"/>
            </w:r>
            <w:r>
              <w:rPr>
                <w:noProof/>
                <w:webHidden/>
              </w:rPr>
              <w:t>8</w:t>
            </w:r>
            <w:r>
              <w:rPr>
                <w:noProof/>
                <w:webHidden/>
              </w:rPr>
              <w:fldChar w:fldCharType="end"/>
            </w:r>
          </w:hyperlink>
        </w:p>
        <w:p w14:paraId="3783311A" w14:textId="44ABBF3C"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24" w:history="1">
            <w:r w:rsidRPr="00F96BCB">
              <w:rPr>
                <w:rStyle w:val="Hyperlink"/>
                <w:iCs/>
                <w:noProof/>
              </w:rPr>
              <w:t>1.3.4</w:t>
            </w:r>
            <w:r w:rsidRPr="00F96BCB">
              <w:rPr>
                <w:rStyle w:val="Hyperlink"/>
                <w:noProof/>
              </w:rPr>
              <w:t xml:space="preserve"> Path Tracing Rauschen</w:t>
            </w:r>
            <w:r>
              <w:rPr>
                <w:noProof/>
                <w:webHidden/>
              </w:rPr>
              <w:tab/>
            </w:r>
            <w:r>
              <w:rPr>
                <w:noProof/>
                <w:webHidden/>
              </w:rPr>
              <w:fldChar w:fldCharType="begin"/>
            </w:r>
            <w:r>
              <w:rPr>
                <w:noProof/>
                <w:webHidden/>
              </w:rPr>
              <w:instrText xml:space="preserve"> PAGEREF _Toc200205524 \h </w:instrText>
            </w:r>
            <w:r>
              <w:rPr>
                <w:noProof/>
                <w:webHidden/>
              </w:rPr>
            </w:r>
            <w:r>
              <w:rPr>
                <w:noProof/>
                <w:webHidden/>
              </w:rPr>
              <w:fldChar w:fldCharType="separate"/>
            </w:r>
            <w:r>
              <w:rPr>
                <w:noProof/>
                <w:webHidden/>
              </w:rPr>
              <w:t>9</w:t>
            </w:r>
            <w:r>
              <w:rPr>
                <w:noProof/>
                <w:webHidden/>
              </w:rPr>
              <w:fldChar w:fldCharType="end"/>
            </w:r>
          </w:hyperlink>
        </w:p>
        <w:p w14:paraId="3EFF9294" w14:textId="6A3315DB"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25" w:history="1">
            <w:r w:rsidRPr="00F96BCB">
              <w:rPr>
                <w:rStyle w:val="Hyperlink"/>
                <w:iCs/>
                <w:noProof/>
              </w:rPr>
              <w:t>1.4</w:t>
            </w:r>
            <w:r w:rsidRPr="00F96BCB">
              <w:rPr>
                <w:rStyle w:val="Hyperlink"/>
                <w:noProof/>
              </w:rPr>
              <w:t xml:space="preserve"> Denoising</w:t>
            </w:r>
            <w:r>
              <w:rPr>
                <w:noProof/>
                <w:webHidden/>
              </w:rPr>
              <w:tab/>
            </w:r>
            <w:r>
              <w:rPr>
                <w:noProof/>
                <w:webHidden/>
              </w:rPr>
              <w:fldChar w:fldCharType="begin"/>
            </w:r>
            <w:r>
              <w:rPr>
                <w:noProof/>
                <w:webHidden/>
              </w:rPr>
              <w:instrText xml:space="preserve"> PAGEREF _Toc200205525 \h </w:instrText>
            </w:r>
            <w:r>
              <w:rPr>
                <w:noProof/>
                <w:webHidden/>
              </w:rPr>
            </w:r>
            <w:r>
              <w:rPr>
                <w:noProof/>
                <w:webHidden/>
              </w:rPr>
              <w:fldChar w:fldCharType="separate"/>
            </w:r>
            <w:r>
              <w:rPr>
                <w:noProof/>
                <w:webHidden/>
              </w:rPr>
              <w:t>10</w:t>
            </w:r>
            <w:r>
              <w:rPr>
                <w:noProof/>
                <w:webHidden/>
              </w:rPr>
              <w:fldChar w:fldCharType="end"/>
            </w:r>
          </w:hyperlink>
        </w:p>
        <w:p w14:paraId="6DA71353" w14:textId="08C8332A"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26" w:history="1">
            <w:r w:rsidRPr="00F96BCB">
              <w:rPr>
                <w:rStyle w:val="Hyperlink"/>
                <w:iCs/>
                <w:noProof/>
              </w:rPr>
              <w:t>1.4.1</w:t>
            </w:r>
            <w:r w:rsidRPr="00F96BCB">
              <w:rPr>
                <w:rStyle w:val="Hyperlink"/>
                <w:noProof/>
              </w:rPr>
              <w:t xml:space="preserve"> Klassische Filtermethoden</w:t>
            </w:r>
            <w:r>
              <w:rPr>
                <w:noProof/>
                <w:webHidden/>
              </w:rPr>
              <w:tab/>
            </w:r>
            <w:r>
              <w:rPr>
                <w:noProof/>
                <w:webHidden/>
              </w:rPr>
              <w:fldChar w:fldCharType="begin"/>
            </w:r>
            <w:r>
              <w:rPr>
                <w:noProof/>
                <w:webHidden/>
              </w:rPr>
              <w:instrText xml:space="preserve"> PAGEREF _Toc200205526 \h </w:instrText>
            </w:r>
            <w:r>
              <w:rPr>
                <w:noProof/>
                <w:webHidden/>
              </w:rPr>
            </w:r>
            <w:r>
              <w:rPr>
                <w:noProof/>
                <w:webHidden/>
              </w:rPr>
              <w:fldChar w:fldCharType="separate"/>
            </w:r>
            <w:r>
              <w:rPr>
                <w:noProof/>
                <w:webHidden/>
              </w:rPr>
              <w:t>10</w:t>
            </w:r>
            <w:r>
              <w:rPr>
                <w:noProof/>
                <w:webHidden/>
              </w:rPr>
              <w:fldChar w:fldCharType="end"/>
            </w:r>
          </w:hyperlink>
        </w:p>
        <w:p w14:paraId="3D9D5602" w14:textId="052C915B"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27" w:history="1">
            <w:r w:rsidRPr="00F96BCB">
              <w:rPr>
                <w:rStyle w:val="Hyperlink"/>
                <w:iCs/>
                <w:noProof/>
              </w:rPr>
              <w:t>1.4.2</w:t>
            </w:r>
            <w:r w:rsidRPr="00F96BCB">
              <w:rPr>
                <w:rStyle w:val="Hyperlink"/>
                <w:noProof/>
              </w:rPr>
              <w:t xml:space="preserve"> Statistische Modelle</w:t>
            </w:r>
            <w:r>
              <w:rPr>
                <w:noProof/>
                <w:webHidden/>
              </w:rPr>
              <w:tab/>
            </w:r>
            <w:r>
              <w:rPr>
                <w:noProof/>
                <w:webHidden/>
              </w:rPr>
              <w:fldChar w:fldCharType="begin"/>
            </w:r>
            <w:r>
              <w:rPr>
                <w:noProof/>
                <w:webHidden/>
              </w:rPr>
              <w:instrText xml:space="preserve"> PAGEREF _Toc200205527 \h </w:instrText>
            </w:r>
            <w:r>
              <w:rPr>
                <w:noProof/>
                <w:webHidden/>
              </w:rPr>
            </w:r>
            <w:r>
              <w:rPr>
                <w:noProof/>
                <w:webHidden/>
              </w:rPr>
              <w:fldChar w:fldCharType="separate"/>
            </w:r>
            <w:r>
              <w:rPr>
                <w:noProof/>
                <w:webHidden/>
              </w:rPr>
              <w:t>10</w:t>
            </w:r>
            <w:r>
              <w:rPr>
                <w:noProof/>
                <w:webHidden/>
              </w:rPr>
              <w:fldChar w:fldCharType="end"/>
            </w:r>
          </w:hyperlink>
        </w:p>
        <w:p w14:paraId="57F95222" w14:textId="04BD76B6"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28" w:history="1">
            <w:r w:rsidRPr="00F96BCB">
              <w:rPr>
                <w:rStyle w:val="Hyperlink"/>
                <w:iCs/>
                <w:noProof/>
              </w:rPr>
              <w:t>1.4.3</w:t>
            </w:r>
            <w:r w:rsidRPr="00F96BCB">
              <w:rPr>
                <w:rStyle w:val="Hyperlink"/>
                <w:noProof/>
              </w:rPr>
              <w:t xml:space="preserve"> Lernbasierte Methoden</w:t>
            </w:r>
            <w:r>
              <w:rPr>
                <w:noProof/>
                <w:webHidden/>
              </w:rPr>
              <w:tab/>
            </w:r>
            <w:r>
              <w:rPr>
                <w:noProof/>
                <w:webHidden/>
              </w:rPr>
              <w:fldChar w:fldCharType="begin"/>
            </w:r>
            <w:r>
              <w:rPr>
                <w:noProof/>
                <w:webHidden/>
              </w:rPr>
              <w:instrText xml:space="preserve"> PAGEREF _Toc200205528 \h </w:instrText>
            </w:r>
            <w:r>
              <w:rPr>
                <w:noProof/>
                <w:webHidden/>
              </w:rPr>
            </w:r>
            <w:r>
              <w:rPr>
                <w:noProof/>
                <w:webHidden/>
              </w:rPr>
              <w:fldChar w:fldCharType="separate"/>
            </w:r>
            <w:r>
              <w:rPr>
                <w:noProof/>
                <w:webHidden/>
              </w:rPr>
              <w:t>10</w:t>
            </w:r>
            <w:r>
              <w:rPr>
                <w:noProof/>
                <w:webHidden/>
              </w:rPr>
              <w:fldChar w:fldCharType="end"/>
            </w:r>
          </w:hyperlink>
        </w:p>
        <w:p w14:paraId="12D0C02A" w14:textId="0842ADA1"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29" w:history="1">
            <w:r w:rsidRPr="00F96BCB">
              <w:rPr>
                <w:rStyle w:val="Hyperlink"/>
                <w:iCs/>
                <w:noProof/>
              </w:rPr>
              <w:t>1.5</w:t>
            </w:r>
            <w:r w:rsidRPr="00F96BCB">
              <w:rPr>
                <w:rStyle w:val="Hyperlink"/>
                <w:noProof/>
              </w:rPr>
              <w:t xml:space="preserve"> Verwandte Arbeiten</w:t>
            </w:r>
            <w:r>
              <w:rPr>
                <w:noProof/>
                <w:webHidden/>
              </w:rPr>
              <w:tab/>
            </w:r>
            <w:r>
              <w:rPr>
                <w:noProof/>
                <w:webHidden/>
              </w:rPr>
              <w:fldChar w:fldCharType="begin"/>
            </w:r>
            <w:r>
              <w:rPr>
                <w:noProof/>
                <w:webHidden/>
              </w:rPr>
              <w:instrText xml:space="preserve"> PAGEREF _Toc200205529 \h </w:instrText>
            </w:r>
            <w:r>
              <w:rPr>
                <w:noProof/>
                <w:webHidden/>
              </w:rPr>
            </w:r>
            <w:r>
              <w:rPr>
                <w:noProof/>
                <w:webHidden/>
              </w:rPr>
              <w:fldChar w:fldCharType="separate"/>
            </w:r>
            <w:r>
              <w:rPr>
                <w:noProof/>
                <w:webHidden/>
              </w:rPr>
              <w:t>11</w:t>
            </w:r>
            <w:r>
              <w:rPr>
                <w:noProof/>
                <w:webHidden/>
              </w:rPr>
              <w:fldChar w:fldCharType="end"/>
            </w:r>
          </w:hyperlink>
        </w:p>
        <w:p w14:paraId="6D68CE9E" w14:textId="3A13B917" w:rsidR="007B3DB0" w:rsidRDefault="007B3DB0">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205530" w:history="1">
            <w:r w:rsidRPr="00F96BCB">
              <w:rPr>
                <w:rStyle w:val="Hyperlink"/>
                <w:noProof/>
              </w:rPr>
              <w:t>2</w:t>
            </w:r>
            <w:r>
              <w:rPr>
                <w:rFonts w:asciiTheme="minorHAnsi" w:eastAsiaTheme="minorEastAsia" w:hAnsiTheme="minorHAnsi" w:cstheme="minorBidi"/>
                <w:noProof/>
                <w:kern w:val="2"/>
                <w:sz w:val="24"/>
                <w:szCs w:val="24"/>
                <w:lang w:val="de-CH" w:eastAsia="de-CH"/>
                <w14:ligatures w14:val="standardContextual"/>
              </w:rPr>
              <w:tab/>
            </w:r>
            <w:r w:rsidRPr="00F96BCB">
              <w:rPr>
                <w:rStyle w:val="Hyperlink"/>
                <w:noProof/>
              </w:rPr>
              <w:t>Projektmanagement</w:t>
            </w:r>
            <w:r>
              <w:rPr>
                <w:noProof/>
                <w:webHidden/>
              </w:rPr>
              <w:tab/>
            </w:r>
            <w:r>
              <w:rPr>
                <w:noProof/>
                <w:webHidden/>
              </w:rPr>
              <w:fldChar w:fldCharType="begin"/>
            </w:r>
            <w:r>
              <w:rPr>
                <w:noProof/>
                <w:webHidden/>
              </w:rPr>
              <w:instrText xml:space="preserve"> PAGEREF _Toc200205530 \h </w:instrText>
            </w:r>
            <w:r>
              <w:rPr>
                <w:noProof/>
                <w:webHidden/>
              </w:rPr>
            </w:r>
            <w:r>
              <w:rPr>
                <w:noProof/>
                <w:webHidden/>
              </w:rPr>
              <w:fldChar w:fldCharType="separate"/>
            </w:r>
            <w:r>
              <w:rPr>
                <w:noProof/>
                <w:webHidden/>
              </w:rPr>
              <w:t>12</w:t>
            </w:r>
            <w:r>
              <w:rPr>
                <w:noProof/>
                <w:webHidden/>
              </w:rPr>
              <w:fldChar w:fldCharType="end"/>
            </w:r>
          </w:hyperlink>
        </w:p>
        <w:p w14:paraId="68CB688D" w14:textId="0A288603"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31" w:history="1">
            <w:r w:rsidRPr="00F96BCB">
              <w:rPr>
                <w:rStyle w:val="Hyperlink"/>
                <w:iCs/>
                <w:noProof/>
              </w:rPr>
              <w:t>2.1</w:t>
            </w:r>
            <w:r w:rsidRPr="00F96BCB">
              <w:rPr>
                <w:rStyle w:val="Hyperlink"/>
                <w:noProof/>
              </w:rPr>
              <w:t xml:space="preserve"> Projektziele</w:t>
            </w:r>
            <w:r>
              <w:rPr>
                <w:noProof/>
                <w:webHidden/>
              </w:rPr>
              <w:tab/>
            </w:r>
            <w:r>
              <w:rPr>
                <w:noProof/>
                <w:webHidden/>
              </w:rPr>
              <w:fldChar w:fldCharType="begin"/>
            </w:r>
            <w:r>
              <w:rPr>
                <w:noProof/>
                <w:webHidden/>
              </w:rPr>
              <w:instrText xml:space="preserve"> PAGEREF _Toc200205531 \h </w:instrText>
            </w:r>
            <w:r>
              <w:rPr>
                <w:noProof/>
                <w:webHidden/>
              </w:rPr>
            </w:r>
            <w:r>
              <w:rPr>
                <w:noProof/>
                <w:webHidden/>
              </w:rPr>
              <w:fldChar w:fldCharType="separate"/>
            </w:r>
            <w:r>
              <w:rPr>
                <w:noProof/>
                <w:webHidden/>
              </w:rPr>
              <w:t>12</w:t>
            </w:r>
            <w:r>
              <w:rPr>
                <w:noProof/>
                <w:webHidden/>
              </w:rPr>
              <w:fldChar w:fldCharType="end"/>
            </w:r>
          </w:hyperlink>
        </w:p>
        <w:p w14:paraId="5E76CB74" w14:textId="4240E55B"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32" w:history="1">
            <w:r w:rsidRPr="00F96BCB">
              <w:rPr>
                <w:rStyle w:val="Hyperlink"/>
                <w:iCs/>
                <w:noProof/>
              </w:rPr>
              <w:t>2.1.1</w:t>
            </w:r>
            <w:r w:rsidRPr="00F96BCB">
              <w:rPr>
                <w:rStyle w:val="Hyperlink"/>
                <w:noProof/>
              </w:rPr>
              <w:t xml:space="preserve"> Theoretische Untersuchung von Path Tracing und Denoising</w:t>
            </w:r>
            <w:r>
              <w:rPr>
                <w:noProof/>
                <w:webHidden/>
              </w:rPr>
              <w:tab/>
            </w:r>
            <w:r>
              <w:rPr>
                <w:noProof/>
                <w:webHidden/>
              </w:rPr>
              <w:fldChar w:fldCharType="begin"/>
            </w:r>
            <w:r>
              <w:rPr>
                <w:noProof/>
                <w:webHidden/>
              </w:rPr>
              <w:instrText xml:space="preserve"> PAGEREF _Toc200205532 \h </w:instrText>
            </w:r>
            <w:r>
              <w:rPr>
                <w:noProof/>
                <w:webHidden/>
              </w:rPr>
            </w:r>
            <w:r>
              <w:rPr>
                <w:noProof/>
                <w:webHidden/>
              </w:rPr>
              <w:fldChar w:fldCharType="separate"/>
            </w:r>
            <w:r>
              <w:rPr>
                <w:noProof/>
                <w:webHidden/>
              </w:rPr>
              <w:t>12</w:t>
            </w:r>
            <w:r>
              <w:rPr>
                <w:noProof/>
                <w:webHidden/>
              </w:rPr>
              <w:fldChar w:fldCharType="end"/>
            </w:r>
          </w:hyperlink>
        </w:p>
        <w:p w14:paraId="0E680001" w14:textId="2A694BAB"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33" w:history="1">
            <w:r w:rsidRPr="00F96BCB">
              <w:rPr>
                <w:rStyle w:val="Hyperlink"/>
                <w:iCs/>
                <w:noProof/>
              </w:rPr>
              <w:t>2.1.2</w:t>
            </w:r>
            <w:r w:rsidRPr="00F96BCB">
              <w:rPr>
                <w:rStyle w:val="Hyperlink"/>
                <w:noProof/>
              </w:rPr>
              <w:t xml:space="preserve"> Datensatzgenerierung</w:t>
            </w:r>
            <w:r>
              <w:rPr>
                <w:noProof/>
                <w:webHidden/>
              </w:rPr>
              <w:tab/>
            </w:r>
            <w:r>
              <w:rPr>
                <w:noProof/>
                <w:webHidden/>
              </w:rPr>
              <w:fldChar w:fldCharType="begin"/>
            </w:r>
            <w:r>
              <w:rPr>
                <w:noProof/>
                <w:webHidden/>
              </w:rPr>
              <w:instrText xml:space="preserve"> PAGEREF _Toc200205533 \h </w:instrText>
            </w:r>
            <w:r>
              <w:rPr>
                <w:noProof/>
                <w:webHidden/>
              </w:rPr>
            </w:r>
            <w:r>
              <w:rPr>
                <w:noProof/>
                <w:webHidden/>
              </w:rPr>
              <w:fldChar w:fldCharType="separate"/>
            </w:r>
            <w:r>
              <w:rPr>
                <w:noProof/>
                <w:webHidden/>
              </w:rPr>
              <w:t>12</w:t>
            </w:r>
            <w:r>
              <w:rPr>
                <w:noProof/>
                <w:webHidden/>
              </w:rPr>
              <w:fldChar w:fldCharType="end"/>
            </w:r>
          </w:hyperlink>
        </w:p>
        <w:p w14:paraId="46D4D831" w14:textId="2B32724B"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34" w:history="1">
            <w:r w:rsidRPr="00F96BCB">
              <w:rPr>
                <w:rStyle w:val="Hyperlink"/>
                <w:iCs/>
                <w:noProof/>
              </w:rPr>
              <w:t>2.1.3</w:t>
            </w:r>
            <w:r w:rsidRPr="00F96BCB">
              <w:rPr>
                <w:rStyle w:val="Hyperlink"/>
                <w:noProof/>
              </w:rPr>
              <w:t xml:space="preserve"> Entwicklung und Training eines Denoising-Modells</w:t>
            </w:r>
            <w:r>
              <w:rPr>
                <w:noProof/>
                <w:webHidden/>
              </w:rPr>
              <w:tab/>
            </w:r>
            <w:r>
              <w:rPr>
                <w:noProof/>
                <w:webHidden/>
              </w:rPr>
              <w:fldChar w:fldCharType="begin"/>
            </w:r>
            <w:r>
              <w:rPr>
                <w:noProof/>
                <w:webHidden/>
              </w:rPr>
              <w:instrText xml:space="preserve"> PAGEREF _Toc200205534 \h </w:instrText>
            </w:r>
            <w:r>
              <w:rPr>
                <w:noProof/>
                <w:webHidden/>
              </w:rPr>
            </w:r>
            <w:r>
              <w:rPr>
                <w:noProof/>
                <w:webHidden/>
              </w:rPr>
              <w:fldChar w:fldCharType="separate"/>
            </w:r>
            <w:r>
              <w:rPr>
                <w:noProof/>
                <w:webHidden/>
              </w:rPr>
              <w:t>12</w:t>
            </w:r>
            <w:r>
              <w:rPr>
                <w:noProof/>
                <w:webHidden/>
              </w:rPr>
              <w:fldChar w:fldCharType="end"/>
            </w:r>
          </w:hyperlink>
        </w:p>
        <w:p w14:paraId="6E76A19F" w14:textId="392BC6C4"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35" w:history="1">
            <w:r w:rsidRPr="00F96BCB">
              <w:rPr>
                <w:rStyle w:val="Hyperlink"/>
                <w:iCs/>
                <w:noProof/>
              </w:rPr>
              <w:t>2.1.4</w:t>
            </w:r>
            <w:r w:rsidRPr="00F96BCB">
              <w:rPr>
                <w:rStyle w:val="Hyperlink"/>
                <w:noProof/>
              </w:rPr>
              <w:t xml:space="preserve"> Vergleich mit bestehenden Lösungen</w:t>
            </w:r>
            <w:r>
              <w:rPr>
                <w:noProof/>
                <w:webHidden/>
              </w:rPr>
              <w:tab/>
            </w:r>
            <w:r>
              <w:rPr>
                <w:noProof/>
                <w:webHidden/>
              </w:rPr>
              <w:fldChar w:fldCharType="begin"/>
            </w:r>
            <w:r>
              <w:rPr>
                <w:noProof/>
                <w:webHidden/>
              </w:rPr>
              <w:instrText xml:space="preserve"> PAGEREF _Toc200205535 \h </w:instrText>
            </w:r>
            <w:r>
              <w:rPr>
                <w:noProof/>
                <w:webHidden/>
              </w:rPr>
            </w:r>
            <w:r>
              <w:rPr>
                <w:noProof/>
                <w:webHidden/>
              </w:rPr>
              <w:fldChar w:fldCharType="separate"/>
            </w:r>
            <w:r>
              <w:rPr>
                <w:noProof/>
                <w:webHidden/>
              </w:rPr>
              <w:t>12</w:t>
            </w:r>
            <w:r>
              <w:rPr>
                <w:noProof/>
                <w:webHidden/>
              </w:rPr>
              <w:fldChar w:fldCharType="end"/>
            </w:r>
          </w:hyperlink>
        </w:p>
        <w:p w14:paraId="58233816" w14:textId="2A371BE3"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36" w:history="1">
            <w:r w:rsidRPr="00F96BCB">
              <w:rPr>
                <w:rStyle w:val="Hyperlink"/>
                <w:iCs/>
                <w:noProof/>
              </w:rPr>
              <w:t>2.1.5</w:t>
            </w:r>
            <w:r w:rsidRPr="00F96BCB">
              <w:rPr>
                <w:rStyle w:val="Hyperlink"/>
                <w:noProof/>
              </w:rPr>
              <w:t xml:space="preserve"> Integration des Denoising-Modells</w:t>
            </w:r>
            <w:r>
              <w:rPr>
                <w:noProof/>
                <w:webHidden/>
              </w:rPr>
              <w:tab/>
            </w:r>
            <w:r>
              <w:rPr>
                <w:noProof/>
                <w:webHidden/>
              </w:rPr>
              <w:fldChar w:fldCharType="begin"/>
            </w:r>
            <w:r>
              <w:rPr>
                <w:noProof/>
                <w:webHidden/>
              </w:rPr>
              <w:instrText xml:space="preserve"> PAGEREF _Toc200205536 \h </w:instrText>
            </w:r>
            <w:r>
              <w:rPr>
                <w:noProof/>
                <w:webHidden/>
              </w:rPr>
            </w:r>
            <w:r>
              <w:rPr>
                <w:noProof/>
                <w:webHidden/>
              </w:rPr>
              <w:fldChar w:fldCharType="separate"/>
            </w:r>
            <w:r>
              <w:rPr>
                <w:noProof/>
                <w:webHidden/>
              </w:rPr>
              <w:t>12</w:t>
            </w:r>
            <w:r>
              <w:rPr>
                <w:noProof/>
                <w:webHidden/>
              </w:rPr>
              <w:fldChar w:fldCharType="end"/>
            </w:r>
          </w:hyperlink>
        </w:p>
        <w:p w14:paraId="5A2B906A" w14:textId="68E77F46"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37" w:history="1">
            <w:r w:rsidRPr="00F96BCB">
              <w:rPr>
                <w:rStyle w:val="Hyperlink"/>
                <w:iCs/>
                <w:noProof/>
              </w:rPr>
              <w:t>2.2</w:t>
            </w:r>
            <w:r w:rsidRPr="00F96BCB">
              <w:rPr>
                <w:rStyle w:val="Hyperlink"/>
                <w:noProof/>
              </w:rPr>
              <w:t xml:space="preserve"> Meilensteine</w:t>
            </w:r>
            <w:r>
              <w:rPr>
                <w:noProof/>
                <w:webHidden/>
              </w:rPr>
              <w:tab/>
            </w:r>
            <w:r>
              <w:rPr>
                <w:noProof/>
                <w:webHidden/>
              </w:rPr>
              <w:fldChar w:fldCharType="begin"/>
            </w:r>
            <w:r>
              <w:rPr>
                <w:noProof/>
                <w:webHidden/>
              </w:rPr>
              <w:instrText xml:space="preserve"> PAGEREF _Toc200205537 \h </w:instrText>
            </w:r>
            <w:r>
              <w:rPr>
                <w:noProof/>
                <w:webHidden/>
              </w:rPr>
            </w:r>
            <w:r>
              <w:rPr>
                <w:noProof/>
                <w:webHidden/>
              </w:rPr>
              <w:fldChar w:fldCharType="separate"/>
            </w:r>
            <w:r>
              <w:rPr>
                <w:noProof/>
                <w:webHidden/>
              </w:rPr>
              <w:t>13</w:t>
            </w:r>
            <w:r>
              <w:rPr>
                <w:noProof/>
                <w:webHidden/>
              </w:rPr>
              <w:fldChar w:fldCharType="end"/>
            </w:r>
          </w:hyperlink>
        </w:p>
        <w:p w14:paraId="545005FA" w14:textId="7412376E"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38" w:history="1">
            <w:r w:rsidRPr="00F96BCB">
              <w:rPr>
                <w:rStyle w:val="Hyperlink"/>
                <w:iCs/>
                <w:noProof/>
              </w:rPr>
              <w:t>2.2.1</w:t>
            </w:r>
            <w:r w:rsidRPr="00F96BCB">
              <w:rPr>
                <w:rStyle w:val="Hyperlink"/>
                <w:noProof/>
              </w:rPr>
              <w:t xml:space="preserve"> Planung</w:t>
            </w:r>
            <w:r>
              <w:rPr>
                <w:noProof/>
                <w:webHidden/>
              </w:rPr>
              <w:tab/>
            </w:r>
            <w:r>
              <w:rPr>
                <w:noProof/>
                <w:webHidden/>
              </w:rPr>
              <w:fldChar w:fldCharType="begin"/>
            </w:r>
            <w:r>
              <w:rPr>
                <w:noProof/>
                <w:webHidden/>
              </w:rPr>
              <w:instrText xml:space="preserve"> PAGEREF _Toc200205538 \h </w:instrText>
            </w:r>
            <w:r>
              <w:rPr>
                <w:noProof/>
                <w:webHidden/>
              </w:rPr>
            </w:r>
            <w:r>
              <w:rPr>
                <w:noProof/>
                <w:webHidden/>
              </w:rPr>
              <w:fldChar w:fldCharType="separate"/>
            </w:r>
            <w:r>
              <w:rPr>
                <w:noProof/>
                <w:webHidden/>
              </w:rPr>
              <w:t>13</w:t>
            </w:r>
            <w:r>
              <w:rPr>
                <w:noProof/>
                <w:webHidden/>
              </w:rPr>
              <w:fldChar w:fldCharType="end"/>
            </w:r>
          </w:hyperlink>
        </w:p>
        <w:p w14:paraId="1D022F00" w14:textId="71280E73"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39" w:history="1">
            <w:r w:rsidRPr="00F96BCB">
              <w:rPr>
                <w:rStyle w:val="Hyperlink"/>
                <w:iCs/>
                <w:noProof/>
              </w:rPr>
              <w:t>2.2.2</w:t>
            </w:r>
            <w:r w:rsidRPr="00F96BCB">
              <w:rPr>
                <w:rStyle w:val="Hyperlink"/>
                <w:noProof/>
              </w:rPr>
              <w:t xml:space="preserve"> Forschung</w:t>
            </w:r>
            <w:r>
              <w:rPr>
                <w:noProof/>
                <w:webHidden/>
              </w:rPr>
              <w:tab/>
            </w:r>
            <w:r>
              <w:rPr>
                <w:noProof/>
                <w:webHidden/>
              </w:rPr>
              <w:fldChar w:fldCharType="begin"/>
            </w:r>
            <w:r>
              <w:rPr>
                <w:noProof/>
                <w:webHidden/>
              </w:rPr>
              <w:instrText xml:space="preserve"> PAGEREF _Toc200205539 \h </w:instrText>
            </w:r>
            <w:r>
              <w:rPr>
                <w:noProof/>
                <w:webHidden/>
              </w:rPr>
            </w:r>
            <w:r>
              <w:rPr>
                <w:noProof/>
                <w:webHidden/>
              </w:rPr>
              <w:fldChar w:fldCharType="separate"/>
            </w:r>
            <w:r>
              <w:rPr>
                <w:noProof/>
                <w:webHidden/>
              </w:rPr>
              <w:t>13</w:t>
            </w:r>
            <w:r>
              <w:rPr>
                <w:noProof/>
                <w:webHidden/>
              </w:rPr>
              <w:fldChar w:fldCharType="end"/>
            </w:r>
          </w:hyperlink>
        </w:p>
        <w:p w14:paraId="77D1CB0B" w14:textId="4E5CE011"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40" w:history="1">
            <w:r w:rsidRPr="00F96BCB">
              <w:rPr>
                <w:rStyle w:val="Hyperlink"/>
                <w:iCs/>
                <w:noProof/>
              </w:rPr>
              <w:t>2.2.3</w:t>
            </w:r>
            <w:r w:rsidRPr="00F96BCB">
              <w:rPr>
                <w:rStyle w:val="Hyperlink"/>
                <w:noProof/>
              </w:rPr>
              <w:t xml:space="preserve"> Datensatz</w:t>
            </w:r>
            <w:r>
              <w:rPr>
                <w:noProof/>
                <w:webHidden/>
              </w:rPr>
              <w:tab/>
            </w:r>
            <w:r>
              <w:rPr>
                <w:noProof/>
                <w:webHidden/>
              </w:rPr>
              <w:fldChar w:fldCharType="begin"/>
            </w:r>
            <w:r>
              <w:rPr>
                <w:noProof/>
                <w:webHidden/>
              </w:rPr>
              <w:instrText xml:space="preserve"> PAGEREF _Toc200205540 \h </w:instrText>
            </w:r>
            <w:r>
              <w:rPr>
                <w:noProof/>
                <w:webHidden/>
              </w:rPr>
            </w:r>
            <w:r>
              <w:rPr>
                <w:noProof/>
                <w:webHidden/>
              </w:rPr>
              <w:fldChar w:fldCharType="separate"/>
            </w:r>
            <w:r>
              <w:rPr>
                <w:noProof/>
                <w:webHidden/>
              </w:rPr>
              <w:t>13</w:t>
            </w:r>
            <w:r>
              <w:rPr>
                <w:noProof/>
                <w:webHidden/>
              </w:rPr>
              <w:fldChar w:fldCharType="end"/>
            </w:r>
          </w:hyperlink>
        </w:p>
        <w:p w14:paraId="4667601A" w14:textId="749350E7"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41" w:history="1">
            <w:r w:rsidRPr="00F96BCB">
              <w:rPr>
                <w:rStyle w:val="Hyperlink"/>
                <w:iCs/>
                <w:noProof/>
              </w:rPr>
              <w:t>2.2.4</w:t>
            </w:r>
            <w:r w:rsidRPr="00F96BCB">
              <w:rPr>
                <w:rStyle w:val="Hyperlink"/>
                <w:noProof/>
              </w:rPr>
              <w:t xml:space="preserve"> Modell</w:t>
            </w:r>
            <w:r>
              <w:rPr>
                <w:noProof/>
                <w:webHidden/>
              </w:rPr>
              <w:tab/>
            </w:r>
            <w:r>
              <w:rPr>
                <w:noProof/>
                <w:webHidden/>
              </w:rPr>
              <w:fldChar w:fldCharType="begin"/>
            </w:r>
            <w:r>
              <w:rPr>
                <w:noProof/>
                <w:webHidden/>
              </w:rPr>
              <w:instrText xml:space="preserve"> PAGEREF _Toc200205541 \h </w:instrText>
            </w:r>
            <w:r>
              <w:rPr>
                <w:noProof/>
                <w:webHidden/>
              </w:rPr>
            </w:r>
            <w:r>
              <w:rPr>
                <w:noProof/>
                <w:webHidden/>
              </w:rPr>
              <w:fldChar w:fldCharType="separate"/>
            </w:r>
            <w:r>
              <w:rPr>
                <w:noProof/>
                <w:webHidden/>
              </w:rPr>
              <w:t>13</w:t>
            </w:r>
            <w:r>
              <w:rPr>
                <w:noProof/>
                <w:webHidden/>
              </w:rPr>
              <w:fldChar w:fldCharType="end"/>
            </w:r>
          </w:hyperlink>
        </w:p>
        <w:p w14:paraId="06DEB012" w14:textId="0421A8BE"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42" w:history="1">
            <w:r w:rsidRPr="00F96BCB">
              <w:rPr>
                <w:rStyle w:val="Hyperlink"/>
                <w:iCs/>
                <w:noProof/>
              </w:rPr>
              <w:t>2.2.5</w:t>
            </w:r>
            <w:r w:rsidRPr="00F96BCB">
              <w:rPr>
                <w:rStyle w:val="Hyperlink"/>
                <w:noProof/>
              </w:rPr>
              <w:t xml:space="preserve"> Präsentation und Dokumentation</w:t>
            </w:r>
            <w:r>
              <w:rPr>
                <w:noProof/>
                <w:webHidden/>
              </w:rPr>
              <w:tab/>
            </w:r>
            <w:r>
              <w:rPr>
                <w:noProof/>
                <w:webHidden/>
              </w:rPr>
              <w:fldChar w:fldCharType="begin"/>
            </w:r>
            <w:r>
              <w:rPr>
                <w:noProof/>
                <w:webHidden/>
              </w:rPr>
              <w:instrText xml:space="preserve"> PAGEREF _Toc200205542 \h </w:instrText>
            </w:r>
            <w:r>
              <w:rPr>
                <w:noProof/>
                <w:webHidden/>
              </w:rPr>
            </w:r>
            <w:r>
              <w:rPr>
                <w:noProof/>
                <w:webHidden/>
              </w:rPr>
              <w:fldChar w:fldCharType="separate"/>
            </w:r>
            <w:r>
              <w:rPr>
                <w:noProof/>
                <w:webHidden/>
              </w:rPr>
              <w:t>13</w:t>
            </w:r>
            <w:r>
              <w:rPr>
                <w:noProof/>
                <w:webHidden/>
              </w:rPr>
              <w:fldChar w:fldCharType="end"/>
            </w:r>
          </w:hyperlink>
        </w:p>
        <w:p w14:paraId="28156839" w14:textId="058D7E9D"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43" w:history="1">
            <w:r w:rsidRPr="00F96BCB">
              <w:rPr>
                <w:rStyle w:val="Hyperlink"/>
                <w:iCs/>
                <w:noProof/>
              </w:rPr>
              <w:t>2.3</w:t>
            </w:r>
            <w:r w:rsidRPr="00F96BCB">
              <w:rPr>
                <w:rStyle w:val="Hyperlink"/>
                <w:noProof/>
              </w:rPr>
              <w:t xml:space="preserve"> Projektablauf</w:t>
            </w:r>
            <w:r>
              <w:rPr>
                <w:noProof/>
                <w:webHidden/>
              </w:rPr>
              <w:tab/>
            </w:r>
            <w:r>
              <w:rPr>
                <w:noProof/>
                <w:webHidden/>
              </w:rPr>
              <w:fldChar w:fldCharType="begin"/>
            </w:r>
            <w:r>
              <w:rPr>
                <w:noProof/>
                <w:webHidden/>
              </w:rPr>
              <w:instrText xml:space="preserve"> PAGEREF _Toc200205543 \h </w:instrText>
            </w:r>
            <w:r>
              <w:rPr>
                <w:noProof/>
                <w:webHidden/>
              </w:rPr>
            </w:r>
            <w:r>
              <w:rPr>
                <w:noProof/>
                <w:webHidden/>
              </w:rPr>
              <w:fldChar w:fldCharType="separate"/>
            </w:r>
            <w:r>
              <w:rPr>
                <w:noProof/>
                <w:webHidden/>
              </w:rPr>
              <w:t>14</w:t>
            </w:r>
            <w:r>
              <w:rPr>
                <w:noProof/>
                <w:webHidden/>
              </w:rPr>
              <w:fldChar w:fldCharType="end"/>
            </w:r>
          </w:hyperlink>
        </w:p>
        <w:p w14:paraId="584C29B3" w14:textId="2E22BAD2"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44" w:history="1">
            <w:r w:rsidRPr="00F96BCB">
              <w:rPr>
                <w:rStyle w:val="Hyperlink"/>
                <w:iCs/>
                <w:noProof/>
              </w:rPr>
              <w:t>2.4</w:t>
            </w:r>
            <w:r w:rsidRPr="00F96BCB">
              <w:rPr>
                <w:rStyle w:val="Hyperlink"/>
                <w:noProof/>
              </w:rPr>
              <w:t xml:space="preserve"> Kommunikation und Dokumentation</w:t>
            </w:r>
            <w:r>
              <w:rPr>
                <w:noProof/>
                <w:webHidden/>
              </w:rPr>
              <w:tab/>
            </w:r>
            <w:r>
              <w:rPr>
                <w:noProof/>
                <w:webHidden/>
              </w:rPr>
              <w:fldChar w:fldCharType="begin"/>
            </w:r>
            <w:r>
              <w:rPr>
                <w:noProof/>
                <w:webHidden/>
              </w:rPr>
              <w:instrText xml:space="preserve"> PAGEREF _Toc200205544 \h </w:instrText>
            </w:r>
            <w:r>
              <w:rPr>
                <w:noProof/>
                <w:webHidden/>
              </w:rPr>
            </w:r>
            <w:r>
              <w:rPr>
                <w:noProof/>
                <w:webHidden/>
              </w:rPr>
              <w:fldChar w:fldCharType="separate"/>
            </w:r>
            <w:r>
              <w:rPr>
                <w:noProof/>
                <w:webHidden/>
              </w:rPr>
              <w:t>16</w:t>
            </w:r>
            <w:r>
              <w:rPr>
                <w:noProof/>
                <w:webHidden/>
              </w:rPr>
              <w:fldChar w:fldCharType="end"/>
            </w:r>
          </w:hyperlink>
        </w:p>
        <w:p w14:paraId="7CE88D71" w14:textId="2F1ECC7C"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45" w:history="1">
            <w:r w:rsidRPr="00F96BCB">
              <w:rPr>
                <w:rStyle w:val="Hyperlink"/>
                <w:iCs/>
                <w:noProof/>
              </w:rPr>
              <w:t>2.5</w:t>
            </w:r>
            <w:r w:rsidRPr="00F96BCB">
              <w:rPr>
                <w:rStyle w:val="Hyperlink"/>
                <w:noProof/>
              </w:rPr>
              <w:t xml:space="preserve"> Risikomanagement</w:t>
            </w:r>
            <w:r>
              <w:rPr>
                <w:noProof/>
                <w:webHidden/>
              </w:rPr>
              <w:tab/>
            </w:r>
            <w:r>
              <w:rPr>
                <w:noProof/>
                <w:webHidden/>
              </w:rPr>
              <w:fldChar w:fldCharType="begin"/>
            </w:r>
            <w:r>
              <w:rPr>
                <w:noProof/>
                <w:webHidden/>
              </w:rPr>
              <w:instrText xml:space="preserve"> PAGEREF _Toc200205545 \h </w:instrText>
            </w:r>
            <w:r>
              <w:rPr>
                <w:noProof/>
                <w:webHidden/>
              </w:rPr>
            </w:r>
            <w:r>
              <w:rPr>
                <w:noProof/>
                <w:webHidden/>
              </w:rPr>
              <w:fldChar w:fldCharType="separate"/>
            </w:r>
            <w:r>
              <w:rPr>
                <w:noProof/>
                <w:webHidden/>
              </w:rPr>
              <w:t>16</w:t>
            </w:r>
            <w:r>
              <w:rPr>
                <w:noProof/>
                <w:webHidden/>
              </w:rPr>
              <w:fldChar w:fldCharType="end"/>
            </w:r>
          </w:hyperlink>
        </w:p>
        <w:p w14:paraId="00872AF4" w14:textId="0B99079A"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46" w:history="1">
            <w:r w:rsidRPr="00F96BCB">
              <w:rPr>
                <w:rStyle w:val="Hyperlink"/>
                <w:iCs/>
                <w:noProof/>
              </w:rPr>
              <w:t>2.6</w:t>
            </w:r>
            <w:r w:rsidRPr="00F96BCB">
              <w:rPr>
                <w:rStyle w:val="Hyperlink"/>
                <w:noProof/>
              </w:rPr>
              <w:t xml:space="preserve"> Reflexion des Projektmanagements</w:t>
            </w:r>
            <w:r>
              <w:rPr>
                <w:noProof/>
                <w:webHidden/>
              </w:rPr>
              <w:tab/>
            </w:r>
            <w:r>
              <w:rPr>
                <w:noProof/>
                <w:webHidden/>
              </w:rPr>
              <w:fldChar w:fldCharType="begin"/>
            </w:r>
            <w:r>
              <w:rPr>
                <w:noProof/>
                <w:webHidden/>
              </w:rPr>
              <w:instrText xml:space="preserve"> PAGEREF _Toc200205546 \h </w:instrText>
            </w:r>
            <w:r>
              <w:rPr>
                <w:noProof/>
                <w:webHidden/>
              </w:rPr>
            </w:r>
            <w:r>
              <w:rPr>
                <w:noProof/>
                <w:webHidden/>
              </w:rPr>
              <w:fldChar w:fldCharType="separate"/>
            </w:r>
            <w:r>
              <w:rPr>
                <w:noProof/>
                <w:webHidden/>
              </w:rPr>
              <w:t>16</w:t>
            </w:r>
            <w:r>
              <w:rPr>
                <w:noProof/>
                <w:webHidden/>
              </w:rPr>
              <w:fldChar w:fldCharType="end"/>
            </w:r>
          </w:hyperlink>
        </w:p>
        <w:p w14:paraId="5C8792B4" w14:textId="17564F9F" w:rsidR="007B3DB0" w:rsidRDefault="007B3DB0">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205547" w:history="1">
            <w:r w:rsidRPr="00F96BCB">
              <w:rPr>
                <w:rStyle w:val="Hyperlink"/>
                <w:noProof/>
              </w:rPr>
              <w:t>3</w:t>
            </w:r>
            <w:r>
              <w:rPr>
                <w:rFonts w:asciiTheme="minorHAnsi" w:eastAsiaTheme="minorEastAsia" w:hAnsiTheme="minorHAnsi" w:cstheme="minorBidi"/>
                <w:noProof/>
                <w:kern w:val="2"/>
                <w:sz w:val="24"/>
                <w:szCs w:val="24"/>
                <w:lang w:val="de-CH" w:eastAsia="de-CH"/>
                <w14:ligatures w14:val="standardContextual"/>
              </w:rPr>
              <w:tab/>
            </w:r>
            <w:r w:rsidRPr="00F96BCB">
              <w:rPr>
                <w:rStyle w:val="Hyperlink"/>
                <w:noProof/>
              </w:rPr>
              <w:t>Implementation</w:t>
            </w:r>
            <w:r>
              <w:rPr>
                <w:noProof/>
                <w:webHidden/>
              </w:rPr>
              <w:tab/>
            </w:r>
            <w:r>
              <w:rPr>
                <w:noProof/>
                <w:webHidden/>
              </w:rPr>
              <w:fldChar w:fldCharType="begin"/>
            </w:r>
            <w:r>
              <w:rPr>
                <w:noProof/>
                <w:webHidden/>
              </w:rPr>
              <w:instrText xml:space="preserve"> PAGEREF _Toc200205547 \h </w:instrText>
            </w:r>
            <w:r>
              <w:rPr>
                <w:noProof/>
                <w:webHidden/>
              </w:rPr>
            </w:r>
            <w:r>
              <w:rPr>
                <w:noProof/>
                <w:webHidden/>
              </w:rPr>
              <w:fldChar w:fldCharType="separate"/>
            </w:r>
            <w:r>
              <w:rPr>
                <w:noProof/>
                <w:webHidden/>
              </w:rPr>
              <w:t>17</w:t>
            </w:r>
            <w:r>
              <w:rPr>
                <w:noProof/>
                <w:webHidden/>
              </w:rPr>
              <w:fldChar w:fldCharType="end"/>
            </w:r>
          </w:hyperlink>
        </w:p>
        <w:p w14:paraId="5813E8D8" w14:textId="6156527E"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48" w:history="1">
            <w:r w:rsidRPr="00F96BCB">
              <w:rPr>
                <w:rStyle w:val="Hyperlink"/>
                <w:iCs/>
                <w:noProof/>
              </w:rPr>
              <w:t>3.1</w:t>
            </w:r>
            <w:r w:rsidRPr="00F96BCB">
              <w:rPr>
                <w:rStyle w:val="Hyperlink"/>
                <w:noProof/>
              </w:rPr>
              <w:t xml:space="preserve"> Erstellung des Datensatzes</w:t>
            </w:r>
            <w:r>
              <w:rPr>
                <w:noProof/>
                <w:webHidden/>
              </w:rPr>
              <w:tab/>
            </w:r>
            <w:r>
              <w:rPr>
                <w:noProof/>
                <w:webHidden/>
              </w:rPr>
              <w:fldChar w:fldCharType="begin"/>
            </w:r>
            <w:r>
              <w:rPr>
                <w:noProof/>
                <w:webHidden/>
              </w:rPr>
              <w:instrText xml:space="preserve"> PAGEREF _Toc200205548 \h </w:instrText>
            </w:r>
            <w:r>
              <w:rPr>
                <w:noProof/>
                <w:webHidden/>
              </w:rPr>
            </w:r>
            <w:r>
              <w:rPr>
                <w:noProof/>
                <w:webHidden/>
              </w:rPr>
              <w:fldChar w:fldCharType="separate"/>
            </w:r>
            <w:r>
              <w:rPr>
                <w:noProof/>
                <w:webHidden/>
              </w:rPr>
              <w:t>17</w:t>
            </w:r>
            <w:r>
              <w:rPr>
                <w:noProof/>
                <w:webHidden/>
              </w:rPr>
              <w:fldChar w:fldCharType="end"/>
            </w:r>
          </w:hyperlink>
        </w:p>
        <w:p w14:paraId="0ED88987" w14:textId="0241B841"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49" w:history="1">
            <w:r w:rsidRPr="00F96BCB">
              <w:rPr>
                <w:rStyle w:val="Hyperlink"/>
                <w:iCs/>
                <w:noProof/>
              </w:rPr>
              <w:t>3.1.1</w:t>
            </w:r>
            <w:r w:rsidRPr="00F96BCB">
              <w:rPr>
                <w:rStyle w:val="Hyperlink"/>
                <w:noProof/>
              </w:rPr>
              <w:t xml:space="preserve"> Szenenvorbereitung in Blender</w:t>
            </w:r>
            <w:r>
              <w:rPr>
                <w:noProof/>
                <w:webHidden/>
              </w:rPr>
              <w:tab/>
            </w:r>
            <w:r>
              <w:rPr>
                <w:noProof/>
                <w:webHidden/>
              </w:rPr>
              <w:fldChar w:fldCharType="begin"/>
            </w:r>
            <w:r>
              <w:rPr>
                <w:noProof/>
                <w:webHidden/>
              </w:rPr>
              <w:instrText xml:space="preserve"> PAGEREF _Toc200205549 \h </w:instrText>
            </w:r>
            <w:r>
              <w:rPr>
                <w:noProof/>
                <w:webHidden/>
              </w:rPr>
            </w:r>
            <w:r>
              <w:rPr>
                <w:noProof/>
                <w:webHidden/>
              </w:rPr>
              <w:fldChar w:fldCharType="separate"/>
            </w:r>
            <w:r>
              <w:rPr>
                <w:noProof/>
                <w:webHidden/>
              </w:rPr>
              <w:t>17</w:t>
            </w:r>
            <w:r>
              <w:rPr>
                <w:noProof/>
                <w:webHidden/>
              </w:rPr>
              <w:fldChar w:fldCharType="end"/>
            </w:r>
          </w:hyperlink>
        </w:p>
        <w:p w14:paraId="2420B877" w14:textId="567ACB0B"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50" w:history="1">
            <w:r w:rsidRPr="00F96BCB">
              <w:rPr>
                <w:rStyle w:val="Hyperlink"/>
                <w:iCs/>
                <w:noProof/>
              </w:rPr>
              <w:t>3.1.2</w:t>
            </w:r>
            <w:r w:rsidRPr="00F96BCB">
              <w:rPr>
                <w:rStyle w:val="Hyperlink"/>
                <w:noProof/>
              </w:rPr>
              <w:t xml:space="preserve"> Automatisierte Bildgenerierung per Python-Skript</w:t>
            </w:r>
            <w:r>
              <w:rPr>
                <w:noProof/>
                <w:webHidden/>
              </w:rPr>
              <w:tab/>
            </w:r>
            <w:r>
              <w:rPr>
                <w:noProof/>
                <w:webHidden/>
              </w:rPr>
              <w:fldChar w:fldCharType="begin"/>
            </w:r>
            <w:r>
              <w:rPr>
                <w:noProof/>
                <w:webHidden/>
              </w:rPr>
              <w:instrText xml:space="preserve"> PAGEREF _Toc200205550 \h </w:instrText>
            </w:r>
            <w:r>
              <w:rPr>
                <w:noProof/>
                <w:webHidden/>
              </w:rPr>
            </w:r>
            <w:r>
              <w:rPr>
                <w:noProof/>
                <w:webHidden/>
              </w:rPr>
              <w:fldChar w:fldCharType="separate"/>
            </w:r>
            <w:r>
              <w:rPr>
                <w:noProof/>
                <w:webHidden/>
              </w:rPr>
              <w:t>17</w:t>
            </w:r>
            <w:r>
              <w:rPr>
                <w:noProof/>
                <w:webHidden/>
              </w:rPr>
              <w:fldChar w:fldCharType="end"/>
            </w:r>
          </w:hyperlink>
        </w:p>
        <w:p w14:paraId="16517E75" w14:textId="18A7B405"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51" w:history="1">
            <w:r w:rsidRPr="00F96BCB">
              <w:rPr>
                <w:rStyle w:val="Hyperlink"/>
                <w:iCs/>
                <w:noProof/>
              </w:rPr>
              <w:t>3.1.3</w:t>
            </w:r>
            <w:r w:rsidRPr="00F96BCB">
              <w:rPr>
                <w:rStyle w:val="Hyperlink"/>
                <w:noProof/>
              </w:rPr>
              <w:t xml:space="preserve"> Bildausschnitte</w:t>
            </w:r>
            <w:r>
              <w:rPr>
                <w:noProof/>
                <w:webHidden/>
              </w:rPr>
              <w:tab/>
            </w:r>
            <w:r>
              <w:rPr>
                <w:noProof/>
                <w:webHidden/>
              </w:rPr>
              <w:fldChar w:fldCharType="begin"/>
            </w:r>
            <w:r>
              <w:rPr>
                <w:noProof/>
                <w:webHidden/>
              </w:rPr>
              <w:instrText xml:space="preserve"> PAGEREF _Toc200205551 \h </w:instrText>
            </w:r>
            <w:r>
              <w:rPr>
                <w:noProof/>
                <w:webHidden/>
              </w:rPr>
            </w:r>
            <w:r>
              <w:rPr>
                <w:noProof/>
                <w:webHidden/>
              </w:rPr>
              <w:fldChar w:fldCharType="separate"/>
            </w:r>
            <w:r>
              <w:rPr>
                <w:noProof/>
                <w:webHidden/>
              </w:rPr>
              <w:t>19</w:t>
            </w:r>
            <w:r>
              <w:rPr>
                <w:noProof/>
                <w:webHidden/>
              </w:rPr>
              <w:fldChar w:fldCharType="end"/>
            </w:r>
          </w:hyperlink>
        </w:p>
        <w:p w14:paraId="4F6CFE15" w14:textId="6A31F527"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52" w:history="1">
            <w:r w:rsidRPr="00F96BCB">
              <w:rPr>
                <w:rStyle w:val="Hyperlink"/>
                <w:iCs/>
                <w:noProof/>
              </w:rPr>
              <w:t>3.1.4</w:t>
            </w:r>
            <w:r w:rsidRPr="00F96BCB">
              <w:rPr>
                <w:rStyle w:val="Hyperlink"/>
                <w:noProof/>
              </w:rPr>
              <w:t xml:space="preserve"> Organisation und Verwendung des Datensatzes</w:t>
            </w:r>
            <w:r>
              <w:rPr>
                <w:noProof/>
                <w:webHidden/>
              </w:rPr>
              <w:tab/>
            </w:r>
            <w:r>
              <w:rPr>
                <w:noProof/>
                <w:webHidden/>
              </w:rPr>
              <w:fldChar w:fldCharType="begin"/>
            </w:r>
            <w:r>
              <w:rPr>
                <w:noProof/>
                <w:webHidden/>
              </w:rPr>
              <w:instrText xml:space="preserve"> PAGEREF _Toc200205552 \h </w:instrText>
            </w:r>
            <w:r>
              <w:rPr>
                <w:noProof/>
                <w:webHidden/>
              </w:rPr>
            </w:r>
            <w:r>
              <w:rPr>
                <w:noProof/>
                <w:webHidden/>
              </w:rPr>
              <w:fldChar w:fldCharType="separate"/>
            </w:r>
            <w:r>
              <w:rPr>
                <w:noProof/>
                <w:webHidden/>
              </w:rPr>
              <w:t>19</w:t>
            </w:r>
            <w:r>
              <w:rPr>
                <w:noProof/>
                <w:webHidden/>
              </w:rPr>
              <w:fldChar w:fldCharType="end"/>
            </w:r>
          </w:hyperlink>
        </w:p>
        <w:p w14:paraId="235C5295" w14:textId="464F9A89"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53" w:history="1">
            <w:r w:rsidRPr="00F96BCB">
              <w:rPr>
                <w:rStyle w:val="Hyperlink"/>
                <w:iCs/>
                <w:noProof/>
              </w:rPr>
              <w:t>3.2</w:t>
            </w:r>
            <w:r w:rsidRPr="00F96BCB">
              <w:rPr>
                <w:rStyle w:val="Hyperlink"/>
                <w:noProof/>
              </w:rPr>
              <w:t xml:space="preserve"> Erstellung des Modells</w:t>
            </w:r>
            <w:r>
              <w:rPr>
                <w:noProof/>
                <w:webHidden/>
              </w:rPr>
              <w:tab/>
            </w:r>
            <w:r>
              <w:rPr>
                <w:noProof/>
                <w:webHidden/>
              </w:rPr>
              <w:fldChar w:fldCharType="begin"/>
            </w:r>
            <w:r>
              <w:rPr>
                <w:noProof/>
                <w:webHidden/>
              </w:rPr>
              <w:instrText xml:space="preserve"> PAGEREF _Toc200205553 \h </w:instrText>
            </w:r>
            <w:r>
              <w:rPr>
                <w:noProof/>
                <w:webHidden/>
              </w:rPr>
            </w:r>
            <w:r>
              <w:rPr>
                <w:noProof/>
                <w:webHidden/>
              </w:rPr>
              <w:fldChar w:fldCharType="separate"/>
            </w:r>
            <w:r>
              <w:rPr>
                <w:noProof/>
                <w:webHidden/>
              </w:rPr>
              <w:t>19</w:t>
            </w:r>
            <w:r>
              <w:rPr>
                <w:noProof/>
                <w:webHidden/>
              </w:rPr>
              <w:fldChar w:fldCharType="end"/>
            </w:r>
          </w:hyperlink>
        </w:p>
        <w:p w14:paraId="27D8E7A3" w14:textId="49A89BAC"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54" w:history="1">
            <w:r w:rsidRPr="00F96BCB">
              <w:rPr>
                <w:rStyle w:val="Hyperlink"/>
                <w:iCs/>
                <w:noProof/>
              </w:rPr>
              <w:t>3.2.1</w:t>
            </w:r>
            <w:r w:rsidRPr="00F96BCB">
              <w:rPr>
                <w:rStyle w:val="Hyperlink"/>
                <w:noProof/>
              </w:rPr>
              <w:t xml:space="preserve"> Modell Architektur</w:t>
            </w:r>
            <w:r>
              <w:rPr>
                <w:noProof/>
                <w:webHidden/>
              </w:rPr>
              <w:tab/>
            </w:r>
            <w:r>
              <w:rPr>
                <w:noProof/>
                <w:webHidden/>
              </w:rPr>
              <w:fldChar w:fldCharType="begin"/>
            </w:r>
            <w:r>
              <w:rPr>
                <w:noProof/>
                <w:webHidden/>
              </w:rPr>
              <w:instrText xml:space="preserve"> PAGEREF _Toc200205554 \h </w:instrText>
            </w:r>
            <w:r>
              <w:rPr>
                <w:noProof/>
                <w:webHidden/>
              </w:rPr>
            </w:r>
            <w:r>
              <w:rPr>
                <w:noProof/>
                <w:webHidden/>
              </w:rPr>
              <w:fldChar w:fldCharType="separate"/>
            </w:r>
            <w:r>
              <w:rPr>
                <w:noProof/>
                <w:webHidden/>
              </w:rPr>
              <w:t>19</w:t>
            </w:r>
            <w:r>
              <w:rPr>
                <w:noProof/>
                <w:webHidden/>
              </w:rPr>
              <w:fldChar w:fldCharType="end"/>
            </w:r>
          </w:hyperlink>
        </w:p>
        <w:p w14:paraId="473B12F5" w14:textId="283F1A00"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55" w:history="1">
            <w:r w:rsidRPr="00F96BCB">
              <w:rPr>
                <w:rStyle w:val="Hyperlink"/>
                <w:iCs/>
                <w:noProof/>
              </w:rPr>
              <w:t>3.2.2</w:t>
            </w:r>
            <w:r w:rsidRPr="00F96BCB">
              <w:rPr>
                <w:rStyle w:val="Hyperlink"/>
                <w:noProof/>
              </w:rPr>
              <w:t xml:space="preserve"> Optimierung der Hyperparameter</w:t>
            </w:r>
            <w:r>
              <w:rPr>
                <w:noProof/>
                <w:webHidden/>
              </w:rPr>
              <w:tab/>
            </w:r>
            <w:r>
              <w:rPr>
                <w:noProof/>
                <w:webHidden/>
              </w:rPr>
              <w:fldChar w:fldCharType="begin"/>
            </w:r>
            <w:r>
              <w:rPr>
                <w:noProof/>
                <w:webHidden/>
              </w:rPr>
              <w:instrText xml:space="preserve"> PAGEREF _Toc200205555 \h </w:instrText>
            </w:r>
            <w:r>
              <w:rPr>
                <w:noProof/>
                <w:webHidden/>
              </w:rPr>
            </w:r>
            <w:r>
              <w:rPr>
                <w:noProof/>
                <w:webHidden/>
              </w:rPr>
              <w:fldChar w:fldCharType="separate"/>
            </w:r>
            <w:r>
              <w:rPr>
                <w:noProof/>
                <w:webHidden/>
              </w:rPr>
              <w:t>22</w:t>
            </w:r>
            <w:r>
              <w:rPr>
                <w:noProof/>
                <w:webHidden/>
              </w:rPr>
              <w:fldChar w:fldCharType="end"/>
            </w:r>
          </w:hyperlink>
        </w:p>
        <w:p w14:paraId="40532A6E" w14:textId="68AF381C"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56" w:history="1">
            <w:r w:rsidRPr="00F96BCB">
              <w:rPr>
                <w:rStyle w:val="Hyperlink"/>
                <w:iCs/>
                <w:noProof/>
              </w:rPr>
              <w:t>3.2.3</w:t>
            </w:r>
            <w:r w:rsidRPr="00F96BCB">
              <w:rPr>
                <w:rStyle w:val="Hyperlink"/>
                <w:noProof/>
              </w:rPr>
              <w:t xml:space="preserve"> Schutz vor Overfitting</w:t>
            </w:r>
            <w:r>
              <w:rPr>
                <w:noProof/>
                <w:webHidden/>
              </w:rPr>
              <w:tab/>
            </w:r>
            <w:r>
              <w:rPr>
                <w:noProof/>
                <w:webHidden/>
              </w:rPr>
              <w:fldChar w:fldCharType="begin"/>
            </w:r>
            <w:r>
              <w:rPr>
                <w:noProof/>
                <w:webHidden/>
              </w:rPr>
              <w:instrText xml:space="preserve"> PAGEREF _Toc200205556 \h </w:instrText>
            </w:r>
            <w:r>
              <w:rPr>
                <w:noProof/>
                <w:webHidden/>
              </w:rPr>
            </w:r>
            <w:r>
              <w:rPr>
                <w:noProof/>
                <w:webHidden/>
              </w:rPr>
              <w:fldChar w:fldCharType="separate"/>
            </w:r>
            <w:r>
              <w:rPr>
                <w:noProof/>
                <w:webHidden/>
              </w:rPr>
              <w:t>23</w:t>
            </w:r>
            <w:r>
              <w:rPr>
                <w:noProof/>
                <w:webHidden/>
              </w:rPr>
              <w:fldChar w:fldCharType="end"/>
            </w:r>
          </w:hyperlink>
        </w:p>
        <w:p w14:paraId="518F873D" w14:textId="4FB20496"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57" w:history="1">
            <w:r w:rsidRPr="00F96BCB">
              <w:rPr>
                <w:rStyle w:val="Hyperlink"/>
                <w:iCs/>
                <w:noProof/>
              </w:rPr>
              <w:t>3.3</w:t>
            </w:r>
            <w:r w:rsidRPr="00F96BCB">
              <w:rPr>
                <w:rStyle w:val="Hyperlink"/>
                <w:noProof/>
              </w:rPr>
              <w:t xml:space="preserve"> Modell Training</w:t>
            </w:r>
            <w:r>
              <w:rPr>
                <w:noProof/>
                <w:webHidden/>
              </w:rPr>
              <w:tab/>
            </w:r>
            <w:r>
              <w:rPr>
                <w:noProof/>
                <w:webHidden/>
              </w:rPr>
              <w:fldChar w:fldCharType="begin"/>
            </w:r>
            <w:r>
              <w:rPr>
                <w:noProof/>
                <w:webHidden/>
              </w:rPr>
              <w:instrText xml:space="preserve"> PAGEREF _Toc200205557 \h </w:instrText>
            </w:r>
            <w:r>
              <w:rPr>
                <w:noProof/>
                <w:webHidden/>
              </w:rPr>
            </w:r>
            <w:r>
              <w:rPr>
                <w:noProof/>
                <w:webHidden/>
              </w:rPr>
              <w:fldChar w:fldCharType="separate"/>
            </w:r>
            <w:r>
              <w:rPr>
                <w:noProof/>
                <w:webHidden/>
              </w:rPr>
              <w:t>23</w:t>
            </w:r>
            <w:r>
              <w:rPr>
                <w:noProof/>
                <w:webHidden/>
              </w:rPr>
              <w:fldChar w:fldCharType="end"/>
            </w:r>
          </w:hyperlink>
        </w:p>
        <w:p w14:paraId="0A4421BB" w14:textId="3273674B"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58" w:history="1">
            <w:r w:rsidRPr="00F96BCB">
              <w:rPr>
                <w:rStyle w:val="Hyperlink"/>
                <w:iCs/>
                <w:noProof/>
              </w:rPr>
              <w:t>3.4</w:t>
            </w:r>
            <w:r w:rsidRPr="00F96BCB">
              <w:rPr>
                <w:rStyle w:val="Hyperlink"/>
                <w:noProof/>
              </w:rPr>
              <w:t xml:space="preserve"> Grafische Anwendung</w:t>
            </w:r>
            <w:r>
              <w:rPr>
                <w:noProof/>
                <w:webHidden/>
              </w:rPr>
              <w:tab/>
            </w:r>
            <w:r>
              <w:rPr>
                <w:noProof/>
                <w:webHidden/>
              </w:rPr>
              <w:fldChar w:fldCharType="begin"/>
            </w:r>
            <w:r>
              <w:rPr>
                <w:noProof/>
                <w:webHidden/>
              </w:rPr>
              <w:instrText xml:space="preserve"> PAGEREF _Toc200205558 \h </w:instrText>
            </w:r>
            <w:r>
              <w:rPr>
                <w:noProof/>
                <w:webHidden/>
              </w:rPr>
            </w:r>
            <w:r>
              <w:rPr>
                <w:noProof/>
                <w:webHidden/>
              </w:rPr>
              <w:fldChar w:fldCharType="separate"/>
            </w:r>
            <w:r>
              <w:rPr>
                <w:noProof/>
                <w:webHidden/>
              </w:rPr>
              <w:t>24</w:t>
            </w:r>
            <w:r>
              <w:rPr>
                <w:noProof/>
                <w:webHidden/>
              </w:rPr>
              <w:fldChar w:fldCharType="end"/>
            </w:r>
          </w:hyperlink>
        </w:p>
        <w:p w14:paraId="72CEABFE" w14:textId="2AED8530" w:rsidR="007B3DB0" w:rsidRDefault="007B3DB0">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205559" w:history="1">
            <w:r w:rsidRPr="00F96BCB">
              <w:rPr>
                <w:rStyle w:val="Hyperlink"/>
                <w:noProof/>
              </w:rPr>
              <w:t>4</w:t>
            </w:r>
            <w:r>
              <w:rPr>
                <w:rFonts w:asciiTheme="minorHAnsi" w:eastAsiaTheme="minorEastAsia" w:hAnsiTheme="minorHAnsi" w:cstheme="minorBidi"/>
                <w:noProof/>
                <w:kern w:val="2"/>
                <w:sz w:val="24"/>
                <w:szCs w:val="24"/>
                <w:lang w:val="de-CH" w:eastAsia="de-CH"/>
                <w14:ligatures w14:val="standardContextual"/>
              </w:rPr>
              <w:tab/>
            </w:r>
            <w:r w:rsidRPr="00F96BCB">
              <w:rPr>
                <w:rStyle w:val="Hyperlink"/>
                <w:noProof/>
              </w:rPr>
              <w:t>Resultate</w:t>
            </w:r>
            <w:r>
              <w:rPr>
                <w:noProof/>
                <w:webHidden/>
              </w:rPr>
              <w:tab/>
            </w:r>
            <w:r>
              <w:rPr>
                <w:noProof/>
                <w:webHidden/>
              </w:rPr>
              <w:fldChar w:fldCharType="begin"/>
            </w:r>
            <w:r>
              <w:rPr>
                <w:noProof/>
                <w:webHidden/>
              </w:rPr>
              <w:instrText xml:space="preserve"> PAGEREF _Toc200205559 \h </w:instrText>
            </w:r>
            <w:r>
              <w:rPr>
                <w:noProof/>
                <w:webHidden/>
              </w:rPr>
            </w:r>
            <w:r>
              <w:rPr>
                <w:noProof/>
                <w:webHidden/>
              </w:rPr>
              <w:fldChar w:fldCharType="separate"/>
            </w:r>
            <w:r>
              <w:rPr>
                <w:noProof/>
                <w:webHidden/>
              </w:rPr>
              <w:t>26</w:t>
            </w:r>
            <w:r>
              <w:rPr>
                <w:noProof/>
                <w:webHidden/>
              </w:rPr>
              <w:fldChar w:fldCharType="end"/>
            </w:r>
          </w:hyperlink>
        </w:p>
        <w:p w14:paraId="7DA91DCA" w14:textId="348AAEA8"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60" w:history="1">
            <w:r w:rsidRPr="00F96BCB">
              <w:rPr>
                <w:rStyle w:val="Hyperlink"/>
                <w:iCs/>
                <w:noProof/>
              </w:rPr>
              <w:t>4.1</w:t>
            </w:r>
            <w:r w:rsidRPr="00F96BCB">
              <w:rPr>
                <w:rStyle w:val="Hyperlink"/>
                <w:noProof/>
              </w:rPr>
              <w:t xml:space="preserve"> Bewertungsmethoden</w:t>
            </w:r>
            <w:r>
              <w:rPr>
                <w:noProof/>
                <w:webHidden/>
              </w:rPr>
              <w:tab/>
            </w:r>
            <w:r>
              <w:rPr>
                <w:noProof/>
                <w:webHidden/>
              </w:rPr>
              <w:fldChar w:fldCharType="begin"/>
            </w:r>
            <w:r>
              <w:rPr>
                <w:noProof/>
                <w:webHidden/>
              </w:rPr>
              <w:instrText xml:space="preserve"> PAGEREF _Toc200205560 \h </w:instrText>
            </w:r>
            <w:r>
              <w:rPr>
                <w:noProof/>
                <w:webHidden/>
              </w:rPr>
            </w:r>
            <w:r>
              <w:rPr>
                <w:noProof/>
                <w:webHidden/>
              </w:rPr>
              <w:fldChar w:fldCharType="separate"/>
            </w:r>
            <w:r>
              <w:rPr>
                <w:noProof/>
                <w:webHidden/>
              </w:rPr>
              <w:t>26</w:t>
            </w:r>
            <w:r>
              <w:rPr>
                <w:noProof/>
                <w:webHidden/>
              </w:rPr>
              <w:fldChar w:fldCharType="end"/>
            </w:r>
          </w:hyperlink>
        </w:p>
        <w:p w14:paraId="5BE8CB96" w14:textId="11EA8C4F"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61" w:history="1">
            <w:r w:rsidRPr="00F96BCB">
              <w:rPr>
                <w:rStyle w:val="Hyperlink"/>
                <w:iCs/>
                <w:noProof/>
              </w:rPr>
              <w:t>4.2</w:t>
            </w:r>
            <w:r w:rsidRPr="00F96BCB">
              <w:rPr>
                <w:rStyle w:val="Hyperlink"/>
                <w:noProof/>
              </w:rPr>
              <w:t xml:space="preserve"> Visuelle Ergebnisse</w:t>
            </w:r>
            <w:r>
              <w:rPr>
                <w:noProof/>
                <w:webHidden/>
              </w:rPr>
              <w:tab/>
            </w:r>
            <w:r>
              <w:rPr>
                <w:noProof/>
                <w:webHidden/>
              </w:rPr>
              <w:fldChar w:fldCharType="begin"/>
            </w:r>
            <w:r>
              <w:rPr>
                <w:noProof/>
                <w:webHidden/>
              </w:rPr>
              <w:instrText xml:space="preserve"> PAGEREF _Toc200205561 \h </w:instrText>
            </w:r>
            <w:r>
              <w:rPr>
                <w:noProof/>
                <w:webHidden/>
              </w:rPr>
            </w:r>
            <w:r>
              <w:rPr>
                <w:noProof/>
                <w:webHidden/>
              </w:rPr>
              <w:fldChar w:fldCharType="separate"/>
            </w:r>
            <w:r>
              <w:rPr>
                <w:noProof/>
                <w:webHidden/>
              </w:rPr>
              <w:t>26</w:t>
            </w:r>
            <w:r>
              <w:rPr>
                <w:noProof/>
                <w:webHidden/>
              </w:rPr>
              <w:fldChar w:fldCharType="end"/>
            </w:r>
          </w:hyperlink>
        </w:p>
        <w:p w14:paraId="0CD7276A" w14:textId="45F7DE47"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62" w:history="1">
            <w:r w:rsidRPr="00F96BCB">
              <w:rPr>
                <w:rStyle w:val="Hyperlink"/>
                <w:iCs/>
                <w:noProof/>
              </w:rPr>
              <w:t>4.3</w:t>
            </w:r>
            <w:r w:rsidRPr="00F96BCB">
              <w:rPr>
                <w:rStyle w:val="Hyperlink"/>
                <w:noProof/>
              </w:rPr>
              <w:t xml:space="preserve"> Quantitative Ergebnisse</w:t>
            </w:r>
            <w:r>
              <w:rPr>
                <w:noProof/>
                <w:webHidden/>
              </w:rPr>
              <w:tab/>
            </w:r>
            <w:r>
              <w:rPr>
                <w:noProof/>
                <w:webHidden/>
              </w:rPr>
              <w:fldChar w:fldCharType="begin"/>
            </w:r>
            <w:r>
              <w:rPr>
                <w:noProof/>
                <w:webHidden/>
              </w:rPr>
              <w:instrText xml:space="preserve"> PAGEREF _Toc200205562 \h </w:instrText>
            </w:r>
            <w:r>
              <w:rPr>
                <w:noProof/>
                <w:webHidden/>
              </w:rPr>
            </w:r>
            <w:r>
              <w:rPr>
                <w:noProof/>
                <w:webHidden/>
              </w:rPr>
              <w:fldChar w:fldCharType="separate"/>
            </w:r>
            <w:r>
              <w:rPr>
                <w:noProof/>
                <w:webHidden/>
              </w:rPr>
              <w:t>27</w:t>
            </w:r>
            <w:r>
              <w:rPr>
                <w:noProof/>
                <w:webHidden/>
              </w:rPr>
              <w:fldChar w:fldCharType="end"/>
            </w:r>
          </w:hyperlink>
        </w:p>
        <w:p w14:paraId="350FD2E4" w14:textId="00E9C214"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63" w:history="1">
            <w:r w:rsidRPr="00F96BCB">
              <w:rPr>
                <w:rStyle w:val="Hyperlink"/>
                <w:iCs/>
                <w:noProof/>
              </w:rPr>
              <w:t>4.4</w:t>
            </w:r>
            <w:r w:rsidRPr="00F96BCB">
              <w:rPr>
                <w:rStyle w:val="Hyperlink"/>
                <w:noProof/>
              </w:rPr>
              <w:t xml:space="preserve"> Zielerreichung</w:t>
            </w:r>
            <w:r>
              <w:rPr>
                <w:noProof/>
                <w:webHidden/>
              </w:rPr>
              <w:tab/>
            </w:r>
            <w:r>
              <w:rPr>
                <w:noProof/>
                <w:webHidden/>
              </w:rPr>
              <w:fldChar w:fldCharType="begin"/>
            </w:r>
            <w:r>
              <w:rPr>
                <w:noProof/>
                <w:webHidden/>
              </w:rPr>
              <w:instrText xml:space="preserve"> PAGEREF _Toc200205563 \h </w:instrText>
            </w:r>
            <w:r>
              <w:rPr>
                <w:noProof/>
                <w:webHidden/>
              </w:rPr>
            </w:r>
            <w:r>
              <w:rPr>
                <w:noProof/>
                <w:webHidden/>
              </w:rPr>
              <w:fldChar w:fldCharType="separate"/>
            </w:r>
            <w:r>
              <w:rPr>
                <w:noProof/>
                <w:webHidden/>
              </w:rPr>
              <w:t>29</w:t>
            </w:r>
            <w:r>
              <w:rPr>
                <w:noProof/>
                <w:webHidden/>
              </w:rPr>
              <w:fldChar w:fldCharType="end"/>
            </w:r>
          </w:hyperlink>
        </w:p>
        <w:p w14:paraId="3B1A564F" w14:textId="4CFE12DA"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64" w:history="1">
            <w:r w:rsidRPr="00F96BCB">
              <w:rPr>
                <w:rStyle w:val="Hyperlink"/>
                <w:iCs/>
                <w:noProof/>
              </w:rPr>
              <w:t>4.4.1</w:t>
            </w:r>
            <w:r w:rsidRPr="00F96BCB">
              <w:rPr>
                <w:rStyle w:val="Hyperlink"/>
                <w:noProof/>
              </w:rPr>
              <w:t xml:space="preserve"> Theoretische Untersuchung von Path Tracing und Denoising</w:t>
            </w:r>
            <w:r>
              <w:rPr>
                <w:noProof/>
                <w:webHidden/>
              </w:rPr>
              <w:tab/>
            </w:r>
            <w:r>
              <w:rPr>
                <w:noProof/>
                <w:webHidden/>
              </w:rPr>
              <w:fldChar w:fldCharType="begin"/>
            </w:r>
            <w:r>
              <w:rPr>
                <w:noProof/>
                <w:webHidden/>
              </w:rPr>
              <w:instrText xml:space="preserve"> PAGEREF _Toc200205564 \h </w:instrText>
            </w:r>
            <w:r>
              <w:rPr>
                <w:noProof/>
                <w:webHidden/>
              </w:rPr>
            </w:r>
            <w:r>
              <w:rPr>
                <w:noProof/>
                <w:webHidden/>
              </w:rPr>
              <w:fldChar w:fldCharType="separate"/>
            </w:r>
            <w:r>
              <w:rPr>
                <w:noProof/>
                <w:webHidden/>
              </w:rPr>
              <w:t>30</w:t>
            </w:r>
            <w:r>
              <w:rPr>
                <w:noProof/>
                <w:webHidden/>
              </w:rPr>
              <w:fldChar w:fldCharType="end"/>
            </w:r>
          </w:hyperlink>
        </w:p>
        <w:p w14:paraId="7C6DFA99" w14:textId="33535470"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65" w:history="1">
            <w:r w:rsidRPr="00F96BCB">
              <w:rPr>
                <w:rStyle w:val="Hyperlink"/>
                <w:iCs/>
                <w:noProof/>
              </w:rPr>
              <w:t>4.4.2</w:t>
            </w:r>
            <w:r w:rsidRPr="00F96BCB">
              <w:rPr>
                <w:rStyle w:val="Hyperlink"/>
                <w:noProof/>
              </w:rPr>
              <w:t xml:space="preserve"> Datensatzgenerierung</w:t>
            </w:r>
            <w:r>
              <w:rPr>
                <w:noProof/>
                <w:webHidden/>
              </w:rPr>
              <w:tab/>
            </w:r>
            <w:r>
              <w:rPr>
                <w:noProof/>
                <w:webHidden/>
              </w:rPr>
              <w:fldChar w:fldCharType="begin"/>
            </w:r>
            <w:r>
              <w:rPr>
                <w:noProof/>
                <w:webHidden/>
              </w:rPr>
              <w:instrText xml:space="preserve"> PAGEREF _Toc200205565 \h </w:instrText>
            </w:r>
            <w:r>
              <w:rPr>
                <w:noProof/>
                <w:webHidden/>
              </w:rPr>
            </w:r>
            <w:r>
              <w:rPr>
                <w:noProof/>
                <w:webHidden/>
              </w:rPr>
              <w:fldChar w:fldCharType="separate"/>
            </w:r>
            <w:r>
              <w:rPr>
                <w:noProof/>
                <w:webHidden/>
              </w:rPr>
              <w:t>30</w:t>
            </w:r>
            <w:r>
              <w:rPr>
                <w:noProof/>
                <w:webHidden/>
              </w:rPr>
              <w:fldChar w:fldCharType="end"/>
            </w:r>
          </w:hyperlink>
        </w:p>
        <w:p w14:paraId="2233C0FC" w14:textId="5798A3C4"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66" w:history="1">
            <w:r w:rsidRPr="00F96BCB">
              <w:rPr>
                <w:rStyle w:val="Hyperlink"/>
                <w:iCs/>
                <w:noProof/>
              </w:rPr>
              <w:t>4.4.3</w:t>
            </w:r>
            <w:r w:rsidRPr="00F96BCB">
              <w:rPr>
                <w:rStyle w:val="Hyperlink"/>
                <w:noProof/>
              </w:rPr>
              <w:t xml:space="preserve"> Entwicklung und Training eines Denoising-Modells</w:t>
            </w:r>
            <w:r>
              <w:rPr>
                <w:noProof/>
                <w:webHidden/>
              </w:rPr>
              <w:tab/>
            </w:r>
            <w:r>
              <w:rPr>
                <w:noProof/>
                <w:webHidden/>
              </w:rPr>
              <w:fldChar w:fldCharType="begin"/>
            </w:r>
            <w:r>
              <w:rPr>
                <w:noProof/>
                <w:webHidden/>
              </w:rPr>
              <w:instrText xml:space="preserve"> PAGEREF _Toc200205566 \h </w:instrText>
            </w:r>
            <w:r>
              <w:rPr>
                <w:noProof/>
                <w:webHidden/>
              </w:rPr>
            </w:r>
            <w:r>
              <w:rPr>
                <w:noProof/>
                <w:webHidden/>
              </w:rPr>
              <w:fldChar w:fldCharType="separate"/>
            </w:r>
            <w:r>
              <w:rPr>
                <w:noProof/>
                <w:webHidden/>
              </w:rPr>
              <w:t>30</w:t>
            </w:r>
            <w:r>
              <w:rPr>
                <w:noProof/>
                <w:webHidden/>
              </w:rPr>
              <w:fldChar w:fldCharType="end"/>
            </w:r>
          </w:hyperlink>
        </w:p>
        <w:p w14:paraId="367F51B3" w14:textId="54F5860B"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67" w:history="1">
            <w:r w:rsidRPr="00F96BCB">
              <w:rPr>
                <w:rStyle w:val="Hyperlink"/>
                <w:iCs/>
                <w:noProof/>
              </w:rPr>
              <w:t>4.4.4</w:t>
            </w:r>
            <w:r w:rsidRPr="00F96BCB">
              <w:rPr>
                <w:rStyle w:val="Hyperlink"/>
                <w:noProof/>
              </w:rPr>
              <w:t xml:space="preserve"> Vergleich mit bestehenden Lösungen</w:t>
            </w:r>
            <w:r>
              <w:rPr>
                <w:noProof/>
                <w:webHidden/>
              </w:rPr>
              <w:tab/>
            </w:r>
            <w:r>
              <w:rPr>
                <w:noProof/>
                <w:webHidden/>
              </w:rPr>
              <w:fldChar w:fldCharType="begin"/>
            </w:r>
            <w:r>
              <w:rPr>
                <w:noProof/>
                <w:webHidden/>
              </w:rPr>
              <w:instrText xml:space="preserve"> PAGEREF _Toc200205567 \h </w:instrText>
            </w:r>
            <w:r>
              <w:rPr>
                <w:noProof/>
                <w:webHidden/>
              </w:rPr>
            </w:r>
            <w:r>
              <w:rPr>
                <w:noProof/>
                <w:webHidden/>
              </w:rPr>
              <w:fldChar w:fldCharType="separate"/>
            </w:r>
            <w:r>
              <w:rPr>
                <w:noProof/>
                <w:webHidden/>
              </w:rPr>
              <w:t>30</w:t>
            </w:r>
            <w:r>
              <w:rPr>
                <w:noProof/>
                <w:webHidden/>
              </w:rPr>
              <w:fldChar w:fldCharType="end"/>
            </w:r>
          </w:hyperlink>
        </w:p>
        <w:p w14:paraId="4D6E04D0" w14:textId="0955788A"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68" w:history="1">
            <w:r w:rsidRPr="00F96BCB">
              <w:rPr>
                <w:rStyle w:val="Hyperlink"/>
                <w:iCs/>
                <w:noProof/>
              </w:rPr>
              <w:t>4.4.5</w:t>
            </w:r>
            <w:r w:rsidRPr="00F96BCB">
              <w:rPr>
                <w:rStyle w:val="Hyperlink"/>
                <w:noProof/>
              </w:rPr>
              <w:t xml:space="preserve"> Integration des Denoising Modells</w:t>
            </w:r>
            <w:r>
              <w:rPr>
                <w:noProof/>
                <w:webHidden/>
              </w:rPr>
              <w:tab/>
            </w:r>
            <w:r>
              <w:rPr>
                <w:noProof/>
                <w:webHidden/>
              </w:rPr>
              <w:fldChar w:fldCharType="begin"/>
            </w:r>
            <w:r>
              <w:rPr>
                <w:noProof/>
                <w:webHidden/>
              </w:rPr>
              <w:instrText xml:space="preserve"> PAGEREF _Toc200205568 \h </w:instrText>
            </w:r>
            <w:r>
              <w:rPr>
                <w:noProof/>
                <w:webHidden/>
              </w:rPr>
            </w:r>
            <w:r>
              <w:rPr>
                <w:noProof/>
                <w:webHidden/>
              </w:rPr>
              <w:fldChar w:fldCharType="separate"/>
            </w:r>
            <w:r>
              <w:rPr>
                <w:noProof/>
                <w:webHidden/>
              </w:rPr>
              <w:t>30</w:t>
            </w:r>
            <w:r>
              <w:rPr>
                <w:noProof/>
                <w:webHidden/>
              </w:rPr>
              <w:fldChar w:fldCharType="end"/>
            </w:r>
          </w:hyperlink>
        </w:p>
        <w:p w14:paraId="10BB6FAA" w14:textId="6B765DB3" w:rsidR="007B3DB0" w:rsidRDefault="007B3DB0">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205569" w:history="1">
            <w:r w:rsidRPr="00F96BCB">
              <w:rPr>
                <w:rStyle w:val="Hyperlink"/>
                <w:noProof/>
              </w:rPr>
              <w:t>5</w:t>
            </w:r>
            <w:r>
              <w:rPr>
                <w:rFonts w:asciiTheme="minorHAnsi" w:eastAsiaTheme="minorEastAsia" w:hAnsiTheme="minorHAnsi" w:cstheme="minorBidi"/>
                <w:noProof/>
                <w:kern w:val="2"/>
                <w:sz w:val="24"/>
                <w:szCs w:val="24"/>
                <w:lang w:val="de-CH" w:eastAsia="de-CH"/>
                <w14:ligatures w14:val="standardContextual"/>
              </w:rPr>
              <w:tab/>
            </w:r>
            <w:r w:rsidRPr="00F96BCB">
              <w:rPr>
                <w:rStyle w:val="Hyperlink"/>
                <w:noProof/>
              </w:rPr>
              <w:t>Fazit</w:t>
            </w:r>
            <w:r>
              <w:rPr>
                <w:rStyle w:val="Hyperlink"/>
                <w:noProof/>
              </w:rPr>
              <w:tab/>
            </w:r>
            <w:r>
              <w:rPr>
                <w:noProof/>
                <w:webHidden/>
              </w:rPr>
              <w:tab/>
            </w:r>
            <w:r>
              <w:rPr>
                <w:noProof/>
                <w:webHidden/>
              </w:rPr>
              <w:fldChar w:fldCharType="begin"/>
            </w:r>
            <w:r>
              <w:rPr>
                <w:noProof/>
                <w:webHidden/>
              </w:rPr>
              <w:instrText xml:space="preserve"> PAGEREF _Toc200205569 \h </w:instrText>
            </w:r>
            <w:r>
              <w:rPr>
                <w:noProof/>
                <w:webHidden/>
              </w:rPr>
            </w:r>
            <w:r>
              <w:rPr>
                <w:noProof/>
                <w:webHidden/>
              </w:rPr>
              <w:fldChar w:fldCharType="separate"/>
            </w:r>
            <w:r>
              <w:rPr>
                <w:noProof/>
                <w:webHidden/>
              </w:rPr>
              <w:t>31</w:t>
            </w:r>
            <w:r>
              <w:rPr>
                <w:noProof/>
                <w:webHidden/>
              </w:rPr>
              <w:fldChar w:fldCharType="end"/>
            </w:r>
          </w:hyperlink>
        </w:p>
        <w:p w14:paraId="01B786E8" w14:textId="2BF36351"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70" w:history="1">
            <w:r w:rsidRPr="00F96BCB">
              <w:rPr>
                <w:rStyle w:val="Hyperlink"/>
                <w:iCs/>
                <w:noProof/>
              </w:rPr>
              <w:t>5.1</w:t>
            </w:r>
            <w:r w:rsidRPr="00F96BCB">
              <w:rPr>
                <w:rStyle w:val="Hyperlink"/>
                <w:noProof/>
              </w:rPr>
              <w:t xml:space="preserve"> Verbesserungspotenzial</w:t>
            </w:r>
            <w:r>
              <w:rPr>
                <w:noProof/>
                <w:webHidden/>
              </w:rPr>
              <w:tab/>
            </w:r>
            <w:r>
              <w:rPr>
                <w:noProof/>
                <w:webHidden/>
              </w:rPr>
              <w:fldChar w:fldCharType="begin"/>
            </w:r>
            <w:r>
              <w:rPr>
                <w:noProof/>
                <w:webHidden/>
              </w:rPr>
              <w:instrText xml:space="preserve"> PAGEREF _Toc200205570 \h </w:instrText>
            </w:r>
            <w:r>
              <w:rPr>
                <w:noProof/>
                <w:webHidden/>
              </w:rPr>
            </w:r>
            <w:r>
              <w:rPr>
                <w:noProof/>
                <w:webHidden/>
              </w:rPr>
              <w:fldChar w:fldCharType="separate"/>
            </w:r>
            <w:r>
              <w:rPr>
                <w:noProof/>
                <w:webHidden/>
              </w:rPr>
              <w:t>31</w:t>
            </w:r>
            <w:r>
              <w:rPr>
                <w:noProof/>
                <w:webHidden/>
              </w:rPr>
              <w:fldChar w:fldCharType="end"/>
            </w:r>
          </w:hyperlink>
        </w:p>
        <w:p w14:paraId="78BF23F5" w14:textId="35E33DA8"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71" w:history="1">
            <w:r w:rsidRPr="00F96BCB">
              <w:rPr>
                <w:rStyle w:val="Hyperlink"/>
                <w:iCs/>
                <w:noProof/>
              </w:rPr>
              <w:t>5.2</w:t>
            </w:r>
            <w:r w:rsidRPr="00F96BCB">
              <w:rPr>
                <w:rStyle w:val="Hyperlink"/>
                <w:noProof/>
              </w:rPr>
              <w:t xml:space="preserve"> Ausblick</w:t>
            </w:r>
            <w:r>
              <w:rPr>
                <w:noProof/>
                <w:webHidden/>
              </w:rPr>
              <w:tab/>
            </w:r>
            <w:r>
              <w:rPr>
                <w:noProof/>
                <w:webHidden/>
              </w:rPr>
              <w:fldChar w:fldCharType="begin"/>
            </w:r>
            <w:r>
              <w:rPr>
                <w:noProof/>
                <w:webHidden/>
              </w:rPr>
              <w:instrText xml:space="preserve"> PAGEREF _Toc200205571 \h </w:instrText>
            </w:r>
            <w:r>
              <w:rPr>
                <w:noProof/>
                <w:webHidden/>
              </w:rPr>
            </w:r>
            <w:r>
              <w:rPr>
                <w:noProof/>
                <w:webHidden/>
              </w:rPr>
              <w:fldChar w:fldCharType="separate"/>
            </w:r>
            <w:r>
              <w:rPr>
                <w:noProof/>
                <w:webHidden/>
              </w:rPr>
              <w:t>31</w:t>
            </w:r>
            <w:r>
              <w:rPr>
                <w:noProof/>
                <w:webHidden/>
              </w:rPr>
              <w:fldChar w:fldCharType="end"/>
            </w:r>
          </w:hyperlink>
        </w:p>
        <w:p w14:paraId="57D35841" w14:textId="2F73BC6F" w:rsidR="007B3DB0" w:rsidRDefault="007B3DB0">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205572" w:history="1">
            <w:r w:rsidRPr="00F96BCB">
              <w:rPr>
                <w:rStyle w:val="Hyperlink"/>
                <w:noProof/>
              </w:rPr>
              <w:t>6</w:t>
            </w:r>
            <w:r>
              <w:rPr>
                <w:rFonts w:asciiTheme="minorHAnsi" w:eastAsiaTheme="minorEastAsia" w:hAnsiTheme="minorHAnsi" w:cstheme="minorBidi"/>
                <w:noProof/>
                <w:kern w:val="2"/>
                <w:sz w:val="24"/>
                <w:szCs w:val="24"/>
                <w:lang w:val="de-CH" w:eastAsia="de-CH"/>
                <w14:ligatures w14:val="standardContextual"/>
              </w:rPr>
              <w:tab/>
            </w:r>
            <w:r w:rsidRPr="00F96BCB">
              <w:rPr>
                <w:rStyle w:val="Hyperlink"/>
                <w:noProof/>
              </w:rPr>
              <w:t>Abbildungsverzeichnis</w:t>
            </w:r>
            <w:r>
              <w:rPr>
                <w:noProof/>
                <w:webHidden/>
              </w:rPr>
              <w:tab/>
            </w:r>
            <w:r>
              <w:rPr>
                <w:noProof/>
                <w:webHidden/>
              </w:rPr>
              <w:fldChar w:fldCharType="begin"/>
            </w:r>
            <w:r>
              <w:rPr>
                <w:noProof/>
                <w:webHidden/>
              </w:rPr>
              <w:instrText xml:space="preserve"> PAGEREF _Toc200205572 \h </w:instrText>
            </w:r>
            <w:r>
              <w:rPr>
                <w:noProof/>
                <w:webHidden/>
              </w:rPr>
            </w:r>
            <w:r>
              <w:rPr>
                <w:noProof/>
                <w:webHidden/>
              </w:rPr>
              <w:fldChar w:fldCharType="separate"/>
            </w:r>
            <w:r>
              <w:rPr>
                <w:noProof/>
                <w:webHidden/>
              </w:rPr>
              <w:t>33</w:t>
            </w:r>
            <w:r>
              <w:rPr>
                <w:noProof/>
                <w:webHidden/>
              </w:rPr>
              <w:fldChar w:fldCharType="end"/>
            </w:r>
          </w:hyperlink>
        </w:p>
        <w:p w14:paraId="61ED95E5" w14:textId="4801FCCC" w:rsidR="007B3DB0" w:rsidRDefault="007B3DB0">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205573" w:history="1">
            <w:r w:rsidRPr="00F96BCB">
              <w:rPr>
                <w:rStyle w:val="Hyperlink"/>
                <w:noProof/>
              </w:rPr>
              <w:t>7</w:t>
            </w:r>
            <w:r>
              <w:rPr>
                <w:rFonts w:asciiTheme="minorHAnsi" w:eastAsiaTheme="minorEastAsia" w:hAnsiTheme="minorHAnsi" w:cstheme="minorBidi"/>
                <w:noProof/>
                <w:kern w:val="2"/>
                <w:sz w:val="24"/>
                <w:szCs w:val="24"/>
                <w:lang w:val="de-CH" w:eastAsia="de-CH"/>
                <w14:ligatures w14:val="standardContextual"/>
              </w:rPr>
              <w:tab/>
            </w:r>
            <w:r w:rsidRPr="00F96BCB">
              <w:rPr>
                <w:rStyle w:val="Hyperlink"/>
                <w:noProof/>
              </w:rPr>
              <w:t>Tabellenverzeichnis</w:t>
            </w:r>
            <w:r>
              <w:rPr>
                <w:noProof/>
                <w:webHidden/>
              </w:rPr>
              <w:tab/>
            </w:r>
            <w:r>
              <w:rPr>
                <w:noProof/>
                <w:webHidden/>
              </w:rPr>
              <w:fldChar w:fldCharType="begin"/>
            </w:r>
            <w:r>
              <w:rPr>
                <w:noProof/>
                <w:webHidden/>
              </w:rPr>
              <w:instrText xml:space="preserve"> PAGEREF _Toc200205573 \h </w:instrText>
            </w:r>
            <w:r>
              <w:rPr>
                <w:noProof/>
                <w:webHidden/>
              </w:rPr>
            </w:r>
            <w:r>
              <w:rPr>
                <w:noProof/>
                <w:webHidden/>
              </w:rPr>
              <w:fldChar w:fldCharType="separate"/>
            </w:r>
            <w:r>
              <w:rPr>
                <w:noProof/>
                <w:webHidden/>
              </w:rPr>
              <w:t>33</w:t>
            </w:r>
            <w:r>
              <w:rPr>
                <w:noProof/>
                <w:webHidden/>
              </w:rPr>
              <w:fldChar w:fldCharType="end"/>
            </w:r>
          </w:hyperlink>
        </w:p>
        <w:p w14:paraId="729C5BB0" w14:textId="72B89CD3" w:rsidR="007B3DB0" w:rsidRDefault="007B3DB0">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205574" w:history="1">
            <w:r w:rsidRPr="00F96BCB">
              <w:rPr>
                <w:rStyle w:val="Hyperlink"/>
                <w:noProof/>
              </w:rPr>
              <w:t>8</w:t>
            </w:r>
            <w:r>
              <w:rPr>
                <w:rFonts w:asciiTheme="minorHAnsi" w:eastAsiaTheme="minorEastAsia" w:hAnsiTheme="minorHAnsi" w:cstheme="minorBidi"/>
                <w:noProof/>
                <w:kern w:val="2"/>
                <w:sz w:val="24"/>
                <w:szCs w:val="24"/>
                <w:lang w:val="de-CH" w:eastAsia="de-CH"/>
                <w14:ligatures w14:val="standardContextual"/>
              </w:rPr>
              <w:tab/>
            </w:r>
            <w:r w:rsidRPr="00F96BCB">
              <w:rPr>
                <w:rStyle w:val="Hyperlink"/>
                <w:noProof/>
              </w:rPr>
              <w:t>Glossar</w:t>
            </w:r>
            <w:r>
              <w:rPr>
                <w:noProof/>
                <w:webHidden/>
              </w:rPr>
              <w:tab/>
            </w:r>
            <w:r>
              <w:rPr>
                <w:noProof/>
                <w:webHidden/>
              </w:rPr>
              <w:fldChar w:fldCharType="begin"/>
            </w:r>
            <w:r>
              <w:rPr>
                <w:noProof/>
                <w:webHidden/>
              </w:rPr>
              <w:instrText xml:space="preserve"> PAGEREF _Toc200205574 \h </w:instrText>
            </w:r>
            <w:r>
              <w:rPr>
                <w:noProof/>
                <w:webHidden/>
              </w:rPr>
            </w:r>
            <w:r>
              <w:rPr>
                <w:noProof/>
                <w:webHidden/>
              </w:rPr>
              <w:fldChar w:fldCharType="separate"/>
            </w:r>
            <w:r>
              <w:rPr>
                <w:noProof/>
                <w:webHidden/>
              </w:rPr>
              <w:t>34</w:t>
            </w:r>
            <w:r>
              <w:rPr>
                <w:noProof/>
                <w:webHidden/>
              </w:rPr>
              <w:fldChar w:fldCharType="end"/>
            </w:r>
          </w:hyperlink>
        </w:p>
        <w:p w14:paraId="7376658C" w14:textId="57DF3461" w:rsidR="007B3DB0" w:rsidRDefault="007B3DB0">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205575" w:history="1">
            <w:r w:rsidRPr="00F96BCB">
              <w:rPr>
                <w:rStyle w:val="Hyperlink"/>
                <w:noProof/>
              </w:rPr>
              <w:t>9</w:t>
            </w:r>
            <w:r>
              <w:rPr>
                <w:rFonts w:asciiTheme="minorHAnsi" w:eastAsiaTheme="minorEastAsia" w:hAnsiTheme="minorHAnsi" w:cstheme="minorBidi"/>
                <w:noProof/>
                <w:kern w:val="2"/>
                <w:sz w:val="24"/>
                <w:szCs w:val="24"/>
                <w:lang w:val="de-CH" w:eastAsia="de-CH"/>
                <w14:ligatures w14:val="standardContextual"/>
              </w:rPr>
              <w:tab/>
            </w:r>
            <w:r w:rsidRPr="00F96BCB">
              <w:rPr>
                <w:rStyle w:val="Hyperlink"/>
                <w:noProof/>
                <w:lang w:val="de-DE"/>
              </w:rPr>
              <w:t>Literaturverzeichnis</w:t>
            </w:r>
            <w:r>
              <w:rPr>
                <w:noProof/>
                <w:webHidden/>
              </w:rPr>
              <w:tab/>
            </w:r>
            <w:r>
              <w:rPr>
                <w:noProof/>
                <w:webHidden/>
              </w:rPr>
              <w:fldChar w:fldCharType="begin"/>
            </w:r>
            <w:r>
              <w:rPr>
                <w:noProof/>
                <w:webHidden/>
              </w:rPr>
              <w:instrText xml:space="preserve"> PAGEREF _Toc200205575 \h </w:instrText>
            </w:r>
            <w:r>
              <w:rPr>
                <w:noProof/>
                <w:webHidden/>
              </w:rPr>
            </w:r>
            <w:r>
              <w:rPr>
                <w:noProof/>
                <w:webHidden/>
              </w:rPr>
              <w:fldChar w:fldCharType="separate"/>
            </w:r>
            <w:r>
              <w:rPr>
                <w:noProof/>
                <w:webHidden/>
              </w:rPr>
              <w:t>35</w:t>
            </w:r>
            <w:r>
              <w:rPr>
                <w:noProof/>
                <w:webHidden/>
              </w:rPr>
              <w:fldChar w:fldCharType="end"/>
            </w:r>
          </w:hyperlink>
        </w:p>
        <w:p w14:paraId="20229A62" w14:textId="19E829F7" w:rsidR="007B3DB0" w:rsidRDefault="007B3DB0">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205576" w:history="1">
            <w:r w:rsidRPr="00F96BCB">
              <w:rPr>
                <w:rStyle w:val="Hyperlink"/>
                <w:noProof/>
              </w:rPr>
              <w:t>10</w:t>
            </w:r>
            <w:r>
              <w:rPr>
                <w:rFonts w:asciiTheme="minorHAnsi" w:eastAsiaTheme="minorEastAsia" w:hAnsiTheme="minorHAnsi" w:cstheme="minorBidi"/>
                <w:noProof/>
                <w:kern w:val="2"/>
                <w:sz w:val="24"/>
                <w:szCs w:val="24"/>
                <w:lang w:val="de-CH" w:eastAsia="de-CH"/>
                <w14:ligatures w14:val="standardContextual"/>
              </w:rPr>
              <w:tab/>
            </w:r>
            <w:r w:rsidRPr="00F96BCB">
              <w:rPr>
                <w:rStyle w:val="Hyperlink"/>
                <w:noProof/>
              </w:rPr>
              <w:t>Anhang</w:t>
            </w:r>
            <w:r>
              <w:rPr>
                <w:noProof/>
                <w:webHidden/>
              </w:rPr>
              <w:tab/>
            </w:r>
            <w:r>
              <w:rPr>
                <w:noProof/>
                <w:webHidden/>
              </w:rPr>
              <w:fldChar w:fldCharType="begin"/>
            </w:r>
            <w:r>
              <w:rPr>
                <w:noProof/>
                <w:webHidden/>
              </w:rPr>
              <w:instrText xml:space="preserve"> PAGEREF _Toc200205576 \h </w:instrText>
            </w:r>
            <w:r>
              <w:rPr>
                <w:noProof/>
                <w:webHidden/>
              </w:rPr>
            </w:r>
            <w:r>
              <w:rPr>
                <w:noProof/>
                <w:webHidden/>
              </w:rPr>
              <w:fldChar w:fldCharType="separate"/>
            </w:r>
            <w:r>
              <w:rPr>
                <w:noProof/>
                <w:webHidden/>
              </w:rPr>
              <w:t>36</w:t>
            </w:r>
            <w:r>
              <w:rPr>
                <w:noProof/>
                <w:webHidden/>
              </w:rPr>
              <w:fldChar w:fldCharType="end"/>
            </w:r>
          </w:hyperlink>
        </w:p>
        <w:p w14:paraId="6A895214" w14:textId="322ECB2D" w:rsidR="007B3DB0" w:rsidRDefault="007B3DB0">
          <w:pPr>
            <w:pStyle w:val="Verzeichnis2"/>
            <w:rPr>
              <w:rFonts w:asciiTheme="minorHAnsi" w:eastAsiaTheme="minorEastAsia" w:hAnsiTheme="minorHAnsi" w:cstheme="minorBidi"/>
              <w:noProof/>
              <w:kern w:val="2"/>
              <w:sz w:val="24"/>
              <w:szCs w:val="24"/>
              <w:lang w:eastAsia="de-CH"/>
              <w14:ligatures w14:val="standardContextual"/>
            </w:rPr>
          </w:pPr>
          <w:hyperlink w:anchor="_Toc200205577" w:history="1">
            <w:r w:rsidRPr="00F96BCB">
              <w:rPr>
                <w:rStyle w:val="Hyperlink"/>
                <w:iCs/>
                <w:noProof/>
              </w:rPr>
              <w:t>10.1</w:t>
            </w:r>
            <w:r w:rsidRPr="00F96BCB">
              <w:rPr>
                <w:rStyle w:val="Hyperlink"/>
                <w:noProof/>
              </w:rPr>
              <w:t xml:space="preserve"> Meeting Protokoll</w:t>
            </w:r>
            <w:r>
              <w:rPr>
                <w:noProof/>
                <w:webHidden/>
              </w:rPr>
              <w:tab/>
            </w:r>
            <w:r>
              <w:rPr>
                <w:noProof/>
                <w:webHidden/>
              </w:rPr>
              <w:fldChar w:fldCharType="begin"/>
            </w:r>
            <w:r>
              <w:rPr>
                <w:noProof/>
                <w:webHidden/>
              </w:rPr>
              <w:instrText xml:space="preserve"> PAGEREF _Toc200205577 \h </w:instrText>
            </w:r>
            <w:r>
              <w:rPr>
                <w:noProof/>
                <w:webHidden/>
              </w:rPr>
            </w:r>
            <w:r>
              <w:rPr>
                <w:noProof/>
                <w:webHidden/>
              </w:rPr>
              <w:fldChar w:fldCharType="separate"/>
            </w:r>
            <w:r>
              <w:rPr>
                <w:noProof/>
                <w:webHidden/>
              </w:rPr>
              <w:t>36</w:t>
            </w:r>
            <w:r>
              <w:rPr>
                <w:noProof/>
                <w:webHidden/>
              </w:rPr>
              <w:fldChar w:fldCharType="end"/>
            </w:r>
          </w:hyperlink>
        </w:p>
        <w:p w14:paraId="311EB71D" w14:textId="40A6A663"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78" w:history="1">
            <w:r w:rsidRPr="00F96BCB">
              <w:rPr>
                <w:rStyle w:val="Hyperlink"/>
                <w:iCs/>
                <w:noProof/>
              </w:rPr>
              <w:t>10.1.1</w:t>
            </w:r>
            <w:r w:rsidRPr="00F96BCB">
              <w:rPr>
                <w:rStyle w:val="Hyperlink"/>
                <w:noProof/>
              </w:rPr>
              <w:t xml:space="preserve"> Kick-off Meeting (24.02.2025 09:00)</w:t>
            </w:r>
            <w:r>
              <w:rPr>
                <w:noProof/>
                <w:webHidden/>
              </w:rPr>
              <w:tab/>
            </w:r>
            <w:r>
              <w:rPr>
                <w:noProof/>
                <w:webHidden/>
              </w:rPr>
              <w:fldChar w:fldCharType="begin"/>
            </w:r>
            <w:r>
              <w:rPr>
                <w:noProof/>
                <w:webHidden/>
              </w:rPr>
              <w:instrText xml:space="preserve"> PAGEREF _Toc200205578 \h </w:instrText>
            </w:r>
            <w:r>
              <w:rPr>
                <w:noProof/>
                <w:webHidden/>
              </w:rPr>
            </w:r>
            <w:r>
              <w:rPr>
                <w:noProof/>
                <w:webHidden/>
              </w:rPr>
              <w:fldChar w:fldCharType="separate"/>
            </w:r>
            <w:r>
              <w:rPr>
                <w:noProof/>
                <w:webHidden/>
              </w:rPr>
              <w:t>36</w:t>
            </w:r>
            <w:r>
              <w:rPr>
                <w:noProof/>
                <w:webHidden/>
              </w:rPr>
              <w:fldChar w:fldCharType="end"/>
            </w:r>
          </w:hyperlink>
        </w:p>
        <w:p w14:paraId="026391F4" w14:textId="34D16290"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79" w:history="1">
            <w:r w:rsidRPr="00F96BCB">
              <w:rPr>
                <w:rStyle w:val="Hyperlink"/>
                <w:iCs/>
                <w:noProof/>
              </w:rPr>
              <w:t>10.1.2</w:t>
            </w:r>
            <w:r w:rsidRPr="00F96BCB">
              <w:rPr>
                <w:rStyle w:val="Hyperlink"/>
                <w:noProof/>
              </w:rPr>
              <w:t xml:space="preserve"> Abgleich 1 (13.03.2025 11:00)</w:t>
            </w:r>
            <w:r>
              <w:rPr>
                <w:noProof/>
                <w:webHidden/>
              </w:rPr>
              <w:tab/>
            </w:r>
            <w:r>
              <w:rPr>
                <w:noProof/>
                <w:webHidden/>
              </w:rPr>
              <w:fldChar w:fldCharType="begin"/>
            </w:r>
            <w:r>
              <w:rPr>
                <w:noProof/>
                <w:webHidden/>
              </w:rPr>
              <w:instrText xml:space="preserve"> PAGEREF _Toc200205579 \h </w:instrText>
            </w:r>
            <w:r>
              <w:rPr>
                <w:noProof/>
                <w:webHidden/>
              </w:rPr>
            </w:r>
            <w:r>
              <w:rPr>
                <w:noProof/>
                <w:webHidden/>
              </w:rPr>
              <w:fldChar w:fldCharType="separate"/>
            </w:r>
            <w:r>
              <w:rPr>
                <w:noProof/>
                <w:webHidden/>
              </w:rPr>
              <w:t>36</w:t>
            </w:r>
            <w:r>
              <w:rPr>
                <w:noProof/>
                <w:webHidden/>
              </w:rPr>
              <w:fldChar w:fldCharType="end"/>
            </w:r>
          </w:hyperlink>
        </w:p>
        <w:p w14:paraId="40E2FCE1" w14:textId="3BD4326E"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80" w:history="1">
            <w:r w:rsidRPr="00F96BCB">
              <w:rPr>
                <w:rStyle w:val="Hyperlink"/>
                <w:iCs/>
                <w:noProof/>
              </w:rPr>
              <w:t>10.1.3</w:t>
            </w:r>
            <w:r w:rsidRPr="00F96BCB">
              <w:rPr>
                <w:rStyle w:val="Hyperlink"/>
                <w:noProof/>
              </w:rPr>
              <w:t xml:space="preserve"> Abgleich 2 (24.03.2025 09:00)</w:t>
            </w:r>
            <w:r>
              <w:rPr>
                <w:noProof/>
                <w:webHidden/>
              </w:rPr>
              <w:tab/>
            </w:r>
            <w:r>
              <w:rPr>
                <w:noProof/>
                <w:webHidden/>
              </w:rPr>
              <w:fldChar w:fldCharType="begin"/>
            </w:r>
            <w:r>
              <w:rPr>
                <w:noProof/>
                <w:webHidden/>
              </w:rPr>
              <w:instrText xml:space="preserve"> PAGEREF _Toc200205580 \h </w:instrText>
            </w:r>
            <w:r>
              <w:rPr>
                <w:noProof/>
                <w:webHidden/>
              </w:rPr>
            </w:r>
            <w:r>
              <w:rPr>
                <w:noProof/>
                <w:webHidden/>
              </w:rPr>
              <w:fldChar w:fldCharType="separate"/>
            </w:r>
            <w:r>
              <w:rPr>
                <w:noProof/>
                <w:webHidden/>
              </w:rPr>
              <w:t>36</w:t>
            </w:r>
            <w:r>
              <w:rPr>
                <w:noProof/>
                <w:webHidden/>
              </w:rPr>
              <w:fldChar w:fldCharType="end"/>
            </w:r>
          </w:hyperlink>
        </w:p>
        <w:p w14:paraId="5F0C2944" w14:textId="404CE944"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81" w:history="1">
            <w:r w:rsidRPr="00F96BCB">
              <w:rPr>
                <w:rStyle w:val="Hyperlink"/>
                <w:iCs/>
                <w:noProof/>
              </w:rPr>
              <w:t>10.1.4</w:t>
            </w:r>
            <w:r w:rsidRPr="00F96BCB">
              <w:rPr>
                <w:rStyle w:val="Hyperlink"/>
                <w:noProof/>
              </w:rPr>
              <w:t xml:space="preserve"> Expertentreff (07.04.2025 09:00)</w:t>
            </w:r>
            <w:r>
              <w:rPr>
                <w:noProof/>
                <w:webHidden/>
              </w:rPr>
              <w:tab/>
            </w:r>
            <w:r>
              <w:rPr>
                <w:noProof/>
                <w:webHidden/>
              </w:rPr>
              <w:fldChar w:fldCharType="begin"/>
            </w:r>
            <w:r>
              <w:rPr>
                <w:noProof/>
                <w:webHidden/>
              </w:rPr>
              <w:instrText xml:space="preserve"> PAGEREF _Toc200205581 \h </w:instrText>
            </w:r>
            <w:r>
              <w:rPr>
                <w:noProof/>
                <w:webHidden/>
              </w:rPr>
            </w:r>
            <w:r>
              <w:rPr>
                <w:noProof/>
                <w:webHidden/>
              </w:rPr>
              <w:fldChar w:fldCharType="separate"/>
            </w:r>
            <w:r>
              <w:rPr>
                <w:noProof/>
                <w:webHidden/>
              </w:rPr>
              <w:t>37</w:t>
            </w:r>
            <w:r>
              <w:rPr>
                <w:noProof/>
                <w:webHidden/>
              </w:rPr>
              <w:fldChar w:fldCharType="end"/>
            </w:r>
          </w:hyperlink>
        </w:p>
        <w:p w14:paraId="70980B43" w14:textId="780B48AF"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82" w:history="1">
            <w:r w:rsidRPr="00F96BCB">
              <w:rPr>
                <w:rStyle w:val="Hyperlink"/>
                <w:iCs/>
                <w:noProof/>
              </w:rPr>
              <w:t>10.1.5</w:t>
            </w:r>
            <w:r w:rsidRPr="00F96BCB">
              <w:rPr>
                <w:rStyle w:val="Hyperlink"/>
                <w:noProof/>
              </w:rPr>
              <w:t xml:space="preserve"> Abgleich 3 (22.04.2025 09:00)</w:t>
            </w:r>
            <w:r>
              <w:rPr>
                <w:noProof/>
                <w:webHidden/>
              </w:rPr>
              <w:tab/>
            </w:r>
            <w:r>
              <w:rPr>
                <w:noProof/>
                <w:webHidden/>
              </w:rPr>
              <w:fldChar w:fldCharType="begin"/>
            </w:r>
            <w:r>
              <w:rPr>
                <w:noProof/>
                <w:webHidden/>
              </w:rPr>
              <w:instrText xml:space="preserve"> PAGEREF _Toc200205582 \h </w:instrText>
            </w:r>
            <w:r>
              <w:rPr>
                <w:noProof/>
                <w:webHidden/>
              </w:rPr>
            </w:r>
            <w:r>
              <w:rPr>
                <w:noProof/>
                <w:webHidden/>
              </w:rPr>
              <w:fldChar w:fldCharType="separate"/>
            </w:r>
            <w:r>
              <w:rPr>
                <w:noProof/>
                <w:webHidden/>
              </w:rPr>
              <w:t>37</w:t>
            </w:r>
            <w:r>
              <w:rPr>
                <w:noProof/>
                <w:webHidden/>
              </w:rPr>
              <w:fldChar w:fldCharType="end"/>
            </w:r>
          </w:hyperlink>
        </w:p>
        <w:p w14:paraId="13F50952" w14:textId="1731A910"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83" w:history="1">
            <w:r w:rsidRPr="00F96BCB">
              <w:rPr>
                <w:rStyle w:val="Hyperlink"/>
                <w:iCs/>
                <w:noProof/>
              </w:rPr>
              <w:t>10.1.6</w:t>
            </w:r>
            <w:r w:rsidRPr="00F96BCB">
              <w:rPr>
                <w:rStyle w:val="Hyperlink"/>
                <w:noProof/>
              </w:rPr>
              <w:t xml:space="preserve"> Abgleich 4 (05.05.2025 09:00)</w:t>
            </w:r>
            <w:r>
              <w:rPr>
                <w:noProof/>
                <w:webHidden/>
              </w:rPr>
              <w:tab/>
            </w:r>
            <w:r>
              <w:rPr>
                <w:noProof/>
                <w:webHidden/>
              </w:rPr>
              <w:fldChar w:fldCharType="begin"/>
            </w:r>
            <w:r>
              <w:rPr>
                <w:noProof/>
                <w:webHidden/>
              </w:rPr>
              <w:instrText xml:space="preserve"> PAGEREF _Toc200205583 \h </w:instrText>
            </w:r>
            <w:r>
              <w:rPr>
                <w:noProof/>
                <w:webHidden/>
              </w:rPr>
            </w:r>
            <w:r>
              <w:rPr>
                <w:noProof/>
                <w:webHidden/>
              </w:rPr>
              <w:fldChar w:fldCharType="separate"/>
            </w:r>
            <w:r>
              <w:rPr>
                <w:noProof/>
                <w:webHidden/>
              </w:rPr>
              <w:t>37</w:t>
            </w:r>
            <w:r>
              <w:rPr>
                <w:noProof/>
                <w:webHidden/>
              </w:rPr>
              <w:fldChar w:fldCharType="end"/>
            </w:r>
          </w:hyperlink>
        </w:p>
        <w:p w14:paraId="3A734B8E" w14:textId="231299CF"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84" w:history="1">
            <w:r w:rsidRPr="00F96BCB">
              <w:rPr>
                <w:rStyle w:val="Hyperlink"/>
                <w:iCs/>
                <w:noProof/>
              </w:rPr>
              <w:t>10.1.7</w:t>
            </w:r>
            <w:r w:rsidRPr="00F96BCB">
              <w:rPr>
                <w:rStyle w:val="Hyperlink"/>
                <w:noProof/>
              </w:rPr>
              <w:t xml:space="preserve"> Abgleich 5 (19.05.2025 09:00)</w:t>
            </w:r>
            <w:r>
              <w:rPr>
                <w:noProof/>
                <w:webHidden/>
              </w:rPr>
              <w:tab/>
            </w:r>
            <w:r>
              <w:rPr>
                <w:noProof/>
                <w:webHidden/>
              </w:rPr>
              <w:fldChar w:fldCharType="begin"/>
            </w:r>
            <w:r>
              <w:rPr>
                <w:noProof/>
                <w:webHidden/>
              </w:rPr>
              <w:instrText xml:space="preserve"> PAGEREF _Toc200205584 \h </w:instrText>
            </w:r>
            <w:r>
              <w:rPr>
                <w:noProof/>
                <w:webHidden/>
              </w:rPr>
            </w:r>
            <w:r>
              <w:rPr>
                <w:noProof/>
                <w:webHidden/>
              </w:rPr>
              <w:fldChar w:fldCharType="separate"/>
            </w:r>
            <w:r>
              <w:rPr>
                <w:noProof/>
                <w:webHidden/>
              </w:rPr>
              <w:t>38</w:t>
            </w:r>
            <w:r>
              <w:rPr>
                <w:noProof/>
                <w:webHidden/>
              </w:rPr>
              <w:fldChar w:fldCharType="end"/>
            </w:r>
          </w:hyperlink>
        </w:p>
        <w:p w14:paraId="74266C56" w14:textId="64D34167" w:rsidR="007B3DB0" w:rsidRDefault="007B3DB0">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5585" w:history="1">
            <w:r w:rsidRPr="00F96BCB">
              <w:rPr>
                <w:rStyle w:val="Hyperlink"/>
                <w:iCs/>
                <w:noProof/>
              </w:rPr>
              <w:t>10.1.8</w:t>
            </w:r>
            <w:r w:rsidRPr="00F96BCB">
              <w:rPr>
                <w:rStyle w:val="Hyperlink"/>
                <w:noProof/>
              </w:rPr>
              <w:t xml:space="preserve"> Abgleich 6 (02.06.2025 09:00)</w:t>
            </w:r>
            <w:r>
              <w:rPr>
                <w:noProof/>
                <w:webHidden/>
              </w:rPr>
              <w:tab/>
            </w:r>
            <w:r>
              <w:rPr>
                <w:noProof/>
                <w:webHidden/>
              </w:rPr>
              <w:fldChar w:fldCharType="begin"/>
            </w:r>
            <w:r>
              <w:rPr>
                <w:noProof/>
                <w:webHidden/>
              </w:rPr>
              <w:instrText xml:space="preserve"> PAGEREF _Toc200205585 \h </w:instrText>
            </w:r>
            <w:r>
              <w:rPr>
                <w:noProof/>
                <w:webHidden/>
              </w:rPr>
            </w:r>
            <w:r>
              <w:rPr>
                <w:noProof/>
                <w:webHidden/>
              </w:rPr>
              <w:fldChar w:fldCharType="separate"/>
            </w:r>
            <w:r>
              <w:rPr>
                <w:noProof/>
                <w:webHidden/>
              </w:rPr>
              <w:t>38</w:t>
            </w:r>
            <w:r>
              <w:rPr>
                <w:noProof/>
                <w:webHidden/>
              </w:rPr>
              <w:fldChar w:fldCharType="end"/>
            </w:r>
          </w:hyperlink>
        </w:p>
        <w:p w14:paraId="011712B6" w14:textId="4A9D7AA7" w:rsidR="007B3DB0" w:rsidRDefault="007B3DB0">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205586" w:history="1">
            <w:r w:rsidRPr="00F96BCB">
              <w:rPr>
                <w:rStyle w:val="Hyperlink"/>
                <w:noProof/>
              </w:rPr>
              <w:t>11</w:t>
            </w:r>
            <w:r>
              <w:rPr>
                <w:rFonts w:asciiTheme="minorHAnsi" w:eastAsiaTheme="minorEastAsia" w:hAnsiTheme="minorHAnsi" w:cstheme="minorBidi"/>
                <w:noProof/>
                <w:kern w:val="2"/>
                <w:sz w:val="24"/>
                <w:szCs w:val="24"/>
                <w:lang w:val="de-CH" w:eastAsia="de-CH"/>
                <w14:ligatures w14:val="standardContextual"/>
              </w:rPr>
              <w:tab/>
            </w:r>
            <w:r w:rsidRPr="00F96BCB">
              <w:rPr>
                <w:rStyle w:val="Hyperlink"/>
                <w:noProof/>
              </w:rPr>
              <w:t>Selbständigkeitserklärung</w:t>
            </w:r>
            <w:r>
              <w:rPr>
                <w:noProof/>
                <w:webHidden/>
              </w:rPr>
              <w:tab/>
            </w:r>
            <w:r>
              <w:rPr>
                <w:noProof/>
                <w:webHidden/>
              </w:rPr>
              <w:fldChar w:fldCharType="begin"/>
            </w:r>
            <w:r>
              <w:rPr>
                <w:noProof/>
                <w:webHidden/>
              </w:rPr>
              <w:instrText xml:space="preserve"> PAGEREF _Toc200205586 \h </w:instrText>
            </w:r>
            <w:r>
              <w:rPr>
                <w:noProof/>
                <w:webHidden/>
              </w:rPr>
            </w:r>
            <w:r>
              <w:rPr>
                <w:noProof/>
                <w:webHidden/>
              </w:rPr>
              <w:fldChar w:fldCharType="separate"/>
            </w:r>
            <w:r>
              <w:rPr>
                <w:noProof/>
                <w:webHidden/>
              </w:rPr>
              <w:t>39</w:t>
            </w:r>
            <w:r>
              <w:rPr>
                <w:noProof/>
                <w:webHidden/>
              </w:rPr>
              <w:fldChar w:fldCharType="end"/>
            </w:r>
          </w:hyperlink>
        </w:p>
        <w:p w14:paraId="484D0EE5" w14:textId="6D358025" w:rsidR="00067A11" w:rsidRPr="00F42C1F" w:rsidRDefault="00067A11">
          <w:r w:rsidRPr="00F42C1F">
            <w:rPr>
              <w:b/>
              <w:bCs/>
            </w:rPr>
            <w:fldChar w:fldCharType="end"/>
          </w:r>
        </w:p>
      </w:sdtContent>
    </w:sdt>
    <w:p w14:paraId="00D47809" w14:textId="6C17FDC3" w:rsidR="006312CC" w:rsidRPr="00F42C1F" w:rsidRDefault="006312CC"/>
    <w:p w14:paraId="1D708000" w14:textId="77777777" w:rsidR="00751AC2" w:rsidRDefault="00751AC2">
      <w:pPr>
        <w:spacing w:line="240" w:lineRule="auto"/>
        <w:rPr>
          <w:rFonts w:eastAsia="Times New Roman"/>
          <w:bCs/>
          <w:sz w:val="28"/>
          <w:szCs w:val="28"/>
        </w:rPr>
      </w:pPr>
      <w:r>
        <w:br w:type="page"/>
      </w:r>
    </w:p>
    <w:p w14:paraId="6268C840" w14:textId="1574D514" w:rsidR="0075507B" w:rsidRPr="0075507B" w:rsidRDefault="007116DC" w:rsidP="00AF0EAF">
      <w:pPr>
        <w:pStyle w:val="berschrift1"/>
      </w:pPr>
      <w:bookmarkStart w:id="3" w:name="_Toc193462313"/>
      <w:bookmarkStart w:id="4" w:name="_Toc200205516"/>
      <w:r w:rsidRPr="00F42C1F">
        <w:lastRenderedPageBreak/>
        <w:t>Einleitung</w:t>
      </w:r>
      <w:bookmarkEnd w:id="3"/>
      <w:bookmarkEnd w:id="4"/>
    </w:p>
    <w:p w14:paraId="6EABB7A0" w14:textId="3CFA743C" w:rsidR="0005437D" w:rsidRPr="00F42C1F" w:rsidRDefault="0005437D" w:rsidP="0005437D">
      <w:r w:rsidRPr="00F42C1F">
        <w:t>Path Tracing ist eine physikalisch genaue Rendering-Technik, die in der Computergrafik weit verbreitet ist, um das Verhalten von Licht zu simulieren. Sie ist in der Lage, äu</w:t>
      </w:r>
      <w:r w:rsidR="00C6009B" w:rsidRPr="00F42C1F">
        <w:t>ss</w:t>
      </w:r>
      <w:r w:rsidRPr="00F42C1F">
        <w:t>erst realistische Bilder zu erzeugen, indem sie die Pfade einzelner Lichtstrahlen bei der Interaktion mit Oberflächen in einer Szene nachzeichnet. Diese Methode ist jedoch rechenintensiv und anfällig für Rauschen, insbesondere in Szenarien mit komplexen Beleuchtungseffekten wie globaler Beleuchtung, Kaustik und indirekter Beleuchtung.</w:t>
      </w:r>
    </w:p>
    <w:p w14:paraId="4CB06D4F" w14:textId="77777777" w:rsidR="0005437D" w:rsidRPr="00F42C1F" w:rsidRDefault="0005437D" w:rsidP="0005437D"/>
    <w:p w14:paraId="275E5707" w14:textId="6CC93449" w:rsidR="0005437D" w:rsidRPr="00F42C1F" w:rsidRDefault="0005437D" w:rsidP="0005437D">
      <w:r w:rsidRPr="00F42C1F">
        <w:t xml:space="preserve">Die Hauptquelle des Rauschens </w:t>
      </w:r>
      <w:r w:rsidR="00251518" w:rsidRPr="00F42C1F">
        <w:t>beim Path Tracing</w:t>
      </w:r>
      <w:r w:rsidRPr="00F42C1F">
        <w:t xml:space="preserve"> liegt in der stochastischen Natur der Monte-Carlo-Integration, die zur Annäherung an die Rendering-Gleichung verwendet wird. Da die Farbe jedes Pixels durch Mittelwertbildung aus einer endlichen Anzahl zufälliger Lichtpfade geschätzt wird, führt eine geringe Anzahl von Stichproben zu einer hohen Varianz, die sich im endgültigen Bild als körniges oder fleckiges Rauschen äu</w:t>
      </w:r>
      <w:r w:rsidR="00DA7BC7" w:rsidRPr="00F42C1F">
        <w:t>ss</w:t>
      </w:r>
      <w:r w:rsidRPr="00F42C1F">
        <w:t>ert. Eine Erhöhung der Anzahl der Abtastwerte pro Pixel kann das Rauschen zwar verringern, doch ist dieser Ansatz aufgrund der</w:t>
      </w:r>
      <w:r w:rsidR="00205D92" w:rsidRPr="00F42C1F">
        <w:t xml:space="preserve"> </w:t>
      </w:r>
      <w:r w:rsidRPr="00F42C1F">
        <w:t>ansteigenden Rendering-Zeit oft nicht praktikabel.</w:t>
      </w:r>
    </w:p>
    <w:p w14:paraId="693D6D86" w14:textId="77777777" w:rsidR="0005437D" w:rsidRPr="00F42C1F" w:rsidRDefault="0005437D" w:rsidP="0005437D"/>
    <w:p w14:paraId="749FA08B" w14:textId="077DA977" w:rsidR="0005437D" w:rsidRPr="00F42C1F" w:rsidRDefault="0005437D" w:rsidP="0005437D">
      <w:r w:rsidRPr="00F42C1F">
        <w:t xml:space="preserve">Um dieses Problem zu lösen, wurden Entrauschungstechniken entwickelt, </w:t>
      </w:r>
      <w:r w:rsidR="00827B8E" w:rsidRPr="00F42C1F">
        <w:t>welche</w:t>
      </w:r>
      <w:r w:rsidR="00205D92" w:rsidRPr="00F42C1F">
        <w:t xml:space="preserve"> qualitativ hochwertige Bilder</w:t>
      </w:r>
      <w:r w:rsidRPr="00F42C1F">
        <w:t xml:space="preserve"> mit deutlich weniger Stichproben erzeugen. Diese Entrauschungsverfahren nutzen statistische, analytische und auf maschinellem Lernen basierende Methoden, um ein sauberes Bild aus einem verrauschten Eingangssignal zu rekonstruieren. Herkömmliche Entrauschungsmethoden beruhen auf Filtertechniken, die verrauschte Regionen glätten und dabei wichtige Details erhalten, während moderne, auf Deep Learning basierende Entrauschungsmethoden neuronale Netzwerke verwenden, die auf gro</w:t>
      </w:r>
      <w:r w:rsidR="00DA7BC7" w:rsidRPr="00F42C1F">
        <w:t>ss</w:t>
      </w:r>
      <w:r w:rsidRPr="00F42C1F">
        <w:t xml:space="preserve">en Datensätzen trainiert wurden, um Rauschen effektiv vorherzusagen und zu entfernen. </w:t>
      </w:r>
      <w:r w:rsidR="00A827D3" w:rsidRPr="00F42C1F">
        <w:t xml:space="preserve">Durch die intelligente Unterscheidung von Rauschen und echten Details ermöglichen diese Verfahren schnellere Rendering-Workflows und machen </w:t>
      </w:r>
      <w:r w:rsidR="0056118A" w:rsidRPr="00F42C1F">
        <w:t>Path Tracing</w:t>
      </w:r>
      <w:r w:rsidR="00A827D3" w:rsidRPr="00F42C1F">
        <w:t xml:space="preserve"> für Echtzeitanwendungen wie interaktives Rendering und Spielgrafik möglich.</w:t>
      </w:r>
    </w:p>
    <w:p w14:paraId="46F48653" w14:textId="77777777" w:rsidR="008642BF" w:rsidRPr="00F42C1F" w:rsidRDefault="008642BF" w:rsidP="0005437D"/>
    <w:p w14:paraId="72D657EC" w14:textId="6C2C0E21" w:rsidR="0089769F" w:rsidRPr="00F42C1F" w:rsidRDefault="008642BF" w:rsidP="00BF0436">
      <w:r w:rsidRPr="00F42C1F">
        <w:t xml:space="preserve">Diese Arbeit erforscht die Rauschunterdrückung beim Path Tracing </w:t>
      </w:r>
      <w:r w:rsidR="000A118E" w:rsidRPr="00F42C1F">
        <w:t xml:space="preserve">mit </w:t>
      </w:r>
      <w:r w:rsidR="00B14DEB" w:rsidRPr="00F42C1F">
        <w:t>V</w:t>
      </w:r>
      <w:r w:rsidR="000A118E" w:rsidRPr="00F42C1F">
        <w:t>erwendung von neuronalen Netzwerken.</w:t>
      </w:r>
    </w:p>
    <w:p w14:paraId="168661C7" w14:textId="77777777" w:rsidR="00C16D74" w:rsidRDefault="00C16D74">
      <w:pPr>
        <w:spacing w:line="240" w:lineRule="auto"/>
      </w:pPr>
      <w:r>
        <w:br w:type="page"/>
      </w:r>
    </w:p>
    <w:p w14:paraId="28D11381" w14:textId="3FB21917" w:rsidR="003377EF" w:rsidRDefault="003377EF" w:rsidP="00AB429F">
      <w:pPr>
        <w:pStyle w:val="berschrift2"/>
      </w:pPr>
      <w:bookmarkStart w:id="5" w:name="_Toc200205517"/>
      <w:r>
        <w:lastRenderedPageBreak/>
        <w:t>Forschungsfrage</w:t>
      </w:r>
      <w:r w:rsidR="00AE3573">
        <w:t xml:space="preserve"> und Zielsetzung</w:t>
      </w:r>
      <w:bookmarkEnd w:id="5"/>
    </w:p>
    <w:p w14:paraId="576144CD" w14:textId="6AD5D922" w:rsidR="003377EF" w:rsidRDefault="00E82CE7" w:rsidP="003377EF">
      <w:r w:rsidRPr="00E82CE7">
        <w:t xml:space="preserve">In dieser Arbeit wird untersucht, wie ein Autoencoder als neuronales Netz zur Rauschunterdrückung in </w:t>
      </w:r>
      <w:r>
        <w:t>P</w:t>
      </w:r>
      <w:r w:rsidRPr="00E82CE7">
        <w:t>ath-</w:t>
      </w:r>
      <w:r>
        <w:t>T</w:t>
      </w:r>
      <w:r w:rsidRPr="00E82CE7">
        <w:t>racing-basierten Renderings eingesetzt werden kann.</w:t>
      </w:r>
      <w:r w:rsidR="003377EF" w:rsidRPr="003377EF">
        <w:t xml:space="preserve"> Um den Forschungsbeitrag klar einzugrenzen, wird die zentrale Frage dieser Arbeit wie folgt formuliert:</w:t>
      </w:r>
    </w:p>
    <w:p w14:paraId="49EB53AA" w14:textId="77777777" w:rsidR="003377EF" w:rsidRDefault="003377EF" w:rsidP="003377EF"/>
    <w:p w14:paraId="5515D987" w14:textId="48554874" w:rsidR="003377EF" w:rsidRDefault="003377EF" w:rsidP="003377EF">
      <w:pPr>
        <w:rPr>
          <w:b/>
          <w:i/>
          <w:iCs/>
        </w:rPr>
      </w:pPr>
      <w:r w:rsidRPr="003377EF">
        <w:rPr>
          <w:b/>
          <w:i/>
          <w:iCs/>
        </w:rPr>
        <w:t xml:space="preserve">Inwiefern kann ein neuronales Netz, insbesondere ein Autoencoder, zur effektiven Rauschunterdrückung in </w:t>
      </w:r>
      <w:r>
        <w:rPr>
          <w:b/>
          <w:i/>
          <w:iCs/>
        </w:rPr>
        <w:t>Path-Tracing</w:t>
      </w:r>
      <w:r w:rsidRPr="003377EF">
        <w:rPr>
          <w:b/>
          <w:i/>
          <w:iCs/>
        </w:rPr>
        <w:t>-Renderings mit niedriger Abtastrate eingesetzt werden, um qualitativ hochwertige Bilder bei möglichst geringem Rechenaufwand zu rekonstruieren?</w:t>
      </w:r>
    </w:p>
    <w:p w14:paraId="0705AB4C" w14:textId="77777777" w:rsidR="00E82CE7" w:rsidRDefault="00E82CE7" w:rsidP="003377EF">
      <w:pPr>
        <w:rPr>
          <w:bCs/>
        </w:rPr>
      </w:pPr>
    </w:p>
    <w:p w14:paraId="4D6B617C" w14:textId="713B0224" w:rsidR="00E82CE7" w:rsidRDefault="00AE3573" w:rsidP="003377EF">
      <w:pPr>
        <w:rPr>
          <w:bCs/>
        </w:rPr>
      </w:pPr>
      <w:r>
        <w:rPr>
          <w:b/>
          <w:bCs/>
        </w:rPr>
        <w:t>Zielsetzung:</w:t>
      </w:r>
    </w:p>
    <w:p w14:paraId="21875F6C" w14:textId="3F2426B8" w:rsidR="00AE3573" w:rsidRDefault="00DF43C9" w:rsidP="003377EF">
      <w:pPr>
        <w:rPr>
          <w:bCs/>
        </w:rPr>
      </w:pPr>
      <w:r w:rsidRPr="00DF43C9">
        <w:rPr>
          <w:bCs/>
        </w:rPr>
        <w:t>Ziel dieser Arbeit ist es, ein neuronales Netz zur Rauschunterdrückung</w:t>
      </w:r>
      <w:r w:rsidR="006D5F0E">
        <w:rPr>
          <w:bCs/>
        </w:rPr>
        <w:t xml:space="preserve"> («Denoising»)</w:t>
      </w:r>
      <w:r w:rsidRPr="00DF43C9">
        <w:rPr>
          <w:bCs/>
        </w:rPr>
        <w:t xml:space="preserve"> in </w:t>
      </w:r>
      <w:r>
        <w:rPr>
          <w:bCs/>
        </w:rPr>
        <w:t>Path-Tracing-Bildern</w:t>
      </w:r>
      <w:r w:rsidRPr="00DF43C9">
        <w:rPr>
          <w:bCs/>
        </w:rPr>
        <w:t xml:space="preserve"> zu entwickeln und zu evaluieren. Dabei soll insbesondere untersucht werden:</w:t>
      </w:r>
    </w:p>
    <w:p w14:paraId="561AB0AE" w14:textId="77777777" w:rsidR="006D5F0E" w:rsidRDefault="006D5F0E" w:rsidP="003377EF">
      <w:pPr>
        <w:rPr>
          <w:bCs/>
        </w:rPr>
      </w:pPr>
    </w:p>
    <w:p w14:paraId="62C7430D" w14:textId="33E6AECF" w:rsidR="006D5F0E" w:rsidRDefault="006D5F0E" w:rsidP="006D5F0E">
      <w:pPr>
        <w:pStyle w:val="Listenabsatz"/>
        <w:numPr>
          <w:ilvl w:val="0"/>
          <w:numId w:val="68"/>
        </w:numPr>
        <w:rPr>
          <w:bCs/>
        </w:rPr>
      </w:pPr>
      <w:r w:rsidRPr="006D5F0E">
        <w:rPr>
          <w:bCs/>
        </w:rPr>
        <w:t>Wie effektiv ein Autoencoder bei der Rekonstruktion verrauschter Renderings mit wenigen Samples ist</w:t>
      </w:r>
    </w:p>
    <w:p w14:paraId="5BFAE5D5" w14:textId="0753C4E5" w:rsidR="006D5F0E" w:rsidRDefault="006D5F0E" w:rsidP="006D5F0E">
      <w:pPr>
        <w:pStyle w:val="Listenabsatz"/>
        <w:numPr>
          <w:ilvl w:val="0"/>
          <w:numId w:val="68"/>
        </w:numPr>
        <w:rPr>
          <w:bCs/>
        </w:rPr>
      </w:pPr>
      <w:r w:rsidRPr="006D5F0E">
        <w:rPr>
          <w:bCs/>
        </w:rPr>
        <w:t>Wie die Netzwerkarchitektur (Tiefe, Skip-Connections etc.) die Denosing</w:t>
      </w:r>
      <w:r>
        <w:rPr>
          <w:bCs/>
        </w:rPr>
        <w:t>-L</w:t>
      </w:r>
      <w:r w:rsidRPr="006D5F0E">
        <w:rPr>
          <w:bCs/>
        </w:rPr>
        <w:t>eistung beeinflusst.</w:t>
      </w:r>
    </w:p>
    <w:p w14:paraId="49321677" w14:textId="1625100F" w:rsidR="006D5F0E" w:rsidRDefault="006D5F0E" w:rsidP="006D5F0E">
      <w:pPr>
        <w:pStyle w:val="Listenabsatz"/>
        <w:numPr>
          <w:ilvl w:val="0"/>
          <w:numId w:val="68"/>
        </w:numPr>
        <w:rPr>
          <w:bCs/>
        </w:rPr>
      </w:pPr>
      <w:r w:rsidRPr="006D5F0E">
        <w:rPr>
          <w:bCs/>
        </w:rPr>
        <w:t>Wie gut das Netz auf unterschiedlichen Rauschstufen generalisiert, d.</w:t>
      </w:r>
      <w:r w:rsidRPr="006D5F0E">
        <w:rPr>
          <w:rFonts w:ascii="Arial" w:hAnsi="Arial" w:cs="Arial"/>
          <w:bCs/>
        </w:rPr>
        <w:t> </w:t>
      </w:r>
      <w:r w:rsidRPr="006D5F0E">
        <w:rPr>
          <w:bCs/>
        </w:rPr>
        <w:t>h. bei verschiedenen Sample-Zahlen.</w:t>
      </w:r>
    </w:p>
    <w:p w14:paraId="0596F293" w14:textId="77777777" w:rsidR="00E07D71" w:rsidRDefault="00E07D71" w:rsidP="00E07D71">
      <w:pPr>
        <w:rPr>
          <w:bCs/>
        </w:rPr>
      </w:pPr>
    </w:p>
    <w:p w14:paraId="1F69DACA" w14:textId="7B578737" w:rsidR="00E07D71" w:rsidRPr="00E07D71" w:rsidRDefault="00BA4F36" w:rsidP="00E07D71">
      <w:pPr>
        <w:rPr>
          <w:bCs/>
        </w:rPr>
      </w:pPr>
      <w:r w:rsidRPr="00BA4F36">
        <w:rPr>
          <w:bCs/>
        </w:rPr>
        <w:t>Ein weiterführendes Ziel war der Vergleich des entwickelten Denoisers mit bestehenden Verfahren. Aufgrund von</w:t>
      </w:r>
      <w:r>
        <w:rPr>
          <w:bCs/>
        </w:rPr>
        <w:t xml:space="preserve"> </w:t>
      </w:r>
      <w:r w:rsidRPr="00BA4F36">
        <w:rPr>
          <w:bCs/>
        </w:rPr>
        <w:t>Zeitbeschr</w:t>
      </w:r>
      <w:r w:rsidRPr="00BA4F36">
        <w:rPr>
          <w:rFonts w:cs="Lucida Sans"/>
          <w:bCs/>
        </w:rPr>
        <w:t>ä</w:t>
      </w:r>
      <w:r w:rsidRPr="00BA4F36">
        <w:rPr>
          <w:bCs/>
        </w:rPr>
        <w:t>nkungen wurde dieser Teil jedoch nicht umgesetzt.</w:t>
      </w:r>
    </w:p>
    <w:p w14:paraId="1E8071FB" w14:textId="6A8FC6F8" w:rsidR="00F030F8" w:rsidRDefault="00AB429F" w:rsidP="00AB429F">
      <w:pPr>
        <w:pStyle w:val="berschrift2"/>
      </w:pPr>
      <w:bookmarkStart w:id="6" w:name="_Toc200205518"/>
      <w:r>
        <w:t>Hintergrund</w:t>
      </w:r>
      <w:bookmarkEnd w:id="6"/>
    </w:p>
    <w:p w14:paraId="595785D4" w14:textId="314CF33E" w:rsidR="000A2505" w:rsidRDefault="000A2505" w:rsidP="000A2505">
      <w:r w:rsidRPr="000A2505">
        <w:t>Die realitätsnahe Bildsynthese spielt eine zentrale Rolle in zahlreichen Bereichen der Computergrafik, darunter Filmproduktion, Architekturvisualisierung, Produktdesign sowie Echtzeitanwendungen wie Videospiele und Virtual Reality. Ein wesentliches Ziel dieser Disziplin ist es, physikalisch korrektes Lichtverhalten zu simulieren, um Bilder zu erzeugen, die möglichst fotorealistisch wirken. Eine der genauesten Methoden zur Erreichung dieses Ziels ist das Path Tracing, ein Monte-Carlo-basiertes Verfahren zur globalen Beleuchtung.</w:t>
      </w:r>
    </w:p>
    <w:p w14:paraId="001D7BE6" w14:textId="77777777" w:rsidR="00AC76D3" w:rsidRDefault="00AC76D3" w:rsidP="000A2505"/>
    <w:p w14:paraId="44CB1779" w14:textId="70F715C9" w:rsidR="00777046" w:rsidRDefault="00777046" w:rsidP="000A2505">
      <w:r w:rsidRPr="00777046">
        <w:t>Hier setzt die Entrauschung („Denoising“) an: Sie ermöglicht es, mit deutlich weniger Rechenaufwand qualitativ hochwertige Bilder zu erzeugen, indem Rauschen nachträglich entfernt wird.</w:t>
      </w:r>
    </w:p>
    <w:p w14:paraId="1AEEDD70" w14:textId="77777777" w:rsidR="00AC76D3" w:rsidRDefault="00AC76D3" w:rsidP="000A2505"/>
    <w:p w14:paraId="58573BEA" w14:textId="79F27DB0" w:rsidR="00777046" w:rsidRDefault="007122B6" w:rsidP="000A2505">
      <w:r>
        <w:t>Denoising</w:t>
      </w:r>
      <w:r w:rsidR="00777046" w:rsidRPr="00777046">
        <w:t xml:space="preserve"> ist somit ein </w:t>
      </w:r>
      <w:r w:rsidR="00777046" w:rsidRPr="00777046">
        <w:rPr>
          <w:bCs/>
        </w:rPr>
        <w:t>zentraler Bestandteil moderner Renderpipelines</w:t>
      </w:r>
      <w:r w:rsidR="00777046" w:rsidRPr="00777046">
        <w:t>. Sie erlaubt nicht nur eine signifikante Reduktion der Renderzeit, sondern erweitert auch die Einsatzmöglichkeiten von physikalisch basierten Renderern auf interaktive Anwendungen</w:t>
      </w:r>
      <w:sdt>
        <w:sdtPr>
          <w:id w:val="-93718018"/>
          <w:citation/>
        </w:sdtPr>
        <w:sdtContent>
          <w:r w:rsidR="00CA2752">
            <w:fldChar w:fldCharType="begin"/>
          </w:r>
          <w:r w:rsidR="00CA2752">
            <w:instrText xml:space="preserve"> CITATION Pha16 \l 2055 </w:instrText>
          </w:r>
          <w:r w:rsidR="00CA2752">
            <w:fldChar w:fldCharType="separate"/>
          </w:r>
          <w:r w:rsidR="007A5CC1">
            <w:rPr>
              <w:noProof/>
            </w:rPr>
            <w:t xml:space="preserve"> </w:t>
          </w:r>
          <w:r w:rsidR="007A5CC1" w:rsidRPr="007A5CC1">
            <w:rPr>
              <w:noProof/>
            </w:rPr>
            <w:t>[1]</w:t>
          </w:r>
          <w:r w:rsidR="00CA2752">
            <w:fldChar w:fldCharType="end"/>
          </w:r>
        </w:sdtContent>
      </w:sdt>
      <w:r w:rsidR="00777046">
        <w:t>.</w:t>
      </w:r>
    </w:p>
    <w:p w14:paraId="6A394A00" w14:textId="794AE476" w:rsidR="007122B6" w:rsidRDefault="007122B6" w:rsidP="007122B6">
      <w:pPr>
        <w:pStyle w:val="berschrift3"/>
      </w:pPr>
      <w:bookmarkStart w:id="7" w:name="_Toc200205519"/>
      <w:r>
        <w:t>Anwendungen</w:t>
      </w:r>
      <w:bookmarkEnd w:id="7"/>
    </w:p>
    <w:p w14:paraId="61DB1D57" w14:textId="77777777" w:rsidR="00CA2752" w:rsidRDefault="00CA2752" w:rsidP="00CA2752">
      <w:r>
        <w:t>Denoising wird in verschiedenen Bereichen eingesetzt:</w:t>
      </w:r>
    </w:p>
    <w:p w14:paraId="2E018360" w14:textId="77777777" w:rsidR="00CA2752" w:rsidRDefault="00CA2752" w:rsidP="00CA2752"/>
    <w:p w14:paraId="753B6EEC" w14:textId="0560519F" w:rsidR="00CA2752" w:rsidRDefault="00CA2752" w:rsidP="00CA2752">
      <w:pPr>
        <w:pStyle w:val="Listenabsatz"/>
        <w:numPr>
          <w:ilvl w:val="0"/>
          <w:numId w:val="33"/>
        </w:numPr>
      </w:pPr>
      <w:r w:rsidRPr="00CA2752">
        <w:rPr>
          <w:b/>
        </w:rPr>
        <w:t>Film und Animation</w:t>
      </w:r>
      <w:r>
        <w:t>: In der professionellen Filmproduktion (z.</w:t>
      </w:r>
      <w:r>
        <w:rPr>
          <w:rFonts w:ascii="Arial" w:hAnsi="Arial" w:cs="Arial"/>
        </w:rPr>
        <w:t> </w:t>
      </w:r>
      <w:r>
        <w:t>B. mit Renderern wie Arnold oder RenderMan) werden pro Frame h</w:t>
      </w:r>
      <w:r>
        <w:rPr>
          <w:rFonts w:cs="Lucida Sans"/>
        </w:rPr>
        <w:t>ä</w:t>
      </w:r>
      <w:r>
        <w:t>ufig Tausende Samples ben</w:t>
      </w:r>
      <w:r>
        <w:rPr>
          <w:rFonts w:cs="Lucida Sans"/>
        </w:rPr>
        <w:t>ö</w:t>
      </w:r>
      <w:r>
        <w:t>tigt. Mit effektiven Denoisern kann diese Zahl drastisch reduziert werden, ohne sichtbaren Qualit</w:t>
      </w:r>
      <w:r>
        <w:rPr>
          <w:rFonts w:cs="Lucida Sans"/>
        </w:rPr>
        <w:t>ä</w:t>
      </w:r>
      <w:r>
        <w:t>tsverlust.</w:t>
      </w:r>
    </w:p>
    <w:p w14:paraId="25A124D5" w14:textId="0C6EB6A9" w:rsidR="00CA2752" w:rsidRDefault="00CA2752" w:rsidP="00CA2752">
      <w:pPr>
        <w:pStyle w:val="Listenabsatz"/>
        <w:numPr>
          <w:ilvl w:val="0"/>
          <w:numId w:val="33"/>
        </w:numPr>
      </w:pPr>
      <w:r w:rsidRPr="00CA2752">
        <w:rPr>
          <w:b/>
        </w:rPr>
        <w:t>Interaktives Rendering</w:t>
      </w:r>
      <w:r>
        <w:t>: In Game Engines wie Unreal Engine oder Unity werden Denoiser verwendet, um Echtzeitschatten, Reflexionen oder Beleuchtung zu verbessern.</w:t>
      </w:r>
    </w:p>
    <w:p w14:paraId="7CA7C26C" w14:textId="7FAADA6D" w:rsidR="00CA2752" w:rsidRDefault="00CA2752" w:rsidP="00CA2752">
      <w:pPr>
        <w:pStyle w:val="Listenabsatz"/>
        <w:numPr>
          <w:ilvl w:val="0"/>
          <w:numId w:val="33"/>
        </w:numPr>
      </w:pPr>
      <w:r w:rsidRPr="00CA2752">
        <w:rPr>
          <w:b/>
        </w:rPr>
        <w:t>Medizinische Bildgebung</w:t>
      </w:r>
      <w:r>
        <w:t>: Auch in der CT- oder MRT-Bildgebung kommen Denoising-Verfahren zum Einsatz, um bei geringer Strahlendosis oder kurzen Scanzeiten rauschfreie Bilder zu rekonstruieren</w:t>
      </w:r>
      <w:sdt>
        <w:sdtPr>
          <w:id w:val="1419823812"/>
          <w:citation/>
        </w:sdtPr>
        <w:sdtContent>
          <w:r>
            <w:fldChar w:fldCharType="begin"/>
          </w:r>
          <w:r>
            <w:instrText xml:space="preserve"> CITATION Che17 \l 2055 </w:instrText>
          </w:r>
          <w:r>
            <w:fldChar w:fldCharType="separate"/>
          </w:r>
          <w:r w:rsidR="007A5CC1">
            <w:rPr>
              <w:noProof/>
            </w:rPr>
            <w:t xml:space="preserve"> </w:t>
          </w:r>
          <w:r w:rsidR="007A5CC1" w:rsidRPr="007A5CC1">
            <w:rPr>
              <w:noProof/>
            </w:rPr>
            <w:t>[2]</w:t>
          </w:r>
          <w:r>
            <w:fldChar w:fldCharType="end"/>
          </w:r>
        </w:sdtContent>
      </w:sdt>
      <w:r>
        <w:t>.</w:t>
      </w:r>
    </w:p>
    <w:p w14:paraId="22C67884" w14:textId="4ADA93A2" w:rsidR="007122B6" w:rsidRDefault="00CA2752" w:rsidP="00CA2752">
      <w:pPr>
        <w:pStyle w:val="Listenabsatz"/>
        <w:numPr>
          <w:ilvl w:val="0"/>
          <w:numId w:val="33"/>
        </w:numPr>
      </w:pPr>
      <w:r w:rsidRPr="00CA2752">
        <w:rPr>
          <w:b/>
        </w:rPr>
        <w:t>Wissenschaftliche Visualisierung</w:t>
      </w:r>
      <w:r>
        <w:t>: In der Astrophysik oder Molekulardynamik-Simulation werden häufig visualisierte Daten entrauscht, um Interpretierbarkeit zu erhöhen.</w:t>
      </w:r>
    </w:p>
    <w:p w14:paraId="1A949BF5" w14:textId="7B687A8F" w:rsidR="00BE317A" w:rsidRDefault="00BE317A">
      <w:pPr>
        <w:spacing w:line="240" w:lineRule="auto"/>
      </w:pPr>
      <w:r>
        <w:br w:type="page"/>
      </w:r>
    </w:p>
    <w:p w14:paraId="240AAF38" w14:textId="624C26FC" w:rsidR="0089769F" w:rsidRPr="00F42C1F" w:rsidRDefault="0089769F" w:rsidP="009B54B7">
      <w:pPr>
        <w:pStyle w:val="berschrift2"/>
      </w:pPr>
      <w:bookmarkStart w:id="8" w:name="_Toc200205520"/>
      <w:r w:rsidRPr="00F42C1F">
        <w:lastRenderedPageBreak/>
        <w:t>Path Tracing</w:t>
      </w:r>
      <w:bookmarkEnd w:id="8"/>
    </w:p>
    <w:p w14:paraId="48F0CBF0" w14:textId="77777777" w:rsidR="0089769F" w:rsidRPr="00F42C1F" w:rsidRDefault="0089769F" w:rsidP="0089769F">
      <w:r w:rsidRPr="00F42C1F">
        <w:t>Path Tracing ist ein globaler Beleuchtungs-Rendering-Algorithmus, der die Physik des Lichttransports genau simuliert. Im Gegensatz zu rasterbasierten Methoden, die sich auf Heuristiken stützen, um Beleuchtungseffekte anzunähern, löst Path Tracing die Rendering-Gleichung direkt durch die Verfolgung von Lichtpfaden auf physikalische Weise. Aufgrund der Komplexität der Lichtinteraktionen in realen Szenen ist es nicht möglich, die Rendering-Gleichung analytisch zu lösen. Stattdessen kommt beim Path Tracing die Monte-Carlo-Integration zum Einsatz, ein statistisches Verfahren, das die Gleichung mithilfe von Zufallsstichproben approximiert.</w:t>
      </w:r>
    </w:p>
    <w:p w14:paraId="58CC92CC" w14:textId="62A16C5A" w:rsidR="0089769F" w:rsidRPr="00F42C1F" w:rsidRDefault="0089769F" w:rsidP="009B54B7">
      <w:pPr>
        <w:pStyle w:val="berschrift3"/>
      </w:pPr>
      <w:bookmarkStart w:id="9" w:name="_Toc200205521"/>
      <w:r w:rsidRPr="00F42C1F">
        <w:t>Rendering-Gleichung</w:t>
      </w:r>
      <w:bookmarkEnd w:id="9"/>
    </w:p>
    <w:p w14:paraId="3B28896E" w14:textId="2732FBC5" w:rsidR="0089769F" w:rsidRPr="00F42C1F" w:rsidRDefault="0089769F" w:rsidP="0089769F">
      <w:r w:rsidRPr="00F42C1F">
        <w:t>Die Rendering-Gleichung</w:t>
      </w:r>
      <w:sdt>
        <w:sdtPr>
          <w:id w:val="779528498"/>
          <w:citation/>
        </w:sdtPr>
        <w:sdtContent>
          <w:r w:rsidR="006D3E99">
            <w:fldChar w:fldCharType="begin"/>
          </w:r>
          <w:r w:rsidR="006D3E99">
            <w:instrText xml:space="preserve"> CITATION Kaj86 \l 2055 </w:instrText>
          </w:r>
          <w:r w:rsidR="006D3E99">
            <w:fldChar w:fldCharType="separate"/>
          </w:r>
          <w:r w:rsidR="007A5CC1">
            <w:rPr>
              <w:noProof/>
            </w:rPr>
            <w:t xml:space="preserve"> </w:t>
          </w:r>
          <w:r w:rsidR="007A5CC1" w:rsidRPr="007A5CC1">
            <w:rPr>
              <w:noProof/>
            </w:rPr>
            <w:t>[3]</w:t>
          </w:r>
          <w:r w:rsidR="006D3E99">
            <w:fldChar w:fldCharType="end"/>
          </w:r>
        </w:sdtContent>
      </w:sdt>
      <w:r w:rsidRPr="00F42C1F">
        <w:t>, die von Kajiya (1986) eingeführt wurde, beschreibt den Transport von Licht in einer Szene:</w:t>
      </w:r>
    </w:p>
    <w:p w14:paraId="1D2D1B54" w14:textId="77777777" w:rsidR="0089769F" w:rsidRPr="00F42C1F" w:rsidRDefault="0089769F" w:rsidP="0089769F">
      <w:pPr>
        <w:rPr>
          <w:rStyle w:val="mord"/>
        </w:rPr>
      </w:pPr>
    </w:p>
    <w:p w14:paraId="667E1B3D" w14:textId="77777777" w:rsidR="0089769F" w:rsidRPr="00F42C1F" w:rsidRDefault="00000000" w:rsidP="0089769F">
      <w:pPr>
        <w:rPr>
          <w:sz w:val="24"/>
          <w:szCs w:val="28"/>
        </w:rPr>
      </w:pPr>
      <m:oMathPara>
        <m:oMath>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0</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 xml:space="preserve"> = </m:t>
          </m:r>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e</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m:t>
          </m:r>
          <m:nary>
            <m:naryPr>
              <m:limLoc m:val="subSup"/>
              <m:ctrlPr>
                <w:rPr>
                  <w:rFonts w:ascii="Cambria Math" w:hAnsi="Cambria Math"/>
                  <w:i/>
                  <w:sz w:val="24"/>
                  <w:szCs w:val="28"/>
                </w:rPr>
              </m:ctrlPr>
            </m:naryPr>
            <m:sub>
              <m:r>
                <w:rPr>
                  <w:rFonts w:ascii="Cambria Math" w:hAnsi="Cambria Math"/>
                  <w:sz w:val="24"/>
                  <w:szCs w:val="28"/>
                </w:rPr>
                <m:t>Ω​</m:t>
              </m:r>
            </m:sub>
            <m:sup/>
            <m:e>
              <m:sSub>
                <m:sSubPr>
                  <m:ctrlPr>
                    <w:rPr>
                      <w:rFonts w:ascii="Cambria Math" w:hAnsi="Cambria Math"/>
                      <w:i/>
                      <w:sz w:val="24"/>
                      <w:szCs w:val="28"/>
                    </w:rPr>
                  </m:ctrlPr>
                </m:sSubPr>
                <m:e>
                  <m:r>
                    <w:rPr>
                      <w:rFonts w:ascii="Cambria Math" w:hAnsi="Cambria Math"/>
                      <w:sz w:val="24"/>
                      <w:szCs w:val="28"/>
                    </w:rPr>
                    <m:t>f</m:t>
                  </m:r>
                </m:e>
                <m:sub>
                  <m:r>
                    <w:rPr>
                      <w:rFonts w:ascii="Cambria Math" w:hAnsi="Cambria Math"/>
                      <w:sz w:val="24"/>
                      <w:szCs w:val="28"/>
                    </w:rPr>
                    <m:t>r</m:t>
                  </m:r>
                </m:sub>
              </m:sSub>
            </m:e>
          </m:nary>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i</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e>
          </m:d>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∙n</m:t>
              </m:r>
            </m:e>
          </m:d>
          <m:r>
            <w:rPr>
              <w:rFonts w:ascii="Cambria Math" w:hAnsi="Cambria Math"/>
              <w:sz w:val="24"/>
              <w:szCs w:val="28"/>
            </w:rPr>
            <m:t>d</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 xml:space="preserve"> </m:t>
          </m:r>
        </m:oMath>
      </m:oMathPara>
    </w:p>
    <w:p w14:paraId="0EE7D612" w14:textId="77777777" w:rsidR="0089769F" w:rsidRPr="00F42C1F" w:rsidRDefault="0089769F" w:rsidP="0089769F"/>
    <w:p w14:paraId="6F0C1B05" w14:textId="77777777" w:rsidR="0089769F" w:rsidRPr="00F42C1F" w:rsidRDefault="00000000" w:rsidP="0089769F">
      <w:pPr>
        <w:pStyle w:val="Listenabsatz"/>
        <w:numPr>
          <w:ilvl w:val="0"/>
          <w:numId w:val="33"/>
        </w:numPr>
      </w:pPr>
      <m:oMath>
        <m:sSub>
          <m:sSubPr>
            <m:ctrlPr>
              <w:rPr>
                <w:rFonts w:ascii="Cambria Math" w:hAnsi="Cambria Math"/>
                <w:b/>
                <w:bCs/>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0</m:t>
            </m:r>
          </m:sub>
        </m:sSub>
        <m:d>
          <m:dPr>
            <m:ctrlPr>
              <w:rPr>
                <w:rFonts w:ascii="Cambria Math" w:hAnsi="Cambria Math"/>
                <w:b/>
                <w:bCs/>
                <w:i/>
                <w:sz w:val="22"/>
                <w:szCs w:val="24"/>
              </w:rPr>
            </m:ctrlPr>
          </m:dPr>
          <m:e>
            <m:r>
              <m:rPr>
                <m:sty m:val="bi"/>
              </m:rPr>
              <w:rPr>
                <w:rFonts w:ascii="Cambria Math" w:hAnsi="Cambria Math"/>
                <w:sz w:val="22"/>
                <w:szCs w:val="24"/>
              </w:rPr>
              <m:t>x,</m:t>
            </m:r>
            <m:sSub>
              <m:sSubPr>
                <m:ctrlPr>
                  <w:rPr>
                    <w:rFonts w:ascii="Cambria Math" w:hAnsi="Cambria Math"/>
                    <w:b/>
                    <w:bCs/>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ausgehende Strahldichte (radiance) am Punkt x in Richtung</w:t>
      </w:r>
      <w:r w:rsidR="0089769F" w:rsidRPr="00F42C1F">
        <w:rPr>
          <w:sz w:val="18"/>
          <w:szCs w:val="18"/>
        </w:rPr>
        <w:t xml:space="preserve"> </w:t>
      </w:r>
      <m:oMath>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0</m:t>
            </m:r>
          </m:sub>
        </m:sSub>
      </m:oMath>
      <w:r w:rsidR="0089769F" w:rsidRPr="00F42C1F">
        <w:rPr>
          <w:sz w:val="22"/>
          <w:szCs w:val="24"/>
        </w:rPr>
        <w:t>.</w:t>
      </w:r>
    </w:p>
    <w:p w14:paraId="3E758EA5" w14:textId="77777777" w:rsidR="0089769F" w:rsidRPr="00F42C1F" w:rsidRDefault="00000000" w:rsidP="0089769F">
      <w:pPr>
        <w:pStyle w:val="Listenabsatz"/>
        <w:numPr>
          <w:ilvl w:val="0"/>
          <w:numId w:val="33"/>
        </w:numPr>
      </w:pPr>
      <m:oMath>
        <m:sSub>
          <m:sSubPr>
            <m:ctrlPr>
              <w:rPr>
                <w:rFonts w:ascii="Cambria Math" w:hAnsi="Cambria Math"/>
                <w:b/>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e</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emittierte Strahldichte (radiance) von x, zum Beispiel von einer Lichtquelle. </w:t>
      </w:r>
    </w:p>
    <w:p w14:paraId="3EEE2549" w14:textId="77777777" w:rsidR="0089769F" w:rsidRPr="00F42C1F" w:rsidRDefault="00000000" w:rsidP="0089769F">
      <w:pPr>
        <w:pStyle w:val="Listenabsatz"/>
        <w:numPr>
          <w:ilvl w:val="0"/>
          <w:numId w:val="33"/>
        </w:numPr>
      </w:pPr>
      <m:oMath>
        <m:sSub>
          <m:sSubPr>
            <m:ctrlPr>
              <w:rPr>
                <w:rFonts w:ascii="Cambria Math" w:hAnsi="Cambria Math"/>
                <w:b/>
                <w:i/>
                <w:sz w:val="22"/>
                <w:szCs w:val="24"/>
              </w:rPr>
            </m:ctrlPr>
          </m:sSubPr>
          <m:e>
            <m:r>
              <m:rPr>
                <m:sty m:val="bi"/>
              </m:rPr>
              <w:rPr>
                <w:rFonts w:ascii="Cambria Math" w:hAnsi="Cambria Math"/>
                <w:sz w:val="22"/>
                <w:szCs w:val="24"/>
              </w:rPr>
              <m:t>f</m:t>
            </m:r>
          </m:e>
          <m:sub>
            <m:r>
              <m:rPr>
                <m:sty m:val="bi"/>
              </m:rPr>
              <w:rPr>
                <w:rFonts w:ascii="Cambria Math" w:hAnsi="Cambria Math"/>
                <w:sz w:val="22"/>
                <w:szCs w:val="24"/>
              </w:rPr>
              <m:t>r</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r>
              <m:rPr>
                <m:sty m:val="bi"/>
              </m:rPr>
              <w:rPr>
                <w:rFonts w:ascii="Cambria Math" w:hAnsi="Cambria Math"/>
                <w:sz w:val="22"/>
                <w:szCs w:val="24"/>
              </w:rPr>
              <m:t>,</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bidirektionale Reflexionsverteilungsfunktion (BRDF), die beschreibt, wie das Licht gestreut wird.</w:t>
      </w:r>
    </w:p>
    <w:p w14:paraId="51193716" w14:textId="77777777" w:rsidR="0089769F" w:rsidRPr="00F42C1F" w:rsidRDefault="00000000" w:rsidP="0089769F">
      <w:pPr>
        <w:pStyle w:val="Listenabsatz"/>
        <w:numPr>
          <w:ilvl w:val="0"/>
          <w:numId w:val="33"/>
        </w:numPr>
      </w:pPr>
      <m:oMath>
        <m:sSub>
          <m:sSubPr>
            <m:ctrlPr>
              <w:rPr>
                <w:rFonts w:ascii="Cambria Math" w:hAnsi="Cambria Math"/>
                <w:b/>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i</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e>
        </m:d>
      </m:oMath>
      <w:r w:rsidR="0089769F" w:rsidRPr="00F42C1F">
        <w:t xml:space="preserve"> ist die einfallende Strahldichte (radiance) aus der Richtung </w:t>
      </w:r>
      <m:oMath>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i</m:t>
            </m:r>
          </m:sub>
        </m:sSub>
      </m:oMath>
      <w:r w:rsidR="0089769F" w:rsidRPr="00F42C1F">
        <w:rPr>
          <w:sz w:val="22"/>
          <w:szCs w:val="24"/>
        </w:rPr>
        <w:t>.</w:t>
      </w:r>
    </w:p>
    <w:p w14:paraId="4F633177" w14:textId="77777777" w:rsidR="0089769F" w:rsidRPr="00F42C1F" w:rsidRDefault="00000000" w:rsidP="0089769F">
      <w:pPr>
        <w:pStyle w:val="Listenabsatz"/>
        <w:numPr>
          <w:ilvl w:val="0"/>
          <w:numId w:val="33"/>
        </w:numPr>
      </w:pPr>
      <m:oMath>
        <m:d>
          <m:dPr>
            <m:ctrlPr>
              <w:rPr>
                <w:rFonts w:ascii="Cambria Math" w:hAnsi="Cambria Math"/>
                <w:b/>
                <w:i/>
                <w:sz w:val="22"/>
                <w:szCs w:val="24"/>
              </w:rPr>
            </m:ctrlPr>
          </m:dPr>
          <m:e>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r>
              <m:rPr>
                <m:sty m:val="bi"/>
              </m:rPr>
              <w:rPr>
                <w:rFonts w:ascii="Cambria Math" w:hAnsi="Cambria Math"/>
                <w:sz w:val="22"/>
                <w:szCs w:val="24"/>
              </w:rPr>
              <m:t>∙n</m:t>
            </m:r>
          </m:e>
        </m:d>
      </m:oMath>
      <w:r w:rsidR="0089769F" w:rsidRPr="00F42C1F">
        <w:t xml:space="preserve"> berücksichtigt den Kosinus des Einfallswinkels und sorgt für eine korrekte Energieerhaltung.</w:t>
      </w:r>
    </w:p>
    <w:p w14:paraId="2B6D8058" w14:textId="7C53487A" w:rsidR="0089769F" w:rsidRPr="00F42C1F" w:rsidRDefault="0089769F" w:rsidP="0089769F">
      <w:pPr>
        <w:pStyle w:val="Listenabsatz"/>
        <w:numPr>
          <w:ilvl w:val="0"/>
          <w:numId w:val="33"/>
        </w:numPr>
      </w:pPr>
      <w:r w:rsidRPr="00F42C1F">
        <w:t>Das Integral summiert die Beiträge aus allen einfallenden Lichtrichtungen</w:t>
      </w:r>
      <w:r w:rsidRPr="00F42C1F">
        <w:rPr>
          <w:sz w:val="18"/>
          <w:szCs w:val="18"/>
        </w:rPr>
        <w:t xml:space="preserve"> </w:t>
      </w:r>
      <m:oMath>
        <m:sSub>
          <m:sSubPr>
            <m:ctrlPr>
              <w:rPr>
                <w:rFonts w:ascii="Cambria Math" w:hAnsi="Cambria Math"/>
                <w:i/>
                <w:sz w:val="22"/>
                <w:szCs w:val="24"/>
              </w:rPr>
            </m:ctrlPr>
          </m:sSubPr>
          <m:e>
            <m:r>
              <m:rPr>
                <m:sty m:val="bi"/>
              </m:rPr>
              <w:rPr>
                <w:rFonts w:ascii="Cambria Math" w:hAnsi="Cambria Math"/>
                <w:sz w:val="22"/>
                <w:szCs w:val="24"/>
              </w:rPr>
              <m:t>ω</m:t>
            </m:r>
            <m:r>
              <w:rPr>
                <w:rFonts w:ascii="Cambria Math" w:hAnsi="Cambria Math"/>
                <w:sz w:val="22"/>
                <w:szCs w:val="24"/>
              </w:rPr>
              <m:t>​</m:t>
            </m:r>
          </m:e>
          <m:sub>
            <m:r>
              <w:rPr>
                <w:rFonts w:ascii="Cambria Math" w:hAnsi="Cambria Math"/>
                <w:sz w:val="22"/>
                <w:szCs w:val="24"/>
              </w:rPr>
              <m:t>i</m:t>
            </m:r>
          </m:sub>
        </m:sSub>
      </m:oMath>
      <w:r w:rsidRPr="00F42C1F">
        <w:t xml:space="preserve"> über die Hemisphäre </w:t>
      </w:r>
      <m:oMath>
        <m:r>
          <w:rPr>
            <w:rFonts w:ascii="Cambria Math" w:hAnsi="Cambria Math"/>
            <w:sz w:val="22"/>
            <w:szCs w:val="24"/>
          </w:rPr>
          <m:t>Ω</m:t>
        </m:r>
      </m:oMath>
      <w:r w:rsidRPr="00F42C1F">
        <w:t>.</w:t>
      </w:r>
    </w:p>
    <w:p w14:paraId="22E168D7" w14:textId="77777777" w:rsidR="0089769F" w:rsidRPr="00F42C1F" w:rsidRDefault="0089769F" w:rsidP="0089769F">
      <w:pPr>
        <w:spacing w:line="240" w:lineRule="auto"/>
      </w:pPr>
    </w:p>
    <w:p w14:paraId="3C7FD4C6" w14:textId="77777777" w:rsidR="0089769F" w:rsidRPr="00F42C1F" w:rsidRDefault="0089769F" w:rsidP="0089769F">
      <w:pPr>
        <w:spacing w:line="240" w:lineRule="auto"/>
      </w:pPr>
      <w:r w:rsidRPr="00F42C1F">
        <w:t>Diese Gleichung modelliert, wie Licht mit Oberflächen interagiert. Aber sie direkt für jedes Pixel zu lösen, ist aufgrund ihrer rekursiven Natur unpraktisch. Licht, das an einem Punkt ankommt, kann mehrfach zurückgeworfen worden sein, bevor es die Kamera erreicht.</w:t>
      </w:r>
    </w:p>
    <w:p w14:paraId="0F129383" w14:textId="77777777" w:rsidR="0089769F" w:rsidRPr="00F42C1F" w:rsidRDefault="0089769F" w:rsidP="009B54B7">
      <w:pPr>
        <w:pStyle w:val="berschrift3"/>
        <w:rPr>
          <w:i/>
        </w:rPr>
      </w:pPr>
      <w:bookmarkStart w:id="10" w:name="_Toc200205522"/>
      <w:r w:rsidRPr="00F42C1F">
        <w:t>Monte-Carlo-Integration beim Path Tracing</w:t>
      </w:r>
      <w:bookmarkEnd w:id="10"/>
    </w:p>
    <w:p w14:paraId="56B1CB6D" w14:textId="77777777" w:rsidR="0089769F" w:rsidRPr="00F42C1F" w:rsidRDefault="0089769F" w:rsidP="0089769F">
      <w:pPr>
        <w:spacing w:line="240" w:lineRule="auto"/>
      </w:pPr>
      <w:r w:rsidRPr="00F42C1F">
        <w:t>Die Monte-Carlo-Integration bietet eine praktische Möglichkeit zur Annäherung an die Rendering-Gleichung, indem eine endliche Anzahl von Stichproben ausgewertet wird, anstatt das vollständige Integral analytisch zu berechnen. Die Monte-Carlo-Approximation für ein Integral der Form</w:t>
      </w:r>
    </w:p>
    <w:p w14:paraId="7DD5EF55" w14:textId="77777777" w:rsidR="0089769F" w:rsidRPr="00F42C1F" w:rsidRDefault="0089769F" w:rsidP="0089769F">
      <w:pPr>
        <w:spacing w:line="240" w:lineRule="auto"/>
      </w:pPr>
    </w:p>
    <w:p w14:paraId="134B8ECF" w14:textId="77777777" w:rsidR="0089769F" w:rsidRPr="00F42C1F" w:rsidRDefault="0089769F" w:rsidP="0089769F">
      <m:oMathPara>
        <m:oMath>
          <m:r>
            <w:rPr>
              <w:rFonts w:ascii="Cambria Math" w:hAnsi="Cambria Math"/>
              <w:sz w:val="24"/>
              <w:szCs w:val="28"/>
            </w:rPr>
            <m:t xml:space="preserve">I= </m:t>
          </m:r>
          <m:nary>
            <m:naryPr>
              <m:limLoc m:val="subSup"/>
              <m:ctrlPr>
                <w:rPr>
                  <w:rFonts w:ascii="Cambria Math" w:hAnsi="Cambria Math"/>
                  <w:i/>
                  <w:sz w:val="24"/>
                  <w:szCs w:val="28"/>
                </w:rPr>
              </m:ctrlPr>
            </m:naryPr>
            <m:sub>
              <m:r>
                <w:rPr>
                  <w:rFonts w:ascii="Cambria Math" w:hAnsi="Cambria Math"/>
                  <w:sz w:val="24"/>
                  <w:szCs w:val="28"/>
                </w:rPr>
                <m:t>D</m:t>
              </m:r>
            </m:sub>
            <m:sup/>
            <m:e>
              <m:r>
                <w:rPr>
                  <w:rFonts w:ascii="Cambria Math" w:hAnsi="Cambria Math"/>
                  <w:sz w:val="24"/>
                  <w:szCs w:val="28"/>
                </w:rPr>
                <m:t>f</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dx</m:t>
              </m:r>
            </m:e>
          </m:nary>
          <m:r>
            <m:rPr>
              <m:sty m:val="p"/>
            </m:rPr>
            <w:br/>
          </m:r>
        </m:oMath>
      </m:oMathPara>
    </w:p>
    <w:p w14:paraId="54B269A6" w14:textId="77777777" w:rsidR="0089769F" w:rsidRPr="00F42C1F" w:rsidRDefault="0089769F" w:rsidP="0089769F">
      <w:r w:rsidRPr="00F42C1F">
        <w:t>wird gegeben durch:</w:t>
      </w:r>
    </w:p>
    <w:p w14:paraId="5B8BE5F6" w14:textId="77777777" w:rsidR="0089769F" w:rsidRPr="00F42C1F" w:rsidRDefault="0089769F" w:rsidP="0089769F">
      <m:oMathPara>
        <m:oMath>
          <m:r>
            <w:rPr>
              <w:rFonts w:ascii="Cambria Math" w:hAnsi="Cambria Math"/>
              <w:sz w:val="24"/>
              <w:szCs w:val="28"/>
            </w:rPr>
            <m:t xml:space="preserve">I ≈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N</m:t>
              </m:r>
            </m:den>
          </m:f>
          <m:nary>
            <m:naryPr>
              <m:chr m:val="∑"/>
              <m:limLoc m:val="undOvr"/>
              <m:ctrlPr>
                <w:rPr>
                  <w:rFonts w:ascii="Cambria Math" w:hAnsi="Cambria Math"/>
                  <w:i/>
                  <w:sz w:val="24"/>
                  <w:szCs w:val="28"/>
                </w:rPr>
              </m:ctrlPr>
            </m:naryPr>
            <m:sub>
              <m:r>
                <w:rPr>
                  <w:rFonts w:ascii="Cambria Math" w:hAnsi="Cambria Math"/>
                  <w:sz w:val="24"/>
                  <w:szCs w:val="28"/>
                </w:rPr>
                <m:t>i=1</m:t>
              </m:r>
            </m:sub>
            <m:sup>
              <m:r>
                <w:rPr>
                  <w:rFonts w:ascii="Cambria Math" w:hAnsi="Cambria Math"/>
                  <w:sz w:val="24"/>
                  <w:szCs w:val="28"/>
                </w:rPr>
                <m:t>N</m:t>
              </m:r>
            </m:sup>
            <m:e>
              <m:f>
                <m:fPr>
                  <m:ctrlPr>
                    <w:rPr>
                      <w:rFonts w:ascii="Cambria Math" w:hAnsi="Cambria Math"/>
                      <w:i/>
                      <w:sz w:val="24"/>
                      <w:szCs w:val="28"/>
                    </w:rPr>
                  </m:ctrlPr>
                </m:fPr>
                <m:num>
                  <m:r>
                    <w:rPr>
                      <w:rFonts w:ascii="Cambria Math" w:hAnsi="Cambria Math"/>
                      <w:sz w:val="24"/>
                      <w:szCs w:val="28"/>
                    </w:rPr>
                    <m:t>f(</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num>
                <m:den>
                  <m:r>
                    <w:rPr>
                      <w:rFonts w:ascii="Cambria Math" w:hAnsi="Cambria Math"/>
                      <w:sz w:val="24"/>
                      <w:szCs w:val="28"/>
                    </w:rPr>
                    <m:t>p(</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den>
              </m:f>
            </m:e>
          </m:nary>
          <m:r>
            <m:rPr>
              <m:sty m:val="p"/>
            </m:rPr>
            <w:br/>
          </m:r>
        </m:oMath>
      </m:oMathPara>
      <w:r w:rsidRPr="00F42C1F">
        <w:t>wobei:</w:t>
      </w:r>
    </w:p>
    <w:p w14:paraId="2101F459" w14:textId="77777777" w:rsidR="0089769F" w:rsidRPr="00F42C1F" w:rsidRDefault="0089769F" w:rsidP="0089769F">
      <w:pPr>
        <w:pStyle w:val="Listenabsatz"/>
        <w:numPr>
          <w:ilvl w:val="0"/>
          <w:numId w:val="33"/>
        </w:numPr>
        <w:rPr>
          <w:i/>
        </w:rPr>
      </w:pPr>
      <m:oMath>
        <m:r>
          <m:rPr>
            <m:sty m:val="bi"/>
          </m:rPr>
          <w:rPr>
            <w:rFonts w:ascii="Cambria Math" w:hAnsi="Cambria Math"/>
            <w:sz w:val="22"/>
            <w:szCs w:val="24"/>
          </w:rPr>
          <m:t>N</m:t>
        </m:r>
      </m:oMath>
      <w:r w:rsidRPr="00F42C1F">
        <w:t xml:space="preserve"> ist die Anzahl der Proben.</w:t>
      </w:r>
    </w:p>
    <w:p w14:paraId="6307B5F9" w14:textId="77777777" w:rsidR="0089769F" w:rsidRPr="00F42C1F" w:rsidRDefault="00000000" w:rsidP="0089769F">
      <w:pPr>
        <w:pStyle w:val="Listenabsatz"/>
        <w:numPr>
          <w:ilvl w:val="0"/>
          <w:numId w:val="33"/>
        </w:numPr>
        <w:rPr>
          <w:i/>
          <w:sz w:val="18"/>
          <w:szCs w:val="18"/>
        </w:rPr>
      </w:pPr>
      <m:oMath>
        <m:sSub>
          <m:sSubPr>
            <m:ctrlPr>
              <w:rPr>
                <w:rFonts w:ascii="Cambria Math" w:hAnsi="Cambria Math"/>
                <w:b/>
                <w:i/>
                <w:sz w:val="22"/>
                <w:szCs w:val="24"/>
              </w:rPr>
            </m:ctrlPr>
          </m:sSubPr>
          <m:e>
            <m:r>
              <m:rPr>
                <m:sty m:val="bi"/>
              </m:rPr>
              <w:rPr>
                <w:rFonts w:ascii="Cambria Math" w:hAnsi="Cambria Math"/>
                <w:sz w:val="22"/>
                <w:szCs w:val="24"/>
              </w:rPr>
              <m:t>x</m:t>
            </m:r>
          </m:e>
          <m:sub>
            <m:r>
              <m:rPr>
                <m:sty m:val="bi"/>
              </m:rPr>
              <w:rPr>
                <w:rFonts w:ascii="Cambria Math" w:hAnsi="Cambria Math"/>
                <w:sz w:val="22"/>
                <w:szCs w:val="24"/>
              </w:rPr>
              <m:t>i</m:t>
            </m:r>
          </m:sub>
        </m:sSub>
      </m:oMath>
      <w:r w:rsidR="0089769F" w:rsidRPr="00F42C1F">
        <w:rPr>
          <w:iCs/>
          <w:sz w:val="18"/>
        </w:rPr>
        <w:t xml:space="preserve"> </w:t>
      </w:r>
      <w:r w:rsidR="0089769F" w:rsidRPr="00F42C1F">
        <w:t xml:space="preserve">sind zufällig ausgewählte Punkte in der Domäne </w:t>
      </w:r>
      <m:oMath>
        <m:r>
          <w:rPr>
            <w:rFonts w:ascii="Cambria Math" w:hAnsi="Cambria Math"/>
            <w:sz w:val="22"/>
            <w:szCs w:val="24"/>
          </w:rPr>
          <m:t>D</m:t>
        </m:r>
      </m:oMath>
      <w:r w:rsidR="0089769F" w:rsidRPr="00F42C1F">
        <w:t>.</w:t>
      </w:r>
    </w:p>
    <w:p w14:paraId="39DD01C6" w14:textId="77777777" w:rsidR="0089769F" w:rsidRPr="00F42C1F" w:rsidRDefault="0089769F" w:rsidP="0089769F">
      <w:pPr>
        <w:pStyle w:val="Listenabsatz"/>
        <w:numPr>
          <w:ilvl w:val="0"/>
          <w:numId w:val="33"/>
        </w:numPr>
        <w:rPr>
          <w:i/>
          <w:sz w:val="22"/>
          <w:szCs w:val="22"/>
        </w:rPr>
      </w:pPr>
      <m:oMath>
        <m:r>
          <m:rPr>
            <m:sty m:val="bi"/>
          </m:rPr>
          <w:rPr>
            <w:rFonts w:ascii="Cambria Math" w:hAnsi="Cambria Math"/>
            <w:sz w:val="22"/>
            <w:szCs w:val="22"/>
          </w:rPr>
          <m:t>p(x)</m:t>
        </m:r>
      </m:oMath>
      <w:r w:rsidRPr="00F42C1F">
        <w:t xml:space="preserve"> ist die Wahrscheinlichkeitsdichtefunktion (PDF), für die Stichprobe </w:t>
      </w:r>
      <m:oMath>
        <m:r>
          <w:rPr>
            <w:rFonts w:ascii="Cambria Math" w:hAnsi="Cambria Math"/>
            <w:sz w:val="22"/>
            <w:szCs w:val="22"/>
          </w:rPr>
          <m:t>x</m:t>
        </m:r>
      </m:oMath>
      <w:r w:rsidRPr="00F42C1F">
        <w:rPr>
          <w:sz w:val="22"/>
          <w:szCs w:val="22"/>
        </w:rPr>
        <w:t>.</w:t>
      </w:r>
    </w:p>
    <w:p w14:paraId="6C6330FD" w14:textId="77777777" w:rsidR="0089769F" w:rsidRPr="00F42C1F" w:rsidRDefault="0089769F" w:rsidP="0089769F">
      <w:r w:rsidRPr="00F42C1F">
        <w:t xml:space="preserve">Durch Anwendung auf die Rendering-Gleichung schätzt der Path-Tracing-Algorithmus die ausgehende Strahldichte, indem er Lichtpfade abtastet und deren Beiträge mittelt: </w:t>
      </w:r>
    </w:p>
    <w:p w14:paraId="345B3E51" w14:textId="77777777" w:rsidR="0089769F" w:rsidRPr="00F42C1F" w:rsidRDefault="0089769F" w:rsidP="0089769F"/>
    <w:p w14:paraId="5FAD4135" w14:textId="6593867E" w:rsidR="0089769F" w:rsidRPr="00084DAF" w:rsidRDefault="00000000" w:rsidP="0089769F">
      <w:pPr>
        <w:rPr>
          <w:sz w:val="24"/>
          <w:szCs w:val="28"/>
        </w:rPr>
      </w:pPr>
      <m:oMathPara>
        <m:oMath>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0</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 xml:space="preserve"> ≈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N</m:t>
              </m:r>
            </m:den>
          </m:f>
          <m:nary>
            <m:naryPr>
              <m:chr m:val="∑"/>
              <m:limLoc m:val="undOvr"/>
              <m:ctrlPr>
                <w:rPr>
                  <w:rFonts w:ascii="Cambria Math" w:hAnsi="Cambria Math"/>
                  <w:i/>
                  <w:sz w:val="24"/>
                  <w:szCs w:val="28"/>
                </w:rPr>
              </m:ctrlPr>
            </m:naryPr>
            <m:sub>
              <m:r>
                <w:rPr>
                  <w:rFonts w:ascii="Cambria Math" w:hAnsi="Cambria Math"/>
                  <w:sz w:val="24"/>
                  <w:szCs w:val="28"/>
                </w:rPr>
                <m:t>i=1</m:t>
              </m:r>
            </m:sub>
            <m:sup>
              <m:r>
                <w:rPr>
                  <w:rFonts w:ascii="Cambria Math" w:hAnsi="Cambria Math"/>
                  <w:sz w:val="24"/>
                  <w:szCs w:val="28"/>
                </w:rPr>
                <m:t>N</m:t>
              </m:r>
            </m:sup>
            <m:e>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f</m:t>
                      </m:r>
                    </m:e>
                    <m:sub>
                      <m:r>
                        <w:rPr>
                          <w:rFonts w:ascii="Cambria Math" w:hAnsi="Cambria Math"/>
                          <w:sz w:val="24"/>
                          <w:szCs w:val="28"/>
                        </w:rPr>
                        <m:t>r</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i</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e>
                  </m:d>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∙n</m:t>
                      </m:r>
                    </m:e>
                  </m:d>
                </m:num>
                <m:den>
                  <m:r>
                    <w:rPr>
                      <w:rFonts w:ascii="Cambria Math" w:hAnsi="Cambria Math"/>
                      <w:sz w:val="24"/>
                      <w:szCs w:val="28"/>
                    </w:rPr>
                    <m:t>p(</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den>
              </m:f>
            </m:e>
          </m:nary>
        </m:oMath>
      </m:oMathPara>
    </w:p>
    <w:p w14:paraId="0F326D7B" w14:textId="65C6B214" w:rsidR="0089769F" w:rsidRPr="00F42C1F" w:rsidRDefault="0089769F" w:rsidP="009B54B7">
      <w:pPr>
        <w:pStyle w:val="berschrift3"/>
      </w:pPr>
      <w:bookmarkStart w:id="11" w:name="_Toc200205523"/>
      <w:r w:rsidRPr="00F42C1F">
        <w:lastRenderedPageBreak/>
        <w:t>Path Tracing Algorithmus</w:t>
      </w:r>
      <w:bookmarkEnd w:id="11"/>
    </w:p>
    <w:p w14:paraId="1C9EB791" w14:textId="77777777" w:rsidR="0089769F" w:rsidRPr="00F42C1F" w:rsidRDefault="0089769F" w:rsidP="0089769F">
      <w:r w:rsidRPr="00F42C1F">
        <w:t>Path Tracing folgt einem stochastischen Ansatz zur Annäherung an die globale Beleuchtung:</w:t>
      </w:r>
    </w:p>
    <w:p w14:paraId="0FF4EBC7" w14:textId="77777777" w:rsidR="0089769F" w:rsidRPr="00F42C1F" w:rsidRDefault="0089769F" w:rsidP="0089769F"/>
    <w:p w14:paraId="4205EA50" w14:textId="77777777" w:rsidR="0089769F" w:rsidRPr="00F42C1F" w:rsidRDefault="0089769F" w:rsidP="0089769F">
      <w:pPr>
        <w:pStyle w:val="Nummerierung"/>
      </w:pPr>
      <w:r w:rsidRPr="00CA43B6">
        <w:rPr>
          <w:b/>
        </w:rPr>
        <w:t>Strahlenerzeugung</w:t>
      </w:r>
      <w:r w:rsidRPr="00F42C1F">
        <w:t>: Für jedes Pixel wird ein Primärstrahl von der Kamera in die Szene geworfen.</w:t>
      </w:r>
    </w:p>
    <w:p w14:paraId="77FAE1AA" w14:textId="12031101" w:rsidR="0089769F" w:rsidRPr="00F42C1F" w:rsidRDefault="0089769F" w:rsidP="0089769F">
      <w:pPr>
        <w:pStyle w:val="Nummerierung"/>
      </w:pPr>
      <w:r w:rsidRPr="00CA43B6">
        <w:rPr>
          <w:b/>
        </w:rPr>
        <w:t>Strahlenschnittpunkt</w:t>
      </w:r>
      <w:r w:rsidRPr="00F42C1F">
        <w:t xml:space="preserve">: </w:t>
      </w:r>
      <w:r w:rsidR="00CA43B6" w:rsidRPr="00CA43B6">
        <w:t>Der erste Schnittpunkt mit der Szene wird berechnet, typischerweise mit Hilfe von Bounding Volume Hierarchies (BVH) zur Beschleunigung der Ray-Scene-Intersection.</w:t>
      </w:r>
    </w:p>
    <w:p w14:paraId="6EB03875" w14:textId="77777777" w:rsidR="0089769F" w:rsidRDefault="0089769F" w:rsidP="0089769F">
      <w:pPr>
        <w:pStyle w:val="Nummerierung"/>
      </w:pPr>
      <w:r w:rsidRPr="00CA43B6">
        <w:rPr>
          <w:b/>
        </w:rPr>
        <w:t>Schattierung und BRDF-Sampling</w:t>
      </w:r>
      <w:r w:rsidRPr="00F42C1F">
        <w:t>: Die Oberflächen-BRDF bestimmt, wie das Licht reflektiert oder durchgelassen wird.</w:t>
      </w:r>
    </w:p>
    <w:p w14:paraId="5DEEB0F5" w14:textId="75C838F3" w:rsidR="00CA43B6" w:rsidRPr="00F42C1F" w:rsidRDefault="00CA43B6" w:rsidP="0089769F">
      <w:pPr>
        <w:pStyle w:val="Nummerierung"/>
      </w:pPr>
      <w:r w:rsidRPr="00CA43B6">
        <w:rPr>
          <w:b/>
        </w:rPr>
        <w:t>Lichtbeteiligung und direkte Beleuchtung</w:t>
      </w:r>
      <w:r w:rsidRPr="00CA43B6">
        <w:t xml:space="preserve"> (optional aber oft verwendet):</w:t>
      </w:r>
      <w:r>
        <w:t xml:space="preserve"> </w:t>
      </w:r>
      <w:r w:rsidRPr="00CA43B6">
        <w:t>Es kann explizites Sampling der Lichtquellen erfolgen, um direkte Beleuchtung effizienter zu berechnen.</w:t>
      </w:r>
    </w:p>
    <w:p w14:paraId="7972CA86" w14:textId="6EC63C78" w:rsidR="0089769F" w:rsidRDefault="0089769F" w:rsidP="0089769F">
      <w:pPr>
        <w:pStyle w:val="Nummerierung"/>
      </w:pPr>
      <w:r w:rsidRPr="00CA43B6">
        <w:rPr>
          <w:b/>
        </w:rPr>
        <w:t>Rekursive Pfadverfolgung</w:t>
      </w:r>
      <w:r w:rsidRPr="00F42C1F">
        <w:t xml:space="preserve">: </w:t>
      </w:r>
      <w:r w:rsidR="00CA3A83" w:rsidRPr="00CA3A83">
        <w:t>Ein neuer Strahl wird in eine zufällige Richtung gemä</w:t>
      </w:r>
      <w:r w:rsidR="00865424">
        <w:t>ss</w:t>
      </w:r>
      <w:r w:rsidR="00CA3A83" w:rsidRPr="00CA3A83">
        <w:t xml:space="preserve"> der BRDF gesendet. Dieser Prozess wiederholt sich rekursiv, wobei Lichtbeiträge entlang des Pfades aufsummiert werden. Der Pfad endet, wenn:</w:t>
      </w:r>
    </w:p>
    <w:p w14:paraId="130EBEA7" w14:textId="217127BF" w:rsidR="00CA3A83" w:rsidRDefault="00CA3A83" w:rsidP="00CA3A83">
      <w:pPr>
        <w:pStyle w:val="Nummerierung"/>
        <w:numPr>
          <w:ilvl w:val="1"/>
          <w:numId w:val="67"/>
        </w:numPr>
      </w:pPr>
      <w:r w:rsidRPr="00CA3A83">
        <w:t>eine Lichtquelle erreicht wird</w:t>
      </w:r>
    </w:p>
    <w:p w14:paraId="0201E1D0" w14:textId="40B1F157" w:rsidR="00CA3A83" w:rsidRDefault="00CA3A83" w:rsidP="00CA3A83">
      <w:pPr>
        <w:pStyle w:val="Nummerierung"/>
        <w:numPr>
          <w:ilvl w:val="1"/>
          <w:numId w:val="67"/>
        </w:numPr>
      </w:pPr>
      <w:r w:rsidRPr="00CA3A83">
        <w:t>die maximale Pfadlänge überschritten ist oder</w:t>
      </w:r>
    </w:p>
    <w:p w14:paraId="465BC5C2" w14:textId="432FB069" w:rsidR="00CA3A83" w:rsidRPr="00F42C1F" w:rsidRDefault="00CA3A83" w:rsidP="00CA3A83">
      <w:pPr>
        <w:pStyle w:val="Nummerierung"/>
        <w:numPr>
          <w:ilvl w:val="1"/>
          <w:numId w:val="67"/>
        </w:numPr>
      </w:pPr>
      <w:r w:rsidRPr="00CA3A83">
        <w:t xml:space="preserve">per </w:t>
      </w:r>
      <w:r>
        <w:t>russischem</w:t>
      </w:r>
      <w:r w:rsidRPr="00CA3A83">
        <w:t xml:space="preserve"> Roulette stochastisch terminiert wird, um Bias zu vermeiden und Rechenzeit zu sparen.</w:t>
      </w:r>
    </w:p>
    <w:p w14:paraId="43D077C8" w14:textId="77777777" w:rsidR="0089769F" w:rsidRPr="00F42C1F" w:rsidRDefault="0089769F" w:rsidP="0089769F">
      <w:pPr>
        <w:pStyle w:val="Nummerierung"/>
      </w:pPr>
      <w:r w:rsidRPr="004B7391">
        <w:rPr>
          <w:b/>
        </w:rPr>
        <w:t>Monte-Carlo-Schätzung</w:t>
      </w:r>
      <w:r w:rsidRPr="00F42C1F">
        <w:t>: Die akkumulierte Strahldichte entlang des Pfades wird gemittelt, um die Pixelfarbe zu schätzen.</w:t>
      </w:r>
    </w:p>
    <w:p w14:paraId="2F900C4C" w14:textId="77777777" w:rsidR="0089769F" w:rsidRPr="00F42C1F" w:rsidRDefault="0089769F" w:rsidP="0089769F"/>
    <w:p w14:paraId="443494E1" w14:textId="77777777" w:rsidR="0089769F" w:rsidRPr="00F42C1F" w:rsidRDefault="0089769F" w:rsidP="0089769F">
      <w:r w:rsidRPr="00F42C1F">
        <w:t>Jeder Pfad ist eine Monte-Carlo-Stichprobe der Rendering-Gleichung. Bei einer ausreichenden Anzahl von Pfaden konvergiert die Annäherung zur richtigen Lösung.</w:t>
      </w:r>
      <w:r w:rsidRPr="00F42C1F">
        <w:tab/>
      </w:r>
      <w:r w:rsidRPr="00F42C1F">
        <w:br/>
      </w:r>
    </w:p>
    <w:p w14:paraId="30404A57" w14:textId="3C8EB915" w:rsidR="0089769F" w:rsidRPr="00F42C1F" w:rsidRDefault="0089769F" w:rsidP="0089769F">
      <w:r w:rsidRPr="00F42C1F">
        <w:t xml:space="preserve">Die Monte-Carlo-Integration ist zwar </w:t>
      </w:r>
      <w:r w:rsidR="00912A57">
        <w:t>unverzerrt</w:t>
      </w:r>
      <w:r w:rsidRPr="00F42C1F">
        <w:t xml:space="preserve">, konvergiert aber langsam und erfordert </w:t>
      </w:r>
      <w:r w:rsidR="00162DDB">
        <w:t>t</w:t>
      </w:r>
      <w:r w:rsidRPr="00F42C1F">
        <w:t>ausende von Stichproben pro Pixel, um rauschfreie Ergebnisse zu erzielen. Niedrige Stichprobenzahlen führen zu Monte-Carlo-Rauschen, das als körnige Artefakte sichtbar wird. Dies ist die Hauptmotivation für Rauschunterdrückungstechniken</w:t>
      </w:r>
      <w:r w:rsidR="006B79C7">
        <w:t xml:space="preserve"> («Denoising»)</w:t>
      </w:r>
      <w:r w:rsidRPr="00F42C1F">
        <w:t>, die darauf abzielen, qualitativ hochwertige Bilder aus verrauschten Renderings mit geringer Abtastung zu rekonstruieren.</w:t>
      </w:r>
    </w:p>
    <w:p w14:paraId="2D70B3D6" w14:textId="77777777" w:rsidR="0089769F" w:rsidRPr="00F42C1F" w:rsidRDefault="0089769F" w:rsidP="0089769F">
      <w:pPr>
        <w:spacing w:line="240" w:lineRule="auto"/>
      </w:pPr>
      <w:r w:rsidRPr="00F42C1F">
        <w:br w:type="page"/>
      </w:r>
    </w:p>
    <w:p w14:paraId="57AFF67A" w14:textId="77777777" w:rsidR="0089769F" w:rsidRPr="00F42C1F" w:rsidRDefault="0089769F" w:rsidP="009B54B7">
      <w:pPr>
        <w:pStyle w:val="berschrift3"/>
        <w:rPr>
          <w:i/>
        </w:rPr>
      </w:pPr>
      <w:bookmarkStart w:id="12" w:name="_Toc200205524"/>
      <w:r w:rsidRPr="00F42C1F">
        <w:lastRenderedPageBreak/>
        <w:t>Path Tracing Rauschen</w:t>
      </w:r>
      <w:bookmarkEnd w:id="12"/>
    </w:p>
    <w:p w14:paraId="148F8914" w14:textId="3F8223DB" w:rsidR="0089769F" w:rsidRPr="00F42C1F" w:rsidRDefault="0089769F" w:rsidP="0089769F">
      <w:r w:rsidRPr="00F42C1F">
        <w:t>Das durch Path Tracing erzeugte Rauschen hat deutliche Merkmale, die es vom natürlichen Bildrauschen unterscheiden. Es ist das Ergebnis des Monte-Carlo-Samplings, bei dem die Farbe jedes Pixels anhand einer begrenzten Anzahl von zufälligen Lichtpfaden geschätzt wird. Dies führt zu einer hochfrequenten Varianz, die als gesprenkelte oder körnige Muster erscheint, insbesondere in Bereichen mit komplexer Beleuchtung wie indirekter Beleuchtung, Kaustik und weichen Schatten. Im Gegensatz zu natürlichem Rauschen, wie etwa dem Sensorrauschen von Digitalkameras, das in der Regel zufällig, additiv und statistisch gleichmä</w:t>
      </w:r>
      <w:r w:rsidR="00C6009B" w:rsidRPr="00F42C1F">
        <w:t>ss</w:t>
      </w:r>
      <w:r w:rsidRPr="00F42C1F">
        <w:t xml:space="preserve">ig über das Bild verteilt ist, ist das Rauschen durch Path Tracing stark strukturiert und szenenabhängig. Seine Intensität und Verteilung variiert mit der Anzahl der Proben pro Pixel, den Oberflächenmaterialien, den Lichtverhältnissen und der geometrischen Komplexität. Natürliches Rauschen ist in der Regel unabhängig vom Bildinhalt, während das Rauschen durch Path Tracing stark mit den visuellen und physikalischen Eigenschaften der Szene korreliert. </w:t>
      </w:r>
    </w:p>
    <w:p w14:paraId="618A872D" w14:textId="77777777" w:rsidR="0089769F" w:rsidRPr="00F42C1F" w:rsidRDefault="0089769F" w:rsidP="0089769F"/>
    <w:p w14:paraId="1A70AB0F" w14:textId="77777777" w:rsidR="0089769F" w:rsidRPr="00F42C1F" w:rsidRDefault="0089769F" w:rsidP="0089769F">
      <w:pPr>
        <w:keepNext/>
      </w:pPr>
      <w:r w:rsidRPr="00F42C1F">
        <w:rPr>
          <w:noProof/>
        </w:rPr>
        <w:drawing>
          <wp:inline distT="0" distB="0" distL="0" distR="0" wp14:anchorId="2C708C15" wp14:editId="74BAD0FA">
            <wp:extent cx="5828993" cy="5839460"/>
            <wp:effectExtent l="0" t="0" r="635" b="8890"/>
            <wp:docPr id="1992223086" name="Picture 1" descr="Bücherregal stark verrauscht mit Blender Cy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23086" name="Picture 1" descr="Bücherregal stark verrauscht mit Blender Cycles"/>
                    <pic:cNvPicPr/>
                  </pic:nvPicPr>
                  <pic:blipFill>
                    <a:blip r:embed="rId16"/>
                    <a:stretch>
                      <a:fillRect/>
                    </a:stretch>
                  </pic:blipFill>
                  <pic:spPr>
                    <a:xfrm>
                      <a:off x="0" y="0"/>
                      <a:ext cx="5836459" cy="5846940"/>
                    </a:xfrm>
                    <a:prstGeom prst="rect">
                      <a:avLst/>
                    </a:prstGeom>
                  </pic:spPr>
                </pic:pic>
              </a:graphicData>
            </a:graphic>
          </wp:inline>
        </w:drawing>
      </w:r>
    </w:p>
    <w:p w14:paraId="6F5F0C87" w14:textId="712FEA98" w:rsidR="0089769F" w:rsidRPr="00F42C1F" w:rsidRDefault="0089769F" w:rsidP="0089769F">
      <w:pPr>
        <w:pStyle w:val="Beschriftung"/>
      </w:pPr>
      <w:bookmarkStart w:id="13" w:name="_Toc200203987"/>
      <w:r w:rsidRPr="00F42C1F">
        <w:t xml:space="preserve">Abbildung </w:t>
      </w:r>
      <w:r w:rsidRPr="00F42C1F">
        <w:fldChar w:fldCharType="begin"/>
      </w:r>
      <w:r w:rsidRPr="00F42C1F">
        <w:instrText xml:space="preserve"> SEQ Abbildung \* ARABIC </w:instrText>
      </w:r>
      <w:r w:rsidRPr="00F42C1F">
        <w:fldChar w:fldCharType="separate"/>
      </w:r>
      <w:r w:rsidR="004B1E74">
        <w:rPr>
          <w:noProof/>
        </w:rPr>
        <w:t>1</w:t>
      </w:r>
      <w:r w:rsidRPr="00F42C1F">
        <w:fldChar w:fldCharType="end"/>
      </w:r>
      <w:r w:rsidRPr="00F42C1F">
        <w:t>: Verrauschtes Bücherregal mit Blender (Cycles)</w:t>
      </w:r>
      <w:bookmarkEnd w:id="13"/>
    </w:p>
    <w:p w14:paraId="14C6A73E" w14:textId="77777777" w:rsidR="0089769F" w:rsidRPr="00F42C1F" w:rsidRDefault="0089769F" w:rsidP="0089769F"/>
    <w:p w14:paraId="4925B692" w14:textId="5F50AA61" w:rsidR="00252D88" w:rsidRPr="00F42C1F" w:rsidRDefault="00252D88" w:rsidP="00252D88">
      <w:pPr>
        <w:spacing w:line="240" w:lineRule="auto"/>
      </w:pPr>
      <w:r w:rsidRPr="00F42C1F">
        <w:br w:type="page"/>
      </w:r>
    </w:p>
    <w:p w14:paraId="3DB43BC4" w14:textId="77777777" w:rsidR="00A87D54" w:rsidRPr="00F42C1F" w:rsidRDefault="00252D88" w:rsidP="009B54B7">
      <w:pPr>
        <w:pStyle w:val="berschrift2"/>
      </w:pPr>
      <w:bookmarkStart w:id="14" w:name="_Toc200205525"/>
      <w:r w:rsidRPr="00F42C1F">
        <w:lastRenderedPageBreak/>
        <w:t>Denoising</w:t>
      </w:r>
      <w:bookmarkEnd w:id="14"/>
    </w:p>
    <w:p w14:paraId="085F71A7" w14:textId="2C573BDA" w:rsidR="00A87D54" w:rsidRPr="00F42C1F" w:rsidRDefault="00A87D54" w:rsidP="00A87D54">
      <w:r w:rsidRPr="00F42C1F">
        <w:t>Denoising bezeichnet den Prozess der Entfernung von unerwünschtem Rauschen aus digitalen Bildern, ohne dabei relevante Details oder Strukturen zu verfälschen. Insbesondere in der Path-Tracing-basierten Bildsynthese ist Denoising ein essenzieller Bestandteil der Nachbearbeitung, da das visuelle Rauschen bei geringen Samples pro Pixel deutlich sichtbar ist. Ziel ist es, aus verrauschten Zwischenergebnissen möglichst hochwertige, rauschfreie Bilder zu rekonstruieren.</w:t>
      </w:r>
    </w:p>
    <w:p w14:paraId="76878447" w14:textId="77777777" w:rsidR="00A87D54" w:rsidRPr="00F42C1F" w:rsidRDefault="00A87D54" w:rsidP="00A87D54"/>
    <w:p w14:paraId="0C2F5653" w14:textId="1BA93FD5" w:rsidR="00A87D54" w:rsidRPr="00F42C1F" w:rsidRDefault="00A87D54" w:rsidP="00A87D54">
      <w:r w:rsidRPr="00F42C1F">
        <w:t>In der Bildverarbeitung existieren verschiedene Ansätze zur Rauschunterdrückung, die sich hinsichtlich Methodik, Komplexität und Anwendungsbereich unterscheiden. Grundsätzlich lassen sich Denoising-Methoden in drei Hauptkategorien einteilen: klassische filterbasierte Verfahren, statistische bzw. modellbasierte Verfahren und lernbasierte Methoden.</w:t>
      </w:r>
    </w:p>
    <w:p w14:paraId="7895CEE5" w14:textId="39BDBF11" w:rsidR="00C178A5" w:rsidRPr="00F42C1F" w:rsidRDefault="00C178A5" w:rsidP="009B54B7">
      <w:pPr>
        <w:pStyle w:val="berschrift3"/>
      </w:pPr>
      <w:bookmarkStart w:id="15" w:name="_Toc200205526"/>
      <w:r w:rsidRPr="00F42C1F">
        <w:t>Klassische Filtermethoden</w:t>
      </w:r>
      <w:bookmarkEnd w:id="15"/>
    </w:p>
    <w:p w14:paraId="1A7A4EB8" w14:textId="77777777" w:rsidR="00C178A5" w:rsidRPr="00F42C1F" w:rsidRDefault="00C178A5" w:rsidP="00C178A5">
      <w:r w:rsidRPr="00F42C1F">
        <w:t>Zu den einfachsten Ansätzen zählen lineare und nichtlineare Filter, die direkt auf das verrauschte Bild angewendet werden. Bekannte Beispiele sind:</w:t>
      </w:r>
    </w:p>
    <w:p w14:paraId="612AB1BF" w14:textId="77777777" w:rsidR="00C178A5" w:rsidRPr="00F42C1F" w:rsidRDefault="00C178A5" w:rsidP="00C178A5">
      <w:pPr>
        <w:numPr>
          <w:ilvl w:val="0"/>
          <w:numId w:val="48"/>
        </w:numPr>
      </w:pPr>
      <w:r w:rsidRPr="00F42C1F">
        <w:rPr>
          <w:b/>
          <w:bCs/>
        </w:rPr>
        <w:t>Mittelwertfilter</w:t>
      </w:r>
      <w:r w:rsidRPr="00F42C1F">
        <w:t>: Glättet das Bild durch Ersetzen jedes Pixels mit dem Durchschnittswert seiner Nachbarn. Dieser Ansatz reduziert Rauschen, führt jedoch oft zu sichtbarem Detailverlust.</w:t>
      </w:r>
    </w:p>
    <w:p w14:paraId="3DF1E279" w14:textId="77777777" w:rsidR="00C178A5" w:rsidRPr="00F42C1F" w:rsidRDefault="00C178A5" w:rsidP="00C178A5">
      <w:pPr>
        <w:numPr>
          <w:ilvl w:val="0"/>
          <w:numId w:val="48"/>
        </w:numPr>
      </w:pPr>
      <w:r w:rsidRPr="00F42C1F">
        <w:rPr>
          <w:b/>
          <w:bCs/>
        </w:rPr>
        <w:t>Medianfilter</w:t>
      </w:r>
      <w:r w:rsidRPr="00F42C1F">
        <w:t>: Ersetzt jeden Pixel mit dem Median seiner Umgebung. Besonders effektiv bei impulsartigem ("Salt-and-Pepper") Rauschen.</w:t>
      </w:r>
    </w:p>
    <w:p w14:paraId="038A1FFE" w14:textId="13F78F3C" w:rsidR="00C178A5" w:rsidRPr="00F42C1F" w:rsidRDefault="00C178A5" w:rsidP="00C178A5">
      <w:pPr>
        <w:numPr>
          <w:ilvl w:val="0"/>
          <w:numId w:val="48"/>
        </w:numPr>
      </w:pPr>
      <w:r w:rsidRPr="00F42C1F">
        <w:rPr>
          <w:b/>
          <w:bCs/>
        </w:rPr>
        <w:t>Gaussian</w:t>
      </w:r>
      <w:r w:rsidR="00720E9F" w:rsidRPr="00F42C1F">
        <w:rPr>
          <w:b/>
          <w:bCs/>
        </w:rPr>
        <w:t>-</w:t>
      </w:r>
      <w:r w:rsidRPr="00F42C1F">
        <w:rPr>
          <w:b/>
          <w:bCs/>
        </w:rPr>
        <w:t>Blur</w:t>
      </w:r>
      <w:r w:rsidRPr="00F42C1F">
        <w:t>: Wendet eine gewichtete Glättung an, wobei näherliegende Pixel stärker berücksichtigt werden. Geeignet zur Rauschreduktion mit geringem Detailverlust.</w:t>
      </w:r>
    </w:p>
    <w:p w14:paraId="64F9F331" w14:textId="23A2FE44" w:rsidR="00C178A5" w:rsidRPr="00F42C1F" w:rsidRDefault="00C178A5" w:rsidP="00C178A5">
      <w:r w:rsidRPr="00F42C1F">
        <w:t>Diese Methoden sind schnell und leicht implementierbar, stossen aber bei komplexeren Rauschmustern, wie sie beim Path Tracing auftreten, schnell an ihre Grenzen.</w:t>
      </w:r>
    </w:p>
    <w:p w14:paraId="0AC3DFF5" w14:textId="128F893B" w:rsidR="00720E9F" w:rsidRPr="00F42C1F" w:rsidRDefault="00720E9F" w:rsidP="009B54B7">
      <w:pPr>
        <w:pStyle w:val="berschrift3"/>
      </w:pPr>
      <w:bookmarkStart w:id="16" w:name="_Toc200205527"/>
      <w:r w:rsidRPr="00F42C1F">
        <w:t>Statistische Modelle</w:t>
      </w:r>
      <w:bookmarkEnd w:id="16"/>
    </w:p>
    <w:p w14:paraId="0FA9B42C" w14:textId="77777777" w:rsidR="00720E9F" w:rsidRPr="00F42C1F" w:rsidRDefault="00720E9F" w:rsidP="00720E9F">
      <w:r w:rsidRPr="00F42C1F">
        <w:t>Moderne bildverarbeitende Verfahren nutzen statistische Modelle und Annahmen über die Bildstruktur:</w:t>
      </w:r>
    </w:p>
    <w:p w14:paraId="7C71B3E1" w14:textId="77777777" w:rsidR="00720E9F" w:rsidRPr="00F42C1F" w:rsidRDefault="00720E9F" w:rsidP="00720E9F">
      <w:pPr>
        <w:numPr>
          <w:ilvl w:val="0"/>
          <w:numId w:val="49"/>
        </w:numPr>
      </w:pPr>
      <w:r w:rsidRPr="00F42C1F">
        <w:rPr>
          <w:b/>
          <w:bCs/>
        </w:rPr>
        <w:t>Wiener-Filter</w:t>
      </w:r>
      <w:r w:rsidRPr="00F42C1F">
        <w:t>: Ein lineares Verfahren, das das Rauschen unter Kenntnis der Signal- und Rauschstatistik optimal unterdrückt.</w:t>
      </w:r>
    </w:p>
    <w:p w14:paraId="310EABE9" w14:textId="5D990F90" w:rsidR="00720E9F" w:rsidRPr="00F42C1F" w:rsidRDefault="00720E9F" w:rsidP="00720E9F">
      <w:pPr>
        <w:numPr>
          <w:ilvl w:val="0"/>
          <w:numId w:val="49"/>
        </w:numPr>
      </w:pPr>
      <w:r w:rsidRPr="00F42C1F">
        <w:rPr>
          <w:b/>
          <w:bCs/>
        </w:rPr>
        <w:t>BM3D (Block-Matching and 3D Filtering)</w:t>
      </w:r>
      <w:r w:rsidRPr="00F42C1F">
        <w:t>: Ein nichtlineares Verfahren, das auf blockweiser Ähnlichkeit basiert. Es gruppiert ähnliche Bildbereiche, transformiert sie gemeinsam in einen Frequenzbereich und filtert dort gezielt Rauschen heraus. BM3D gilt lange Zeit als einer der leistungsstärksten klassischen Algorithmen für Denoising.</w:t>
      </w:r>
    </w:p>
    <w:p w14:paraId="1AE5D626" w14:textId="77777777" w:rsidR="00720E9F" w:rsidRPr="00F42C1F" w:rsidRDefault="00720E9F" w:rsidP="00720E9F">
      <w:r w:rsidRPr="00F42C1F">
        <w:t>Diese Methoden erzielen oft bessere Ergebnisse als einfache Filter, sind jedoch rechenintensiver und schwer auf stark strukturierte oder nicht-stationäre Rauscharten anzupassen.</w:t>
      </w:r>
    </w:p>
    <w:p w14:paraId="66A9CB90" w14:textId="0CE06DCE" w:rsidR="00720E9F" w:rsidRPr="00F42C1F" w:rsidRDefault="008B72F0" w:rsidP="009B54B7">
      <w:pPr>
        <w:pStyle w:val="berschrift3"/>
      </w:pPr>
      <w:bookmarkStart w:id="17" w:name="_Toc200205528"/>
      <w:r w:rsidRPr="00F42C1F">
        <w:t>Lernbasierte Methoden</w:t>
      </w:r>
      <w:bookmarkEnd w:id="17"/>
    </w:p>
    <w:p w14:paraId="5C80C222" w14:textId="59D5B634" w:rsidR="008B72F0" w:rsidRPr="00F42C1F" w:rsidRDefault="008B72F0" w:rsidP="008B72F0">
      <w:r w:rsidRPr="00F42C1F">
        <w:t>Mit dem Aufkommen leistungsfähiger Hardware und grosser Bilddatensätze haben sich neuronale Netze als äusserst effektive Werkzeuge zur Rauschunterdrückung etabliert. Hierbei wird ein Modell auf verrauschten und sauberen Bildpaaren trainiert, um eine Abbildung vom verrauschten zum rauschfreien Bild zu erlernen.</w:t>
      </w:r>
    </w:p>
    <w:p w14:paraId="52A47CE6" w14:textId="77777777" w:rsidR="008B72F0" w:rsidRPr="00F42C1F" w:rsidRDefault="008B72F0" w:rsidP="008B72F0">
      <w:pPr>
        <w:numPr>
          <w:ilvl w:val="0"/>
          <w:numId w:val="50"/>
        </w:numPr>
      </w:pPr>
      <w:r w:rsidRPr="00F42C1F">
        <w:rPr>
          <w:b/>
          <w:bCs/>
        </w:rPr>
        <w:t>Convolutional Neural Networks (CNNs)</w:t>
      </w:r>
      <w:r w:rsidRPr="00F42C1F">
        <w:t>: Klassische Deep-Learning-Modelle, die auf lokalen Bildmerkmalen basieren. Sie sind in der Lage, komplexe Rauschmuster zu erkennen und gezielt zu entfernen.</w:t>
      </w:r>
    </w:p>
    <w:p w14:paraId="0B5868A3" w14:textId="77777777" w:rsidR="008B72F0" w:rsidRPr="00F42C1F" w:rsidRDefault="008B72F0" w:rsidP="008B72F0">
      <w:pPr>
        <w:numPr>
          <w:ilvl w:val="0"/>
          <w:numId w:val="50"/>
        </w:numPr>
      </w:pPr>
      <w:r w:rsidRPr="00F42C1F">
        <w:rPr>
          <w:b/>
          <w:bCs/>
        </w:rPr>
        <w:t>Autoencoder</w:t>
      </w:r>
      <w:r w:rsidRPr="00F42C1F">
        <w:t>: Netzwerke, die lernen, eine komprimierte Darstellung des Bildes zu erzeugen und daraus die rauschfreie Version zu rekonstruieren.</w:t>
      </w:r>
    </w:p>
    <w:p w14:paraId="59B2E9F7" w14:textId="77777777" w:rsidR="008B72F0" w:rsidRPr="00F42C1F" w:rsidRDefault="008B72F0" w:rsidP="008B72F0">
      <w:pPr>
        <w:numPr>
          <w:ilvl w:val="0"/>
          <w:numId w:val="50"/>
        </w:numPr>
      </w:pPr>
      <w:r w:rsidRPr="00F42C1F">
        <w:rPr>
          <w:b/>
          <w:bCs/>
        </w:rPr>
        <w:t>U-Net-Architekturen</w:t>
      </w:r>
      <w:r w:rsidRPr="00F42C1F">
        <w:t>: Erweiterte Autoencoder mit Skip Connections, die besonders in der medizinischen Bildverarbeitung und beim Denoising in der Computergrafik verwendet werden.</w:t>
      </w:r>
    </w:p>
    <w:p w14:paraId="3FC67DC6" w14:textId="77777777" w:rsidR="008B72F0" w:rsidRPr="00F42C1F" w:rsidRDefault="008B72F0" w:rsidP="008B72F0">
      <w:pPr>
        <w:numPr>
          <w:ilvl w:val="0"/>
          <w:numId w:val="50"/>
        </w:numPr>
      </w:pPr>
      <w:r w:rsidRPr="00F42C1F">
        <w:rPr>
          <w:b/>
          <w:bCs/>
        </w:rPr>
        <w:t>Recurrent und Transformer-basierte Modelle</w:t>
      </w:r>
      <w:r w:rsidRPr="00F42C1F">
        <w:t>: Für spezielle Denoising-Aufgaben, insbesondere bei zeitlich korrelierten Bildern (wie Rendersequenzen), können auch rekurrente Strukturen oder Attention-Mechanismen sinnvoll sein.</w:t>
      </w:r>
    </w:p>
    <w:p w14:paraId="3CD3F4FD" w14:textId="2324F7A7" w:rsidR="008B72F0" w:rsidRPr="00F42C1F" w:rsidRDefault="008B72F0" w:rsidP="008B72F0">
      <w:r w:rsidRPr="00F42C1F">
        <w:t>Lernbasierte Methoden bieten den grossen Vorteil, dass sie an spezifische Rauschtypen angepasst und durch Training optimiert werden können. In der Praxis zeigen sie bei realistischen Renderbildern oft deutlich bessere Resultate als klassische Verfahren – insbesondere bei niedrigem Sample Count.</w:t>
      </w:r>
    </w:p>
    <w:p w14:paraId="7E7CADA6" w14:textId="77777777" w:rsidR="00AB429F" w:rsidRDefault="007116DC" w:rsidP="00AB429F">
      <w:pPr>
        <w:pStyle w:val="berschrift2"/>
      </w:pPr>
      <w:r w:rsidRPr="00F42C1F">
        <w:br w:type="page"/>
      </w:r>
      <w:bookmarkStart w:id="18" w:name="_Toc200205529"/>
      <w:r w:rsidR="00AB429F">
        <w:lastRenderedPageBreak/>
        <w:t>Verwandte Arbeiten</w:t>
      </w:r>
      <w:bookmarkEnd w:id="18"/>
    </w:p>
    <w:p w14:paraId="101EA295" w14:textId="77777777" w:rsidR="00AB429F" w:rsidRDefault="00AB429F" w:rsidP="00AB429F">
      <w:r>
        <w:t>In den letzten Jahren wurden zahlreiche Verfahren zur Bildentrauschung entwickelt, insbesondere im Bereich des physikalisch basierten Renderings (PBR), bei dem durch Path Tracing erzeugte Bilder stark verrauscht sein können. Zur Verbesserung der Bildqualität haben sich sowohl klassische als auch lernbasierte Ansätze etabliert.</w:t>
      </w:r>
    </w:p>
    <w:p w14:paraId="024FE98D" w14:textId="77777777" w:rsidR="00AB429F" w:rsidRDefault="00AB429F" w:rsidP="00AB429F"/>
    <w:p w14:paraId="4EBF7B45" w14:textId="4F8938BE" w:rsidR="00AB429F" w:rsidRDefault="00AB429F" w:rsidP="00AB429F">
      <w:r>
        <w:t>Ein verbreiteter klassischer Denoiser ist der Open Image Denoise (OIDN) von Intel, der auf Deep Learning basiert und speziell für ray-traced Bilder optimiert ist</w:t>
      </w:r>
      <w:sdt>
        <w:sdtPr>
          <w:id w:val="-1433506371"/>
          <w:citation/>
        </w:sdtPr>
        <w:sdtContent>
          <w:r>
            <w:fldChar w:fldCharType="begin"/>
          </w:r>
          <w:r>
            <w:instrText xml:space="preserve">CITATION NVI25 \l 2055 </w:instrText>
          </w:r>
          <w:r>
            <w:fldChar w:fldCharType="separate"/>
          </w:r>
          <w:r w:rsidR="007A5CC1">
            <w:rPr>
              <w:noProof/>
            </w:rPr>
            <w:t xml:space="preserve"> </w:t>
          </w:r>
          <w:r w:rsidR="007A5CC1" w:rsidRPr="007A5CC1">
            <w:rPr>
              <w:noProof/>
            </w:rPr>
            <w:t>[4]</w:t>
          </w:r>
          <w:r>
            <w:fldChar w:fldCharType="end"/>
          </w:r>
        </w:sdtContent>
      </w:sdt>
      <w:r>
        <w:t>. OIDN verwendet neuronale Netze, um das Rauschen in Bildern zu reduzieren, und ist mittlerweile fester Bestandteil vieler 3D-Render-Engines wie Blender und LuxCoreRender. Das Modell wurde so trainiert, dass es sowohl Farbbilder als auch zusätzliche Informationen wie Albedo und Normalen nutzen kann, um die Qualität des Denoisings zu verbessern.</w:t>
      </w:r>
    </w:p>
    <w:p w14:paraId="22E8F6FD" w14:textId="77777777" w:rsidR="00AB429F" w:rsidRDefault="00AB429F" w:rsidP="00AB429F"/>
    <w:p w14:paraId="5E58081F" w14:textId="13E76D59" w:rsidR="00AB429F" w:rsidRDefault="00AB429F" w:rsidP="00AB429F">
      <w:r>
        <w:t>Ein weiterer etablierter Denoiser ist NVIDIA OptiX, der Teil der RTX-Technologie ist</w:t>
      </w:r>
      <w:sdt>
        <w:sdtPr>
          <w:id w:val="1638595645"/>
          <w:citation/>
        </w:sdtPr>
        <w:sdtContent>
          <w:r>
            <w:fldChar w:fldCharType="begin"/>
          </w:r>
          <w:r>
            <w:instrText xml:space="preserve">CITATION Int25 \l 2055 </w:instrText>
          </w:r>
          <w:r>
            <w:fldChar w:fldCharType="separate"/>
          </w:r>
          <w:r w:rsidR="007A5CC1">
            <w:rPr>
              <w:noProof/>
            </w:rPr>
            <w:t xml:space="preserve"> </w:t>
          </w:r>
          <w:r w:rsidR="007A5CC1" w:rsidRPr="007A5CC1">
            <w:rPr>
              <w:noProof/>
            </w:rPr>
            <w:t>[5]</w:t>
          </w:r>
          <w:r>
            <w:fldChar w:fldCharType="end"/>
          </w:r>
        </w:sdtContent>
      </w:sdt>
      <w:r>
        <w:t>. Dieser Denoiser basiert auf einem auf künstlicher Intelligenz trainierten Modell, das in Echtzeit Denoising ermöglicht, insbesondere auf GPUs mit Tensor Cores. NVIDIA verwendet hierfür ein Deep Learning-gestütztes Regressionsmodell, das sowohl Geschwindigkeit als auch hohe Qualität liefert. OptiX ist besonders im professionellen Bereich beliebt, da er in viele Anwendungen wie Autodesk Arnold oder Chaos V-Ray integriert ist.</w:t>
      </w:r>
    </w:p>
    <w:p w14:paraId="723C80A6" w14:textId="77777777" w:rsidR="00AB429F" w:rsidRDefault="00AB429F" w:rsidP="00AB429F"/>
    <w:p w14:paraId="16205605" w14:textId="46387329" w:rsidR="00AB429F" w:rsidRDefault="00AB429F" w:rsidP="00AB429F">
      <w:r>
        <w:t>AMD Radeon ProRender verwendet ebenfalls einen KI-basierten Denoiser, der entweder auf OpenCL oder auf dem MIOpen-Framework basiert. Der Fokus liegt hier auf plattformübergreifender Unterstützung und der Integration in professionelle Workflows wie in Blender oder SOLIDWORKS</w:t>
      </w:r>
      <w:sdt>
        <w:sdtPr>
          <w:id w:val="-1582520181"/>
          <w:citation/>
        </w:sdtPr>
        <w:sdtContent>
          <w:r>
            <w:fldChar w:fldCharType="begin"/>
          </w:r>
          <w:r>
            <w:instrText xml:space="preserve"> CITATION AMD25 \l 2055 </w:instrText>
          </w:r>
          <w:r>
            <w:fldChar w:fldCharType="separate"/>
          </w:r>
          <w:r w:rsidR="007A5CC1">
            <w:rPr>
              <w:noProof/>
            </w:rPr>
            <w:t xml:space="preserve"> </w:t>
          </w:r>
          <w:r w:rsidR="007A5CC1" w:rsidRPr="007A5CC1">
            <w:rPr>
              <w:noProof/>
            </w:rPr>
            <w:t>[6]</w:t>
          </w:r>
          <w:r>
            <w:fldChar w:fldCharType="end"/>
          </w:r>
        </w:sdtContent>
      </w:sdt>
      <w:r>
        <w:t>.</w:t>
      </w:r>
    </w:p>
    <w:p w14:paraId="7190BF14" w14:textId="77777777" w:rsidR="00AB429F" w:rsidRDefault="00AB429F" w:rsidP="00AB429F"/>
    <w:p w14:paraId="58FF441F" w14:textId="23E762DE" w:rsidR="00AB429F" w:rsidRDefault="00AB429F" w:rsidP="00AB429F">
      <w:r>
        <w:t xml:space="preserve">Neben diesen industriellen Lösungen existieren zahlreiche Forschungsarbeiten, die auf verschiedenen Architekturen neuronaler Netze basieren. Zum Beispiel wurden Autoencoder, U-Net-Architekturen und Rekurrente Neuronale Netze (RNNs) erfolgreich für das Denoising von Path Tracing Bildern eingesetzt </w:t>
      </w:r>
      <w:sdt>
        <w:sdtPr>
          <w:id w:val="501318342"/>
          <w:citation/>
        </w:sdtPr>
        <w:sdtContent>
          <w:r>
            <w:fldChar w:fldCharType="begin"/>
          </w:r>
          <w:r>
            <w:instrText xml:space="preserve"> CITATION Cha17 \l 2055 </w:instrText>
          </w:r>
          <w:r>
            <w:fldChar w:fldCharType="separate"/>
          </w:r>
          <w:r w:rsidR="007A5CC1" w:rsidRPr="007A5CC1">
            <w:rPr>
              <w:noProof/>
            </w:rPr>
            <w:t>[7]</w:t>
          </w:r>
          <w:r>
            <w:fldChar w:fldCharType="end"/>
          </w:r>
        </w:sdtContent>
      </w:sdt>
      <w:sdt>
        <w:sdtPr>
          <w:id w:val="-725453272"/>
          <w:citation/>
        </w:sdtPr>
        <w:sdtContent>
          <w:r>
            <w:fldChar w:fldCharType="begin"/>
          </w:r>
          <w:r>
            <w:instrText xml:space="preserve"> CITATION Bak17 \l 2055 </w:instrText>
          </w:r>
          <w:r>
            <w:fldChar w:fldCharType="separate"/>
          </w:r>
          <w:r w:rsidR="007A5CC1">
            <w:rPr>
              <w:noProof/>
            </w:rPr>
            <w:t xml:space="preserve"> </w:t>
          </w:r>
          <w:r w:rsidR="007A5CC1" w:rsidRPr="007A5CC1">
            <w:rPr>
              <w:noProof/>
            </w:rPr>
            <w:t>[8]</w:t>
          </w:r>
          <w:r>
            <w:fldChar w:fldCharType="end"/>
          </w:r>
        </w:sdtContent>
      </w:sdt>
      <w:r>
        <w:t xml:space="preserve">. </w:t>
      </w:r>
      <w:r w:rsidR="00AC7B38" w:rsidRPr="00AC7B38">
        <w:t xml:space="preserve">Ein bekanntes Modell in diesem Bereich ist </w:t>
      </w:r>
      <w:r w:rsidR="00AC7B38" w:rsidRPr="00AC7B38">
        <w:rPr>
          <w:bCs/>
        </w:rPr>
        <w:t>DnCNN</w:t>
      </w:r>
      <w:r w:rsidR="00AC7B38" w:rsidRPr="00AC7B38">
        <w:t xml:space="preserve"> (Denoising Convolutional Neural Network), das ursprünglich für das allgemeine Bildentrauschen entwickelt wurde, sich jedoch auch gut auf Path-Tracing-Daten übertragen lässt. Es basiert auf einem tiefen, voll-konvolutionalen Netzwerk mit Residual Learning, was die Konvergenz beschleunigt und das Denoising verbessert</w:t>
      </w:r>
      <w:sdt>
        <w:sdtPr>
          <w:id w:val="721100340"/>
          <w:citation/>
        </w:sdtPr>
        <w:sdtContent>
          <w:r w:rsidR="00AC7B38">
            <w:fldChar w:fldCharType="begin"/>
          </w:r>
          <w:r w:rsidR="00AC7B38">
            <w:instrText xml:space="preserve"> CITATION Zha17 \l 2055 </w:instrText>
          </w:r>
          <w:r w:rsidR="00AC7B38">
            <w:fldChar w:fldCharType="separate"/>
          </w:r>
          <w:r w:rsidR="007A5CC1">
            <w:rPr>
              <w:noProof/>
            </w:rPr>
            <w:t xml:space="preserve"> </w:t>
          </w:r>
          <w:r w:rsidR="007A5CC1" w:rsidRPr="007A5CC1">
            <w:rPr>
              <w:noProof/>
            </w:rPr>
            <w:t>[9]</w:t>
          </w:r>
          <w:r w:rsidR="00AC7B38">
            <w:fldChar w:fldCharType="end"/>
          </w:r>
        </w:sdtContent>
      </w:sdt>
      <w:r w:rsidR="00AC7B38">
        <w:t>.</w:t>
      </w:r>
    </w:p>
    <w:p w14:paraId="53E53BCB" w14:textId="77777777" w:rsidR="00AB429F" w:rsidRDefault="00AB429F" w:rsidP="00AB429F"/>
    <w:p w14:paraId="1C33AF1E" w14:textId="2660D9AD" w:rsidR="00AB429F" w:rsidRDefault="00AB429F" w:rsidP="00AB429F">
      <w:r>
        <w:t>Zudem existieren hybride Ansätze, die klassische Filtertechniken wie den Bilateralfilter oder Non-Local Means mit Deep Learning kombinieren, um sowohl strukturelle Details zu bewahren als auch Artefakte zu vermeiden</w:t>
      </w:r>
      <w:sdt>
        <w:sdtPr>
          <w:id w:val="-1758822485"/>
          <w:citation/>
        </w:sdtPr>
        <w:sdtContent>
          <w:r>
            <w:fldChar w:fldCharType="begin"/>
          </w:r>
          <w:r>
            <w:instrText xml:space="preserve"> CITATION Bua05 \l 2055 </w:instrText>
          </w:r>
          <w:r>
            <w:fldChar w:fldCharType="separate"/>
          </w:r>
          <w:r w:rsidR="007A5CC1">
            <w:rPr>
              <w:noProof/>
            </w:rPr>
            <w:t xml:space="preserve"> </w:t>
          </w:r>
          <w:r w:rsidR="007A5CC1" w:rsidRPr="007A5CC1">
            <w:rPr>
              <w:noProof/>
            </w:rPr>
            <w:t>[10]</w:t>
          </w:r>
          <w:r>
            <w:fldChar w:fldCharType="end"/>
          </w:r>
        </w:sdtContent>
      </w:sdt>
      <w:r>
        <w:t>.</w:t>
      </w:r>
    </w:p>
    <w:p w14:paraId="4A898987" w14:textId="77777777" w:rsidR="00AC7B38" w:rsidRDefault="00AC7B38">
      <w:pPr>
        <w:spacing w:line="240" w:lineRule="auto"/>
      </w:pPr>
    </w:p>
    <w:p w14:paraId="3E69DE29" w14:textId="46D55610" w:rsidR="00AB429F" w:rsidRDefault="00AC7B38">
      <w:pPr>
        <w:spacing w:line="240" w:lineRule="auto"/>
        <w:rPr>
          <w:rFonts w:eastAsia="Times New Roman"/>
          <w:bCs/>
          <w:sz w:val="28"/>
          <w:szCs w:val="28"/>
        </w:rPr>
      </w:pPr>
      <w:r w:rsidRPr="00AC7B38">
        <w:t xml:space="preserve">Aktuell gewinnen auch </w:t>
      </w:r>
      <w:r w:rsidRPr="00AC7B38">
        <w:rPr>
          <w:bCs/>
        </w:rPr>
        <w:t>Diffusion</w:t>
      </w:r>
      <w:r>
        <w:rPr>
          <w:bCs/>
        </w:rPr>
        <w:t>-</w:t>
      </w:r>
      <w:r w:rsidRPr="00AC7B38">
        <w:rPr>
          <w:bCs/>
        </w:rPr>
        <w:t>Models</w:t>
      </w:r>
      <w:r w:rsidRPr="00AC7B38">
        <w:t xml:space="preserve"> zunehmend an Bedeutung in der Bildsynthese und -restaurierung. Diese Modelle, die ursprünglich für die Bildgenerierung entwickelt wurden, zeigen vielversprechende Resultate bei Aufgaben wie Super-Resolution oder Denoising. Auch wenn ihr Einsatz im Bereich Path-Tracing-Denoising bislang kaum untersucht wurde, könnten sie in Zukunft durch ihre Fähigkeit zur schrittweisen Verbesserung verrauschter Daten eine relevante Rolle spielen</w:t>
      </w:r>
      <w:sdt>
        <w:sdtPr>
          <w:id w:val="-573202352"/>
          <w:citation/>
        </w:sdtPr>
        <w:sdtContent>
          <w:r w:rsidR="00A666FE">
            <w:fldChar w:fldCharType="begin"/>
          </w:r>
          <w:r w:rsidR="00A666FE">
            <w:instrText xml:space="preserve"> CITATION Sah23 \l 2055 </w:instrText>
          </w:r>
          <w:r w:rsidR="00A666FE">
            <w:fldChar w:fldCharType="separate"/>
          </w:r>
          <w:r w:rsidR="007A5CC1">
            <w:rPr>
              <w:noProof/>
            </w:rPr>
            <w:t xml:space="preserve"> </w:t>
          </w:r>
          <w:r w:rsidR="007A5CC1" w:rsidRPr="007A5CC1">
            <w:rPr>
              <w:noProof/>
            </w:rPr>
            <w:t>[11]</w:t>
          </w:r>
          <w:r w:rsidR="00A666FE">
            <w:fldChar w:fldCharType="end"/>
          </w:r>
        </w:sdtContent>
      </w:sdt>
      <w:r>
        <w:t>.</w:t>
      </w:r>
      <w:r w:rsidR="00AB429F">
        <w:br w:type="page"/>
      </w:r>
    </w:p>
    <w:p w14:paraId="6A437443" w14:textId="582C8151" w:rsidR="003F043B" w:rsidRPr="00F42C1F" w:rsidRDefault="009A4F8C" w:rsidP="00BD303D">
      <w:pPr>
        <w:pStyle w:val="berschrift1"/>
      </w:pPr>
      <w:bookmarkStart w:id="19" w:name="_Toc200205530"/>
      <w:r w:rsidRPr="00F42C1F">
        <w:lastRenderedPageBreak/>
        <w:t>Projektmanagement</w:t>
      </w:r>
      <w:bookmarkEnd w:id="19"/>
    </w:p>
    <w:p w14:paraId="3E99F0A8" w14:textId="0295B5B9" w:rsidR="00CF7A76" w:rsidRPr="00F42C1F" w:rsidRDefault="003F043B" w:rsidP="00CF7A76">
      <w:pPr>
        <w:pStyle w:val="berschrift2"/>
      </w:pPr>
      <w:bookmarkStart w:id="20" w:name="_Toc200205531"/>
      <w:r w:rsidRPr="00F42C1F">
        <w:t>Projektziele</w:t>
      </w:r>
      <w:bookmarkStart w:id="21" w:name="_Toc193462314"/>
      <w:bookmarkEnd w:id="20"/>
    </w:p>
    <w:p w14:paraId="031943BC" w14:textId="6208E1EA" w:rsidR="003F043B" w:rsidRPr="00F42C1F" w:rsidRDefault="009E4195" w:rsidP="009E4195">
      <w:r w:rsidRPr="00F42C1F">
        <w:t>Im Rahmen dieser Arbeit wurde das Ziel verfolgt, sich tiefgehend mit den Konzepten des Path Tracing und dem Denoising auseinanderzusetzen. Aufbauend auf theoretischem Wissen sollten geeignete Methoden zur Rauschunterdrückung analysiert, ein Datensatz generiert und ein neuronales Netz zur Bildverbesserung trainiert werden. Die konkreten Ziele der Arbeit waren:</w:t>
      </w:r>
    </w:p>
    <w:p w14:paraId="03C7E390" w14:textId="6272C83F" w:rsidR="009E4195" w:rsidRPr="00F42C1F" w:rsidRDefault="009E4195" w:rsidP="009E4195">
      <w:pPr>
        <w:pStyle w:val="berschrift3"/>
      </w:pPr>
      <w:bookmarkStart w:id="22" w:name="_Toc200205532"/>
      <w:r w:rsidRPr="00F42C1F">
        <w:t>Theoretische Untersuchung von Path Tracing und Denoising</w:t>
      </w:r>
      <w:bookmarkEnd w:id="22"/>
    </w:p>
    <w:p w14:paraId="17DA3726" w14:textId="7F58C591" w:rsidR="00717919" w:rsidRPr="00F42C1F" w:rsidRDefault="00717919" w:rsidP="00916F52">
      <w:pPr>
        <w:pStyle w:val="Listenabsatz"/>
        <w:numPr>
          <w:ilvl w:val="0"/>
          <w:numId w:val="44"/>
        </w:numPr>
      </w:pPr>
      <w:r w:rsidRPr="00F42C1F">
        <w:t>Erarbeitung eines fundierten Verständnisses der Path-Tracing-Technik im Kontext der globalen Beleuchtung.</w:t>
      </w:r>
    </w:p>
    <w:p w14:paraId="09D6FA48" w14:textId="4042401B" w:rsidR="00717919" w:rsidRPr="00F42C1F" w:rsidRDefault="00717919" w:rsidP="00903A4B">
      <w:pPr>
        <w:pStyle w:val="Listenabsatz"/>
        <w:numPr>
          <w:ilvl w:val="0"/>
          <w:numId w:val="44"/>
        </w:numPr>
      </w:pPr>
      <w:r w:rsidRPr="00F42C1F">
        <w:t>Analyse der Ursachen für Bildrauschen in Path-Tracing-Renderings.</w:t>
      </w:r>
    </w:p>
    <w:p w14:paraId="0679F36A" w14:textId="5DDCAA2C" w:rsidR="009E4195" w:rsidRPr="00F42C1F" w:rsidRDefault="00717919" w:rsidP="009E4195">
      <w:pPr>
        <w:pStyle w:val="Listenabsatz"/>
        <w:numPr>
          <w:ilvl w:val="0"/>
          <w:numId w:val="44"/>
        </w:numPr>
      </w:pPr>
      <w:r w:rsidRPr="00F42C1F">
        <w:t>Recherche und Bewertung bestehender Denoising-Techniken – insbesondere unter Verwendung neuronaler Netze.</w:t>
      </w:r>
    </w:p>
    <w:p w14:paraId="496C2D4B" w14:textId="1E92191A" w:rsidR="00B728FD" w:rsidRPr="00F42C1F" w:rsidRDefault="00B728FD" w:rsidP="00B728FD">
      <w:pPr>
        <w:pStyle w:val="berschrift3"/>
      </w:pPr>
      <w:bookmarkStart w:id="23" w:name="_Toc200205533"/>
      <w:r w:rsidRPr="00F42C1F">
        <w:t>Datensatzgenerierung</w:t>
      </w:r>
      <w:bookmarkEnd w:id="23"/>
    </w:p>
    <w:p w14:paraId="43E20A3B" w14:textId="35FAA629" w:rsidR="00B728FD" w:rsidRPr="00F42C1F" w:rsidRDefault="00B728FD" w:rsidP="003F5145">
      <w:pPr>
        <w:pStyle w:val="Listenabsatz"/>
        <w:numPr>
          <w:ilvl w:val="0"/>
          <w:numId w:val="44"/>
        </w:numPr>
      </w:pPr>
      <w:r w:rsidRPr="00F42C1F">
        <w:t>Untersuchung öffentlich verfügbarer Denoising-Datensätze auf die Eignung für Path-Tracing-Anwendungen.</w:t>
      </w:r>
    </w:p>
    <w:p w14:paraId="6C0BBBBB" w14:textId="520DCF6F" w:rsidR="00B728FD" w:rsidRPr="00F42C1F" w:rsidRDefault="00B728FD" w:rsidP="00B728FD">
      <w:pPr>
        <w:pStyle w:val="Listenabsatz"/>
        <w:numPr>
          <w:ilvl w:val="0"/>
          <w:numId w:val="44"/>
        </w:numPr>
      </w:pPr>
      <w:r w:rsidRPr="00F42C1F">
        <w:t>Falls erforderlich, Generierung eines eigenen Datensatzes mit Blender unter Verwendung unterschiedlicher Sample-Raten und einer Ground-Truth.</w:t>
      </w:r>
    </w:p>
    <w:p w14:paraId="68706DC1" w14:textId="08064B1E" w:rsidR="00C7001D" w:rsidRPr="00F42C1F" w:rsidRDefault="00C7001D" w:rsidP="00C7001D">
      <w:pPr>
        <w:pStyle w:val="berschrift3"/>
      </w:pPr>
      <w:bookmarkStart w:id="24" w:name="_Toc200205534"/>
      <w:r w:rsidRPr="00F42C1F">
        <w:t>Entwicklung und Training eines Denoising-Modells</w:t>
      </w:r>
      <w:bookmarkEnd w:id="24"/>
    </w:p>
    <w:p w14:paraId="0167AE57" w14:textId="50984F19" w:rsidR="00C7001D" w:rsidRPr="00F42C1F" w:rsidRDefault="00C7001D" w:rsidP="00BC46C6">
      <w:pPr>
        <w:pStyle w:val="Listenabsatz"/>
        <w:numPr>
          <w:ilvl w:val="0"/>
          <w:numId w:val="44"/>
        </w:numPr>
      </w:pPr>
      <w:r w:rsidRPr="00F42C1F">
        <w:t>Entwicklung eines neuronalen Netzes zur Rauschunterdrückung, insbesondere in Form eines Autoencoders oder U-Net-ähnlichen Modells.</w:t>
      </w:r>
    </w:p>
    <w:p w14:paraId="3B4735F8" w14:textId="4A41EBBB" w:rsidR="00C7001D" w:rsidRPr="00F42C1F" w:rsidRDefault="00C7001D" w:rsidP="00321AEE">
      <w:pPr>
        <w:pStyle w:val="Listenabsatz"/>
        <w:numPr>
          <w:ilvl w:val="0"/>
          <w:numId w:val="44"/>
        </w:numPr>
      </w:pPr>
      <w:r w:rsidRPr="00F42C1F">
        <w:t>Training des Modells auf den generierten Datensätzen unter Verwendung geeigneter Verlustfunktionen.</w:t>
      </w:r>
    </w:p>
    <w:p w14:paraId="66F08C35" w14:textId="35EE42DF" w:rsidR="00C7001D" w:rsidRPr="00F42C1F" w:rsidRDefault="00C7001D" w:rsidP="00C7001D">
      <w:pPr>
        <w:pStyle w:val="Listenabsatz"/>
        <w:numPr>
          <w:ilvl w:val="0"/>
          <w:numId w:val="44"/>
        </w:numPr>
      </w:pPr>
      <w:r w:rsidRPr="00F42C1F">
        <w:t>Evaluierung der Ergebnisse auf Basis visueller Qualität und quantitativer Metriken.</w:t>
      </w:r>
    </w:p>
    <w:p w14:paraId="5794A125" w14:textId="74178F15" w:rsidR="000B3897" w:rsidRPr="00F42C1F" w:rsidRDefault="000B3897" w:rsidP="000B3897">
      <w:pPr>
        <w:pStyle w:val="berschrift3"/>
      </w:pPr>
      <w:bookmarkStart w:id="25" w:name="_Toc200205535"/>
      <w:r w:rsidRPr="00F42C1F">
        <w:t>Vergleich mit bestehenden Lösungen</w:t>
      </w:r>
      <w:bookmarkEnd w:id="25"/>
    </w:p>
    <w:p w14:paraId="3E6DDD5C" w14:textId="53C15C18" w:rsidR="000B3897" w:rsidRPr="00F42C1F" w:rsidRDefault="000B3897" w:rsidP="00656F88">
      <w:pPr>
        <w:pStyle w:val="Listenabsatz"/>
        <w:numPr>
          <w:ilvl w:val="0"/>
          <w:numId w:val="44"/>
        </w:numPr>
      </w:pPr>
      <w:r w:rsidRPr="00F42C1F">
        <w:t>Vergleich der erzielten Resultate mit bestehenden Denoising-Verfahren, z.</w:t>
      </w:r>
      <w:r w:rsidRPr="00F42C1F">
        <w:rPr>
          <w:rFonts w:ascii="Arial" w:hAnsi="Arial" w:cs="Arial"/>
        </w:rPr>
        <w:t> </w:t>
      </w:r>
      <w:r w:rsidRPr="00F42C1F">
        <w:t>B. dem OptiX Denoiser von NVIDIA oder den integrierten Denoisern in Blender.</w:t>
      </w:r>
    </w:p>
    <w:p w14:paraId="265864A8" w14:textId="5D89277B" w:rsidR="003926A5" w:rsidRDefault="000B3897" w:rsidP="00FB5691">
      <w:pPr>
        <w:pStyle w:val="Listenabsatz"/>
        <w:numPr>
          <w:ilvl w:val="0"/>
          <w:numId w:val="44"/>
        </w:numPr>
      </w:pPr>
      <w:r w:rsidRPr="00F42C1F">
        <w:t>Analyse der Stärken und Schwächen des eigenen Ansatzes im Vergleich zu etablierten Methoden.</w:t>
      </w:r>
    </w:p>
    <w:p w14:paraId="6A57576C" w14:textId="073CE7D8" w:rsidR="00FB5691" w:rsidRDefault="00FB5691" w:rsidP="00FB5691">
      <w:pPr>
        <w:pStyle w:val="berschrift3"/>
      </w:pPr>
      <w:bookmarkStart w:id="26" w:name="_Toc200205536"/>
      <w:r>
        <w:t>Integration des Denoising-Modells</w:t>
      </w:r>
      <w:bookmarkEnd w:id="26"/>
    </w:p>
    <w:p w14:paraId="0B0EA625" w14:textId="77777777" w:rsidR="00FB5691" w:rsidRDefault="00FB5691" w:rsidP="00FB5691">
      <w:pPr>
        <w:pStyle w:val="Listenabsatz"/>
        <w:numPr>
          <w:ilvl w:val="0"/>
          <w:numId w:val="44"/>
        </w:numPr>
      </w:pPr>
      <w:r w:rsidRPr="00FB5691">
        <w:t>Entwicklung und Anpassung des Modells zur Integration in eine Anwendung zur Bildverbesserung.</w:t>
      </w:r>
    </w:p>
    <w:p w14:paraId="1E31053C" w14:textId="77777777" w:rsidR="00FB5691" w:rsidRDefault="00FB5691" w:rsidP="00FB5691">
      <w:pPr>
        <w:pStyle w:val="Listenabsatz"/>
        <w:numPr>
          <w:ilvl w:val="0"/>
          <w:numId w:val="44"/>
        </w:numPr>
      </w:pPr>
      <w:r w:rsidRPr="00FB5691">
        <w:t>Die Integration kann entweder direkt in den Path Tracer SLProject4 oder in eine neue, auf OpenCV basierende Applikation erfolgen.</w:t>
      </w:r>
    </w:p>
    <w:p w14:paraId="289DEB28" w14:textId="38C950E4" w:rsidR="00FB5691" w:rsidRPr="00FB5691" w:rsidRDefault="00FB5691" w:rsidP="00FB5691">
      <w:pPr>
        <w:pStyle w:val="Listenabsatz"/>
        <w:numPr>
          <w:ilvl w:val="0"/>
          <w:numId w:val="44"/>
        </w:numPr>
      </w:pPr>
      <w:r w:rsidRPr="00FB5691">
        <w:t>Ziel ist die Einsetzbarkeit des Modells zur automatischen Rauschunterdrückung in zukünftigen Rendering-Workflows.</w:t>
      </w:r>
    </w:p>
    <w:p w14:paraId="28FC50DF" w14:textId="77777777" w:rsidR="00C324A7" w:rsidRDefault="00C324A7">
      <w:pPr>
        <w:spacing w:line="240" w:lineRule="auto"/>
        <w:rPr>
          <w:rFonts w:eastAsia="Times New Roman"/>
          <w:b/>
          <w:bCs/>
          <w:szCs w:val="26"/>
        </w:rPr>
      </w:pPr>
      <w:r>
        <w:br w:type="page"/>
      </w:r>
    </w:p>
    <w:p w14:paraId="01955FAD" w14:textId="45DF779B" w:rsidR="003F043B" w:rsidRPr="00F42C1F" w:rsidRDefault="003F043B" w:rsidP="003F043B">
      <w:pPr>
        <w:pStyle w:val="berschrift2"/>
      </w:pPr>
      <w:bookmarkStart w:id="27" w:name="_Toc200205537"/>
      <w:r w:rsidRPr="00F42C1F">
        <w:lastRenderedPageBreak/>
        <w:t>Meilensteine</w:t>
      </w:r>
      <w:bookmarkEnd w:id="27"/>
    </w:p>
    <w:p w14:paraId="33C9B6D8" w14:textId="29AAACEC" w:rsidR="00AD47E0" w:rsidRPr="00F42C1F" w:rsidRDefault="00AD47E0" w:rsidP="00AD47E0">
      <w:r w:rsidRPr="00F42C1F">
        <w:t>Im Folgenden werden die einzelnen Meilensteine des Projekts detailliert beschrieben. Sie dienen der zeitlichen und inhaltlichen Strukturierung der Arbeit und bilden die Grundlage für das Projektmanagement sowie die Überprüfung des Fortschritts.</w:t>
      </w:r>
    </w:p>
    <w:p w14:paraId="0D5A7836" w14:textId="29DEBB7C" w:rsidR="00D86F1C" w:rsidRPr="00F42C1F" w:rsidRDefault="00D86F1C" w:rsidP="00D86F1C">
      <w:pPr>
        <w:pStyle w:val="berschrift3"/>
      </w:pPr>
      <w:bookmarkStart w:id="28" w:name="_Toc200205538"/>
      <w:r w:rsidRPr="00F42C1F">
        <w:t>Planung</w:t>
      </w:r>
      <w:bookmarkEnd w:id="28"/>
    </w:p>
    <w:p w14:paraId="23F53DBE" w14:textId="5291D5E2" w:rsidR="000F3C8C" w:rsidRPr="00F42C1F" w:rsidRDefault="00AD47E0" w:rsidP="0072514D">
      <w:pPr>
        <w:pStyle w:val="Listenabsatz"/>
        <w:numPr>
          <w:ilvl w:val="0"/>
          <w:numId w:val="44"/>
        </w:numPr>
      </w:pPr>
      <w:r w:rsidRPr="00F42C1F">
        <w:t>Regelmässige Meetings mit dem Betreuer wurden zu Beginn des Projekts vereinbart. Diese dienen dem fortlaufenden Austausch, der Diskussion des Fortschritts sowie der Klärung offener Fragen</w:t>
      </w:r>
      <w:r w:rsidR="000F3C8C" w:rsidRPr="00F42C1F">
        <w:t>.</w:t>
      </w:r>
    </w:p>
    <w:p w14:paraId="66CCDD65" w14:textId="77777777" w:rsidR="000F3C8C" w:rsidRPr="00F42C1F" w:rsidRDefault="000F3C8C" w:rsidP="0072514D">
      <w:pPr>
        <w:pStyle w:val="Listenabsatz"/>
        <w:numPr>
          <w:ilvl w:val="0"/>
          <w:numId w:val="44"/>
        </w:numPr>
      </w:pPr>
      <w:r w:rsidRPr="00F42C1F">
        <w:t>Die übergeordneten Projektziele sowie die konkreten Arbeitspakete und Meilensteine wurden in Absprache mit dem Betreuer definiert und dokumentiert.</w:t>
      </w:r>
    </w:p>
    <w:p w14:paraId="38252B23" w14:textId="63B95D85" w:rsidR="0072514D" w:rsidRPr="00F42C1F" w:rsidRDefault="000F3C8C" w:rsidP="0072514D">
      <w:pPr>
        <w:pStyle w:val="Listenabsatz"/>
        <w:numPr>
          <w:ilvl w:val="0"/>
          <w:numId w:val="44"/>
        </w:numPr>
      </w:pPr>
      <w:r w:rsidRPr="00F42C1F">
        <w:t>Ein detaillierter Projektzeitplan wurde erstellt, der die einzelnen Phasen – von der Recherche bis zur Präsentation – umfasst. Dieser Plan dient als Leitfaden für die termingerechte Umsetzung der Projektziele.</w:t>
      </w:r>
    </w:p>
    <w:p w14:paraId="6F8DFC4E" w14:textId="37E2DE4C" w:rsidR="00D86F1C" w:rsidRPr="00F42C1F" w:rsidRDefault="00D86F1C" w:rsidP="00D86F1C">
      <w:pPr>
        <w:pStyle w:val="berschrift3"/>
      </w:pPr>
      <w:bookmarkStart w:id="29" w:name="_Toc200205539"/>
      <w:r w:rsidRPr="00F42C1F">
        <w:t>Forschung</w:t>
      </w:r>
      <w:bookmarkEnd w:id="29"/>
    </w:p>
    <w:p w14:paraId="57F963A3" w14:textId="45CDF3A6" w:rsidR="00BD2578" w:rsidRPr="00F42C1F" w:rsidRDefault="007E119B" w:rsidP="00BD2578">
      <w:pPr>
        <w:pStyle w:val="Listenabsatz"/>
        <w:numPr>
          <w:ilvl w:val="0"/>
          <w:numId w:val="45"/>
        </w:numPr>
      </w:pPr>
      <w:r w:rsidRPr="00F42C1F">
        <w:t xml:space="preserve">Eine umfassende Literaturrecherche zum Thema </w:t>
      </w:r>
      <w:r w:rsidRPr="00F42C1F">
        <w:rPr>
          <w:bCs/>
        </w:rPr>
        <w:t>Path Tracing</w:t>
      </w:r>
      <w:r w:rsidRPr="00F42C1F">
        <w:t xml:space="preserve"> sowie zu aktuellen Ansätzen im Bereich de</w:t>
      </w:r>
      <w:r w:rsidR="00D25D79" w:rsidRPr="00F42C1F">
        <w:t xml:space="preserve">r Denoising </w:t>
      </w:r>
      <w:r w:rsidRPr="00F42C1F">
        <w:t>wurde durchgeführt. Die gewonnenen Erkenntnisse wurden dokumentiert und bilden die theoretische Grundlage für die weitere Arbeit.</w:t>
      </w:r>
    </w:p>
    <w:p w14:paraId="6AEE5ACA" w14:textId="19A8F1B0" w:rsidR="00BD2578" w:rsidRPr="00F42C1F" w:rsidRDefault="00D25D79" w:rsidP="00BD2578">
      <w:pPr>
        <w:pStyle w:val="Listenabsatz"/>
        <w:numPr>
          <w:ilvl w:val="0"/>
          <w:numId w:val="45"/>
        </w:numPr>
      </w:pPr>
      <w:r w:rsidRPr="00F42C1F">
        <w:t>Der im SLProject4 enthaltene Path Tracer wurde analysiert. Dabei wurden bestehende Fehler identifiziert und – soweit möglich – behoben.</w:t>
      </w:r>
    </w:p>
    <w:p w14:paraId="4F4C5041" w14:textId="3850C46C" w:rsidR="00D86F1C" w:rsidRPr="00F42C1F" w:rsidRDefault="00E5531F" w:rsidP="00D86F1C">
      <w:pPr>
        <w:pStyle w:val="berschrift3"/>
      </w:pPr>
      <w:bookmarkStart w:id="30" w:name="_Toc200205540"/>
      <w:r w:rsidRPr="00F42C1F">
        <w:t>Datensatz</w:t>
      </w:r>
      <w:bookmarkEnd w:id="30"/>
    </w:p>
    <w:p w14:paraId="215D9EEA" w14:textId="68668448" w:rsidR="006A27E0" w:rsidRPr="00F42C1F" w:rsidRDefault="006A27E0" w:rsidP="006A27E0">
      <w:pPr>
        <w:pStyle w:val="Listenabsatz"/>
        <w:numPr>
          <w:ilvl w:val="0"/>
          <w:numId w:val="46"/>
        </w:numPr>
      </w:pPr>
      <w:r w:rsidRPr="00F42C1F">
        <w:t>Bestehende öffentliche Datensätze im Bereich des Bilddenoising wurden recherchiert und auf ihre Eignung für die spezifischen Anforderungen des Projekts hin evaluiert.</w:t>
      </w:r>
    </w:p>
    <w:p w14:paraId="44D8474C" w14:textId="134CCA8A" w:rsidR="006A27E0" w:rsidRPr="00F42C1F" w:rsidRDefault="006A27E0" w:rsidP="00BE36F3">
      <w:pPr>
        <w:pStyle w:val="Listenabsatz"/>
        <w:numPr>
          <w:ilvl w:val="0"/>
          <w:numId w:val="46"/>
        </w:numPr>
      </w:pPr>
      <w:r w:rsidRPr="00F42C1F">
        <w:t>Sollte ein geeigneter Datensatz gefunden worden sein, wurde dieser übernommen und in die Projektinfrastruktur integriert.</w:t>
      </w:r>
    </w:p>
    <w:p w14:paraId="2B2DCD6A" w14:textId="38340108" w:rsidR="00BD2578" w:rsidRPr="00F42C1F" w:rsidRDefault="006A27E0" w:rsidP="006A27E0">
      <w:pPr>
        <w:pStyle w:val="Listenabsatz"/>
        <w:numPr>
          <w:ilvl w:val="0"/>
          <w:numId w:val="46"/>
        </w:numPr>
      </w:pPr>
      <w:r w:rsidRPr="00F42C1F">
        <w:t>Falls kein passender Datensatz verfügbar war, wurde mithilfe von Blender ein eigener Datensatz generiert. Dabei wurden sowohl verrauschte als auch entrauschte Renderings mithilfe unterschiedlicher Sampling-Raten und der Cycles-Engine erstellt. Der Datensatz wurde strukturiert gespeichert und für das Training der Modelle aufbereitet.</w:t>
      </w:r>
    </w:p>
    <w:p w14:paraId="782D5D5B" w14:textId="77777777" w:rsidR="00D86F1C" w:rsidRPr="00F42C1F" w:rsidRDefault="00D86F1C" w:rsidP="00D86F1C">
      <w:pPr>
        <w:pStyle w:val="berschrift3"/>
      </w:pPr>
      <w:bookmarkStart w:id="31" w:name="_Toc200205541"/>
      <w:r w:rsidRPr="00F42C1F">
        <w:t>Modell</w:t>
      </w:r>
      <w:bookmarkEnd w:id="31"/>
    </w:p>
    <w:p w14:paraId="31E66315" w14:textId="724CE41B" w:rsidR="008D6FD0" w:rsidRPr="00F42C1F" w:rsidRDefault="008D6FD0" w:rsidP="00864B63">
      <w:pPr>
        <w:pStyle w:val="Listenabsatz"/>
        <w:numPr>
          <w:ilvl w:val="0"/>
          <w:numId w:val="47"/>
        </w:numPr>
      </w:pPr>
      <w:r w:rsidRPr="00F42C1F">
        <w:t>Basierend auf dem erstellten oder ausgewählten Datensatz wurde ein erstes neuronales Netzwerk-Modell implementiert. Dieses wurde auf die Aufgabe des Bilddenoisings trainiert. Das Modell ist in der Lage, verrauschte Bilder zu verarbeiten und eine entrauschte Version als Ausgabe zu liefern.</w:t>
      </w:r>
    </w:p>
    <w:p w14:paraId="1475BC7E" w14:textId="6E73DD97" w:rsidR="003140BD" w:rsidRPr="00F42C1F" w:rsidRDefault="008D6FD0" w:rsidP="008D6FD0">
      <w:pPr>
        <w:pStyle w:val="Listenabsatz"/>
        <w:numPr>
          <w:ilvl w:val="0"/>
          <w:numId w:val="47"/>
        </w:numPr>
      </w:pPr>
      <w:r w:rsidRPr="00F42C1F">
        <w:t>Falls unterschiedliche Modellansätze (z.</w:t>
      </w:r>
      <w:r w:rsidRPr="00F42C1F">
        <w:rPr>
          <w:rFonts w:ascii="Arial" w:hAnsi="Arial" w:cs="Arial"/>
        </w:rPr>
        <w:t> </w:t>
      </w:r>
      <w:r w:rsidRPr="00F42C1F">
        <w:t>B. Autoencoder, CNN, U-Net) als sinnvoll erachtet wurden, wurden mindestens zwei verschiedene Architekturen entwickelt, trainiert und miteinander verglichen. Die Auswahl der Modelle basierte auf ihrer Leistungsf</w:t>
      </w:r>
      <w:r w:rsidRPr="00F42C1F">
        <w:rPr>
          <w:rFonts w:cs="Lucida Sans"/>
        </w:rPr>
        <w:t>ä</w:t>
      </w:r>
      <w:r w:rsidRPr="00F42C1F">
        <w:t>higkeit und Komplexit</w:t>
      </w:r>
      <w:r w:rsidRPr="00F42C1F">
        <w:rPr>
          <w:rFonts w:cs="Lucida Sans"/>
        </w:rPr>
        <w:t>ä</w:t>
      </w:r>
      <w:r w:rsidRPr="00F42C1F">
        <w:t>t.</w:t>
      </w:r>
    </w:p>
    <w:p w14:paraId="1513BB9C" w14:textId="2D3901E7" w:rsidR="00972F6E" w:rsidRPr="00F42C1F" w:rsidRDefault="00D86F1C" w:rsidP="00D86F1C">
      <w:pPr>
        <w:pStyle w:val="berschrift3"/>
      </w:pPr>
      <w:bookmarkStart w:id="32" w:name="_Toc200205542"/>
      <w:r w:rsidRPr="00F42C1F">
        <w:t>Präsentation</w:t>
      </w:r>
      <w:r w:rsidR="008C3A7D" w:rsidRPr="00F42C1F">
        <w:t xml:space="preserve"> und Dokumentation</w:t>
      </w:r>
      <w:bookmarkEnd w:id="32"/>
    </w:p>
    <w:p w14:paraId="1235193F" w14:textId="31779775" w:rsidR="008C3A7D" w:rsidRPr="00F42C1F" w:rsidRDefault="008C3A7D" w:rsidP="00837A5D">
      <w:pPr>
        <w:pStyle w:val="Listenabsatz"/>
        <w:numPr>
          <w:ilvl w:val="0"/>
          <w:numId w:val="47"/>
        </w:numPr>
      </w:pPr>
      <w:r w:rsidRPr="00F42C1F">
        <w:t>Alle Präsentationsmedien – darunter die schriftliche Dokumentation, ein Erklärvideo, ein Poster sowie die Folien für den Vortrag – wurden erstellt, abgestimmt und finalisiert.</w:t>
      </w:r>
    </w:p>
    <w:p w14:paraId="647D959B" w14:textId="4E774521" w:rsidR="008C3A7D" w:rsidRPr="00F42C1F" w:rsidRDefault="008C3A7D" w:rsidP="00364F67">
      <w:pPr>
        <w:pStyle w:val="Listenabsatz"/>
        <w:numPr>
          <w:ilvl w:val="0"/>
          <w:numId w:val="47"/>
        </w:numPr>
      </w:pPr>
      <w:r w:rsidRPr="00F42C1F">
        <w:t>Die abschlie</w:t>
      </w:r>
      <w:r w:rsidR="00F4195D" w:rsidRPr="00F42C1F">
        <w:t>ss</w:t>
      </w:r>
      <w:r w:rsidRPr="00F42C1F">
        <w:t>ende Präsentation wurde geübt, um einen sicheren und professionellen Auftritt während der Ausstellung zu gewährleisten.</w:t>
      </w:r>
    </w:p>
    <w:p w14:paraId="54832E3F" w14:textId="1C0DF936" w:rsidR="00402DD7" w:rsidRPr="00F42C1F" w:rsidRDefault="008C3A7D" w:rsidP="008C3A7D">
      <w:pPr>
        <w:pStyle w:val="Listenabsatz"/>
        <w:numPr>
          <w:ilvl w:val="0"/>
          <w:numId w:val="47"/>
        </w:numPr>
      </w:pPr>
      <w:r w:rsidRPr="00F42C1F">
        <w:t>Zusätzlich wurde der Aufbau für die Abschlussausstellung geplant und vorbereitet, um die Projektergebnisse anschaulich zu präsentieren.</w:t>
      </w:r>
    </w:p>
    <w:p w14:paraId="64F43854" w14:textId="499089F5" w:rsidR="003F043B" w:rsidRPr="00F42C1F" w:rsidRDefault="006F1BE5" w:rsidP="00972F6E">
      <w:pPr>
        <w:pStyle w:val="Listenabsatz"/>
        <w:numPr>
          <w:ilvl w:val="0"/>
          <w:numId w:val="47"/>
        </w:numPr>
      </w:pPr>
      <w:r w:rsidRPr="00F42C1F">
        <w:br w:type="page"/>
      </w:r>
    </w:p>
    <w:p w14:paraId="6971F7F5" w14:textId="77777777" w:rsidR="00D844F8" w:rsidRPr="00F42C1F" w:rsidRDefault="00D844F8" w:rsidP="003F043B">
      <w:pPr>
        <w:pStyle w:val="berschrift2"/>
        <w:sectPr w:rsidR="00D844F8" w:rsidRPr="00F42C1F" w:rsidSect="00A54C2F">
          <w:pgSz w:w="11906" w:h="16838" w:code="9"/>
          <w:pgMar w:top="1758" w:right="1004" w:bottom="680" w:left="1435" w:header="709" w:footer="510" w:gutter="0"/>
          <w:cols w:space="708"/>
          <w:docGrid w:linePitch="360"/>
        </w:sectPr>
      </w:pPr>
    </w:p>
    <w:p w14:paraId="333F01E1" w14:textId="36164A5E" w:rsidR="003F043B" w:rsidRPr="00F42C1F" w:rsidRDefault="003F043B" w:rsidP="003F043B">
      <w:pPr>
        <w:pStyle w:val="berschrift2"/>
      </w:pPr>
      <w:bookmarkStart w:id="33" w:name="_Toc200205543"/>
      <w:r w:rsidRPr="00F42C1F">
        <w:lastRenderedPageBreak/>
        <w:t>Projektablauf</w:t>
      </w:r>
      <w:bookmarkEnd w:id="33"/>
    </w:p>
    <w:p w14:paraId="04CD5056" w14:textId="77777777" w:rsidR="004A1400" w:rsidRPr="00F42C1F" w:rsidRDefault="007F2C50" w:rsidP="004A1400">
      <w:pPr>
        <w:keepNext/>
      </w:pPr>
      <w:r w:rsidRPr="00F42C1F">
        <w:rPr>
          <w:noProof/>
        </w:rPr>
        <w:drawing>
          <wp:inline distT="0" distB="0" distL="0" distR="0" wp14:anchorId="2D1AF7E0" wp14:editId="1568B470">
            <wp:extent cx="9859618" cy="4758635"/>
            <wp:effectExtent l="0" t="0" r="8890" b="4445"/>
            <wp:docPr id="40949695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884772" cy="4770775"/>
                    </a:xfrm>
                    <a:prstGeom prst="rect">
                      <a:avLst/>
                    </a:prstGeom>
                    <a:noFill/>
                    <a:ln>
                      <a:noFill/>
                    </a:ln>
                  </pic:spPr>
                </pic:pic>
              </a:graphicData>
            </a:graphic>
          </wp:inline>
        </w:drawing>
      </w:r>
    </w:p>
    <w:p w14:paraId="669443B3" w14:textId="76057E5A" w:rsidR="00D844F8" w:rsidRPr="00F42C1F" w:rsidRDefault="004A1400" w:rsidP="004A1400">
      <w:pPr>
        <w:pStyle w:val="Beschriftung"/>
      </w:pPr>
      <w:bookmarkStart w:id="34" w:name="_Toc200203988"/>
      <w:r w:rsidRPr="00F42C1F">
        <w:t xml:space="preserve">Abbildung </w:t>
      </w:r>
      <w:r w:rsidR="0098728A" w:rsidRPr="00F42C1F">
        <w:fldChar w:fldCharType="begin"/>
      </w:r>
      <w:r w:rsidR="0098728A" w:rsidRPr="00F42C1F">
        <w:instrText xml:space="preserve"> SEQ Abbildung \* ARABIC </w:instrText>
      </w:r>
      <w:r w:rsidR="0098728A" w:rsidRPr="00F42C1F">
        <w:fldChar w:fldCharType="separate"/>
      </w:r>
      <w:r w:rsidR="004B1E74">
        <w:rPr>
          <w:noProof/>
        </w:rPr>
        <w:t>2</w:t>
      </w:r>
      <w:r w:rsidR="0098728A" w:rsidRPr="00F42C1F">
        <w:fldChar w:fldCharType="end"/>
      </w:r>
      <w:r w:rsidRPr="00F42C1F">
        <w:t>: Projektablauf Gantt Diagramm</w:t>
      </w:r>
      <w:bookmarkEnd w:id="34"/>
    </w:p>
    <w:p w14:paraId="285FF01E" w14:textId="77777777" w:rsidR="00AC439C" w:rsidRDefault="00AC439C">
      <w:pPr>
        <w:spacing w:line="240" w:lineRule="auto"/>
      </w:pPr>
      <w:r>
        <w:br w:type="page"/>
      </w:r>
    </w:p>
    <w:tbl>
      <w:tblPr>
        <w:tblW w:w="1511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4667"/>
        <w:gridCol w:w="1872"/>
        <w:gridCol w:w="1697"/>
        <w:gridCol w:w="1038"/>
        <w:gridCol w:w="5839"/>
      </w:tblGrid>
      <w:tr w:rsidR="00AC439C" w:rsidRPr="00951C7B" w14:paraId="77E3E122" w14:textId="77777777" w:rsidTr="005327BF">
        <w:trPr>
          <w:trHeight w:val="257"/>
        </w:trPr>
        <w:tc>
          <w:tcPr>
            <w:tcW w:w="4667" w:type="dxa"/>
            <w:tcBorders>
              <w:top w:val="nil"/>
              <w:left w:val="nil"/>
              <w:bottom w:val="nil"/>
              <w:right w:val="nil"/>
            </w:tcBorders>
            <w:shd w:val="clear" w:color="auto" w:fill="A6A6A6"/>
          </w:tcPr>
          <w:p w14:paraId="43474A4B" w14:textId="1993C2B6" w:rsidR="00AC439C" w:rsidRPr="00951C7B" w:rsidRDefault="00AC439C" w:rsidP="002B159A">
            <w:pPr>
              <w:rPr>
                <w:b/>
              </w:rPr>
            </w:pPr>
            <w:r>
              <w:rPr>
                <w:b/>
              </w:rPr>
              <w:lastRenderedPageBreak/>
              <w:t>Aufgabe</w:t>
            </w:r>
          </w:p>
        </w:tc>
        <w:tc>
          <w:tcPr>
            <w:tcW w:w="1872" w:type="dxa"/>
            <w:tcBorders>
              <w:top w:val="nil"/>
              <w:left w:val="nil"/>
              <w:bottom w:val="nil"/>
              <w:right w:val="nil"/>
            </w:tcBorders>
            <w:shd w:val="clear" w:color="auto" w:fill="A6A6A6"/>
          </w:tcPr>
          <w:p w14:paraId="20F9F963" w14:textId="0AE2F4EF" w:rsidR="00AC439C" w:rsidRPr="00951C7B" w:rsidRDefault="00AC439C" w:rsidP="002B159A">
            <w:pPr>
              <w:rPr>
                <w:b/>
              </w:rPr>
            </w:pPr>
            <w:r>
              <w:rPr>
                <w:b/>
              </w:rPr>
              <w:t>Start</w:t>
            </w:r>
          </w:p>
        </w:tc>
        <w:tc>
          <w:tcPr>
            <w:tcW w:w="1697" w:type="dxa"/>
            <w:tcBorders>
              <w:top w:val="nil"/>
              <w:left w:val="nil"/>
              <w:bottom w:val="nil"/>
              <w:right w:val="nil"/>
            </w:tcBorders>
            <w:shd w:val="clear" w:color="auto" w:fill="A6A6A6"/>
          </w:tcPr>
          <w:p w14:paraId="30E11226" w14:textId="3D13D316" w:rsidR="00AC439C" w:rsidRPr="00951C7B" w:rsidRDefault="00AC439C" w:rsidP="002B159A">
            <w:pPr>
              <w:rPr>
                <w:b/>
              </w:rPr>
            </w:pPr>
            <w:r>
              <w:rPr>
                <w:b/>
              </w:rPr>
              <w:t>Ende</w:t>
            </w:r>
          </w:p>
        </w:tc>
        <w:tc>
          <w:tcPr>
            <w:tcW w:w="1038" w:type="dxa"/>
            <w:tcBorders>
              <w:top w:val="nil"/>
              <w:left w:val="nil"/>
              <w:bottom w:val="nil"/>
              <w:right w:val="nil"/>
            </w:tcBorders>
            <w:shd w:val="clear" w:color="auto" w:fill="A6A6A6"/>
          </w:tcPr>
          <w:p w14:paraId="458204B6" w14:textId="12B2649A" w:rsidR="00AC439C" w:rsidRDefault="00AC439C" w:rsidP="002B159A">
            <w:pPr>
              <w:rPr>
                <w:b/>
              </w:rPr>
            </w:pPr>
            <w:r>
              <w:rPr>
                <w:b/>
              </w:rPr>
              <w:t>Zeit (h)</w:t>
            </w:r>
          </w:p>
        </w:tc>
        <w:tc>
          <w:tcPr>
            <w:tcW w:w="5839" w:type="dxa"/>
            <w:tcBorders>
              <w:top w:val="nil"/>
              <w:left w:val="nil"/>
              <w:bottom w:val="nil"/>
              <w:right w:val="nil"/>
            </w:tcBorders>
            <w:shd w:val="clear" w:color="auto" w:fill="A6A6A6"/>
          </w:tcPr>
          <w:p w14:paraId="27FB89D8" w14:textId="4C4994FA" w:rsidR="00AC439C" w:rsidRDefault="00AC439C" w:rsidP="002B159A">
            <w:pPr>
              <w:rPr>
                <w:b/>
              </w:rPr>
            </w:pPr>
            <w:r>
              <w:rPr>
                <w:b/>
              </w:rPr>
              <w:t>Anmerkungen</w:t>
            </w:r>
            <w:r w:rsidR="00A119CB">
              <w:rPr>
                <w:b/>
              </w:rPr>
              <w:t xml:space="preserve"> / Was wurde gemacht</w:t>
            </w:r>
          </w:p>
        </w:tc>
      </w:tr>
      <w:tr w:rsidR="00AC439C" w:rsidRPr="00951C7B" w14:paraId="0E438BC4" w14:textId="77777777" w:rsidTr="00F07A09">
        <w:trPr>
          <w:trHeight w:val="461"/>
        </w:trPr>
        <w:tc>
          <w:tcPr>
            <w:tcW w:w="4667" w:type="dxa"/>
            <w:shd w:val="clear" w:color="auto" w:fill="E6E6E6"/>
          </w:tcPr>
          <w:p w14:paraId="7C40C1FF" w14:textId="34B29841" w:rsidR="00AC439C" w:rsidRPr="00951C7B" w:rsidRDefault="00AC439C" w:rsidP="002B159A">
            <w:r>
              <w:t>Projektplanung und Organisation</w:t>
            </w:r>
          </w:p>
        </w:tc>
        <w:tc>
          <w:tcPr>
            <w:tcW w:w="1872" w:type="dxa"/>
            <w:shd w:val="clear" w:color="auto" w:fill="E6E6E6"/>
          </w:tcPr>
          <w:p w14:paraId="5B5F3C29" w14:textId="7AB4FCD9" w:rsidR="00AC439C" w:rsidRDefault="00AC439C" w:rsidP="002B159A">
            <w:r>
              <w:t>17.02.2025</w:t>
            </w:r>
          </w:p>
          <w:p w14:paraId="6F93D9B7" w14:textId="77777777" w:rsidR="00AC439C" w:rsidRPr="009E0A6E" w:rsidRDefault="00AC439C" w:rsidP="002B159A"/>
        </w:tc>
        <w:tc>
          <w:tcPr>
            <w:tcW w:w="1697" w:type="dxa"/>
            <w:shd w:val="clear" w:color="auto" w:fill="E6E6E6"/>
          </w:tcPr>
          <w:p w14:paraId="1614461B" w14:textId="2623FD49" w:rsidR="00AC439C" w:rsidRPr="00951C7B" w:rsidRDefault="00AC439C" w:rsidP="002B159A">
            <w:r>
              <w:t>01.03.2025</w:t>
            </w:r>
          </w:p>
        </w:tc>
        <w:tc>
          <w:tcPr>
            <w:tcW w:w="1038" w:type="dxa"/>
            <w:shd w:val="clear" w:color="auto" w:fill="E6E6E6"/>
          </w:tcPr>
          <w:p w14:paraId="22D240C5" w14:textId="4E8AF611" w:rsidR="00AC439C" w:rsidRDefault="00AC439C" w:rsidP="000A55C0">
            <w:pPr>
              <w:ind w:left="708" w:hanging="708"/>
            </w:pPr>
            <w:r>
              <w:t>18</w:t>
            </w:r>
          </w:p>
        </w:tc>
        <w:tc>
          <w:tcPr>
            <w:tcW w:w="5839" w:type="dxa"/>
            <w:shd w:val="clear" w:color="auto" w:fill="E6E6E6"/>
          </w:tcPr>
          <w:p w14:paraId="770B7990" w14:textId="441F5BCD" w:rsidR="00AC439C" w:rsidRDefault="00AC439C" w:rsidP="002B159A">
            <w:r>
              <w:t>Aufsetzung der Meetings, Dokumentation, Projektablauf (Gantt Diagramm), Ziele und Meilensteine.</w:t>
            </w:r>
          </w:p>
        </w:tc>
      </w:tr>
      <w:tr w:rsidR="00AC439C" w:rsidRPr="00951C7B" w14:paraId="34D5E791" w14:textId="77777777" w:rsidTr="005327BF">
        <w:trPr>
          <w:trHeight w:val="584"/>
        </w:trPr>
        <w:tc>
          <w:tcPr>
            <w:tcW w:w="4667" w:type="dxa"/>
            <w:shd w:val="clear" w:color="auto" w:fill="E6E6E6"/>
          </w:tcPr>
          <w:p w14:paraId="50559AD2" w14:textId="78EF2F98" w:rsidR="00AC439C" w:rsidRPr="00951C7B" w:rsidRDefault="00AC439C" w:rsidP="002B159A">
            <w:r>
              <w:t>Forschung über Path Tracing und Denoising</w:t>
            </w:r>
          </w:p>
        </w:tc>
        <w:tc>
          <w:tcPr>
            <w:tcW w:w="1872" w:type="dxa"/>
            <w:shd w:val="clear" w:color="auto" w:fill="E6E6E6"/>
          </w:tcPr>
          <w:p w14:paraId="7F21421A" w14:textId="423B75D2" w:rsidR="00AC439C" w:rsidRPr="00951C7B" w:rsidRDefault="00AC439C" w:rsidP="002B159A">
            <w:r>
              <w:t>24.02.2025</w:t>
            </w:r>
          </w:p>
        </w:tc>
        <w:tc>
          <w:tcPr>
            <w:tcW w:w="1697" w:type="dxa"/>
            <w:shd w:val="clear" w:color="auto" w:fill="E6E6E6"/>
          </w:tcPr>
          <w:p w14:paraId="39F1DB27" w14:textId="4CCC4E21" w:rsidR="00AC439C" w:rsidRPr="00951C7B" w:rsidRDefault="00AC439C" w:rsidP="002B159A">
            <w:pPr>
              <w:keepNext/>
            </w:pPr>
            <w:r>
              <w:t>24.03.2025</w:t>
            </w:r>
          </w:p>
        </w:tc>
        <w:tc>
          <w:tcPr>
            <w:tcW w:w="1038" w:type="dxa"/>
            <w:shd w:val="clear" w:color="auto" w:fill="E6E6E6"/>
          </w:tcPr>
          <w:p w14:paraId="0E713CD0" w14:textId="6BE4CF6F" w:rsidR="00AC439C" w:rsidRDefault="00880603" w:rsidP="000A55C0">
            <w:pPr>
              <w:keepNext/>
              <w:ind w:left="708" w:hanging="708"/>
            </w:pPr>
            <w:r>
              <w:t>5</w:t>
            </w:r>
            <w:r w:rsidR="00AC439C">
              <w:t>0</w:t>
            </w:r>
          </w:p>
        </w:tc>
        <w:tc>
          <w:tcPr>
            <w:tcW w:w="5839" w:type="dxa"/>
            <w:shd w:val="clear" w:color="auto" w:fill="E6E6E6"/>
          </w:tcPr>
          <w:p w14:paraId="2936C2A4" w14:textId="3922DC58" w:rsidR="00AC439C" w:rsidRDefault="00880603" w:rsidP="002B159A">
            <w:pPr>
              <w:keepNext/>
            </w:pPr>
            <w:r>
              <w:t>Recherche und Dokumentation von Path Tracing und Denoising. Vergleich von SmallPT und SLProject4. Analyse der Fireflies von SLProject4. Simpler Auto</w:t>
            </w:r>
            <w:r w:rsidR="008B1069">
              <w:t>e</w:t>
            </w:r>
            <w:r>
              <w:t xml:space="preserve">ncoder </w:t>
            </w:r>
            <w:r w:rsidR="008372F5">
              <w:t>mit</w:t>
            </w:r>
            <w:r>
              <w:t xml:space="preserve"> Tutorial nachgebaut. </w:t>
            </w:r>
          </w:p>
        </w:tc>
      </w:tr>
      <w:tr w:rsidR="00AC439C" w:rsidRPr="00951C7B" w14:paraId="157E1202" w14:textId="77777777" w:rsidTr="005327BF">
        <w:trPr>
          <w:trHeight w:val="584"/>
        </w:trPr>
        <w:tc>
          <w:tcPr>
            <w:tcW w:w="4667" w:type="dxa"/>
            <w:shd w:val="clear" w:color="auto" w:fill="E6E6E6"/>
          </w:tcPr>
          <w:p w14:paraId="0D21854A" w14:textId="24A4805C" w:rsidR="00AC439C" w:rsidRPr="009E0A6E" w:rsidRDefault="00A119CB" w:rsidP="002B159A">
            <w:r>
              <w:t>Erstellung des Datensatzes</w:t>
            </w:r>
          </w:p>
        </w:tc>
        <w:tc>
          <w:tcPr>
            <w:tcW w:w="1872" w:type="dxa"/>
            <w:shd w:val="clear" w:color="auto" w:fill="E6E6E6"/>
          </w:tcPr>
          <w:p w14:paraId="5A0312AA" w14:textId="1A5CD230" w:rsidR="00AC439C" w:rsidRDefault="005327BF" w:rsidP="002B159A">
            <w:r>
              <w:t>13.03.2025</w:t>
            </w:r>
          </w:p>
        </w:tc>
        <w:tc>
          <w:tcPr>
            <w:tcW w:w="1697" w:type="dxa"/>
            <w:shd w:val="clear" w:color="auto" w:fill="E6E6E6"/>
          </w:tcPr>
          <w:p w14:paraId="42EFF918" w14:textId="606774A5" w:rsidR="00AC439C" w:rsidRDefault="008B1069" w:rsidP="002B159A">
            <w:pPr>
              <w:keepNext/>
            </w:pPr>
            <w:r>
              <w:t>14</w:t>
            </w:r>
            <w:r w:rsidR="005327BF">
              <w:t>.04.2025</w:t>
            </w:r>
          </w:p>
        </w:tc>
        <w:tc>
          <w:tcPr>
            <w:tcW w:w="1038" w:type="dxa"/>
            <w:shd w:val="clear" w:color="auto" w:fill="E6E6E6"/>
          </w:tcPr>
          <w:p w14:paraId="0B33F8CB" w14:textId="4838F2D4" w:rsidR="00AC439C" w:rsidRDefault="00665270" w:rsidP="000A55C0">
            <w:pPr>
              <w:keepNext/>
              <w:ind w:left="708" w:hanging="708"/>
            </w:pPr>
            <w:r>
              <w:t>75</w:t>
            </w:r>
          </w:p>
        </w:tc>
        <w:tc>
          <w:tcPr>
            <w:tcW w:w="5839" w:type="dxa"/>
            <w:shd w:val="clear" w:color="auto" w:fill="E6E6E6"/>
          </w:tcPr>
          <w:p w14:paraId="63DC4CE0" w14:textId="5B7AD4CC" w:rsidR="00AC439C" w:rsidRDefault="008B1069" w:rsidP="002B159A">
            <w:pPr>
              <w:keepNext/>
            </w:pPr>
            <w:r>
              <w:t>Recherche von öffentlich verfügbaren Datensätzen. Skript für das automatische Rendern von mehreren Kameras in Blender Szenen. Auswahl von 15 Szenen, aufgeteilt auf Trainings-, Validierungs-, und Testdatensatz. Aufteilung der Bilder per Skript in kleinere Patches für ein Autoencoder Modell.</w:t>
            </w:r>
          </w:p>
        </w:tc>
      </w:tr>
      <w:tr w:rsidR="00AC439C" w:rsidRPr="00951C7B" w14:paraId="7A3D82DB" w14:textId="77777777" w:rsidTr="00F07A09">
        <w:trPr>
          <w:trHeight w:val="336"/>
        </w:trPr>
        <w:tc>
          <w:tcPr>
            <w:tcW w:w="4667" w:type="dxa"/>
            <w:shd w:val="clear" w:color="auto" w:fill="E6E6E6"/>
          </w:tcPr>
          <w:p w14:paraId="20858808" w14:textId="009B1013" w:rsidR="00AC439C" w:rsidRPr="009E0A6E" w:rsidRDefault="00665270" w:rsidP="002B159A">
            <w:r>
              <w:t>Präsentation Expertentreff</w:t>
            </w:r>
          </w:p>
        </w:tc>
        <w:tc>
          <w:tcPr>
            <w:tcW w:w="1872" w:type="dxa"/>
            <w:shd w:val="clear" w:color="auto" w:fill="E6E6E6"/>
          </w:tcPr>
          <w:p w14:paraId="3DC06250" w14:textId="1A634EEE" w:rsidR="00AC439C" w:rsidRDefault="00665270" w:rsidP="002B159A">
            <w:r>
              <w:t>01.04.2025</w:t>
            </w:r>
          </w:p>
        </w:tc>
        <w:tc>
          <w:tcPr>
            <w:tcW w:w="1697" w:type="dxa"/>
            <w:shd w:val="clear" w:color="auto" w:fill="E6E6E6"/>
          </w:tcPr>
          <w:p w14:paraId="188874E0" w14:textId="0C1DB0A4" w:rsidR="00AC439C" w:rsidRDefault="00665270" w:rsidP="002B159A">
            <w:pPr>
              <w:keepNext/>
            </w:pPr>
            <w:r>
              <w:t>07.04.2025</w:t>
            </w:r>
          </w:p>
        </w:tc>
        <w:tc>
          <w:tcPr>
            <w:tcW w:w="1038" w:type="dxa"/>
            <w:shd w:val="clear" w:color="auto" w:fill="E6E6E6"/>
          </w:tcPr>
          <w:p w14:paraId="45F878BC" w14:textId="70852CBA" w:rsidR="00AC439C" w:rsidRPr="009E0A6E" w:rsidRDefault="00665270" w:rsidP="000A55C0">
            <w:pPr>
              <w:keepNext/>
              <w:ind w:left="708" w:hanging="708"/>
            </w:pPr>
            <w:r>
              <w:t>8</w:t>
            </w:r>
          </w:p>
        </w:tc>
        <w:tc>
          <w:tcPr>
            <w:tcW w:w="5839" w:type="dxa"/>
            <w:shd w:val="clear" w:color="auto" w:fill="E6E6E6"/>
          </w:tcPr>
          <w:p w14:paraId="683CA973" w14:textId="01A5FA7B" w:rsidR="00AC439C" w:rsidRPr="009E0A6E" w:rsidRDefault="00665270" w:rsidP="002B159A">
            <w:pPr>
              <w:keepNext/>
            </w:pPr>
            <w:r>
              <w:t>Vorbereitung und Durchführung vom Expertentreff.</w:t>
            </w:r>
          </w:p>
        </w:tc>
      </w:tr>
      <w:tr w:rsidR="00665270" w:rsidRPr="00951C7B" w14:paraId="2BB746B4" w14:textId="77777777" w:rsidTr="005327BF">
        <w:trPr>
          <w:trHeight w:val="584"/>
        </w:trPr>
        <w:tc>
          <w:tcPr>
            <w:tcW w:w="4667" w:type="dxa"/>
            <w:shd w:val="clear" w:color="auto" w:fill="E6E6E6"/>
          </w:tcPr>
          <w:p w14:paraId="231F90C4" w14:textId="21371601" w:rsidR="00665270" w:rsidRDefault="00665270" w:rsidP="00665270">
            <w:r>
              <w:t>Erstellung des Autoencoders</w:t>
            </w:r>
          </w:p>
        </w:tc>
        <w:tc>
          <w:tcPr>
            <w:tcW w:w="1872" w:type="dxa"/>
            <w:shd w:val="clear" w:color="auto" w:fill="E6E6E6"/>
          </w:tcPr>
          <w:p w14:paraId="0D016993" w14:textId="5953DBF5" w:rsidR="00665270" w:rsidRDefault="00665270" w:rsidP="00665270">
            <w:r>
              <w:t>14.04.2025</w:t>
            </w:r>
          </w:p>
        </w:tc>
        <w:tc>
          <w:tcPr>
            <w:tcW w:w="1697" w:type="dxa"/>
            <w:shd w:val="clear" w:color="auto" w:fill="E6E6E6"/>
          </w:tcPr>
          <w:p w14:paraId="0A3BF2FD" w14:textId="012A3DAB" w:rsidR="00665270" w:rsidRDefault="00665270" w:rsidP="00665270">
            <w:pPr>
              <w:keepNext/>
            </w:pPr>
            <w:r>
              <w:t>06.05.2025</w:t>
            </w:r>
          </w:p>
        </w:tc>
        <w:tc>
          <w:tcPr>
            <w:tcW w:w="1038" w:type="dxa"/>
            <w:shd w:val="clear" w:color="auto" w:fill="E6E6E6"/>
          </w:tcPr>
          <w:p w14:paraId="38E58B6F" w14:textId="7408BB5F" w:rsidR="00665270" w:rsidRDefault="00230E82" w:rsidP="000A55C0">
            <w:pPr>
              <w:keepNext/>
              <w:ind w:left="708" w:hanging="708"/>
            </w:pPr>
            <w:r>
              <w:t>56</w:t>
            </w:r>
          </w:p>
        </w:tc>
        <w:tc>
          <w:tcPr>
            <w:tcW w:w="5839" w:type="dxa"/>
            <w:shd w:val="clear" w:color="auto" w:fill="E6E6E6"/>
          </w:tcPr>
          <w:p w14:paraId="5922EBA7" w14:textId="111869A1" w:rsidR="00665270" w:rsidRDefault="00665270" w:rsidP="00665270">
            <w:pPr>
              <w:keepNext/>
            </w:pPr>
            <w:r>
              <w:t>Erstellung eines Autoencoders mit U-Net style Skip-Connections und Massnahmen gegen Overfitting. Hyperpa</w:t>
            </w:r>
            <w:r w:rsidR="008372F5">
              <w:t>ra</w:t>
            </w:r>
            <w:r>
              <w:t>meter-</w:t>
            </w:r>
            <w:r w:rsidR="006B7ADB">
              <w:t>T</w:t>
            </w:r>
            <w:r>
              <w:t>uning mit Optuna.</w:t>
            </w:r>
            <w:r w:rsidR="00230E82">
              <w:t xml:space="preserve"> Beinhaltet auch das erstellte Monitoring für die Tunings- und Trainingsruns.</w:t>
            </w:r>
          </w:p>
        </w:tc>
      </w:tr>
      <w:tr w:rsidR="008372F5" w:rsidRPr="00951C7B" w14:paraId="6DA45D71" w14:textId="77777777" w:rsidTr="005327BF">
        <w:trPr>
          <w:trHeight w:val="584"/>
        </w:trPr>
        <w:tc>
          <w:tcPr>
            <w:tcW w:w="4667" w:type="dxa"/>
            <w:shd w:val="clear" w:color="auto" w:fill="E6E6E6"/>
          </w:tcPr>
          <w:p w14:paraId="3456ECAF" w14:textId="5330E560" w:rsidR="008372F5" w:rsidRDefault="008372F5" w:rsidP="00665270">
            <w:r>
              <w:t>Training des Autoencoders</w:t>
            </w:r>
          </w:p>
        </w:tc>
        <w:tc>
          <w:tcPr>
            <w:tcW w:w="1872" w:type="dxa"/>
            <w:shd w:val="clear" w:color="auto" w:fill="E6E6E6"/>
          </w:tcPr>
          <w:p w14:paraId="05C2BA23" w14:textId="3613C565" w:rsidR="008372F5" w:rsidRDefault="008372F5" w:rsidP="00665270">
            <w:r>
              <w:t>06.05.2025</w:t>
            </w:r>
          </w:p>
        </w:tc>
        <w:tc>
          <w:tcPr>
            <w:tcW w:w="1697" w:type="dxa"/>
            <w:shd w:val="clear" w:color="auto" w:fill="E6E6E6"/>
          </w:tcPr>
          <w:p w14:paraId="1A6B8BE9" w14:textId="6623D5BF" w:rsidR="008372F5" w:rsidRDefault="006B7ADB" w:rsidP="00665270">
            <w:pPr>
              <w:keepNext/>
            </w:pPr>
            <w:r>
              <w:t>16.05.2025</w:t>
            </w:r>
          </w:p>
        </w:tc>
        <w:tc>
          <w:tcPr>
            <w:tcW w:w="1038" w:type="dxa"/>
            <w:shd w:val="clear" w:color="auto" w:fill="E6E6E6"/>
          </w:tcPr>
          <w:p w14:paraId="2AE33027" w14:textId="58831C32" w:rsidR="008372F5" w:rsidRDefault="006B7ADB" w:rsidP="000A55C0">
            <w:pPr>
              <w:keepNext/>
              <w:ind w:left="708" w:hanging="708"/>
            </w:pPr>
            <w:r>
              <w:t>25</w:t>
            </w:r>
          </w:p>
        </w:tc>
        <w:tc>
          <w:tcPr>
            <w:tcW w:w="5839" w:type="dxa"/>
            <w:shd w:val="clear" w:color="auto" w:fill="E6E6E6"/>
          </w:tcPr>
          <w:p w14:paraId="68BB1F15" w14:textId="0AF43D70" w:rsidR="008372F5" w:rsidRDefault="006B7ADB" w:rsidP="00665270">
            <w:pPr>
              <w:keepNext/>
            </w:pPr>
            <w:r>
              <w:t xml:space="preserve">Zugang zur </w:t>
            </w:r>
            <w:r w:rsidR="007A5CC1">
              <w:t>«</w:t>
            </w:r>
            <w:r>
              <w:t>Management Platform for Deep Learning</w:t>
            </w:r>
            <w:r w:rsidR="007A5CC1">
              <w:t>»</w:t>
            </w:r>
            <w:r>
              <w:t xml:space="preserve"> (MLMP) angefragt. Skript Anpassungen für MLMP. Einrichtung des Projektes auf dem Server. Optuna und Modell Training durchgeführt.</w:t>
            </w:r>
          </w:p>
        </w:tc>
      </w:tr>
      <w:tr w:rsidR="006B7ADB" w:rsidRPr="00951C7B" w14:paraId="4950BD95" w14:textId="77777777" w:rsidTr="00F07A09">
        <w:trPr>
          <w:trHeight w:val="255"/>
        </w:trPr>
        <w:tc>
          <w:tcPr>
            <w:tcW w:w="4667" w:type="dxa"/>
            <w:shd w:val="clear" w:color="auto" w:fill="E6E6E6"/>
          </w:tcPr>
          <w:p w14:paraId="582ED62C" w14:textId="675EF60F" w:rsidR="006B7ADB" w:rsidRDefault="006B7ADB" w:rsidP="00665270">
            <w:r>
              <w:t>Poster und Book</w:t>
            </w:r>
          </w:p>
        </w:tc>
        <w:tc>
          <w:tcPr>
            <w:tcW w:w="1872" w:type="dxa"/>
            <w:shd w:val="clear" w:color="auto" w:fill="E6E6E6"/>
          </w:tcPr>
          <w:p w14:paraId="17DB3C57" w14:textId="25376931" w:rsidR="006B7ADB" w:rsidRDefault="006B7ADB" w:rsidP="00665270">
            <w:r>
              <w:t>16.05.2025</w:t>
            </w:r>
          </w:p>
        </w:tc>
        <w:tc>
          <w:tcPr>
            <w:tcW w:w="1697" w:type="dxa"/>
            <w:shd w:val="clear" w:color="auto" w:fill="E6E6E6"/>
          </w:tcPr>
          <w:p w14:paraId="50A68DBA" w14:textId="0E136B98" w:rsidR="006B7ADB" w:rsidRDefault="006B7ADB" w:rsidP="00665270">
            <w:pPr>
              <w:keepNext/>
            </w:pPr>
            <w:r>
              <w:t>06.06.2025</w:t>
            </w:r>
          </w:p>
        </w:tc>
        <w:tc>
          <w:tcPr>
            <w:tcW w:w="1038" w:type="dxa"/>
            <w:shd w:val="clear" w:color="auto" w:fill="E6E6E6"/>
          </w:tcPr>
          <w:p w14:paraId="2097F449" w14:textId="5C1A9E16" w:rsidR="006B7ADB" w:rsidRDefault="006B7ADB" w:rsidP="000A55C0">
            <w:pPr>
              <w:keepNext/>
              <w:ind w:left="708" w:hanging="708"/>
            </w:pPr>
            <w:r>
              <w:t>14</w:t>
            </w:r>
          </w:p>
        </w:tc>
        <w:tc>
          <w:tcPr>
            <w:tcW w:w="5839" w:type="dxa"/>
            <w:shd w:val="clear" w:color="auto" w:fill="E6E6E6"/>
          </w:tcPr>
          <w:p w14:paraId="00835496" w14:textId="2671FA33" w:rsidR="006B7ADB" w:rsidRDefault="006B7ADB" w:rsidP="00665270">
            <w:pPr>
              <w:keepNext/>
            </w:pPr>
            <w:r>
              <w:t>Erstellung von Poster und Book.</w:t>
            </w:r>
          </w:p>
        </w:tc>
      </w:tr>
      <w:tr w:rsidR="006B7ADB" w:rsidRPr="00951C7B" w14:paraId="462614DB" w14:textId="77777777" w:rsidTr="00F07A09">
        <w:trPr>
          <w:trHeight w:val="899"/>
        </w:trPr>
        <w:tc>
          <w:tcPr>
            <w:tcW w:w="4667" w:type="dxa"/>
            <w:shd w:val="clear" w:color="auto" w:fill="E6E6E6"/>
          </w:tcPr>
          <w:p w14:paraId="77FF82F4" w14:textId="314AB059" w:rsidR="006B7ADB" w:rsidRDefault="006B7ADB" w:rsidP="00665270">
            <w:r>
              <w:t>Modell Testen und grafische Applikation</w:t>
            </w:r>
          </w:p>
        </w:tc>
        <w:tc>
          <w:tcPr>
            <w:tcW w:w="1872" w:type="dxa"/>
            <w:shd w:val="clear" w:color="auto" w:fill="E6E6E6"/>
          </w:tcPr>
          <w:p w14:paraId="204FB2A5" w14:textId="45D2566F" w:rsidR="006B7ADB" w:rsidRDefault="006B7ADB" w:rsidP="00665270">
            <w:r>
              <w:t>20.05.2025</w:t>
            </w:r>
          </w:p>
        </w:tc>
        <w:tc>
          <w:tcPr>
            <w:tcW w:w="1697" w:type="dxa"/>
            <w:shd w:val="clear" w:color="auto" w:fill="E6E6E6"/>
          </w:tcPr>
          <w:p w14:paraId="2C851BEA" w14:textId="42B03067" w:rsidR="006B7ADB" w:rsidRDefault="006B7ADB" w:rsidP="00665270">
            <w:pPr>
              <w:keepNext/>
            </w:pPr>
            <w:r>
              <w:t>02.06.2025</w:t>
            </w:r>
          </w:p>
        </w:tc>
        <w:tc>
          <w:tcPr>
            <w:tcW w:w="1038" w:type="dxa"/>
            <w:shd w:val="clear" w:color="auto" w:fill="E6E6E6"/>
          </w:tcPr>
          <w:p w14:paraId="098CADC9" w14:textId="4C562CE7" w:rsidR="006B7ADB" w:rsidRDefault="00F07A09" w:rsidP="000A55C0">
            <w:pPr>
              <w:keepNext/>
              <w:ind w:left="708" w:hanging="708"/>
            </w:pPr>
            <w:r>
              <w:t>20</w:t>
            </w:r>
          </w:p>
        </w:tc>
        <w:tc>
          <w:tcPr>
            <w:tcW w:w="5839" w:type="dxa"/>
            <w:shd w:val="clear" w:color="auto" w:fill="E6E6E6"/>
          </w:tcPr>
          <w:p w14:paraId="74F3C053" w14:textId="635001F7" w:rsidR="006B7ADB" w:rsidRDefault="006B7ADB" w:rsidP="00665270">
            <w:pPr>
              <w:keepNext/>
            </w:pPr>
            <w:r>
              <w:t xml:space="preserve">Anreicherung des Testdatensatzes und Skript für die Verwendung des Modells auf den Testdaten. </w:t>
            </w:r>
            <w:r w:rsidR="00CC540C">
              <w:t>Erstellung der grafischen Applikation.</w:t>
            </w:r>
          </w:p>
        </w:tc>
      </w:tr>
      <w:tr w:rsidR="00CC540C" w:rsidRPr="00951C7B" w14:paraId="5C8E6B47" w14:textId="77777777" w:rsidTr="005327BF">
        <w:trPr>
          <w:trHeight w:val="584"/>
        </w:trPr>
        <w:tc>
          <w:tcPr>
            <w:tcW w:w="4667" w:type="dxa"/>
            <w:shd w:val="clear" w:color="auto" w:fill="E6E6E6"/>
          </w:tcPr>
          <w:p w14:paraId="045814B6" w14:textId="453EBA29" w:rsidR="00CC540C" w:rsidRDefault="00CC540C" w:rsidP="00665270">
            <w:r>
              <w:t>Finale Dokumentation, Präsentation und Video</w:t>
            </w:r>
          </w:p>
        </w:tc>
        <w:tc>
          <w:tcPr>
            <w:tcW w:w="1872" w:type="dxa"/>
            <w:shd w:val="clear" w:color="auto" w:fill="E6E6E6"/>
          </w:tcPr>
          <w:p w14:paraId="421F4D54" w14:textId="22D37499" w:rsidR="00CC540C" w:rsidRDefault="00CC540C" w:rsidP="00665270">
            <w:r>
              <w:t>2</w:t>
            </w:r>
            <w:r w:rsidR="00F07A09">
              <w:t>5</w:t>
            </w:r>
            <w:r>
              <w:t>.05.2025</w:t>
            </w:r>
          </w:p>
        </w:tc>
        <w:tc>
          <w:tcPr>
            <w:tcW w:w="1697" w:type="dxa"/>
            <w:shd w:val="clear" w:color="auto" w:fill="E6E6E6"/>
          </w:tcPr>
          <w:p w14:paraId="45E666BB" w14:textId="703CD6FF" w:rsidR="00CC540C" w:rsidRDefault="00CC540C" w:rsidP="00665270">
            <w:pPr>
              <w:keepNext/>
            </w:pPr>
            <w:r>
              <w:t>12.06.2025</w:t>
            </w:r>
          </w:p>
        </w:tc>
        <w:tc>
          <w:tcPr>
            <w:tcW w:w="1038" w:type="dxa"/>
            <w:shd w:val="clear" w:color="auto" w:fill="E6E6E6"/>
          </w:tcPr>
          <w:p w14:paraId="32FFFE42" w14:textId="611F9B7F" w:rsidR="00CC540C" w:rsidRDefault="00F07A09" w:rsidP="000A55C0">
            <w:pPr>
              <w:keepNext/>
              <w:ind w:left="708" w:hanging="708"/>
            </w:pPr>
            <w:r>
              <w:t>70</w:t>
            </w:r>
          </w:p>
        </w:tc>
        <w:tc>
          <w:tcPr>
            <w:tcW w:w="5839" w:type="dxa"/>
            <w:shd w:val="clear" w:color="auto" w:fill="E6E6E6"/>
          </w:tcPr>
          <w:p w14:paraId="21C9FA27" w14:textId="611F0558" w:rsidR="00CC540C" w:rsidRDefault="00F07A09" w:rsidP="00665270">
            <w:pPr>
              <w:keepNext/>
            </w:pPr>
            <w:r>
              <w:t>Finalisierung der Dokumentation, Erstellung von Präsentation und Video.</w:t>
            </w:r>
          </w:p>
        </w:tc>
      </w:tr>
      <w:tr w:rsidR="000A55C0" w:rsidRPr="00951C7B" w14:paraId="6B61631C" w14:textId="77777777" w:rsidTr="00F07A09">
        <w:trPr>
          <w:trHeight w:val="310"/>
        </w:trPr>
        <w:tc>
          <w:tcPr>
            <w:tcW w:w="4667" w:type="dxa"/>
            <w:shd w:val="clear" w:color="auto" w:fill="E6E6E6"/>
          </w:tcPr>
          <w:p w14:paraId="19AD0B6B" w14:textId="334C40CE" w:rsidR="000A55C0" w:rsidRPr="00F07A09" w:rsidRDefault="00F07A09" w:rsidP="00665270">
            <w:pPr>
              <w:rPr>
                <w:b/>
              </w:rPr>
            </w:pPr>
            <w:r>
              <w:rPr>
                <w:b/>
              </w:rPr>
              <w:t>Total</w:t>
            </w:r>
          </w:p>
        </w:tc>
        <w:tc>
          <w:tcPr>
            <w:tcW w:w="1872" w:type="dxa"/>
            <w:shd w:val="clear" w:color="auto" w:fill="E6E6E6"/>
          </w:tcPr>
          <w:p w14:paraId="1E9BC4A4" w14:textId="77777777" w:rsidR="000A55C0" w:rsidRDefault="000A55C0" w:rsidP="00665270"/>
        </w:tc>
        <w:tc>
          <w:tcPr>
            <w:tcW w:w="1697" w:type="dxa"/>
            <w:shd w:val="clear" w:color="auto" w:fill="E6E6E6"/>
          </w:tcPr>
          <w:p w14:paraId="58D386F7" w14:textId="77777777" w:rsidR="000A55C0" w:rsidRDefault="000A55C0" w:rsidP="00665270">
            <w:pPr>
              <w:keepNext/>
            </w:pPr>
          </w:p>
        </w:tc>
        <w:tc>
          <w:tcPr>
            <w:tcW w:w="1038" w:type="dxa"/>
            <w:shd w:val="clear" w:color="auto" w:fill="E6E6E6"/>
          </w:tcPr>
          <w:p w14:paraId="45EDA532" w14:textId="100746DB" w:rsidR="000A55C0" w:rsidRPr="00F07A09" w:rsidRDefault="00F07A09" w:rsidP="000A55C0">
            <w:pPr>
              <w:keepNext/>
              <w:ind w:left="708" w:hanging="708"/>
              <w:rPr>
                <w:b/>
              </w:rPr>
            </w:pPr>
            <w:r>
              <w:rPr>
                <w:b/>
              </w:rPr>
              <w:t>3</w:t>
            </w:r>
            <w:r w:rsidR="00230E82">
              <w:rPr>
                <w:b/>
              </w:rPr>
              <w:t>3</w:t>
            </w:r>
            <w:r>
              <w:rPr>
                <w:b/>
              </w:rPr>
              <w:t>6</w:t>
            </w:r>
          </w:p>
        </w:tc>
        <w:tc>
          <w:tcPr>
            <w:tcW w:w="5839" w:type="dxa"/>
            <w:shd w:val="clear" w:color="auto" w:fill="E6E6E6"/>
          </w:tcPr>
          <w:p w14:paraId="48E7457B" w14:textId="77777777" w:rsidR="000A55C0" w:rsidRDefault="000A55C0" w:rsidP="007A5CC1">
            <w:pPr>
              <w:keepNext/>
            </w:pPr>
          </w:p>
        </w:tc>
      </w:tr>
    </w:tbl>
    <w:p w14:paraId="19601F7A" w14:textId="3658CD7F" w:rsidR="00AC439C" w:rsidRDefault="007A5CC1" w:rsidP="007A5CC1">
      <w:pPr>
        <w:pStyle w:val="Beschriftung"/>
      </w:pPr>
      <w:bookmarkStart w:id="35" w:name="_Toc200203979"/>
      <w:r>
        <w:t xml:space="preserve">Tabelle </w:t>
      </w:r>
      <w:r>
        <w:fldChar w:fldCharType="begin"/>
      </w:r>
      <w:r>
        <w:instrText xml:space="preserve"> SEQ Tabelle \* ARABIC </w:instrText>
      </w:r>
      <w:r>
        <w:fldChar w:fldCharType="separate"/>
      </w:r>
      <w:r>
        <w:rPr>
          <w:noProof/>
        </w:rPr>
        <w:t>1</w:t>
      </w:r>
      <w:r>
        <w:fldChar w:fldCharType="end"/>
      </w:r>
      <w:r>
        <w:t>: Tatsächlich investierte Zeit</w:t>
      </w:r>
      <w:bookmarkEnd w:id="35"/>
    </w:p>
    <w:p w14:paraId="54425D13" w14:textId="6FDF9D00" w:rsidR="00D844F8" w:rsidRPr="000A55C0" w:rsidRDefault="00D844F8" w:rsidP="000A55C0">
      <w:pPr>
        <w:spacing w:line="240" w:lineRule="auto"/>
        <w:rPr>
          <w:rFonts w:eastAsia="Times New Roman"/>
          <w:bCs/>
          <w:sz w:val="28"/>
          <w:szCs w:val="28"/>
        </w:rPr>
        <w:sectPr w:rsidR="00D844F8" w:rsidRPr="000A55C0" w:rsidSect="00D844F8">
          <w:pgSz w:w="16838" w:h="11906" w:orient="landscape" w:code="9"/>
          <w:pgMar w:top="1435" w:right="1758" w:bottom="1004" w:left="680" w:header="709" w:footer="510" w:gutter="0"/>
          <w:cols w:space="708"/>
          <w:docGrid w:linePitch="360"/>
        </w:sectPr>
      </w:pPr>
    </w:p>
    <w:p w14:paraId="644EA026" w14:textId="521BD7C8" w:rsidR="00E3300B" w:rsidRDefault="00E3300B" w:rsidP="00E3300B">
      <w:pPr>
        <w:pStyle w:val="berschrift2"/>
      </w:pPr>
      <w:bookmarkStart w:id="36" w:name="_Toc200205544"/>
      <w:bookmarkEnd w:id="21"/>
      <w:r>
        <w:lastRenderedPageBreak/>
        <w:t>Kommunikation und Dokumentation</w:t>
      </w:r>
      <w:bookmarkEnd w:id="36"/>
    </w:p>
    <w:p w14:paraId="0EBC0161" w14:textId="6EAA2DC2" w:rsidR="00E3300B" w:rsidRDefault="00E3300B" w:rsidP="00E3300B">
      <w:r>
        <w:t>Im Rahmen des Projekts fand alle zwei Wochen ein Meeting mit dem Betreuer statt. In diesen Treffen präsentierte ich die erzielten Ergebnisse und Fortschritte der letzten zwei Wochen und diskutierte mit dem Betreuer die nächsten Schritte sowie offene Fragestellungen. Diese regelmä</w:t>
      </w:r>
      <w:r w:rsidR="00E906EF">
        <w:t>ss</w:t>
      </w:r>
      <w:r>
        <w:t>igen Austauschtermine ermöglichten eine kontinuierliche Kontrolle des Projektfortschritts und eine frühzeitige Identifikation von Herausforderungen.</w:t>
      </w:r>
    </w:p>
    <w:p w14:paraId="5D8DB18A" w14:textId="77777777" w:rsidR="00E3300B" w:rsidRDefault="00E3300B" w:rsidP="00E3300B"/>
    <w:p w14:paraId="463412FF" w14:textId="5D0A635D" w:rsidR="00E3300B" w:rsidRDefault="00E3300B" w:rsidP="00E3300B">
      <w:r>
        <w:t>Zur Dokumentation wurden während des gesamten Projektverlaufs schriftliche Protokolle der Meetings geführt, welche die besprochenen Themen, Entscheidungen und To-Do-Punkte festhielten. Dies erleichterte die Nachverfolgung des Projektverlaufs. Zusätzlich wurde der Quellcode sowie die zugehörigen Datenversionen systematisch in einem Git-Repository</w:t>
      </w:r>
      <w:sdt>
        <w:sdtPr>
          <w:id w:val="1013956001"/>
          <w:citation/>
        </w:sdtPr>
        <w:sdtContent>
          <w:r w:rsidR="002F53BE">
            <w:fldChar w:fldCharType="begin"/>
          </w:r>
          <w:r w:rsidR="002F53BE">
            <w:instrText xml:space="preserve"> CITATION Pas25 \l 2055 </w:instrText>
          </w:r>
          <w:r w:rsidR="002F53BE">
            <w:fldChar w:fldCharType="separate"/>
          </w:r>
          <w:r w:rsidR="007A5CC1">
            <w:rPr>
              <w:noProof/>
            </w:rPr>
            <w:t xml:space="preserve"> </w:t>
          </w:r>
          <w:r w:rsidR="007A5CC1" w:rsidRPr="007A5CC1">
            <w:rPr>
              <w:noProof/>
            </w:rPr>
            <w:t>[12]</w:t>
          </w:r>
          <w:r w:rsidR="002F53BE">
            <w:fldChar w:fldCharType="end"/>
          </w:r>
        </w:sdtContent>
      </w:sdt>
      <w:r>
        <w:t xml:space="preserve"> verwaltet, um Versionskontrolle und </w:t>
      </w:r>
      <w:r w:rsidR="005C0C1E">
        <w:t>Verfügbarkeit</w:t>
      </w:r>
      <w:r>
        <w:t xml:space="preserve"> zu gewährleisten.</w:t>
      </w:r>
    </w:p>
    <w:p w14:paraId="6FF2F570" w14:textId="0941AC85" w:rsidR="00E3300B" w:rsidRPr="00E3300B" w:rsidRDefault="00E3300B" w:rsidP="00E3300B">
      <w:pPr>
        <w:pStyle w:val="berschrift2"/>
      </w:pPr>
      <w:bookmarkStart w:id="37" w:name="_Toc200205545"/>
      <w:r>
        <w:t>Risikomanagement</w:t>
      </w:r>
      <w:bookmarkEnd w:id="37"/>
    </w:p>
    <w:p w14:paraId="4232DFEE" w14:textId="77777777" w:rsidR="009E0A6E" w:rsidRDefault="009E0A6E" w:rsidP="00E3300B">
      <w:r w:rsidRPr="009E0A6E">
        <w:t>Während der Projektplanung wurden potenzielle Risiken identifiziert und bewertet, um deren Einfluss auf den Projektverlauf zu minimieren.</w:t>
      </w:r>
    </w:p>
    <w:p w14:paraId="580D2823" w14:textId="77777777" w:rsidR="002F53BE" w:rsidRDefault="002F53BE" w:rsidP="00E3300B"/>
    <w:tbl>
      <w:tblPr>
        <w:tblW w:w="9535"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1934"/>
        <w:gridCol w:w="2016"/>
        <w:gridCol w:w="1427"/>
        <w:gridCol w:w="2410"/>
        <w:gridCol w:w="1748"/>
      </w:tblGrid>
      <w:tr w:rsidR="009E0A6E" w:rsidRPr="00951C7B" w14:paraId="15667D59" w14:textId="63351A87" w:rsidTr="00A119CB">
        <w:trPr>
          <w:trHeight w:val="342"/>
        </w:trPr>
        <w:tc>
          <w:tcPr>
            <w:tcW w:w="1946" w:type="dxa"/>
            <w:tcBorders>
              <w:top w:val="nil"/>
              <w:left w:val="nil"/>
              <w:bottom w:val="nil"/>
              <w:right w:val="nil"/>
            </w:tcBorders>
            <w:shd w:val="clear" w:color="auto" w:fill="A6A6A6"/>
          </w:tcPr>
          <w:p w14:paraId="33D86C90" w14:textId="602185ED" w:rsidR="009E0A6E" w:rsidRPr="00951C7B" w:rsidRDefault="009E0A6E" w:rsidP="009453C5">
            <w:pPr>
              <w:rPr>
                <w:b/>
              </w:rPr>
            </w:pPr>
            <w:r>
              <w:rPr>
                <w:b/>
              </w:rPr>
              <w:t>Risiko</w:t>
            </w:r>
          </w:p>
        </w:tc>
        <w:tc>
          <w:tcPr>
            <w:tcW w:w="2000" w:type="dxa"/>
            <w:tcBorders>
              <w:top w:val="nil"/>
              <w:left w:val="nil"/>
              <w:bottom w:val="nil"/>
              <w:right w:val="nil"/>
            </w:tcBorders>
            <w:shd w:val="clear" w:color="auto" w:fill="A6A6A6"/>
          </w:tcPr>
          <w:p w14:paraId="10C99A7F" w14:textId="48A041C8" w:rsidR="009E0A6E" w:rsidRPr="00951C7B" w:rsidRDefault="009E0A6E" w:rsidP="009453C5">
            <w:pPr>
              <w:rPr>
                <w:b/>
              </w:rPr>
            </w:pPr>
            <w:r>
              <w:rPr>
                <w:b/>
              </w:rPr>
              <w:t>Wahrscheinlichkeit</w:t>
            </w:r>
          </w:p>
        </w:tc>
        <w:tc>
          <w:tcPr>
            <w:tcW w:w="1432" w:type="dxa"/>
            <w:tcBorders>
              <w:top w:val="nil"/>
              <w:left w:val="nil"/>
              <w:bottom w:val="nil"/>
              <w:right w:val="nil"/>
            </w:tcBorders>
            <w:shd w:val="clear" w:color="auto" w:fill="A6A6A6"/>
          </w:tcPr>
          <w:p w14:paraId="2138A6DF" w14:textId="2DD64CE0" w:rsidR="009E0A6E" w:rsidRPr="00951C7B" w:rsidRDefault="009E0A6E" w:rsidP="009453C5">
            <w:pPr>
              <w:rPr>
                <w:b/>
              </w:rPr>
            </w:pPr>
            <w:r>
              <w:rPr>
                <w:b/>
              </w:rPr>
              <w:t>Auswirkung</w:t>
            </w:r>
          </w:p>
        </w:tc>
        <w:tc>
          <w:tcPr>
            <w:tcW w:w="2423" w:type="dxa"/>
            <w:tcBorders>
              <w:top w:val="nil"/>
              <w:left w:val="nil"/>
              <w:bottom w:val="nil"/>
              <w:right w:val="nil"/>
            </w:tcBorders>
            <w:shd w:val="clear" w:color="auto" w:fill="A6A6A6"/>
          </w:tcPr>
          <w:p w14:paraId="074786A9" w14:textId="7A29EB33" w:rsidR="009E0A6E" w:rsidRDefault="009E0A6E" w:rsidP="009453C5">
            <w:pPr>
              <w:rPr>
                <w:b/>
              </w:rPr>
            </w:pPr>
            <w:r>
              <w:rPr>
                <w:b/>
              </w:rPr>
              <w:t>Gegenmassnahmen</w:t>
            </w:r>
          </w:p>
        </w:tc>
        <w:tc>
          <w:tcPr>
            <w:tcW w:w="1734" w:type="dxa"/>
            <w:tcBorders>
              <w:top w:val="nil"/>
              <w:left w:val="nil"/>
              <w:bottom w:val="nil"/>
              <w:right w:val="nil"/>
            </w:tcBorders>
            <w:shd w:val="clear" w:color="auto" w:fill="A6A6A6"/>
          </w:tcPr>
          <w:p w14:paraId="5E05BE29" w14:textId="38BBB84A" w:rsidR="009E0A6E" w:rsidRDefault="009E0A6E" w:rsidP="009453C5">
            <w:pPr>
              <w:rPr>
                <w:b/>
              </w:rPr>
            </w:pPr>
            <w:r>
              <w:rPr>
                <w:b/>
              </w:rPr>
              <w:t>Ergebnis</w:t>
            </w:r>
          </w:p>
        </w:tc>
      </w:tr>
      <w:tr w:rsidR="009E0A6E" w:rsidRPr="00951C7B" w14:paraId="281675C6" w14:textId="16547D69" w:rsidTr="00A119CB">
        <w:trPr>
          <w:trHeight w:val="429"/>
        </w:trPr>
        <w:tc>
          <w:tcPr>
            <w:tcW w:w="1946" w:type="dxa"/>
            <w:shd w:val="clear" w:color="auto" w:fill="E6E6E6"/>
          </w:tcPr>
          <w:p w14:paraId="17E38BFD" w14:textId="336E19FB" w:rsidR="009E0A6E" w:rsidRPr="00951C7B" w:rsidRDefault="009E0A6E" w:rsidP="009453C5">
            <w:r w:rsidRPr="009E0A6E">
              <w:t>Komplexität der Implementierung des neuronalen Netzes</w:t>
            </w:r>
          </w:p>
        </w:tc>
        <w:tc>
          <w:tcPr>
            <w:tcW w:w="2000" w:type="dxa"/>
            <w:shd w:val="clear" w:color="auto" w:fill="E6E6E6"/>
          </w:tcPr>
          <w:p w14:paraId="7921430B" w14:textId="6EBF15EB" w:rsidR="009E0A6E" w:rsidRDefault="009E0A6E" w:rsidP="009453C5">
            <w:r>
              <w:t>Mittel</w:t>
            </w:r>
          </w:p>
          <w:p w14:paraId="0F7E156C" w14:textId="77777777" w:rsidR="009E0A6E" w:rsidRPr="009E0A6E" w:rsidRDefault="009E0A6E" w:rsidP="009E0A6E"/>
        </w:tc>
        <w:tc>
          <w:tcPr>
            <w:tcW w:w="1432" w:type="dxa"/>
            <w:shd w:val="clear" w:color="auto" w:fill="E6E6E6"/>
          </w:tcPr>
          <w:p w14:paraId="73087FA9" w14:textId="30C82ABC" w:rsidR="009E0A6E" w:rsidRPr="00951C7B" w:rsidRDefault="009E0A6E" w:rsidP="009453C5">
            <w:r>
              <w:t>Hoch</w:t>
            </w:r>
          </w:p>
        </w:tc>
        <w:tc>
          <w:tcPr>
            <w:tcW w:w="2423" w:type="dxa"/>
            <w:shd w:val="clear" w:color="auto" w:fill="E6E6E6"/>
          </w:tcPr>
          <w:p w14:paraId="425BD519" w14:textId="4EEAAC40" w:rsidR="009E0A6E" w:rsidRDefault="009E0A6E" w:rsidP="009453C5">
            <w:r w:rsidRPr="009E0A6E">
              <w:t>Zeitpuffer einplanen, iterative Entwicklung</w:t>
            </w:r>
          </w:p>
        </w:tc>
        <w:tc>
          <w:tcPr>
            <w:tcW w:w="1734" w:type="dxa"/>
            <w:shd w:val="clear" w:color="auto" w:fill="E6E6E6"/>
          </w:tcPr>
          <w:p w14:paraId="580B0383" w14:textId="479C7C62" w:rsidR="009E0A6E" w:rsidRDefault="009E0A6E" w:rsidP="009453C5">
            <w:r w:rsidRPr="009E0A6E">
              <w:t>Erfolgreiche Implementierung nach Zeitplan</w:t>
            </w:r>
          </w:p>
        </w:tc>
      </w:tr>
      <w:tr w:rsidR="009E0A6E" w:rsidRPr="00951C7B" w14:paraId="13197B0E" w14:textId="473EF52D" w:rsidTr="00A119CB">
        <w:trPr>
          <w:trHeight w:val="342"/>
        </w:trPr>
        <w:tc>
          <w:tcPr>
            <w:tcW w:w="1946" w:type="dxa"/>
            <w:shd w:val="clear" w:color="auto" w:fill="E6E6E6"/>
          </w:tcPr>
          <w:p w14:paraId="00B0FEAE" w14:textId="78014367" w:rsidR="009E0A6E" w:rsidRPr="00951C7B" w:rsidRDefault="009E0A6E" w:rsidP="009453C5">
            <w:r w:rsidRPr="009E0A6E">
              <w:t>Qualität und Verfügbarkeit des Datensatzes</w:t>
            </w:r>
          </w:p>
        </w:tc>
        <w:tc>
          <w:tcPr>
            <w:tcW w:w="2000" w:type="dxa"/>
            <w:shd w:val="clear" w:color="auto" w:fill="E6E6E6"/>
          </w:tcPr>
          <w:p w14:paraId="21271335" w14:textId="5AAAF50D" w:rsidR="009E0A6E" w:rsidRPr="00951C7B" w:rsidRDefault="009E0A6E" w:rsidP="009453C5">
            <w:r>
              <w:t>Mittel</w:t>
            </w:r>
          </w:p>
        </w:tc>
        <w:tc>
          <w:tcPr>
            <w:tcW w:w="1432" w:type="dxa"/>
            <w:shd w:val="clear" w:color="auto" w:fill="E6E6E6"/>
          </w:tcPr>
          <w:p w14:paraId="7318A25B" w14:textId="64BA0CBF" w:rsidR="009E0A6E" w:rsidRPr="00951C7B" w:rsidRDefault="009E0A6E" w:rsidP="009453C5">
            <w:pPr>
              <w:keepNext/>
            </w:pPr>
            <w:r>
              <w:t>Hoch</w:t>
            </w:r>
          </w:p>
        </w:tc>
        <w:tc>
          <w:tcPr>
            <w:tcW w:w="2423" w:type="dxa"/>
            <w:shd w:val="clear" w:color="auto" w:fill="E6E6E6"/>
          </w:tcPr>
          <w:p w14:paraId="5550972A" w14:textId="015E1D0F" w:rsidR="009E0A6E" w:rsidRDefault="009E0A6E" w:rsidP="009453C5">
            <w:pPr>
              <w:keepNext/>
            </w:pPr>
            <w:r>
              <w:t>Eigene Datensatzgenerierung mit Blender</w:t>
            </w:r>
          </w:p>
        </w:tc>
        <w:tc>
          <w:tcPr>
            <w:tcW w:w="1734" w:type="dxa"/>
            <w:shd w:val="clear" w:color="auto" w:fill="E6E6E6"/>
          </w:tcPr>
          <w:p w14:paraId="0FC3FB9B" w14:textId="09BC2244" w:rsidR="009E0A6E" w:rsidRDefault="009E0A6E" w:rsidP="009453C5">
            <w:pPr>
              <w:keepNext/>
            </w:pPr>
            <w:r>
              <w:t>Datensatz wurde erfolgreich generiert</w:t>
            </w:r>
          </w:p>
        </w:tc>
      </w:tr>
      <w:tr w:rsidR="009E0A6E" w:rsidRPr="00951C7B" w14:paraId="63F5F658" w14:textId="77777777" w:rsidTr="00A119CB">
        <w:trPr>
          <w:trHeight w:val="342"/>
        </w:trPr>
        <w:tc>
          <w:tcPr>
            <w:tcW w:w="1946" w:type="dxa"/>
            <w:shd w:val="clear" w:color="auto" w:fill="E6E6E6"/>
          </w:tcPr>
          <w:p w14:paraId="193AC9EE" w14:textId="49E72A82" w:rsidR="009E0A6E" w:rsidRPr="009E0A6E" w:rsidRDefault="009E0A6E" w:rsidP="009453C5">
            <w:r w:rsidRPr="009E0A6E">
              <w:t>Vergleich mit kommerziellen Denoisern nicht möglich</w:t>
            </w:r>
          </w:p>
        </w:tc>
        <w:tc>
          <w:tcPr>
            <w:tcW w:w="2000" w:type="dxa"/>
            <w:shd w:val="clear" w:color="auto" w:fill="E6E6E6"/>
          </w:tcPr>
          <w:p w14:paraId="7F6166C1" w14:textId="50CA92E7" w:rsidR="009E0A6E" w:rsidRDefault="009E0A6E" w:rsidP="009453C5">
            <w:r>
              <w:t>Hoch</w:t>
            </w:r>
          </w:p>
        </w:tc>
        <w:tc>
          <w:tcPr>
            <w:tcW w:w="1432" w:type="dxa"/>
            <w:shd w:val="clear" w:color="auto" w:fill="E6E6E6"/>
          </w:tcPr>
          <w:p w14:paraId="56AFFC43" w14:textId="7EA4254C" w:rsidR="009E0A6E" w:rsidRDefault="009E0A6E" w:rsidP="009453C5">
            <w:pPr>
              <w:keepNext/>
            </w:pPr>
            <w:r>
              <w:t>Mittel</w:t>
            </w:r>
          </w:p>
        </w:tc>
        <w:tc>
          <w:tcPr>
            <w:tcW w:w="2423" w:type="dxa"/>
            <w:shd w:val="clear" w:color="auto" w:fill="E6E6E6"/>
          </w:tcPr>
          <w:p w14:paraId="386D83D0" w14:textId="788C1C85" w:rsidR="009E0A6E" w:rsidRDefault="009E0A6E" w:rsidP="009453C5">
            <w:pPr>
              <w:keepNext/>
            </w:pPr>
            <w:r w:rsidRPr="009E0A6E">
              <w:t>Fokus auf Entwicklung und Evaluierung des eigenen Modells</w:t>
            </w:r>
          </w:p>
        </w:tc>
        <w:tc>
          <w:tcPr>
            <w:tcW w:w="1734" w:type="dxa"/>
            <w:shd w:val="clear" w:color="auto" w:fill="E6E6E6"/>
          </w:tcPr>
          <w:p w14:paraId="5C66847F" w14:textId="1D46C623" w:rsidR="009E0A6E" w:rsidRDefault="009E0A6E" w:rsidP="009453C5">
            <w:pPr>
              <w:keepNext/>
            </w:pPr>
            <w:r w:rsidRPr="009E0A6E">
              <w:t>Vergleich konnte</w:t>
            </w:r>
            <w:r>
              <w:t xml:space="preserve"> wegen Zeitmangel</w:t>
            </w:r>
            <w:r w:rsidRPr="009E0A6E">
              <w:t xml:space="preserve"> nicht durchgeführt werden</w:t>
            </w:r>
          </w:p>
        </w:tc>
      </w:tr>
      <w:tr w:rsidR="009E0A6E" w:rsidRPr="00951C7B" w14:paraId="722EC484" w14:textId="77777777" w:rsidTr="00A119CB">
        <w:trPr>
          <w:trHeight w:val="342"/>
        </w:trPr>
        <w:tc>
          <w:tcPr>
            <w:tcW w:w="1946" w:type="dxa"/>
            <w:shd w:val="clear" w:color="auto" w:fill="E6E6E6"/>
          </w:tcPr>
          <w:p w14:paraId="49E7A418" w14:textId="722D72F5" w:rsidR="009E0A6E" w:rsidRPr="009E0A6E" w:rsidRDefault="009E0A6E" w:rsidP="009453C5">
            <w:r w:rsidRPr="009E0A6E">
              <w:t>Verzögerungen im Projektverlauf</w:t>
            </w:r>
          </w:p>
        </w:tc>
        <w:tc>
          <w:tcPr>
            <w:tcW w:w="2000" w:type="dxa"/>
            <w:shd w:val="clear" w:color="auto" w:fill="E6E6E6"/>
          </w:tcPr>
          <w:p w14:paraId="568F0283" w14:textId="4879E509" w:rsidR="009E0A6E" w:rsidRDefault="009E0A6E" w:rsidP="009453C5">
            <w:r>
              <w:t>Mittel</w:t>
            </w:r>
          </w:p>
        </w:tc>
        <w:tc>
          <w:tcPr>
            <w:tcW w:w="1432" w:type="dxa"/>
            <w:shd w:val="clear" w:color="auto" w:fill="E6E6E6"/>
          </w:tcPr>
          <w:p w14:paraId="4760349B" w14:textId="432AAFCC" w:rsidR="009E0A6E" w:rsidRDefault="009E0A6E" w:rsidP="009453C5">
            <w:pPr>
              <w:keepNext/>
            </w:pPr>
            <w:r>
              <w:t>Hoch</w:t>
            </w:r>
          </w:p>
        </w:tc>
        <w:tc>
          <w:tcPr>
            <w:tcW w:w="2423" w:type="dxa"/>
            <w:shd w:val="clear" w:color="auto" w:fill="E6E6E6"/>
          </w:tcPr>
          <w:p w14:paraId="50CEF00E" w14:textId="5748D958" w:rsidR="009E0A6E" w:rsidRPr="009E0A6E" w:rsidRDefault="009E0A6E" w:rsidP="009453C5">
            <w:pPr>
              <w:keepNext/>
            </w:pPr>
            <w:r>
              <w:t>Meilensteinplanung, regelmässige Meetings</w:t>
            </w:r>
          </w:p>
        </w:tc>
        <w:tc>
          <w:tcPr>
            <w:tcW w:w="1734" w:type="dxa"/>
            <w:shd w:val="clear" w:color="auto" w:fill="E6E6E6"/>
          </w:tcPr>
          <w:p w14:paraId="2DDC2972" w14:textId="1D31BBC7" w:rsidR="009E0A6E" w:rsidRPr="009E0A6E" w:rsidRDefault="009E0A6E" w:rsidP="006177AB">
            <w:pPr>
              <w:keepNext/>
            </w:pPr>
            <w:r>
              <w:t>Projektverlauf blieb im Rahmen</w:t>
            </w:r>
          </w:p>
        </w:tc>
      </w:tr>
    </w:tbl>
    <w:p w14:paraId="2516584B" w14:textId="79281F37" w:rsidR="00E906EF" w:rsidRDefault="006177AB" w:rsidP="006177AB">
      <w:pPr>
        <w:pStyle w:val="Beschriftung"/>
      </w:pPr>
      <w:bookmarkStart w:id="38" w:name="_Toc200203980"/>
      <w:r>
        <w:t xml:space="preserve">Tabelle </w:t>
      </w:r>
      <w:r w:rsidR="007A5CC1">
        <w:fldChar w:fldCharType="begin"/>
      </w:r>
      <w:r w:rsidR="007A5CC1">
        <w:instrText xml:space="preserve"> SEQ Tabelle \* ARABIC </w:instrText>
      </w:r>
      <w:r w:rsidR="007A5CC1">
        <w:fldChar w:fldCharType="separate"/>
      </w:r>
      <w:r w:rsidR="007A5CC1">
        <w:rPr>
          <w:noProof/>
        </w:rPr>
        <w:t>2</w:t>
      </w:r>
      <w:r w:rsidR="007A5CC1">
        <w:fldChar w:fldCharType="end"/>
      </w:r>
      <w:r>
        <w:t>: Risikomanagement Tabelle</w:t>
      </w:r>
      <w:bookmarkEnd w:id="38"/>
    </w:p>
    <w:p w14:paraId="3835D5B1" w14:textId="5B2A3DA0" w:rsidR="00E906EF" w:rsidRPr="00E906EF" w:rsidRDefault="00E906EF" w:rsidP="00E906EF">
      <w:pPr>
        <w:pStyle w:val="berschrift2"/>
      </w:pPr>
      <w:bookmarkStart w:id="39" w:name="_Toc200205546"/>
      <w:r>
        <w:t>Reflexion des Projektmanagements</w:t>
      </w:r>
      <w:bookmarkEnd w:id="39"/>
    </w:p>
    <w:p w14:paraId="5F05D09E" w14:textId="577C102A" w:rsidR="00E906EF" w:rsidRDefault="00E906EF" w:rsidP="00E906EF">
      <w:r>
        <w:t>Das Projektmanagement während dieser Arbeit funktionierte insgesamt sehr gut. Die regelmässigen zweiwöchentlichen Meetings mit dem Betreuer haben sich als besonders wertvoll erwiesen. Sie sorgten für eine klare Struktur und einen festen Rhythmus, der mich kontinuierlich motivierte und gleichzeitig einen gewissen Leistungsdruck erzeugte, der half, die gesteckten Ziele nicht aus den Augen zu verlieren. Durch den kontinuierlichen Austausch konnten auftretende Probleme frühzeitig erkannt und besprochen werden, was den Projektverlauf positiv beeinflusste.</w:t>
      </w:r>
    </w:p>
    <w:p w14:paraId="7D213798" w14:textId="77777777" w:rsidR="00E906EF" w:rsidRDefault="00E906EF" w:rsidP="00E906EF">
      <w:r>
        <w:t>Trotz der guten Organisation gibt es auch Verbesserungspotenzial für zukünftige Projekte. So wäre es sinnvoll, ein etabliertes Projektmanagement-Framework, wie beispielsweise Scrum oder Kanban, einzuführen, um Aufgaben und Fortschritte noch strukturierter zu planen und zu verfolgen. Insbesondere der Einsatz von Issue-Tracking-Systemen wie GitHub Issues könnte helfen, offene Aufgaben, Bugs und Ideen übersichtlich zu dokumentieren und den Fortschritt transparenter zu machen. Dies würde zudem die Zusammenarbeit mit anderen Beteiligten erleichtern und die Nachverfolgbarkeit verbessern.</w:t>
      </w:r>
    </w:p>
    <w:p w14:paraId="46240B21" w14:textId="1383A480" w:rsidR="00E906EF" w:rsidRDefault="00E906EF" w:rsidP="00E906EF">
      <w:r>
        <w:t>Insgesamt war das Projektmanagement ein wichtiger Erfolgsfaktor für die Umsetzung der Arbeit, und die gewonnenen Erkenntnisse werden in künftigen Projekten zur weiteren Optimierung genutzt.</w:t>
      </w:r>
    </w:p>
    <w:p w14:paraId="27DE764A" w14:textId="4AE81F80" w:rsidR="00D3374D" w:rsidRPr="00F42C1F" w:rsidRDefault="00D3374D" w:rsidP="00D3374D">
      <w:pPr>
        <w:pStyle w:val="berschrift1"/>
        <w:rPr>
          <w:i/>
        </w:rPr>
      </w:pPr>
      <w:bookmarkStart w:id="40" w:name="_Toc200205547"/>
      <w:r w:rsidRPr="00F42C1F">
        <w:lastRenderedPageBreak/>
        <w:t>Implementation</w:t>
      </w:r>
      <w:bookmarkEnd w:id="40"/>
    </w:p>
    <w:p w14:paraId="07124154" w14:textId="4564D358" w:rsidR="00E47E8A" w:rsidRPr="00F42C1F" w:rsidRDefault="00B60AB6" w:rsidP="00E47E8A">
      <w:pPr>
        <w:pStyle w:val="berschrift2"/>
        <w:rPr>
          <w:i/>
        </w:rPr>
      </w:pPr>
      <w:bookmarkStart w:id="41" w:name="_Toc200205548"/>
      <w:r w:rsidRPr="00F42C1F">
        <w:t>Erstellung des Datensatzes</w:t>
      </w:r>
      <w:bookmarkEnd w:id="41"/>
    </w:p>
    <w:p w14:paraId="2C97F2C7" w14:textId="77777777" w:rsidR="00A43146" w:rsidRPr="00F42C1F" w:rsidRDefault="00B60AB6" w:rsidP="00E47E8A">
      <w:r w:rsidRPr="00F42C1F">
        <w:t xml:space="preserve">Für das Training und die Evaluierung des neuronalen Netzes zur Rauschunterdrückung wurde ein eigener Datensatz erstellt, der synthetisch mit Blender generiert wurde. Ziel war es, realitätsnahe </w:t>
      </w:r>
      <w:r w:rsidR="00A43146" w:rsidRPr="00F42C1F">
        <w:t>gerenderte Bilder</w:t>
      </w:r>
      <w:r w:rsidRPr="00F42C1F">
        <w:t xml:space="preserve"> mit definierten Rausch</w:t>
      </w:r>
      <w:r w:rsidR="00A43146" w:rsidRPr="00F42C1F">
        <w:t>-</w:t>
      </w:r>
      <w:r w:rsidRPr="00F42C1F">
        <w:t>leveln zu erzeugen und diese mit qualitativ hochwertigen Referenzbildern (Ground Truth) zu paaren. Die Erstellung des Datensatzes erfolgte in mehreren automatisierten und manuellen Schritten</w:t>
      </w:r>
      <w:r w:rsidR="00A43146" w:rsidRPr="00F42C1F">
        <w:t>.</w:t>
      </w:r>
    </w:p>
    <w:p w14:paraId="1DE36022" w14:textId="77777777" w:rsidR="00A43146" w:rsidRPr="00F42C1F" w:rsidRDefault="00A43146" w:rsidP="00A43146">
      <w:pPr>
        <w:pStyle w:val="berschrift3"/>
        <w:rPr>
          <w:i/>
        </w:rPr>
      </w:pPr>
      <w:bookmarkStart w:id="42" w:name="_Toc200205549"/>
      <w:r w:rsidRPr="00F42C1F">
        <w:t>Szenenvorbereitung in Blender</w:t>
      </w:r>
      <w:bookmarkEnd w:id="42"/>
      <w:r w:rsidR="00B60AB6" w:rsidRPr="00F42C1F">
        <w:t xml:space="preserve"> </w:t>
      </w:r>
    </w:p>
    <w:p w14:paraId="3B83C973" w14:textId="77777777" w:rsidR="00294492" w:rsidRPr="00F42C1F" w:rsidRDefault="00A43146" w:rsidP="00A43146">
      <w:r w:rsidRPr="00F42C1F">
        <w:t>Zur Datengenerierung wurden mehrere 3D-Szenen in Blender vorbereitet</w:t>
      </w:r>
      <w:r w:rsidR="00294492" w:rsidRPr="00F42C1F">
        <w:t>. Dafür wurden kostenlose öffentliche Szenen von Blender verwendet</w:t>
      </w:r>
      <w:r w:rsidRPr="00F42C1F">
        <w:t xml:space="preserve">. In jeder Szene wurden mehrere Kamerapositionen manuell platziert, um verschiedene Blickwinkel und Bildinhalte zu erfassen. Die Kameras wurden so positioniert, dass sie unterschiedliche Bereiche der Szene abdecken, um eine möglichst hohe Varianz im Datensatz zu gewährleisten. Für jede Kamera wurde anschliessend eine Reihe von Bildern aus derselben Szene, aber mit unterschiedlichen </w:t>
      </w:r>
      <w:r w:rsidR="00294492" w:rsidRPr="00F42C1F">
        <w:t>Parametern</w:t>
      </w:r>
      <w:r w:rsidRPr="00F42C1F">
        <w:t xml:space="preserve"> erzeugt. </w:t>
      </w:r>
    </w:p>
    <w:p w14:paraId="6CC76590" w14:textId="77777777" w:rsidR="00294492" w:rsidRPr="00F42C1F" w:rsidRDefault="00294492" w:rsidP="00294492">
      <w:pPr>
        <w:pStyle w:val="berschrift3"/>
        <w:rPr>
          <w:i/>
        </w:rPr>
      </w:pPr>
      <w:bookmarkStart w:id="43" w:name="_Toc200205550"/>
      <w:r w:rsidRPr="00F42C1F">
        <w:t>Automatisierte Bildgenerierung per Python-Skript</w:t>
      </w:r>
      <w:bookmarkEnd w:id="43"/>
      <w:r w:rsidRPr="00F42C1F">
        <w:t xml:space="preserve"> </w:t>
      </w:r>
    </w:p>
    <w:p w14:paraId="06E55C47" w14:textId="77777777" w:rsidR="00294492" w:rsidRPr="00F42C1F" w:rsidRDefault="00294492" w:rsidP="00294492">
      <w:r w:rsidRPr="00F42C1F">
        <w:t>Ein zentrales Element der Datensatz-Generierung ist ein eigens entwickeltes Python-Skript, das Blender im sogenannten Headless-Modus (d.</w:t>
      </w:r>
      <w:r w:rsidRPr="00F42C1F">
        <w:rPr>
          <w:rFonts w:ascii="Arial" w:hAnsi="Arial" w:cs="Arial"/>
        </w:rPr>
        <w:t> </w:t>
      </w:r>
      <w:r w:rsidRPr="00F42C1F">
        <w:t>h. ohne Benutzeroberfl</w:t>
      </w:r>
      <w:r w:rsidRPr="00F42C1F">
        <w:rPr>
          <w:rFonts w:cs="Lucida Sans"/>
        </w:rPr>
        <w:t>ä</w:t>
      </w:r>
      <w:r w:rsidRPr="00F42C1F">
        <w:t>che) startet. Dies erm</w:t>
      </w:r>
      <w:r w:rsidRPr="00F42C1F">
        <w:rPr>
          <w:rFonts w:cs="Lucida Sans"/>
        </w:rPr>
        <w:t>ö</w:t>
      </w:r>
      <w:r w:rsidRPr="00F42C1F">
        <w:t>glicht eine vollautomatisierte Verarbeitung und eignet sich besonders f</w:t>
      </w:r>
      <w:r w:rsidRPr="00F42C1F">
        <w:rPr>
          <w:rFonts w:cs="Lucida Sans"/>
        </w:rPr>
        <w:t>ü</w:t>
      </w:r>
      <w:r w:rsidRPr="00F42C1F">
        <w:t>r das Rendering auf Servern oder in CI-Umgebungen ohne grafische Oberfl</w:t>
      </w:r>
      <w:r w:rsidRPr="00F42C1F">
        <w:rPr>
          <w:rFonts w:cs="Lucida Sans"/>
        </w:rPr>
        <w:t>ä</w:t>
      </w:r>
      <w:r w:rsidRPr="00F42C1F">
        <w:t>che.</w:t>
      </w:r>
    </w:p>
    <w:p w14:paraId="2811B2A3" w14:textId="046AE85F" w:rsidR="00294492" w:rsidRPr="00F42C1F" w:rsidRDefault="00294492" w:rsidP="00294492">
      <w:r w:rsidRPr="00F42C1F">
        <w:t xml:space="preserve">Das Skript verarbeitet jede vorbereitete Szene </w:t>
      </w:r>
      <w:r w:rsidR="00B809C3" w:rsidRPr="00F42C1F">
        <w:t>sequenziell</w:t>
      </w:r>
      <w:r w:rsidRPr="00F42C1F">
        <w:t xml:space="preserve"> und führt folgende Schritte aus:</w:t>
      </w:r>
    </w:p>
    <w:p w14:paraId="49FEDC73" w14:textId="77777777" w:rsidR="00294492" w:rsidRPr="00F42C1F" w:rsidRDefault="00294492" w:rsidP="00294492">
      <w:pPr>
        <w:numPr>
          <w:ilvl w:val="0"/>
          <w:numId w:val="51"/>
        </w:numPr>
      </w:pPr>
      <w:r w:rsidRPr="00F42C1F">
        <w:t>Öffnen der .blend-Datei.</w:t>
      </w:r>
    </w:p>
    <w:p w14:paraId="515BFB52" w14:textId="77777777" w:rsidR="00294492" w:rsidRPr="00F42C1F" w:rsidRDefault="00294492" w:rsidP="00294492">
      <w:pPr>
        <w:numPr>
          <w:ilvl w:val="0"/>
          <w:numId w:val="51"/>
        </w:numPr>
      </w:pPr>
      <w:r w:rsidRPr="00F42C1F">
        <w:t>Initialisierung der Blender-Cycles-Renderengine.</w:t>
      </w:r>
    </w:p>
    <w:p w14:paraId="50C566EF" w14:textId="77777777" w:rsidR="00294492" w:rsidRPr="00F42C1F" w:rsidRDefault="00294492" w:rsidP="00294492">
      <w:pPr>
        <w:numPr>
          <w:ilvl w:val="0"/>
          <w:numId w:val="51"/>
        </w:numPr>
      </w:pPr>
      <w:r w:rsidRPr="00F42C1F">
        <w:t>Iteration über alle definierten Kameras.</w:t>
      </w:r>
    </w:p>
    <w:p w14:paraId="766C62A7" w14:textId="44F08693" w:rsidR="00294492" w:rsidRPr="00F42C1F" w:rsidRDefault="00294492" w:rsidP="009C4E2C">
      <w:pPr>
        <w:numPr>
          <w:ilvl w:val="0"/>
          <w:numId w:val="51"/>
        </w:numPr>
      </w:pPr>
      <w:r w:rsidRPr="00F42C1F">
        <w:t xml:space="preserve">Für jede Kamera werden Bilder mit unterschiedlichen Samples per Pixel (SPP) gerendert: </w:t>
      </w:r>
      <w:r w:rsidRPr="00E906EF">
        <w:rPr>
          <w:bCs/>
        </w:rPr>
        <w:t xml:space="preserve">2, 5, </w:t>
      </w:r>
      <w:r w:rsidRPr="00F42C1F">
        <w:t>10, 25, 50, 100, 200, 500.</w:t>
      </w:r>
      <w:r w:rsidR="009C4E2C" w:rsidRPr="00F42C1F">
        <w:t xml:space="preserve"> Diese </w:t>
      </w:r>
      <w:r w:rsidRPr="00F42C1F">
        <w:t>Bilder enthalten das gewünschte Path</w:t>
      </w:r>
      <w:r w:rsidR="009C4E2C" w:rsidRPr="00F42C1F">
        <w:t xml:space="preserve"> </w:t>
      </w:r>
      <w:r w:rsidRPr="00F42C1F">
        <w:t>Tracing</w:t>
      </w:r>
      <w:r w:rsidR="009C4E2C" w:rsidRPr="00F42C1F">
        <w:t xml:space="preserve"> </w:t>
      </w:r>
      <w:r w:rsidRPr="00F42C1F">
        <w:t>Rauschen und dienen als Trainingsinput.</w:t>
      </w:r>
    </w:p>
    <w:p w14:paraId="371187B2" w14:textId="627C336A" w:rsidR="00294492" w:rsidRPr="00F42C1F" w:rsidRDefault="00294492" w:rsidP="00294492">
      <w:pPr>
        <w:numPr>
          <w:ilvl w:val="0"/>
          <w:numId w:val="51"/>
        </w:numPr>
      </w:pPr>
      <w:r w:rsidRPr="00F42C1F">
        <w:t>Für</w:t>
      </w:r>
      <w:r w:rsidR="008C2BE1" w:rsidRPr="00F42C1F">
        <w:t xml:space="preserve"> jede Kamera-Perspektive</w:t>
      </w:r>
      <w:r w:rsidRPr="00F42C1F">
        <w:t xml:space="preserve"> wird zusätzlich ein Ground-Truth-Bild generiert. Dieses verwendet eine hohe Sampleanzahl in Kombination mit dem OptiX-Denoiser von Blender, um ein visuell möglichst rauschfreies Referenzbild zu erhalten.</w:t>
      </w:r>
    </w:p>
    <w:p w14:paraId="368F8836" w14:textId="77777777" w:rsidR="00294492" w:rsidRPr="00F42C1F" w:rsidRDefault="00294492" w:rsidP="00294492">
      <w:r w:rsidRPr="00F42C1F">
        <w:t>Die Bilder werden in einer Auflösung von 1024</w:t>
      </w:r>
      <w:r w:rsidRPr="00F42C1F">
        <w:rPr>
          <w:rFonts w:ascii="Arial" w:hAnsi="Arial" w:cs="Arial"/>
        </w:rPr>
        <w:t> </w:t>
      </w:r>
      <w:r w:rsidRPr="00F42C1F">
        <w:rPr>
          <w:rFonts w:cs="Lucida Sans"/>
        </w:rPr>
        <w:t>×</w:t>
      </w:r>
      <w:r w:rsidRPr="00F42C1F">
        <w:rPr>
          <w:rFonts w:ascii="Arial" w:hAnsi="Arial" w:cs="Arial"/>
        </w:rPr>
        <w:t> </w:t>
      </w:r>
      <w:r w:rsidRPr="00F42C1F">
        <w:t>1024 Pixeln gespeichert. Alle Ausgaben werden systematisch benannt, um eine eindeutige Zuordnung zwischen verrauschten und rauschfreien Bildern zu ermöglichen.</w:t>
      </w:r>
    </w:p>
    <w:p w14:paraId="6E1A343D" w14:textId="77777777" w:rsidR="00E11B6A" w:rsidRPr="00F42C1F" w:rsidRDefault="00E11B6A" w:rsidP="00E11B6A">
      <w:pPr>
        <w:keepNext/>
      </w:pPr>
      <w:r w:rsidRPr="00F42C1F">
        <w:rPr>
          <w:noProof/>
        </w:rPr>
        <w:lastRenderedPageBreak/>
        <w:drawing>
          <wp:inline distT="0" distB="0" distL="0" distR="0" wp14:anchorId="2D36EB03" wp14:editId="094C8C64">
            <wp:extent cx="6011545" cy="6011545"/>
            <wp:effectExtent l="0" t="0" r="8255" b="8255"/>
            <wp:docPr id="1629546565" name="Grafik 3" descr="Visualisierung der verschiedenen Rauschstufen eines Pa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6565" name="Grafik 3" descr="Visualisierung der verschiedenen Rauschstufen eines Patch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1545" cy="6011545"/>
                    </a:xfrm>
                    <a:prstGeom prst="rect">
                      <a:avLst/>
                    </a:prstGeom>
                    <a:noFill/>
                    <a:ln>
                      <a:noFill/>
                    </a:ln>
                  </pic:spPr>
                </pic:pic>
              </a:graphicData>
            </a:graphic>
          </wp:inline>
        </w:drawing>
      </w:r>
    </w:p>
    <w:p w14:paraId="2EE29933" w14:textId="419B0685" w:rsidR="00E11B6A" w:rsidRPr="00F42C1F" w:rsidRDefault="00E11B6A" w:rsidP="00E11B6A">
      <w:pPr>
        <w:pStyle w:val="Beschriftung"/>
      </w:pPr>
      <w:bookmarkStart w:id="44" w:name="_Toc200203989"/>
      <w:r w:rsidRPr="00F42C1F">
        <w:t xml:space="preserve">Abbildung </w:t>
      </w:r>
      <w:r w:rsidRPr="00F42C1F">
        <w:fldChar w:fldCharType="begin"/>
      </w:r>
      <w:r w:rsidRPr="00F42C1F">
        <w:instrText xml:space="preserve"> SEQ Abbildung \* ARABIC </w:instrText>
      </w:r>
      <w:r w:rsidRPr="00F42C1F">
        <w:fldChar w:fldCharType="separate"/>
      </w:r>
      <w:r w:rsidR="004B1E74">
        <w:rPr>
          <w:noProof/>
        </w:rPr>
        <w:t>3</w:t>
      </w:r>
      <w:r w:rsidRPr="00F42C1F">
        <w:fldChar w:fldCharType="end"/>
      </w:r>
      <w:r w:rsidRPr="00F42C1F">
        <w:t>: Visualisierung der verschiedenen Rauschstufen eines Patches</w:t>
      </w:r>
      <w:bookmarkEnd w:id="44"/>
    </w:p>
    <w:p w14:paraId="0CBD890F" w14:textId="6E843DC4" w:rsidR="003926A5" w:rsidRPr="00F42C1F" w:rsidRDefault="003926A5" w:rsidP="00C7117D">
      <w:r w:rsidRPr="00F42C1F">
        <w:t>Die obige Abbildung zeigt ein Beispiel eines Bildpatches aus dem Datensatz. Es sind insgesamt neun Varianten desselben Ausschnitts dargestellt – acht mit unterschiedlichem Rauschgrad, erzeugt durch verschiedene Sample-Werte (Samples per Pixel), sowie ein entrauschtes Referenzbild (Ground Truth). Die Sample-Anzahl ist jeweils oben links im Bild angegeben; das Referenzbild ist mit "Clean" gekennzeichnet. Die zunehmende Bildqualität mit steigender Sample-Zahl ist deutlich erkennbar.</w:t>
      </w:r>
    </w:p>
    <w:p w14:paraId="107EEE5F" w14:textId="77777777" w:rsidR="003926A5" w:rsidRPr="00F42C1F" w:rsidRDefault="003926A5" w:rsidP="00C7117D"/>
    <w:p w14:paraId="62426B8E" w14:textId="77777777" w:rsidR="003926A5" w:rsidRPr="00F42C1F" w:rsidRDefault="003926A5">
      <w:pPr>
        <w:spacing w:line="240" w:lineRule="auto"/>
      </w:pPr>
      <w:r w:rsidRPr="00F42C1F">
        <w:br w:type="page"/>
      </w:r>
    </w:p>
    <w:p w14:paraId="69ABB86F" w14:textId="19F5FB7C" w:rsidR="00B25A11" w:rsidRPr="00F42C1F" w:rsidRDefault="00694C66" w:rsidP="00B25A11">
      <w:pPr>
        <w:pStyle w:val="berschrift3"/>
      </w:pPr>
      <w:bookmarkStart w:id="45" w:name="_Toc200205551"/>
      <w:r w:rsidRPr="00F42C1F">
        <w:lastRenderedPageBreak/>
        <w:t>Bildau</w:t>
      </w:r>
      <w:r w:rsidR="00B5549E" w:rsidRPr="00F42C1F">
        <w:t>s</w:t>
      </w:r>
      <w:r w:rsidRPr="00F42C1F">
        <w:t>schnitte</w:t>
      </w:r>
      <w:bookmarkEnd w:id="45"/>
    </w:p>
    <w:p w14:paraId="50B05064" w14:textId="645673FE" w:rsidR="00B25A11" w:rsidRPr="00F42C1F" w:rsidRDefault="00B25A11" w:rsidP="00B25A11">
      <w:r w:rsidRPr="00F42C1F">
        <w:t>Da neuronale Netze, insbesondere Autoencoder, typischerweise auf kleinere Eingabedimensionen trainiert werden, wurden die 1024</w:t>
      </w:r>
      <w:r w:rsidRPr="00F42C1F">
        <w:rPr>
          <w:rFonts w:ascii="Arial" w:hAnsi="Arial" w:cs="Arial"/>
        </w:rPr>
        <w:t> </w:t>
      </w:r>
      <w:r w:rsidRPr="00F42C1F">
        <w:rPr>
          <w:rFonts w:cs="Lucida Sans"/>
        </w:rPr>
        <w:t>×</w:t>
      </w:r>
      <w:r w:rsidRPr="00F42C1F">
        <w:rPr>
          <w:rFonts w:ascii="Arial" w:hAnsi="Arial" w:cs="Arial"/>
        </w:rPr>
        <w:t> </w:t>
      </w:r>
      <w:r w:rsidRPr="00F42C1F">
        <w:t>1024 gro</w:t>
      </w:r>
      <w:r w:rsidR="00694C66" w:rsidRPr="00F42C1F">
        <w:rPr>
          <w:rFonts w:cs="Lucida Sans"/>
        </w:rPr>
        <w:t>ss</w:t>
      </w:r>
      <w:r w:rsidRPr="00F42C1F">
        <w:t xml:space="preserve">en </w:t>
      </w:r>
      <w:r w:rsidR="00694C66" w:rsidRPr="00F42C1F">
        <w:t xml:space="preserve">gerenderte Bilder </w:t>
      </w:r>
      <w:r w:rsidRPr="00F42C1F">
        <w:t xml:space="preserve">in kleinere Bildausschnitte (Patches) unterteilt. Ein separates Python-Skript </w:t>
      </w:r>
      <w:r w:rsidRPr="00F42C1F">
        <w:rPr>
          <w:rFonts w:cs="Lucida Sans"/>
        </w:rPr>
        <w:t>ü</w:t>
      </w:r>
      <w:r w:rsidRPr="00F42C1F">
        <w:t>bernimmt diese Aufgabe:</w:t>
      </w:r>
    </w:p>
    <w:p w14:paraId="1708F049" w14:textId="0C86D75F" w:rsidR="00B25A11" w:rsidRPr="00F42C1F" w:rsidRDefault="00B25A11" w:rsidP="00B25A11">
      <w:pPr>
        <w:numPr>
          <w:ilvl w:val="0"/>
          <w:numId w:val="52"/>
        </w:numPr>
      </w:pPr>
      <w:r w:rsidRPr="00F42C1F">
        <w:t>Jedes Bild wird in 16 nicht überlappende Patches der Grö</w:t>
      </w:r>
      <w:r w:rsidR="008B01AE" w:rsidRPr="00F42C1F">
        <w:t>ss</w:t>
      </w:r>
      <w:r w:rsidRPr="00F42C1F">
        <w:t>e 256</w:t>
      </w:r>
      <w:r w:rsidRPr="00F42C1F">
        <w:rPr>
          <w:rFonts w:ascii="Arial" w:hAnsi="Arial" w:cs="Arial"/>
        </w:rPr>
        <w:t> </w:t>
      </w:r>
      <w:r w:rsidRPr="00F42C1F">
        <w:rPr>
          <w:rFonts w:cs="Lucida Sans"/>
        </w:rPr>
        <w:t>×</w:t>
      </w:r>
      <w:r w:rsidRPr="00F42C1F">
        <w:rPr>
          <w:rFonts w:ascii="Arial" w:hAnsi="Arial" w:cs="Arial"/>
        </w:rPr>
        <w:t> </w:t>
      </w:r>
      <w:r w:rsidRPr="00F42C1F">
        <w:t>256 Pixel unterteilt.</w:t>
      </w:r>
    </w:p>
    <w:p w14:paraId="4CF6DFD5" w14:textId="77777777" w:rsidR="00B25A11" w:rsidRPr="00F42C1F" w:rsidRDefault="00B25A11" w:rsidP="00B25A11">
      <w:pPr>
        <w:numPr>
          <w:ilvl w:val="0"/>
          <w:numId w:val="52"/>
        </w:numPr>
      </w:pPr>
      <w:r w:rsidRPr="00F42C1F">
        <w:t>Dabei werden sowohl die verrauschten Bilder als auch die entsprechenden Ground-Truth-Bilder verarbeitet.</w:t>
      </w:r>
    </w:p>
    <w:p w14:paraId="35F5DAE0" w14:textId="77777777" w:rsidR="00B25A11" w:rsidRPr="00F42C1F" w:rsidRDefault="00B25A11" w:rsidP="00B25A11">
      <w:pPr>
        <w:numPr>
          <w:ilvl w:val="0"/>
          <w:numId w:val="52"/>
        </w:numPr>
      </w:pPr>
      <w:r w:rsidRPr="00F42C1F">
        <w:t>Die resultierenden Patches werden mit einem konsistenten Namensschema abgespeichert, das folgende Informationen enthält:</w:t>
      </w:r>
    </w:p>
    <w:p w14:paraId="33DA9DD1" w14:textId="77777777" w:rsidR="00B25A11" w:rsidRPr="00F42C1F" w:rsidRDefault="00B25A11" w:rsidP="00B25A11">
      <w:pPr>
        <w:numPr>
          <w:ilvl w:val="1"/>
          <w:numId w:val="52"/>
        </w:numPr>
      </w:pPr>
      <w:r w:rsidRPr="00F42C1F">
        <w:t>Szenenname</w:t>
      </w:r>
    </w:p>
    <w:p w14:paraId="64E5179E" w14:textId="77777777" w:rsidR="00B25A11" w:rsidRPr="00F42C1F" w:rsidRDefault="00B25A11" w:rsidP="00B25A11">
      <w:pPr>
        <w:numPr>
          <w:ilvl w:val="1"/>
          <w:numId w:val="52"/>
        </w:numPr>
      </w:pPr>
      <w:r w:rsidRPr="00F42C1F">
        <w:t>Kameranummer</w:t>
      </w:r>
    </w:p>
    <w:p w14:paraId="43C7E72F" w14:textId="77777777" w:rsidR="00B25A11" w:rsidRPr="00F42C1F" w:rsidRDefault="00B25A11" w:rsidP="00B25A11">
      <w:pPr>
        <w:numPr>
          <w:ilvl w:val="1"/>
          <w:numId w:val="52"/>
        </w:numPr>
      </w:pPr>
      <w:r w:rsidRPr="00F42C1F">
        <w:t>Sampleanzahl (für verrauschte Bilder)</w:t>
      </w:r>
    </w:p>
    <w:p w14:paraId="68F0256B" w14:textId="6F8B0904" w:rsidR="00BF56AA" w:rsidRPr="00F42C1F" w:rsidRDefault="00B25A11" w:rsidP="00627A75">
      <w:pPr>
        <w:numPr>
          <w:ilvl w:val="1"/>
          <w:numId w:val="52"/>
        </w:numPr>
      </w:pPr>
      <w:r w:rsidRPr="00F42C1F">
        <w:t>Patch-Index</w:t>
      </w:r>
    </w:p>
    <w:p w14:paraId="0A76848E" w14:textId="09ADBB1E" w:rsidR="00B25A11" w:rsidRPr="00F42C1F" w:rsidRDefault="00B25A11" w:rsidP="00B25A11">
      <w:r w:rsidRPr="00F42C1F">
        <w:t>Beispielhafte Dateinamen:</w:t>
      </w:r>
    </w:p>
    <w:p w14:paraId="7FC7FC2C" w14:textId="2F6A7293" w:rsidR="00B25A11" w:rsidRPr="00F42C1F" w:rsidRDefault="009B3F9B" w:rsidP="00B25A11">
      <w:pPr>
        <w:numPr>
          <w:ilvl w:val="0"/>
          <w:numId w:val="53"/>
        </w:numPr>
      </w:pPr>
      <w:r w:rsidRPr="00F42C1F">
        <w:t>S</w:t>
      </w:r>
      <w:r w:rsidR="00B25A11" w:rsidRPr="00F42C1F">
        <w:t>cene</w:t>
      </w:r>
      <w:r w:rsidRPr="00F42C1F">
        <w:t>-name</w:t>
      </w:r>
      <w:r w:rsidR="00B25A11" w:rsidRPr="00F42C1F">
        <w:t>_cam_0_noisy_10_patch_5.png</w:t>
      </w:r>
    </w:p>
    <w:p w14:paraId="362213DA" w14:textId="4AF28019" w:rsidR="00B25A11" w:rsidRPr="00F42C1F" w:rsidRDefault="009B3F9B" w:rsidP="00B25A11">
      <w:pPr>
        <w:numPr>
          <w:ilvl w:val="0"/>
          <w:numId w:val="53"/>
        </w:numPr>
      </w:pPr>
      <w:r w:rsidRPr="00F42C1F">
        <w:t>S</w:t>
      </w:r>
      <w:r w:rsidR="00B25A11" w:rsidRPr="00F42C1F">
        <w:t>cene</w:t>
      </w:r>
      <w:r w:rsidRPr="00F42C1F">
        <w:t>-name</w:t>
      </w:r>
      <w:r w:rsidR="00B25A11" w:rsidRPr="00F42C1F">
        <w:t>_cam_0_clean_patch_5.png</w:t>
      </w:r>
    </w:p>
    <w:p w14:paraId="54607360" w14:textId="77777777" w:rsidR="00B25A11" w:rsidRPr="00F42C1F" w:rsidRDefault="00B25A11" w:rsidP="00B25A11">
      <w:r w:rsidRPr="00F42C1F">
        <w:t>Diese Struktur ermöglicht eine effiziente Zuordnung der Trainingsdaten während des Ladevorgangs in das neuronale Netz.</w:t>
      </w:r>
    </w:p>
    <w:p w14:paraId="6CBE168E" w14:textId="7F595570" w:rsidR="00BC3DCD" w:rsidRPr="00F42C1F" w:rsidRDefault="00BC3DCD" w:rsidP="00BC3DCD">
      <w:pPr>
        <w:pStyle w:val="berschrift3"/>
      </w:pPr>
      <w:bookmarkStart w:id="46" w:name="_Toc200205552"/>
      <w:r w:rsidRPr="00F42C1F">
        <w:t>Organisation und Verwendung des Datensatzes</w:t>
      </w:r>
      <w:bookmarkEnd w:id="46"/>
    </w:p>
    <w:p w14:paraId="7B961A92" w14:textId="7C70D339" w:rsidR="00BC3DCD" w:rsidRPr="00F42C1F" w:rsidRDefault="00BC3DCD" w:rsidP="00BC3DCD">
      <w:r w:rsidRPr="00F42C1F">
        <w:t xml:space="preserve">Der vollständige Datensatz besteht aus </w:t>
      </w:r>
      <w:r w:rsidR="00005323">
        <w:t>12928</w:t>
      </w:r>
      <w:r w:rsidRPr="00F42C1F">
        <w:t xml:space="preserve"> Patch-Paaren (verrauschtes Eingabebild + Ground Truth). Die Daten wurden in drei Teilmengen aufgeteilt:</w:t>
      </w:r>
    </w:p>
    <w:p w14:paraId="488640E2" w14:textId="25176F67" w:rsidR="00BC3DCD" w:rsidRPr="00F42C1F" w:rsidRDefault="00BC3DCD" w:rsidP="00BC3DCD">
      <w:pPr>
        <w:numPr>
          <w:ilvl w:val="0"/>
          <w:numId w:val="54"/>
        </w:numPr>
      </w:pPr>
      <w:r w:rsidRPr="00F42C1F">
        <w:rPr>
          <w:bCs/>
        </w:rPr>
        <w:t>Training</w:t>
      </w:r>
      <w:r w:rsidR="0010193D" w:rsidRPr="00F42C1F">
        <w:rPr>
          <w:bCs/>
        </w:rPr>
        <w:t xml:space="preserve"> – 9856 Patch-Paare</w:t>
      </w:r>
    </w:p>
    <w:p w14:paraId="61740307" w14:textId="3E3BA1A0" w:rsidR="00BC3DCD" w:rsidRPr="00F42C1F" w:rsidRDefault="00BC3DCD" w:rsidP="00BC3DCD">
      <w:pPr>
        <w:numPr>
          <w:ilvl w:val="0"/>
          <w:numId w:val="54"/>
        </w:numPr>
      </w:pPr>
      <w:r w:rsidRPr="00F42C1F">
        <w:rPr>
          <w:bCs/>
        </w:rPr>
        <w:t>Validierung</w:t>
      </w:r>
      <w:r w:rsidR="0010193D" w:rsidRPr="00F42C1F">
        <w:rPr>
          <w:bCs/>
        </w:rPr>
        <w:t xml:space="preserve"> – 1792 Patch-Paare</w:t>
      </w:r>
    </w:p>
    <w:p w14:paraId="3AA51715" w14:textId="73173784" w:rsidR="00BC3DCD" w:rsidRPr="00F42C1F" w:rsidRDefault="00BC3DCD" w:rsidP="00BC3DCD">
      <w:pPr>
        <w:numPr>
          <w:ilvl w:val="0"/>
          <w:numId w:val="54"/>
        </w:numPr>
      </w:pPr>
      <w:r w:rsidRPr="00F42C1F">
        <w:rPr>
          <w:bCs/>
        </w:rPr>
        <w:t>Test</w:t>
      </w:r>
      <w:r w:rsidR="0010193D" w:rsidRPr="00F42C1F">
        <w:rPr>
          <w:bCs/>
        </w:rPr>
        <w:t xml:space="preserve"> – 1</w:t>
      </w:r>
      <w:r w:rsidR="00005323">
        <w:rPr>
          <w:bCs/>
        </w:rPr>
        <w:t>280</w:t>
      </w:r>
      <w:r w:rsidR="0010193D" w:rsidRPr="00F42C1F">
        <w:rPr>
          <w:bCs/>
        </w:rPr>
        <w:t xml:space="preserve"> Patch-Paare</w:t>
      </w:r>
    </w:p>
    <w:p w14:paraId="142F6CE9" w14:textId="368472CE" w:rsidR="00BC3DCD" w:rsidRPr="00F42C1F" w:rsidRDefault="00BC3DCD" w:rsidP="00B25A11">
      <w:r w:rsidRPr="00F42C1F">
        <w:t>Die Verzeichnisse sind entsprechend gegliedert, um eine saubere Trennung für die Modellentwicklung zu gewährleisten.</w:t>
      </w:r>
      <w:r w:rsidR="00A20580" w:rsidRPr="00F42C1F">
        <w:t xml:space="preserve"> In welche Teilmenge ein Bild kommt wird schon bei der Blender Szene entschieden. Diese sind ebenfalls in die </w:t>
      </w:r>
      <w:r w:rsidR="008A1F16" w:rsidRPr="00F42C1F">
        <w:t>Verzeichnisse</w:t>
      </w:r>
      <w:r w:rsidR="00A20580" w:rsidRPr="00F42C1F">
        <w:t xml:space="preserve"> «train», «val» und «test» unterteilt. </w:t>
      </w:r>
      <w:r w:rsidR="008A1F16" w:rsidRPr="00F42C1F">
        <w:t>Ist eine Blender Szene im Test</w:t>
      </w:r>
      <w:r w:rsidR="00743B4D" w:rsidRPr="00F42C1F">
        <w:t>v</w:t>
      </w:r>
      <w:r w:rsidR="008A1F16" w:rsidRPr="00F42C1F">
        <w:t>erzeichnis kommen die generierten Bilder automatisch in den Testdatensatz.</w:t>
      </w:r>
    </w:p>
    <w:p w14:paraId="5B35C413" w14:textId="77777777" w:rsidR="00BC0294" w:rsidRPr="00F42C1F" w:rsidRDefault="00BC0294" w:rsidP="00BC0294">
      <w:pPr>
        <w:pStyle w:val="berschrift2"/>
      </w:pPr>
      <w:bookmarkStart w:id="47" w:name="_Toc200205553"/>
      <w:r w:rsidRPr="00F42C1F">
        <w:t>Erstellung des Modells</w:t>
      </w:r>
      <w:bookmarkEnd w:id="47"/>
    </w:p>
    <w:p w14:paraId="25190BF3" w14:textId="5851BA57" w:rsidR="00CD7965" w:rsidRPr="00F42C1F" w:rsidRDefault="00D767E2" w:rsidP="00BC0294">
      <w:r w:rsidRPr="00F42C1F">
        <w:t xml:space="preserve">Zur Entrauschung der gerenderten Bilder wurde ein Autoencoder-Modell im Stil eines U-Net entwickelt. Dabei handelt es sich um ein neuronales Netzwerk, das speziell darauf ausgelegt ist, Bildinformationen zu verarbeiten und gleichzeitig unerwünschtes Rauschen zu entfernen. Die Struktur des Netzwerks ist symmetrisch aufgebaut: Ein Teil des Netzwerks (der Encoder) verkleinert schrittweise die Bildinformationen, um sie in einer kompakten Form zusammenzufassen. Der andere Teil (der Decoder) vergrössert diese Darstellung wieder, sodass am Ende ein rauschfreies Bild entsteht. </w:t>
      </w:r>
      <w:r w:rsidR="002748E3" w:rsidRPr="002748E3">
        <w:t>Die in diesem Projekt verwendeten Netzwerkoperationen wurden mit der PyTorch-Bibliothek implementiert</w:t>
      </w:r>
      <w:sdt>
        <w:sdtPr>
          <w:id w:val="1935558051"/>
          <w:citation/>
        </w:sdtPr>
        <w:sdtContent>
          <w:r w:rsidR="002748E3">
            <w:fldChar w:fldCharType="begin"/>
          </w:r>
          <w:r w:rsidR="00837812">
            <w:instrText xml:space="preserve">CITATION PyT25 \l 2055 </w:instrText>
          </w:r>
          <w:r w:rsidR="002748E3">
            <w:fldChar w:fldCharType="separate"/>
          </w:r>
          <w:r w:rsidR="007A5CC1">
            <w:rPr>
              <w:noProof/>
            </w:rPr>
            <w:t xml:space="preserve"> </w:t>
          </w:r>
          <w:r w:rsidR="007A5CC1" w:rsidRPr="007A5CC1">
            <w:rPr>
              <w:noProof/>
            </w:rPr>
            <w:t>[13]</w:t>
          </w:r>
          <w:r w:rsidR="002748E3">
            <w:fldChar w:fldCharType="end"/>
          </w:r>
        </w:sdtContent>
      </w:sdt>
      <w:r w:rsidR="002748E3">
        <w:t>.</w:t>
      </w:r>
    </w:p>
    <w:p w14:paraId="07EB1B6B" w14:textId="77777777" w:rsidR="00CD7965" w:rsidRPr="00F42C1F" w:rsidRDefault="00CD7965" w:rsidP="00CD7965">
      <w:pPr>
        <w:pStyle w:val="berschrift3"/>
      </w:pPr>
      <w:bookmarkStart w:id="48" w:name="_Toc200205554"/>
      <w:r w:rsidRPr="00F42C1F">
        <w:t>Modell Architektur</w:t>
      </w:r>
      <w:bookmarkEnd w:id="48"/>
    </w:p>
    <w:p w14:paraId="18707C74" w14:textId="77777777" w:rsidR="00655061" w:rsidRPr="00F42C1F" w:rsidRDefault="00655061" w:rsidP="00CD7965">
      <w:r w:rsidRPr="00F42C1F">
        <w:t xml:space="preserve">Der Encoder besteht aus mehreren Verarbeitungsschritten, bei denen das Bild immer weiter verkleinert wird, während gleichzeitig die wichtigsten Merkmale extrahiert werden. Das Ziel ist es, eine kompakte Darstellung zu erzeugen, die die wesentlichen Bildinhalte enthält. Diese Verdichtung endet in einem sogenannten "Bottleneck" (engl. für Flaschenhals), einem zentralen Abschnitt des Netzwerks, der nur eine stark reduzierte Version des Bildes enthält. Hier entscheidet sich, wie gut das Modell in der Lage ist, die Bildstruktur zu verstehen und später zu rekonstruieren. </w:t>
      </w:r>
    </w:p>
    <w:p w14:paraId="1687D6E9" w14:textId="77777777" w:rsidR="00655061" w:rsidRPr="00F42C1F" w:rsidRDefault="00655061" w:rsidP="00CD7965"/>
    <w:p w14:paraId="3A96EE07" w14:textId="5B0A6ECD" w:rsidR="00185148" w:rsidRDefault="00655061" w:rsidP="00CD7965">
      <w:r w:rsidRPr="00F42C1F">
        <w:t>Anschliessend beginnt der Decoder, der das Bild Schritt für Schritt wieder in die ursprüngliche Auflösung bringt. Dabei werden nicht nur die verdichteten Informationen aus dem Bottleneck verwendet, sondern auch sogenannte Skip-Connections</w:t>
      </w:r>
      <w:sdt>
        <w:sdtPr>
          <w:id w:val="536477810"/>
          <w:citation/>
        </w:sdtPr>
        <w:sdtContent>
          <w:r w:rsidR="00AC0735">
            <w:fldChar w:fldCharType="begin"/>
          </w:r>
          <w:r w:rsidR="00AC0735">
            <w:instrText xml:space="preserve"> CITATION Mao16 \l 2055 </w:instrText>
          </w:r>
          <w:r w:rsidR="00AC0735">
            <w:fldChar w:fldCharType="separate"/>
          </w:r>
          <w:r w:rsidR="007A5CC1">
            <w:rPr>
              <w:noProof/>
            </w:rPr>
            <w:t xml:space="preserve"> </w:t>
          </w:r>
          <w:r w:rsidR="007A5CC1" w:rsidRPr="007A5CC1">
            <w:rPr>
              <w:noProof/>
            </w:rPr>
            <w:t>[14]</w:t>
          </w:r>
          <w:r w:rsidR="00AC0735">
            <w:fldChar w:fldCharType="end"/>
          </w:r>
        </w:sdtContent>
      </w:sdt>
      <w:r w:rsidRPr="00F42C1F">
        <w:t>. Diese verbinden frühere Verarbeitungsschritte des Encoders direkt mit passenden Stellen im Decoder. So kann das Modell auf Details zurückgreifen, die sonst beim Verkleinern des Bildes</w:t>
      </w:r>
      <w:r w:rsidR="00C14E2C" w:rsidRPr="00F42C1F">
        <w:t>,</w:t>
      </w:r>
      <w:r w:rsidRPr="00F42C1F">
        <w:t xml:space="preserve"> verloren gehen würden. Man kann sich Skip-Connections wie Abkürzungen vorstellen, die es dem Netzwerk ermöglichen, wichtige Bildinformationen schneller und verlustfreier wiederzuverwenden. </w:t>
      </w:r>
    </w:p>
    <w:p w14:paraId="44817E7E" w14:textId="77777777" w:rsidR="00537684" w:rsidRDefault="00537684" w:rsidP="00CD7965">
      <w:pPr>
        <w:sectPr w:rsidR="00537684" w:rsidSect="00A54C2F">
          <w:pgSz w:w="11906" w:h="16838" w:code="9"/>
          <w:pgMar w:top="1758" w:right="1004" w:bottom="680" w:left="1435" w:header="709" w:footer="510" w:gutter="0"/>
          <w:cols w:space="708"/>
          <w:docGrid w:linePitch="360"/>
        </w:sectPr>
      </w:pPr>
    </w:p>
    <w:p w14:paraId="397AEAC2" w14:textId="52E01433" w:rsidR="00537684" w:rsidRDefault="00C20DBE">
      <w:pPr>
        <w:spacing w:line="240" w:lineRule="auto"/>
      </w:pPr>
      <w:r>
        <w:rPr>
          <w:noProof/>
        </w:rPr>
        <w:lastRenderedPageBreak/>
        <mc:AlternateContent>
          <mc:Choice Requires="wps">
            <w:drawing>
              <wp:anchor distT="0" distB="0" distL="114300" distR="114300" simplePos="0" relativeHeight="251684864" behindDoc="0" locked="0" layoutInCell="1" allowOverlap="1" wp14:anchorId="7973B986" wp14:editId="17A689E7">
                <wp:simplePos x="0" y="0"/>
                <wp:positionH relativeFrom="column">
                  <wp:posOffset>0</wp:posOffset>
                </wp:positionH>
                <wp:positionV relativeFrom="paragraph">
                  <wp:posOffset>4178935</wp:posOffset>
                </wp:positionV>
                <wp:extent cx="9776460" cy="635"/>
                <wp:effectExtent l="0" t="0" r="0" b="0"/>
                <wp:wrapTopAndBottom/>
                <wp:docPr id="1345492112" name="Textfeld 1"/>
                <wp:cNvGraphicFramePr/>
                <a:graphic xmlns:a="http://schemas.openxmlformats.org/drawingml/2006/main">
                  <a:graphicData uri="http://schemas.microsoft.com/office/word/2010/wordprocessingShape">
                    <wps:wsp>
                      <wps:cNvSpPr txBox="1"/>
                      <wps:spPr>
                        <a:xfrm>
                          <a:off x="0" y="0"/>
                          <a:ext cx="9776460" cy="635"/>
                        </a:xfrm>
                        <a:prstGeom prst="rect">
                          <a:avLst/>
                        </a:prstGeom>
                        <a:solidFill>
                          <a:prstClr val="white"/>
                        </a:solidFill>
                        <a:ln>
                          <a:noFill/>
                        </a:ln>
                      </wps:spPr>
                      <wps:txbx>
                        <w:txbxContent>
                          <w:p w14:paraId="28EACDA6" w14:textId="104E2CEE" w:rsidR="00C20DBE" w:rsidRPr="007A1D05" w:rsidRDefault="00C20DBE" w:rsidP="00C20DBE">
                            <w:pPr>
                              <w:pStyle w:val="Beschriftung"/>
                              <w:rPr>
                                <w:noProof/>
                                <w:sz w:val="19"/>
                              </w:rPr>
                            </w:pPr>
                            <w:bookmarkStart w:id="49" w:name="_Toc200203981"/>
                            <w:r>
                              <w:t xml:space="preserve">Tabelle </w:t>
                            </w:r>
                            <w:r w:rsidR="007A5CC1">
                              <w:fldChar w:fldCharType="begin"/>
                            </w:r>
                            <w:r w:rsidR="007A5CC1">
                              <w:instrText xml:space="preserve"> SEQ Tabelle \* ARABIC </w:instrText>
                            </w:r>
                            <w:r w:rsidR="007A5CC1">
                              <w:fldChar w:fldCharType="separate"/>
                            </w:r>
                            <w:r w:rsidR="007A5CC1">
                              <w:rPr>
                                <w:noProof/>
                              </w:rPr>
                              <w:t>3</w:t>
                            </w:r>
                            <w:r w:rsidR="007A5CC1">
                              <w:fldChar w:fldCharType="end"/>
                            </w:r>
                            <w:r>
                              <w:t xml:space="preserve">: </w:t>
                            </w:r>
                            <w:r w:rsidRPr="00580E9A">
                              <w:t>Vollständige Architektur des Autoencoder-Modells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73B986" id="_x0000_t202" coordsize="21600,21600" o:spt="202" path="m,l,21600r21600,l21600,xe">
                <v:stroke joinstyle="miter"/>
                <v:path gradientshapeok="t" o:connecttype="rect"/>
              </v:shapetype>
              <v:shape id="Textfeld 1" o:spid="_x0000_s1026" type="#_x0000_t202" style="position:absolute;margin-left:0;margin-top:329.05pt;width:769.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" stroked="f">
                <v:textbox style="mso-fit-shape-to-text:t" inset="0,0,0,0">
                  <w:txbxContent>
                    <w:p w14:paraId="28EACDA6" w14:textId="104E2CEE" w:rsidR="00C20DBE" w:rsidRPr="007A1D05" w:rsidRDefault="00C20DBE" w:rsidP="00C20DBE">
                      <w:pPr>
                        <w:pStyle w:val="Beschriftung"/>
                        <w:rPr>
                          <w:noProof/>
                          <w:sz w:val="19"/>
                        </w:rPr>
                      </w:pPr>
                      <w:bookmarkStart w:id="50" w:name="_Toc200203981"/>
                      <w:r>
                        <w:t xml:space="preserve">Tabelle </w:t>
                      </w:r>
                      <w:r w:rsidR="007A5CC1">
                        <w:fldChar w:fldCharType="begin"/>
                      </w:r>
                      <w:r w:rsidR="007A5CC1">
                        <w:instrText xml:space="preserve"> SEQ Tabelle \* ARABIC </w:instrText>
                      </w:r>
                      <w:r w:rsidR="007A5CC1">
                        <w:fldChar w:fldCharType="separate"/>
                      </w:r>
                      <w:r w:rsidR="007A5CC1">
                        <w:rPr>
                          <w:noProof/>
                        </w:rPr>
                        <w:t>3</w:t>
                      </w:r>
                      <w:r w:rsidR="007A5CC1">
                        <w:fldChar w:fldCharType="end"/>
                      </w:r>
                      <w:r>
                        <w:t xml:space="preserve">: </w:t>
                      </w:r>
                      <w:r w:rsidRPr="00580E9A">
                        <w:t>Vollständige Architektur des Autoencoder-Modells</w:t>
                      </w:r>
                      <w:bookmarkEnd w:id="50"/>
                    </w:p>
                  </w:txbxContent>
                </v:textbox>
                <w10:wrap type="topAndBottom"/>
              </v:shape>
            </w:pict>
          </mc:Fallback>
        </mc:AlternateContent>
      </w:r>
      <w:r>
        <w:rPr>
          <w:noProof/>
        </w:rPr>
        <w:drawing>
          <wp:anchor distT="0" distB="0" distL="114300" distR="114300" simplePos="0" relativeHeight="251682816" behindDoc="0" locked="0" layoutInCell="1" allowOverlap="1" wp14:anchorId="72CA229A" wp14:editId="46724528">
            <wp:simplePos x="0" y="0"/>
            <wp:positionH relativeFrom="margin">
              <wp:align>left</wp:align>
            </wp:positionH>
            <wp:positionV relativeFrom="paragraph">
              <wp:posOffset>3175</wp:posOffset>
            </wp:positionV>
            <wp:extent cx="9776460" cy="4118610"/>
            <wp:effectExtent l="0" t="0" r="0" b="0"/>
            <wp:wrapTopAndBottom/>
            <wp:docPr id="580444478"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776460" cy="4118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DFED94" w14:textId="77777777" w:rsidR="00537684" w:rsidRDefault="00537684">
      <w:pPr>
        <w:spacing w:line="240" w:lineRule="auto"/>
      </w:pPr>
    </w:p>
    <w:p w14:paraId="1B64E029" w14:textId="77777777" w:rsidR="00CB2EF3" w:rsidRDefault="00CB2EF3">
      <w:pPr>
        <w:spacing w:line="240" w:lineRule="auto"/>
      </w:pPr>
    </w:p>
    <w:p w14:paraId="5CB656B8" w14:textId="77777777" w:rsidR="00CB2EF3" w:rsidRDefault="00CB2EF3">
      <w:pPr>
        <w:spacing w:line="240" w:lineRule="auto"/>
      </w:pPr>
    </w:p>
    <w:p w14:paraId="0EC487E0" w14:textId="77777777" w:rsidR="00CB2EF3" w:rsidRDefault="00CB2EF3">
      <w:pPr>
        <w:spacing w:line="240" w:lineRule="auto"/>
      </w:pPr>
    </w:p>
    <w:p w14:paraId="65CCA3BE" w14:textId="138B713B" w:rsidR="00ED5477" w:rsidRDefault="00ED5477">
      <w:pPr>
        <w:spacing w:line="240" w:lineRule="auto"/>
      </w:pPr>
      <w:r>
        <w:br w:type="page"/>
      </w:r>
    </w:p>
    <w:p w14:paraId="67839582" w14:textId="77777777" w:rsidR="00CB2EF3" w:rsidRDefault="00CB2EF3">
      <w:pPr>
        <w:spacing w:line="240" w:lineRule="auto"/>
        <w:sectPr w:rsidR="00CB2EF3" w:rsidSect="00537684">
          <w:pgSz w:w="16838" w:h="11906" w:orient="landscape" w:code="9"/>
          <w:pgMar w:top="1435" w:right="1758" w:bottom="1004" w:left="680" w:header="709" w:footer="510" w:gutter="0"/>
          <w:cols w:space="708"/>
          <w:docGrid w:linePitch="360"/>
        </w:sectPr>
      </w:pPr>
    </w:p>
    <w:p w14:paraId="66955CC0" w14:textId="77777777" w:rsidR="00AD1A27" w:rsidRDefault="00AD1A27" w:rsidP="00ED5477">
      <w:r>
        <w:rPr>
          <w:b/>
        </w:rPr>
        <w:lastRenderedPageBreak/>
        <w:t>Encoder (Downsampling-Pfad):</w:t>
      </w:r>
    </w:p>
    <w:p w14:paraId="2ABAA745" w14:textId="77777777" w:rsidR="00AD1A27" w:rsidRDefault="00AD1A27" w:rsidP="00ED5477">
      <w:r>
        <w:t>Jede Encoder Stufe besteht aus zwei Teilen:</w:t>
      </w:r>
    </w:p>
    <w:p w14:paraId="55F32C32" w14:textId="77777777" w:rsidR="00AD1A27" w:rsidRDefault="00AD1A27" w:rsidP="00ED5477"/>
    <w:p w14:paraId="637A33DD" w14:textId="154F4E74" w:rsidR="00AD1A27" w:rsidRDefault="00BF6E6E" w:rsidP="00AD1A27">
      <w:pPr>
        <w:pStyle w:val="Listenabsatz"/>
        <w:numPr>
          <w:ilvl w:val="0"/>
          <w:numId w:val="69"/>
        </w:numPr>
      </w:pPr>
      <w:r w:rsidRPr="00E4524C">
        <w:rPr>
          <w:b/>
        </w:rPr>
        <w:t>Doppelte Faltung</w:t>
      </w:r>
      <w:r w:rsidR="00AD1A27">
        <w:t>: Zwei aufeinanderfolgende 2D-Faltungsschichten (Conv2d), jeweils gefolgt von Batch Normalization und einer ReLU-Aktivierungsfunktion. Diese Kombination wird verwendet, um robuste Merkmalsrepräsentationen zu extrahieren.</w:t>
      </w:r>
      <w:r>
        <w:t xml:space="preserve"> Verdoppelt die Anzahl Feature-Kanäle, also die räumliche Tiefe.</w:t>
      </w:r>
    </w:p>
    <w:p w14:paraId="47E30580" w14:textId="77777777" w:rsidR="00376C3F" w:rsidRPr="00376C3F" w:rsidRDefault="00AD1A27" w:rsidP="00AD1A27">
      <w:pPr>
        <w:pStyle w:val="Listenabsatz"/>
        <w:numPr>
          <w:ilvl w:val="0"/>
          <w:numId w:val="69"/>
        </w:numPr>
        <w:rPr>
          <w:rFonts w:cs="Arial"/>
          <w:szCs w:val="26"/>
        </w:rPr>
      </w:pPr>
      <w:r w:rsidRPr="00E4524C">
        <w:rPr>
          <w:b/>
        </w:rPr>
        <w:t>Max-Pooling</w:t>
      </w:r>
      <w:r>
        <w:t>: Eine MaxPooling-Schicht reduziert die räumliche Auflösung um den Faktor 2, um schrittweise höherdimensionale Merkmale zu extrahieren.</w:t>
      </w:r>
    </w:p>
    <w:p w14:paraId="2EF9E610" w14:textId="77777777" w:rsidR="00376C3F" w:rsidRDefault="00376C3F" w:rsidP="00376C3F"/>
    <w:p w14:paraId="7A93E59A" w14:textId="77777777" w:rsidR="00376C3F" w:rsidRDefault="00376C3F" w:rsidP="00376C3F">
      <w:pPr>
        <w:rPr>
          <w:b/>
        </w:rPr>
      </w:pPr>
      <w:r>
        <w:rPr>
          <w:b/>
        </w:rPr>
        <w:t>Decoder (Upsampling-Pfad):</w:t>
      </w:r>
    </w:p>
    <w:p w14:paraId="3F2A2771" w14:textId="77777777" w:rsidR="008B12D0" w:rsidRDefault="008B12D0" w:rsidP="00376C3F">
      <w:r w:rsidRPr="008B12D0">
        <w:t>Der Decoder spiegelt den Encoder und besteht ebenfalls aus vier Stufen. Jede Stufe umfasst:</w:t>
      </w:r>
    </w:p>
    <w:p w14:paraId="2F6C30D2" w14:textId="77777777" w:rsidR="008B12D0" w:rsidRDefault="008B12D0" w:rsidP="00376C3F"/>
    <w:p w14:paraId="21C7CB4F" w14:textId="40F96DC5" w:rsidR="008B12D0" w:rsidRDefault="008B12D0" w:rsidP="008B12D0">
      <w:pPr>
        <w:pStyle w:val="Listenabsatz"/>
        <w:numPr>
          <w:ilvl w:val="0"/>
          <w:numId w:val="70"/>
        </w:numPr>
      </w:pPr>
      <w:r w:rsidRPr="008B12D0">
        <w:rPr>
          <w:b/>
        </w:rPr>
        <w:t>Transponierte Faltung</w:t>
      </w:r>
      <w:r>
        <w:t xml:space="preserve"> (ConvTranspose2d): Dient zum Upsampling der Feature Maps und zur Wiederherstellung der räumlichen Auflösung.</w:t>
      </w:r>
    </w:p>
    <w:p w14:paraId="180B1D6A" w14:textId="38882F10" w:rsidR="008B12D0" w:rsidRDefault="008B12D0" w:rsidP="008B12D0">
      <w:pPr>
        <w:pStyle w:val="Listenabsatz"/>
        <w:numPr>
          <w:ilvl w:val="0"/>
          <w:numId w:val="70"/>
        </w:numPr>
      </w:pPr>
      <w:r w:rsidRPr="00E4524C">
        <w:rPr>
          <w:b/>
        </w:rPr>
        <w:t>Verknüpfung</w:t>
      </w:r>
      <w:r>
        <w:t xml:space="preserve"> (Concat): Die hochskalierten Feature Maps werden mit den entsprechenden Feature Maps aus dem Encoder (Skip-Connections) verknüpft, um Kontextinformationen aus früheren Stufen beizubehalten.</w:t>
      </w:r>
      <w:r w:rsidR="0060154C">
        <w:t xml:space="preserve"> Die Skip-Connections sind im Diagramm mit gestrichelten Linien gekennzeichnet.</w:t>
      </w:r>
    </w:p>
    <w:p w14:paraId="5FBEB547" w14:textId="77777777" w:rsidR="002F2F44" w:rsidRPr="002F2F44" w:rsidRDefault="00E4524C" w:rsidP="008B12D0">
      <w:pPr>
        <w:pStyle w:val="Listenabsatz"/>
        <w:numPr>
          <w:ilvl w:val="0"/>
          <w:numId w:val="70"/>
        </w:numPr>
        <w:rPr>
          <w:rFonts w:cs="Arial"/>
          <w:szCs w:val="26"/>
        </w:rPr>
      </w:pPr>
      <w:r>
        <w:rPr>
          <w:b/>
        </w:rPr>
        <w:t>Doppelte Faltung</w:t>
      </w:r>
      <w:r w:rsidR="008B12D0">
        <w:t>: Identisch aufgebaut wie im Encoder, um die kombinierten Merkmale weiter zu verarbeiten.</w:t>
      </w:r>
    </w:p>
    <w:p w14:paraId="250A27FB" w14:textId="77777777" w:rsidR="002F2F44" w:rsidRDefault="002F2F44" w:rsidP="002F2F44"/>
    <w:p w14:paraId="727C8897" w14:textId="140619D1" w:rsidR="00892899" w:rsidRDefault="006E757B" w:rsidP="002F2F44">
      <w:r w:rsidRPr="006E757B">
        <w:t>Im Folgenden werden die zentralen Bausteine der Netzwerkarchitektur im Detail beschrieben, jeweils mit ihrer Funktion und Bedeutung im Kontext des Denoising-Modells</w:t>
      </w:r>
      <w:sdt>
        <w:sdtPr>
          <w:id w:val="919526800"/>
          <w:citation/>
        </w:sdtPr>
        <w:sdtContent>
          <w:r w:rsidR="002748E3">
            <w:fldChar w:fldCharType="begin"/>
          </w:r>
          <w:r w:rsidR="002748E3">
            <w:instrText xml:space="preserve"> CITATION Goo16 \l 2055 </w:instrText>
          </w:r>
          <w:r w:rsidR="002748E3">
            <w:fldChar w:fldCharType="separate"/>
          </w:r>
          <w:r w:rsidR="007A5CC1">
            <w:rPr>
              <w:noProof/>
            </w:rPr>
            <w:t xml:space="preserve"> </w:t>
          </w:r>
          <w:r w:rsidR="007A5CC1" w:rsidRPr="007A5CC1">
            <w:rPr>
              <w:noProof/>
            </w:rPr>
            <w:t>[15]</w:t>
          </w:r>
          <w:r w:rsidR="002748E3">
            <w:fldChar w:fldCharType="end"/>
          </w:r>
        </w:sdtContent>
      </w:sdt>
      <w:r w:rsidRPr="006E757B">
        <w:t>.</w:t>
      </w:r>
    </w:p>
    <w:p w14:paraId="30C6AC5F" w14:textId="77777777" w:rsidR="00892899" w:rsidRDefault="00892899" w:rsidP="002F2F44"/>
    <w:p w14:paraId="76E029F1" w14:textId="795C7503" w:rsidR="003A623A" w:rsidRDefault="003A623A" w:rsidP="002F2F44">
      <w:r w:rsidRPr="003A623A">
        <w:t xml:space="preserve">Die </w:t>
      </w:r>
      <w:r w:rsidRPr="003A623A">
        <w:rPr>
          <w:b/>
        </w:rPr>
        <w:t>Conv2d</w:t>
      </w:r>
      <w:r w:rsidRPr="003A623A">
        <w:t>-Schicht ist eine grundlegende Operation in Convolutional Neural Networks (CNNs), die ein kleines Faltungsfilter (Kernel) über das Eingabebild oder Feature</w:t>
      </w:r>
      <w:r w:rsidR="00547FFB">
        <w:t xml:space="preserve"> </w:t>
      </w:r>
      <w:r w:rsidRPr="003A623A">
        <w:t>Map verschiebt. Dabei wird lokal ein gewichtetes Mittel berechnet, was einer Merkmalsextraktion entspricht.</w:t>
      </w:r>
    </w:p>
    <w:p w14:paraId="463085F1" w14:textId="4F680489" w:rsidR="003A623A" w:rsidRPr="003A623A" w:rsidRDefault="003A623A" w:rsidP="003A623A">
      <w:pPr>
        <w:pStyle w:val="Listenabsatz"/>
        <w:numPr>
          <w:ilvl w:val="0"/>
          <w:numId w:val="71"/>
        </w:numPr>
      </w:pPr>
      <w:r w:rsidRPr="003A623A">
        <w:rPr>
          <w:b/>
          <w:bCs/>
        </w:rPr>
        <w:t>Zweck:</w:t>
      </w:r>
      <w:r w:rsidRPr="003A623A">
        <w:t xml:space="preserve"> Extraktion lokaler Bildmerkmale wie Kanten, Texturen oder Formen.</w:t>
      </w:r>
    </w:p>
    <w:p w14:paraId="4E8F5A26" w14:textId="5FDF3014" w:rsidR="003A623A" w:rsidRPr="003A623A" w:rsidRDefault="003A623A" w:rsidP="003A623A">
      <w:pPr>
        <w:pStyle w:val="Listenabsatz"/>
        <w:numPr>
          <w:ilvl w:val="0"/>
          <w:numId w:val="71"/>
        </w:numPr>
      </w:pPr>
      <w:r w:rsidRPr="003A623A">
        <w:rPr>
          <w:b/>
          <w:bCs/>
        </w:rPr>
        <w:t>Parameter:</w:t>
      </w:r>
      <w:r w:rsidRPr="003A623A">
        <w:t xml:space="preserve"> Kernelgrö</w:t>
      </w:r>
      <w:r w:rsidR="002467DF">
        <w:t>ss</w:t>
      </w:r>
      <w:r w:rsidRPr="003A623A">
        <w:t>e (z.</w:t>
      </w:r>
      <w:r w:rsidRPr="003A623A">
        <w:rPr>
          <w:rFonts w:ascii="Arial" w:hAnsi="Arial" w:cs="Arial"/>
        </w:rPr>
        <w:t> </w:t>
      </w:r>
      <w:r w:rsidRPr="003A623A">
        <w:t>B. 3</w:t>
      </w:r>
      <w:r w:rsidRPr="003A623A">
        <w:rPr>
          <w:rFonts w:cs="Lucida Sans"/>
        </w:rPr>
        <w:t>×</w:t>
      </w:r>
      <w:r w:rsidRPr="003A623A">
        <w:t>3), Anzahl der Filter (Kan</w:t>
      </w:r>
      <w:r w:rsidRPr="003A623A">
        <w:rPr>
          <w:rFonts w:cs="Lucida Sans"/>
        </w:rPr>
        <w:t>ä</w:t>
      </w:r>
      <w:r w:rsidRPr="003A623A">
        <w:t>le), Padding (zur Gr</w:t>
      </w:r>
      <w:r w:rsidRPr="003A623A">
        <w:rPr>
          <w:rFonts w:cs="Lucida Sans"/>
        </w:rPr>
        <w:t>ö</w:t>
      </w:r>
      <w:r>
        <w:rPr>
          <w:rFonts w:cs="Lucida Sans"/>
        </w:rPr>
        <w:t>ss</w:t>
      </w:r>
      <w:r w:rsidRPr="003A623A">
        <w:t>enanpassung), Stride (Schrittweite).</w:t>
      </w:r>
    </w:p>
    <w:p w14:paraId="6C823759" w14:textId="4686E1AA" w:rsidR="003A623A" w:rsidRPr="003A623A" w:rsidRDefault="003A623A" w:rsidP="003A623A">
      <w:pPr>
        <w:pStyle w:val="Listenabsatz"/>
        <w:numPr>
          <w:ilvl w:val="0"/>
          <w:numId w:val="71"/>
        </w:numPr>
      </w:pPr>
      <w:r w:rsidRPr="003A623A">
        <w:rPr>
          <w:b/>
          <w:bCs/>
        </w:rPr>
        <w:t>Ausgabe:</w:t>
      </w:r>
      <w:r w:rsidRPr="003A623A">
        <w:t xml:space="preserve"> Eine Feature</w:t>
      </w:r>
      <w:r w:rsidR="00547FFB">
        <w:t xml:space="preserve"> </w:t>
      </w:r>
      <w:r w:rsidRPr="003A623A">
        <w:t>Map pro Filter, wobei die Anzahl der Ausgabekanäle der Anzahl der Filter entspricht.</w:t>
      </w:r>
    </w:p>
    <w:p w14:paraId="731062EC" w14:textId="77777777" w:rsidR="003A623A" w:rsidRDefault="003A623A" w:rsidP="002F2F44"/>
    <w:p w14:paraId="2E7ADDC3" w14:textId="747723C1" w:rsidR="00F34848" w:rsidRDefault="00F34848" w:rsidP="002F2F44">
      <w:r w:rsidRPr="00F34848">
        <w:t xml:space="preserve">Die </w:t>
      </w:r>
      <w:r w:rsidRPr="00F34848">
        <w:rPr>
          <w:b/>
        </w:rPr>
        <w:t>MaxPool2d</w:t>
      </w:r>
      <w:r w:rsidRPr="00F34848">
        <w:t>-Schicht reduziert die räumliche Auflösung der Eingabe (Downsampling), indem sie aus nicht überlappenden Regionen (z.</w:t>
      </w:r>
      <w:r w:rsidRPr="00F34848">
        <w:rPr>
          <w:rFonts w:ascii="Arial" w:hAnsi="Arial" w:cs="Arial"/>
        </w:rPr>
        <w:t> </w:t>
      </w:r>
      <w:r w:rsidRPr="00F34848">
        <w:t>B. 2</w:t>
      </w:r>
      <w:r w:rsidRPr="00F34848">
        <w:rPr>
          <w:rFonts w:cs="Lucida Sans"/>
        </w:rPr>
        <w:t>×</w:t>
      </w:r>
      <w:r w:rsidRPr="00F34848">
        <w:t>2) jeweils das Maximum ausw</w:t>
      </w:r>
      <w:r w:rsidRPr="00F34848">
        <w:rPr>
          <w:rFonts w:cs="Lucida Sans"/>
        </w:rPr>
        <w:t>ä</w:t>
      </w:r>
      <w:r w:rsidRPr="00F34848">
        <w:t>hlt.</w:t>
      </w:r>
    </w:p>
    <w:p w14:paraId="56B68B99" w14:textId="6BEF7BB4" w:rsidR="00F34848" w:rsidRPr="00F34848" w:rsidRDefault="00F34848" w:rsidP="00F34848">
      <w:pPr>
        <w:pStyle w:val="Listenabsatz"/>
        <w:numPr>
          <w:ilvl w:val="0"/>
          <w:numId w:val="72"/>
        </w:numPr>
      </w:pPr>
      <w:r w:rsidRPr="00F34848">
        <w:rPr>
          <w:b/>
          <w:bCs/>
        </w:rPr>
        <w:t>Zweck:</w:t>
      </w:r>
      <w:r w:rsidRPr="00F34848">
        <w:t xml:space="preserve"> Verkleinerung der Feature Maps zur Reduktion der Rechenlast und zur Fokussierung auf dominante Merkmale.</w:t>
      </w:r>
    </w:p>
    <w:p w14:paraId="057C861E" w14:textId="5843824E" w:rsidR="00F34848" w:rsidRDefault="00F34848" w:rsidP="00474175">
      <w:pPr>
        <w:pStyle w:val="Listenabsatz"/>
        <w:numPr>
          <w:ilvl w:val="0"/>
          <w:numId w:val="72"/>
        </w:numPr>
      </w:pPr>
      <w:r w:rsidRPr="00F34848">
        <w:rPr>
          <w:b/>
          <w:bCs/>
        </w:rPr>
        <w:t>Vorteile:</w:t>
      </w:r>
      <w:r w:rsidRPr="00F34848">
        <w:t xml:space="preserve"> Effizientere Modellstruktur durch weniger Parameter und erhöhte Robustheit gegenüber Verschiebungen im Eingaberaum.</w:t>
      </w:r>
    </w:p>
    <w:p w14:paraId="06D52945" w14:textId="77777777" w:rsidR="00F34848" w:rsidRDefault="00F34848" w:rsidP="00F34848"/>
    <w:p w14:paraId="459536F1" w14:textId="408745B7" w:rsidR="00F34848" w:rsidRDefault="00F26F74" w:rsidP="00F34848">
      <w:r w:rsidRPr="00F26F74">
        <w:rPr>
          <w:b/>
        </w:rPr>
        <w:t>BatchNorm2d</w:t>
      </w:r>
      <w:r w:rsidRPr="00F26F74">
        <w:t xml:space="preserve"> normalisiert die Aktivierungen innerhalb eines Mini-Batches auf Kanalbasis. Dies stabilisiert das Training, beschleunigt die Konvergenz und reduziert interne Verteilungsverschiebungen</w:t>
      </w:r>
      <w:sdt>
        <w:sdtPr>
          <w:id w:val="-169793112"/>
          <w:citation/>
        </w:sdtPr>
        <w:sdtContent>
          <w:r w:rsidR="002748E3">
            <w:fldChar w:fldCharType="begin"/>
          </w:r>
          <w:r w:rsidR="002748E3">
            <w:instrText xml:space="preserve"> CITATION Iof15 \l 2055 </w:instrText>
          </w:r>
          <w:r w:rsidR="002748E3">
            <w:fldChar w:fldCharType="separate"/>
          </w:r>
          <w:r w:rsidR="007A5CC1">
            <w:rPr>
              <w:noProof/>
            </w:rPr>
            <w:t xml:space="preserve"> </w:t>
          </w:r>
          <w:r w:rsidR="007A5CC1" w:rsidRPr="007A5CC1">
            <w:rPr>
              <w:noProof/>
            </w:rPr>
            <w:t>[16]</w:t>
          </w:r>
          <w:r w:rsidR="002748E3">
            <w:fldChar w:fldCharType="end"/>
          </w:r>
        </w:sdtContent>
      </w:sdt>
      <w:r w:rsidRPr="00F26F74">
        <w:t>.</w:t>
      </w:r>
    </w:p>
    <w:p w14:paraId="2F3DF0DC" w14:textId="31157B25" w:rsidR="00F26F74" w:rsidRPr="00F26F74" w:rsidRDefault="00F26F74" w:rsidP="00F26F74">
      <w:pPr>
        <w:pStyle w:val="Listenabsatz"/>
        <w:numPr>
          <w:ilvl w:val="0"/>
          <w:numId w:val="73"/>
        </w:numPr>
      </w:pPr>
      <w:r w:rsidRPr="00F26F74">
        <w:rPr>
          <w:b/>
          <w:bCs/>
        </w:rPr>
        <w:t>Zweck:</w:t>
      </w:r>
      <w:r w:rsidRPr="00F26F74">
        <w:t xml:space="preserve"> Normalisierung der Zwischenergebnisse (Mittelwert ≈ 0, Varianz ≈ 1).</w:t>
      </w:r>
    </w:p>
    <w:p w14:paraId="764E074D" w14:textId="6B434464" w:rsidR="00F26F74" w:rsidRPr="00F26F74" w:rsidRDefault="00F26F74" w:rsidP="00F26F74">
      <w:pPr>
        <w:pStyle w:val="Listenabsatz"/>
        <w:numPr>
          <w:ilvl w:val="0"/>
          <w:numId w:val="73"/>
        </w:numPr>
      </w:pPr>
      <w:r w:rsidRPr="00F26F74">
        <w:rPr>
          <w:b/>
          <w:bCs/>
        </w:rPr>
        <w:t>Effekt:</w:t>
      </w:r>
      <w:r w:rsidRPr="00F26F74">
        <w:t xml:space="preserve"> Sorgt für stabilere Gradienten und erlaubt höhere Lernraten.</w:t>
      </w:r>
    </w:p>
    <w:p w14:paraId="4263138B" w14:textId="77777777" w:rsidR="00F26F74" w:rsidRDefault="00F26F74" w:rsidP="002F2F44"/>
    <w:p w14:paraId="04B2C730" w14:textId="77777777" w:rsidR="00F26F74" w:rsidRDefault="00F26F74" w:rsidP="002F2F44">
      <w:r w:rsidRPr="00F26F74">
        <w:t xml:space="preserve">Die </w:t>
      </w:r>
      <w:r w:rsidRPr="00F26F74">
        <w:rPr>
          <w:b/>
        </w:rPr>
        <w:t>ReLU</w:t>
      </w:r>
      <w:r w:rsidRPr="00F26F74">
        <w:t>-Aktivierungsfunktion ist definiert als</w:t>
      </w:r>
      <w:r>
        <w:t>:</w:t>
      </w:r>
    </w:p>
    <w:p w14:paraId="47D64E83" w14:textId="77777777" w:rsidR="00BC013B" w:rsidRDefault="00BC013B" w:rsidP="002F2F44"/>
    <w:p w14:paraId="6FD6C99F" w14:textId="77777777" w:rsidR="00BC013B" w:rsidRPr="00BC013B" w:rsidRDefault="00F26F74" w:rsidP="002F2F44">
      <m:oMathPara>
        <m:oMath>
          <m:r>
            <w:rPr>
              <w:rFonts w:ascii="Cambria Math" w:hAnsi="Cambria Math"/>
              <w:sz w:val="24"/>
              <w:szCs w:val="28"/>
            </w:rPr>
            <m:t>ReLu</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=max(0,x)</m:t>
          </m:r>
          <m:r>
            <m:rPr>
              <m:sty m:val="p"/>
            </m:rPr>
            <w:rPr>
              <w:rFonts w:ascii="Cambria Math" w:hAnsi="Cambria Math"/>
            </w:rPr>
            <w:br/>
          </m:r>
        </m:oMath>
      </m:oMathPara>
    </w:p>
    <w:p w14:paraId="714A5ADF" w14:textId="43780EA6" w:rsidR="00F26F74" w:rsidRDefault="00BC013B" w:rsidP="002F2F44">
      <w:r w:rsidRPr="00BC013B">
        <w:t>Sie führt eine nichtlineare Transformation ein und sorgt dafür, dass das Netzwerk komplexe Zusammenhänge lernen kann.</w:t>
      </w:r>
    </w:p>
    <w:p w14:paraId="15465D53" w14:textId="1AD0AAE7" w:rsidR="00BC013B" w:rsidRPr="00BC013B" w:rsidRDefault="00BC013B" w:rsidP="00BC013B">
      <w:pPr>
        <w:pStyle w:val="Listenabsatz"/>
        <w:numPr>
          <w:ilvl w:val="0"/>
          <w:numId w:val="74"/>
        </w:numPr>
      </w:pPr>
      <w:r w:rsidRPr="00BC013B">
        <w:rPr>
          <w:b/>
          <w:bCs/>
        </w:rPr>
        <w:t>Zweck:</w:t>
      </w:r>
      <w:r w:rsidRPr="00BC013B">
        <w:t xml:space="preserve"> Einführen von Nichtlinearität.</w:t>
      </w:r>
    </w:p>
    <w:p w14:paraId="4776EB47" w14:textId="7ADAE4EA" w:rsidR="00BC013B" w:rsidRPr="00BC013B" w:rsidRDefault="00BC013B" w:rsidP="00BC013B">
      <w:pPr>
        <w:pStyle w:val="Listenabsatz"/>
        <w:numPr>
          <w:ilvl w:val="0"/>
          <w:numId w:val="74"/>
        </w:numPr>
      </w:pPr>
      <w:r w:rsidRPr="00BC013B">
        <w:rPr>
          <w:b/>
          <w:bCs/>
        </w:rPr>
        <w:t>Eigenschaften:</w:t>
      </w:r>
      <w:r w:rsidRPr="00BC013B">
        <w:t xml:space="preserve"> Schnell berechenbar, keine Sättigung im positiven Bereich.</w:t>
      </w:r>
    </w:p>
    <w:p w14:paraId="5CCCF401" w14:textId="77777777" w:rsidR="0014350E" w:rsidRDefault="0014350E">
      <w:pPr>
        <w:spacing w:line="240" w:lineRule="auto"/>
      </w:pPr>
      <w:r>
        <w:br w:type="page"/>
      </w:r>
    </w:p>
    <w:p w14:paraId="12C68617" w14:textId="77777777" w:rsidR="0014350E" w:rsidRDefault="0014350E" w:rsidP="0014350E">
      <w:r w:rsidRPr="0014350E">
        <w:lastRenderedPageBreak/>
        <w:t xml:space="preserve">Die </w:t>
      </w:r>
      <w:r w:rsidRPr="0014350E">
        <w:rPr>
          <w:b/>
        </w:rPr>
        <w:t>Sigmoid-Funktion</w:t>
      </w:r>
      <w:r w:rsidRPr="0014350E">
        <w:t xml:space="preserve"> ist eine Aktivierungsfunktion, die Werte aus dem gesamten reellen Zahlenbereich in einen Bereich zwischen 0 und 1 abbildet. Sie hat die folgende mathematische Form: </w:t>
      </w:r>
    </w:p>
    <w:p w14:paraId="10BBCEF4" w14:textId="77777777" w:rsidR="0014350E" w:rsidRDefault="0014350E" w:rsidP="0014350E"/>
    <w:p w14:paraId="17320961" w14:textId="4E27FC50" w:rsidR="0014350E" w:rsidRDefault="0014350E" w:rsidP="0014350E">
      <m:oMathPara>
        <m:oMath>
          <m:r>
            <w:rPr>
              <w:rFonts w:ascii="Cambria Math" w:hAnsi="Cambria Math" w:hint="cs"/>
              <w:sz w:val="24"/>
              <w:szCs w:val="28"/>
            </w:rPr>
            <m:t>σ</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 xml:space="preserve">=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 xml:space="preserve">1+ </m:t>
              </m:r>
              <m:sSup>
                <m:sSupPr>
                  <m:ctrlPr>
                    <w:rPr>
                      <w:rFonts w:ascii="Cambria Math" w:hAnsi="Cambria Math"/>
                      <w:i/>
                      <w:sz w:val="24"/>
                      <w:szCs w:val="28"/>
                    </w:rPr>
                  </m:ctrlPr>
                </m:sSupPr>
                <m:e>
                  <m:r>
                    <w:rPr>
                      <w:rFonts w:ascii="Cambria Math" w:hAnsi="Cambria Math"/>
                      <w:sz w:val="24"/>
                      <w:szCs w:val="28"/>
                    </w:rPr>
                    <m:t>e</m:t>
                  </m:r>
                </m:e>
                <m:sup>
                  <m:r>
                    <w:rPr>
                      <w:rFonts w:ascii="Cambria Math" w:hAnsi="Cambria Math"/>
                      <w:sz w:val="24"/>
                      <w:szCs w:val="28"/>
                    </w:rPr>
                    <m:t>-x</m:t>
                  </m:r>
                </m:sup>
              </m:sSup>
            </m:den>
          </m:f>
          <m:r>
            <m:rPr>
              <m:sty m:val="p"/>
            </m:rPr>
            <w:rPr>
              <w:rFonts w:ascii="Cambria Math" w:hAnsi="Cambria Math"/>
            </w:rPr>
            <w:br/>
          </m:r>
        </m:oMath>
      </m:oMathPara>
    </w:p>
    <w:p w14:paraId="0D833AC7" w14:textId="77777777" w:rsidR="0014350E" w:rsidRPr="0014350E" w:rsidRDefault="0014350E" w:rsidP="0014350E">
      <w:r w:rsidRPr="0014350E">
        <w:t>Diese S-förmige Funktion eignet sich besonders gut, um Wahrscheinlichkeiten oder Normalisierungen in neuronalen Netzen darzustellen, da sie den Ausgangswert auf einen festen Bereich einschränkt.</w:t>
      </w:r>
    </w:p>
    <w:p w14:paraId="7E728FBF" w14:textId="77777777" w:rsidR="0014350E" w:rsidRPr="0014350E" w:rsidRDefault="0014350E" w:rsidP="0014350E">
      <w:r w:rsidRPr="0014350E">
        <w:rPr>
          <w:b/>
          <w:bCs/>
        </w:rPr>
        <w:t>Eigenschaften:</w:t>
      </w:r>
    </w:p>
    <w:p w14:paraId="0C01A014" w14:textId="77777777" w:rsidR="0014350E" w:rsidRPr="0014350E" w:rsidRDefault="0014350E" w:rsidP="0014350E">
      <w:pPr>
        <w:numPr>
          <w:ilvl w:val="0"/>
          <w:numId w:val="76"/>
        </w:numPr>
      </w:pPr>
      <w:r w:rsidRPr="0014350E">
        <w:t>Ausgabe liegt immer im Intervall (0, 1).</w:t>
      </w:r>
    </w:p>
    <w:p w14:paraId="4778749F" w14:textId="68645FD0" w:rsidR="0014350E" w:rsidRPr="0014350E" w:rsidRDefault="0014350E" w:rsidP="0014350E">
      <w:pPr>
        <w:numPr>
          <w:ilvl w:val="0"/>
          <w:numId w:val="76"/>
        </w:numPr>
      </w:pPr>
      <w:r w:rsidRPr="0014350E">
        <w:t>Nichtlinear, ermöglicht komplexe Modellierungen.</w:t>
      </w:r>
    </w:p>
    <w:p w14:paraId="731EDEEF" w14:textId="48EAB985" w:rsidR="0014350E" w:rsidRPr="0014350E" w:rsidRDefault="0014350E" w:rsidP="0014350E">
      <w:pPr>
        <w:numPr>
          <w:ilvl w:val="0"/>
          <w:numId w:val="76"/>
        </w:numPr>
      </w:pPr>
      <w:r w:rsidRPr="0014350E">
        <w:t>Nachteil: kann bei gro</w:t>
      </w:r>
      <w:r>
        <w:t>ss</w:t>
      </w:r>
      <w:r w:rsidRPr="0014350E">
        <w:t>en Eingabewerten zu "Vanishing Gradients" führen, wodurch das Training erschwert wird.</w:t>
      </w:r>
    </w:p>
    <w:p w14:paraId="025B7B9A" w14:textId="77777777" w:rsidR="0014350E" w:rsidRPr="0014350E" w:rsidRDefault="0014350E" w:rsidP="0014350E">
      <w:r w:rsidRPr="0014350E">
        <w:t>Im Kontext von Denoising-Modellen kann die Sigmoid-Funktion im Ausgangslayer genutzt werden, um die Pixelwerte in einem normierten Bereich (z.</w:t>
      </w:r>
      <w:r w:rsidRPr="0014350E">
        <w:rPr>
          <w:rFonts w:ascii="Arial" w:hAnsi="Arial" w:cs="Arial"/>
        </w:rPr>
        <w:t> </w:t>
      </w:r>
      <w:r w:rsidRPr="0014350E">
        <w:t>B. [0, 1]) zu halten.</w:t>
      </w:r>
    </w:p>
    <w:p w14:paraId="0778F831" w14:textId="7B39581F" w:rsidR="00185148" w:rsidRPr="00F42C1F" w:rsidRDefault="00185148" w:rsidP="00185148">
      <w:pPr>
        <w:pStyle w:val="berschrift3"/>
      </w:pPr>
      <w:bookmarkStart w:id="51" w:name="_Toc200205555"/>
      <w:r w:rsidRPr="00F42C1F">
        <w:t>Optimierung der Hyperparameter</w:t>
      </w:r>
      <w:bookmarkEnd w:id="51"/>
    </w:p>
    <w:p w14:paraId="51ADEB48" w14:textId="21A8BCC7" w:rsidR="005522A8" w:rsidRDefault="005522A8" w:rsidP="005522A8">
      <w:r w:rsidRPr="00F42C1F">
        <w:t xml:space="preserve">Um das Modell möglichst effektiv zu trainieren, wurde die Optimierungsbibliothek Optuna eingesetzt. Sie hilft dabei, wichtige </w:t>
      </w:r>
      <w:r w:rsidR="003E2FA4">
        <w:t>Hyperparameter</w:t>
      </w:r>
      <w:r w:rsidRPr="00F42C1F">
        <w:t xml:space="preserve"> des Trainings automatisch zu testen und zu verbessern. Dazu gehören unter anderem die Batch-Grö</w:t>
      </w:r>
      <w:r w:rsidR="00592FE9" w:rsidRPr="00F42C1F">
        <w:t>ss</w:t>
      </w:r>
      <w:r w:rsidRPr="00F42C1F">
        <w:t xml:space="preserve">e (wie viele Bilder gleichzeitig verarbeitet werden), die Lernrate (wie schnell das Modell lernt), die Anzahl der Kanäle in den Verarbeitungsschritten (also wie viele unterschiedliche Merkmale betrachtet werden) sowie </w:t>
      </w:r>
      <w:r w:rsidR="008D13D8">
        <w:t>weitere Hyperparameter</w:t>
      </w:r>
      <w:r w:rsidRPr="00F42C1F">
        <w:t>.</w:t>
      </w:r>
    </w:p>
    <w:p w14:paraId="48729B80" w14:textId="77777777" w:rsidR="008D13D8" w:rsidRDefault="008D13D8" w:rsidP="005522A8"/>
    <w:p w14:paraId="0F0C73F2" w14:textId="547725FE" w:rsidR="008D13D8" w:rsidRPr="00F42C1F" w:rsidRDefault="008D13D8" w:rsidP="005522A8">
      <w:r w:rsidRPr="008D13D8">
        <w:t xml:space="preserve">Ein </w:t>
      </w:r>
      <w:r w:rsidRPr="008D13D8">
        <w:rPr>
          <w:bCs/>
        </w:rPr>
        <w:t>Optimierungsalgorithmus</w:t>
      </w:r>
      <w:r w:rsidRPr="008D13D8">
        <w:t xml:space="preserve"> steuert, wie das Modell während des Trainings seine Parameter anpasst, um Fehler zu minimieren. Dabei wird der </w:t>
      </w:r>
      <w:r w:rsidRPr="008D13D8">
        <w:rPr>
          <w:bCs/>
        </w:rPr>
        <w:t>Adam-Optimizer</w:t>
      </w:r>
      <w:r w:rsidRPr="008D13D8">
        <w:t xml:space="preserve"> verwendet, ein verbreiteter Algorithmus, der die Lernrate adaptiv anpasst und so schneller und stabiler zum Optimum konvergiert. Optuna automatisiert die Suche nach den besten Trainingsparametern, um die Leistung des Modells zu verbessern.</w:t>
      </w:r>
    </w:p>
    <w:p w14:paraId="1827FFED" w14:textId="77777777" w:rsidR="005522A8" w:rsidRPr="00F42C1F" w:rsidRDefault="005522A8" w:rsidP="005522A8"/>
    <w:p w14:paraId="5288174C" w14:textId="294AF053" w:rsidR="00CE543F" w:rsidRDefault="00CE543F" w:rsidP="005522A8">
      <w:r w:rsidRPr="00F42C1F">
        <w:t xml:space="preserve">Bei der automatisierten Optimierung mit Optuna wurden gezielt verschiedene </w:t>
      </w:r>
      <w:r w:rsidRPr="00F42C1F">
        <w:rPr>
          <w:bCs/>
        </w:rPr>
        <w:t>Hyperparameter</w:t>
      </w:r>
      <w:r w:rsidRPr="00F42C1F">
        <w:t xml:space="preserve"> getestet. Diese bestimmen grundlegende Eigenschaften des Trainingsprozesses und der Modellstruktur. Die wichtigsten dabei waren:</w:t>
      </w:r>
    </w:p>
    <w:p w14:paraId="1B2298A0" w14:textId="77777777" w:rsidR="007A631B" w:rsidRPr="00F42C1F" w:rsidRDefault="007A631B" w:rsidP="005522A8"/>
    <w:p w14:paraId="6CFC159F" w14:textId="1BBA98FD" w:rsidR="005522A8" w:rsidRPr="00F42C1F" w:rsidRDefault="005522A8" w:rsidP="005522A8">
      <w:pPr>
        <w:numPr>
          <w:ilvl w:val="0"/>
          <w:numId w:val="55"/>
        </w:numPr>
      </w:pPr>
      <w:r w:rsidRPr="00F42C1F">
        <w:rPr>
          <w:b/>
          <w:bCs/>
        </w:rPr>
        <w:t xml:space="preserve">Batch-Grösse </w:t>
      </w:r>
      <w:r w:rsidRPr="00F42C1F">
        <w:rPr>
          <w:bCs/>
        </w:rPr>
        <w:t>(batch_size)</w:t>
      </w:r>
      <w:r w:rsidRPr="00F42C1F">
        <w:t>: Gibt an, wie viele Bilder gleichzeitig verarbeitet werden. Getestet wurden Werte von 32 und 64.</w:t>
      </w:r>
    </w:p>
    <w:p w14:paraId="1DD659D8" w14:textId="77777777" w:rsidR="005522A8" w:rsidRPr="00F42C1F" w:rsidRDefault="005522A8" w:rsidP="005522A8">
      <w:pPr>
        <w:numPr>
          <w:ilvl w:val="0"/>
          <w:numId w:val="55"/>
        </w:numPr>
      </w:pPr>
      <w:r w:rsidRPr="00F42C1F">
        <w:rPr>
          <w:b/>
          <w:bCs/>
        </w:rPr>
        <w:t xml:space="preserve">Lernrate </w:t>
      </w:r>
      <w:r w:rsidRPr="00F42C1F">
        <w:rPr>
          <w:bCs/>
        </w:rPr>
        <w:t>(lr)</w:t>
      </w:r>
      <w:r w:rsidRPr="00F42C1F">
        <w:t>: Bestimmt, wie stark das Modell seine Gewichte bei jedem Lernschritt anpasst. Werte wurden im Bereich von 0.00001 bis 0.01 ausprobiert (in logarithmischen Abstufungen).</w:t>
      </w:r>
    </w:p>
    <w:p w14:paraId="4341684B" w14:textId="77777777" w:rsidR="005522A8" w:rsidRPr="00F42C1F" w:rsidRDefault="005522A8" w:rsidP="005522A8">
      <w:pPr>
        <w:numPr>
          <w:ilvl w:val="0"/>
          <w:numId w:val="55"/>
        </w:numPr>
      </w:pPr>
      <w:r w:rsidRPr="00F42C1F">
        <w:rPr>
          <w:b/>
          <w:bCs/>
        </w:rPr>
        <w:t xml:space="preserve">Anzahl der Basis-Kanäle </w:t>
      </w:r>
      <w:r w:rsidRPr="00F42C1F">
        <w:rPr>
          <w:bCs/>
        </w:rPr>
        <w:t>(base_channels)</w:t>
      </w:r>
      <w:r w:rsidRPr="00F42C1F">
        <w:t>: Gibt die Breite der ersten Verarbeitungsschicht an und beeinflusst damit direkt die Tiefe und Kapazität des Modells. Es wurden 64 und 128 Kanäle getestet.</w:t>
      </w:r>
    </w:p>
    <w:p w14:paraId="3F4AE142" w14:textId="77777777" w:rsidR="005522A8" w:rsidRPr="00F42C1F" w:rsidRDefault="005522A8" w:rsidP="005522A8">
      <w:pPr>
        <w:numPr>
          <w:ilvl w:val="0"/>
          <w:numId w:val="55"/>
        </w:numPr>
      </w:pPr>
      <w:r w:rsidRPr="00F42C1F">
        <w:rPr>
          <w:b/>
          <w:bCs/>
        </w:rPr>
        <w:t xml:space="preserve">Beta1 und Beta2 </w:t>
      </w:r>
      <w:r w:rsidRPr="00F42C1F">
        <w:rPr>
          <w:bCs/>
        </w:rPr>
        <w:t>(beta1, beta2)</w:t>
      </w:r>
      <w:r w:rsidRPr="00F42C1F">
        <w:t>: Diese beiden Parameter gehören zum verwendeten Adam-Optimierer und regeln, wie stark frühere Gradientenverläufe berücksichtigt werden. Die getesteten Bereiche lagen bei:</w:t>
      </w:r>
    </w:p>
    <w:p w14:paraId="36B07CEA" w14:textId="77777777" w:rsidR="005522A8" w:rsidRPr="00F42C1F" w:rsidRDefault="005522A8" w:rsidP="005522A8">
      <w:pPr>
        <w:numPr>
          <w:ilvl w:val="1"/>
          <w:numId w:val="55"/>
        </w:numPr>
      </w:pPr>
      <w:r w:rsidRPr="00F42C1F">
        <w:t>Beta1: zwischen 0.8 und 0.99</w:t>
      </w:r>
    </w:p>
    <w:p w14:paraId="2BB4F1FA" w14:textId="77777777" w:rsidR="005522A8" w:rsidRPr="00F42C1F" w:rsidRDefault="005522A8" w:rsidP="005522A8">
      <w:pPr>
        <w:numPr>
          <w:ilvl w:val="1"/>
          <w:numId w:val="55"/>
        </w:numPr>
      </w:pPr>
      <w:r w:rsidRPr="00F42C1F">
        <w:t>Beta2: zwischen 0.9 und 0.999</w:t>
      </w:r>
    </w:p>
    <w:p w14:paraId="57B3DCE9" w14:textId="77777777" w:rsidR="005522A8" w:rsidRPr="00F42C1F" w:rsidRDefault="005522A8" w:rsidP="005522A8">
      <w:pPr>
        <w:numPr>
          <w:ilvl w:val="0"/>
          <w:numId w:val="55"/>
        </w:numPr>
      </w:pPr>
      <w:r w:rsidRPr="00F42C1F">
        <w:rPr>
          <w:b/>
          <w:bCs/>
        </w:rPr>
        <w:t xml:space="preserve">Epsilon </w:t>
      </w:r>
      <w:r w:rsidRPr="00F42C1F">
        <w:rPr>
          <w:bCs/>
        </w:rPr>
        <w:t>(eps)</w:t>
      </w:r>
      <w:r w:rsidRPr="00F42C1F">
        <w:t>: Eine kleine Zahl, die zur Vermeidung von Division durch Null dient. Getestet wurden Werte zwischen 1e-9 und 1e-6.</w:t>
      </w:r>
    </w:p>
    <w:p w14:paraId="2A2EAF5C" w14:textId="1A754E8B" w:rsidR="005522A8" w:rsidRPr="00F42C1F" w:rsidRDefault="005522A8" w:rsidP="005522A8">
      <w:pPr>
        <w:numPr>
          <w:ilvl w:val="0"/>
          <w:numId w:val="55"/>
        </w:numPr>
      </w:pPr>
      <w:r w:rsidRPr="00F42C1F">
        <w:rPr>
          <w:b/>
          <w:bCs/>
        </w:rPr>
        <w:t xml:space="preserve">Gewichtsverfall </w:t>
      </w:r>
      <w:r w:rsidRPr="00F42C1F">
        <w:rPr>
          <w:bCs/>
        </w:rPr>
        <w:t>(weight_decay)</w:t>
      </w:r>
      <w:r w:rsidRPr="00F42C1F">
        <w:t>: Eine Form der Regularisierung, die sehr gro</w:t>
      </w:r>
      <w:r w:rsidR="00592FE9" w:rsidRPr="00F42C1F">
        <w:t>ss</w:t>
      </w:r>
      <w:r w:rsidRPr="00F42C1F">
        <w:t>e Gewichtswerte vermeidet und damit Overfitting entgegenwirkt. Der Bereich lag zwischen 1e-6 und 1e-2.</w:t>
      </w:r>
    </w:p>
    <w:p w14:paraId="0A274459" w14:textId="631933E8" w:rsidR="00CE543F" w:rsidRPr="00F42C1F" w:rsidRDefault="00CE543F" w:rsidP="00CE543F">
      <w:r w:rsidRPr="00F42C1F">
        <w:t>Jede Kombination dieser Werte wurde von Optuna bewertet, indem sie mit einem Trainingslauf getestet wurde. So konnte die beste Zusammenstellung gefunden werden, ohne dass man alle denkbaren Kombinationen manuell ausprobieren musste. Dieses Verfahren sparte nicht nur viel Zeit, sondern führte auch zu besseren Ergebnissen, als es mit festen Standardwerten möglich gewesen wäre.</w:t>
      </w:r>
    </w:p>
    <w:p w14:paraId="0DBC0FFC" w14:textId="43B606B6" w:rsidR="00460307" w:rsidRPr="00F42C1F" w:rsidRDefault="00460307" w:rsidP="00CE543F"/>
    <w:p w14:paraId="6FF4FBD0" w14:textId="0E11BDF0" w:rsidR="00516009" w:rsidRPr="00F42C1F" w:rsidRDefault="00516009" w:rsidP="00516009">
      <w:r w:rsidRPr="00F42C1F">
        <w:rPr>
          <w:noProof/>
        </w:rPr>
        <w:lastRenderedPageBreak/>
        <mc:AlternateContent>
          <mc:Choice Requires="wps">
            <w:drawing>
              <wp:anchor distT="0" distB="0" distL="114300" distR="114300" simplePos="0" relativeHeight="251659264" behindDoc="0" locked="0" layoutInCell="1" allowOverlap="1" wp14:anchorId="0E6BCBAC" wp14:editId="09C5E791">
                <wp:simplePos x="0" y="0"/>
                <wp:positionH relativeFrom="margin">
                  <wp:align>right</wp:align>
                </wp:positionH>
                <wp:positionV relativeFrom="paragraph">
                  <wp:posOffset>237490</wp:posOffset>
                </wp:positionV>
                <wp:extent cx="5981700" cy="1533525"/>
                <wp:effectExtent l="0" t="0" r="19050" b="28575"/>
                <wp:wrapTopAndBottom/>
                <wp:docPr id="590028102" name="Textfeld 4"/>
                <wp:cNvGraphicFramePr/>
                <a:graphic xmlns:a="http://schemas.openxmlformats.org/drawingml/2006/main">
                  <a:graphicData uri="http://schemas.microsoft.com/office/word/2010/wordprocessingShape">
                    <wps:wsp>
                      <wps:cNvSpPr txBox="1"/>
                      <wps:spPr>
                        <a:xfrm>
                          <a:off x="0" y="0"/>
                          <a:ext cx="5981700" cy="1533525"/>
                        </a:xfrm>
                        <a:prstGeom prst="rect">
                          <a:avLst/>
                        </a:prstGeom>
                        <a:solidFill>
                          <a:schemeClr val="bg1">
                            <a:lumMod val="95000"/>
                          </a:schemeClr>
                        </a:solidFill>
                        <a:ln w="6350">
                          <a:solidFill>
                            <a:prstClr val="black"/>
                          </a:solidFill>
                        </a:ln>
                        <a:effectLst>
                          <a:softEdge rad="0"/>
                        </a:effectLst>
                      </wps:spPr>
                      <wps:txbx>
                        <w:txbxContent>
                          <w:p w14:paraId="747B815E" w14:textId="77777777" w:rsidR="00460307" w:rsidRPr="00F42C1F" w:rsidRDefault="00460307" w:rsidP="00460307">
                            <w:pPr>
                              <w:rPr>
                                <w:rFonts w:ascii="Consolas" w:hAnsi="Consolas"/>
                                <w:sz w:val="20"/>
                                <w:szCs w:val="22"/>
                              </w:rPr>
                            </w:pPr>
                            <w:r w:rsidRPr="00F42C1F">
                              <w:rPr>
                                <w:rFonts w:ascii="Consolas" w:hAnsi="Consolas"/>
                                <w:sz w:val="20"/>
                                <w:szCs w:val="22"/>
                              </w:rPr>
                              <w:t>{</w:t>
                            </w:r>
                          </w:p>
                          <w:p w14:paraId="49D140E9"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"batch_size": 32, </w:t>
                            </w:r>
                          </w:p>
                          <w:p w14:paraId="420912A5"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"lr": 0.00010135211376349008, </w:t>
                            </w:r>
                          </w:p>
                          <w:p w14:paraId="04431C6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"base_channels": 64, </w:t>
                            </w:r>
                          </w:p>
                          <w:p w14:paraId="4FFD2250"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"beta1": 0.9175359182964491, </w:t>
                            </w:r>
                          </w:p>
                          <w:p w14:paraId="31291BB6"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"beta2": 0.9757206708695416, </w:t>
                            </w:r>
                          </w:p>
                          <w:p w14:paraId="033B0E3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"eps": 3.422801253803442e-09, </w:t>
                            </w:r>
                          </w:p>
                          <w:p w14:paraId="0A82B60F"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"weight_decay": 9.692445546369089e-05</w:t>
                            </w:r>
                          </w:p>
                          <w:p w14:paraId="0952B62C" w14:textId="538F1A6E" w:rsidR="00460307" w:rsidRPr="00F42C1F" w:rsidRDefault="00460307">
                            <w:pPr>
                              <w:rPr>
                                <w:rFonts w:ascii="Consolas" w:hAnsi="Consolas"/>
                                <w:sz w:val="20"/>
                                <w:szCs w:val="22"/>
                              </w:rPr>
                            </w:pPr>
                            <w:r w:rsidRPr="00F42C1F">
                              <w:rPr>
                                <w:rFonts w:ascii="Consolas" w:hAnsi="Consolas"/>
                                <w:sz w:val="20"/>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BCBAC" id="Textfeld 4" o:spid="_x0000_s1027" type="#_x0000_t202" style="position:absolute;margin-left:419.8pt;margin-top:18.7pt;width:471pt;height:120.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" fillcolor="#f2f2f2 [3052]" strokeweight=".5pt">
                <v:textbox>
                  <w:txbxContent>
                    <w:p w14:paraId="747B815E" w14:textId="77777777" w:rsidR="00460307" w:rsidRPr="00F42C1F" w:rsidRDefault="00460307" w:rsidP="00460307">
                      <w:pPr>
                        <w:rPr>
                          <w:rFonts w:ascii="Consolas" w:hAnsi="Consolas"/>
                          <w:sz w:val="20"/>
                          <w:szCs w:val="22"/>
                        </w:rPr>
                      </w:pPr>
                      <w:r w:rsidRPr="00F42C1F">
                        <w:rPr>
                          <w:rFonts w:ascii="Consolas" w:hAnsi="Consolas"/>
                          <w:sz w:val="20"/>
                          <w:szCs w:val="22"/>
                        </w:rPr>
                        <w:t>{</w:t>
                      </w:r>
                    </w:p>
                    <w:p w14:paraId="49D140E9"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"batch_size": 32, </w:t>
                      </w:r>
                    </w:p>
                    <w:p w14:paraId="420912A5"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"lr": 0.00010135211376349008, </w:t>
                      </w:r>
                    </w:p>
                    <w:p w14:paraId="04431C6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"base_channels": 64, </w:t>
                      </w:r>
                    </w:p>
                    <w:p w14:paraId="4FFD2250"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"beta1": 0.9175359182964491, </w:t>
                      </w:r>
                    </w:p>
                    <w:p w14:paraId="31291BB6"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"beta2": 0.9757206708695416, </w:t>
                      </w:r>
                    </w:p>
                    <w:p w14:paraId="033B0E3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"eps": 3.422801253803442e-09, </w:t>
                      </w:r>
                    </w:p>
                    <w:p w14:paraId="0A82B60F"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"weight_decay": 9.692445546369089e-05</w:t>
                      </w:r>
                    </w:p>
                    <w:p w14:paraId="0952B62C" w14:textId="538F1A6E" w:rsidR="00460307" w:rsidRPr="00F42C1F" w:rsidRDefault="00460307">
                      <w:pPr>
                        <w:rPr>
                          <w:rFonts w:ascii="Consolas" w:hAnsi="Consolas"/>
                          <w:sz w:val="20"/>
                          <w:szCs w:val="22"/>
                        </w:rPr>
                      </w:pPr>
                      <w:r w:rsidRPr="00F42C1F">
                        <w:rPr>
                          <w:rFonts w:ascii="Consolas" w:hAnsi="Consolas"/>
                          <w:sz w:val="20"/>
                          <w:szCs w:val="22"/>
                        </w:rPr>
                        <w:t>}</w:t>
                      </w:r>
                    </w:p>
                  </w:txbxContent>
                </v:textbox>
                <w10:wrap type="topAndBottom" anchorx="margin"/>
              </v:shape>
            </w:pict>
          </mc:Fallback>
        </mc:AlternateContent>
      </w:r>
      <w:r w:rsidR="003F1C20" w:rsidRPr="00F42C1F">
        <w:t>Folgende Werte wurden von Optuna als beste Hyperparameter gefunden.</w:t>
      </w:r>
    </w:p>
    <w:p w14:paraId="4E0C13DB" w14:textId="5FAFA25F" w:rsidR="00B73BEA" w:rsidRPr="00F42C1F" w:rsidRDefault="00B73BEA" w:rsidP="00516009">
      <w:pPr>
        <w:pStyle w:val="berschrift3"/>
      </w:pPr>
      <w:bookmarkStart w:id="52" w:name="_Toc200205556"/>
      <w:r w:rsidRPr="00F42C1F">
        <w:t>Schutz vor Overfitting</w:t>
      </w:r>
      <w:bookmarkEnd w:id="52"/>
    </w:p>
    <w:p w14:paraId="176E942F" w14:textId="77777777" w:rsidR="00B73BEA" w:rsidRPr="00F42C1F" w:rsidRDefault="00B73BEA" w:rsidP="00B73BEA">
      <w:r w:rsidRPr="00F42C1F">
        <w:t xml:space="preserve">Ein wichtiges Ziel beim Training eines neuronalen Netzwerks ist es, dass es nicht nur die Trainingsbilder auswendig lernt, sondern auch auf neue, unbekannte Bilder gute Ergebnisse liefert. Dieses Problem nennt man </w:t>
      </w:r>
      <w:r w:rsidRPr="00F42C1F">
        <w:rPr>
          <w:bCs/>
        </w:rPr>
        <w:t>Overfitting</w:t>
      </w:r>
      <w:r w:rsidRPr="00F42C1F">
        <w:t xml:space="preserve"> (engl. für Überanpassung). Um dem entgegenzuwirken, wurden mehrere Strategien eingesetzt:</w:t>
      </w:r>
    </w:p>
    <w:p w14:paraId="083783C1" w14:textId="68326AE4" w:rsidR="00B73BEA" w:rsidRPr="00F42C1F" w:rsidRDefault="00B73BEA" w:rsidP="00B73BEA">
      <w:pPr>
        <w:numPr>
          <w:ilvl w:val="0"/>
          <w:numId w:val="56"/>
        </w:numPr>
      </w:pPr>
      <w:r w:rsidRPr="00F42C1F">
        <w:rPr>
          <w:b/>
          <w:bCs/>
        </w:rPr>
        <w:t>Validierungsdaten</w:t>
      </w:r>
      <w:r w:rsidRPr="00F42C1F">
        <w:t>: Ein Teil der Bilddaten wurde nicht zum Lernen verwendet, sondern nur zur Überprüfung, wie gut das Modell auf unbekannten Bildern funktioniert.</w:t>
      </w:r>
      <w:r w:rsidR="00F0006C">
        <w:t xml:space="preserve"> </w:t>
      </w:r>
      <w:r w:rsidR="003579B7" w:rsidRPr="003579B7">
        <w:t>Der Datensatz wurde in 76 % Training-, 14 % Validierungs- und 10 % Testbilder aufgeteilt.</w:t>
      </w:r>
    </w:p>
    <w:p w14:paraId="54C62AD3" w14:textId="4E735E8A" w:rsidR="00B73BEA" w:rsidRPr="00F42C1F" w:rsidRDefault="00B73BEA" w:rsidP="00B73BEA">
      <w:pPr>
        <w:numPr>
          <w:ilvl w:val="0"/>
          <w:numId w:val="56"/>
        </w:numPr>
      </w:pPr>
      <w:r w:rsidRPr="00F42C1F">
        <w:rPr>
          <w:b/>
          <w:bCs/>
        </w:rPr>
        <w:t>Frühzeitiges Abbrechen</w:t>
      </w:r>
      <w:r w:rsidRPr="00F42C1F">
        <w:t>: Wenn sich die Qualität auf den Validierungsdaten über längere Zeit nicht verbessert hat</w:t>
      </w:r>
      <w:r w:rsidR="00F0006C">
        <w:t>, also die Verlustfunktion auf dem Validierungsdatensatz sich über mehrere Epochen nicht kleiner wurde</w:t>
      </w:r>
      <w:r w:rsidRPr="00F42C1F">
        <w:t>, wurde das Training automatisch gestoppt.</w:t>
      </w:r>
    </w:p>
    <w:p w14:paraId="5165C4D5" w14:textId="0951D29E" w:rsidR="00B73BEA" w:rsidRPr="00F42C1F" w:rsidRDefault="00B73BEA" w:rsidP="00B73BEA">
      <w:pPr>
        <w:numPr>
          <w:ilvl w:val="0"/>
          <w:numId w:val="56"/>
        </w:numPr>
      </w:pPr>
      <w:r w:rsidRPr="00F42C1F">
        <w:rPr>
          <w:b/>
          <w:bCs/>
        </w:rPr>
        <w:t>Regulierung der Gewichte</w:t>
      </w:r>
      <w:r w:rsidR="00137D63">
        <w:rPr>
          <w:b/>
          <w:bCs/>
        </w:rPr>
        <w:t xml:space="preserve"> (Weight Decay)</w:t>
      </w:r>
      <w:r w:rsidRPr="00F42C1F">
        <w:t xml:space="preserve">: </w:t>
      </w:r>
      <w:r w:rsidR="00137D63" w:rsidRPr="00137D63">
        <w:t>Das Netzwerk wurde leicht bestraft, wenn es sehr extreme Werte für seine internen Verbindungen verwendet hat. Diese Technik, auch als Weight Decay bekannt, sorgt dafür, dass die Gewichte kleiner bleiben, wodurch das Modell stabiler wird und sich besser auf neue, unbekannte Daten generalisieren kann.</w:t>
      </w:r>
    </w:p>
    <w:p w14:paraId="40E1854A" w14:textId="3CE06586" w:rsidR="00A606D9" w:rsidRPr="00F42C1F" w:rsidRDefault="00A606D9" w:rsidP="00A606D9">
      <w:pPr>
        <w:pStyle w:val="berschrift2"/>
      </w:pPr>
      <w:bookmarkStart w:id="53" w:name="_Toc200205557"/>
      <w:r w:rsidRPr="00F42C1F">
        <w:t>Modell Training</w:t>
      </w:r>
      <w:bookmarkEnd w:id="53"/>
    </w:p>
    <w:p w14:paraId="48CF600B" w14:textId="77777777" w:rsidR="000672E7" w:rsidRPr="00F42C1F" w:rsidRDefault="000672E7" w:rsidP="000672E7">
      <w:r w:rsidRPr="00F42C1F">
        <w:t>Das Training des Denoising-Autoencoders erfolgte auf einer leistungsstarken Serverplattform mit einer NVIDIA A100 Grafikkarte, die speziell für rechenintensive Aufgaben wie das Training neuronaler Netzwerke ausgelegt ist. Als Softwaregrundlage wurde PyTorch in der Version 2.6.0 verwendet, das auf CUDA 12.6 basiert, um die GPU-Beschleunigung optimal zu nutzen.</w:t>
      </w:r>
    </w:p>
    <w:p w14:paraId="56A46381" w14:textId="77777777" w:rsidR="000672E7" w:rsidRPr="00F42C1F" w:rsidRDefault="000672E7" w:rsidP="000672E7"/>
    <w:p w14:paraId="7B8A4013" w14:textId="77777777" w:rsidR="000672E7" w:rsidRPr="00F42C1F" w:rsidRDefault="000672E7" w:rsidP="000672E7">
      <w:r w:rsidRPr="00F42C1F">
        <w:t>Während des Trainings wurden alle relevanten Messwerte und Fortschritte mit TensorBoard (Version 2.19.0) protokolliert. Dies ermöglichte eine übersichtliche Visualisierung von Kennzahlen wie Verlustwerten und Lernraten während des Trainings und erleichterte so die Überwachung und Optimierung des Modells.</w:t>
      </w:r>
    </w:p>
    <w:p w14:paraId="5F6A835C" w14:textId="2B82796A" w:rsidR="0008196A" w:rsidRPr="00F42C1F" w:rsidRDefault="00FD463B" w:rsidP="000672E7">
      <w:r w:rsidRPr="00F42C1F">
        <w:rPr>
          <w:noProof/>
        </w:rPr>
        <w:lastRenderedPageBreak/>
        <mc:AlternateContent>
          <mc:Choice Requires="wps">
            <w:drawing>
              <wp:anchor distT="0" distB="0" distL="114300" distR="114300" simplePos="0" relativeHeight="251662336" behindDoc="0" locked="0" layoutInCell="1" allowOverlap="1" wp14:anchorId="4778AD9A" wp14:editId="6D70B6C7">
                <wp:simplePos x="0" y="0"/>
                <wp:positionH relativeFrom="column">
                  <wp:posOffset>88900</wp:posOffset>
                </wp:positionH>
                <wp:positionV relativeFrom="paragraph">
                  <wp:posOffset>4899025</wp:posOffset>
                </wp:positionV>
                <wp:extent cx="5445125" cy="635"/>
                <wp:effectExtent l="0" t="0" r="0" b="0"/>
                <wp:wrapTopAndBottom/>
                <wp:docPr id="1959902592" name="Textfeld 1"/>
                <wp:cNvGraphicFramePr/>
                <a:graphic xmlns:a="http://schemas.openxmlformats.org/drawingml/2006/main">
                  <a:graphicData uri="http://schemas.microsoft.com/office/word/2010/wordprocessingShape">
                    <wps:wsp>
                      <wps:cNvSpPr txBox="1"/>
                      <wps:spPr>
                        <a:xfrm>
                          <a:off x="0" y="0"/>
                          <a:ext cx="5445125" cy="635"/>
                        </a:xfrm>
                        <a:prstGeom prst="rect">
                          <a:avLst/>
                        </a:prstGeom>
                        <a:solidFill>
                          <a:prstClr val="white"/>
                        </a:solidFill>
                        <a:ln>
                          <a:noFill/>
                        </a:ln>
                      </wps:spPr>
                      <wps:txbx>
                        <w:txbxContent>
                          <w:p w14:paraId="4F3125C3" w14:textId="19FEA231" w:rsidR="00FD463B" w:rsidRPr="00F42C1F" w:rsidRDefault="00FD463B" w:rsidP="00FD463B">
                            <w:pPr>
                              <w:pStyle w:val="Beschriftung"/>
                              <w:rPr>
                                <w:sz w:val="19"/>
                              </w:rPr>
                            </w:pPr>
                            <w:bookmarkStart w:id="54" w:name="_Toc200203990"/>
                            <w:r w:rsidRPr="00F42C1F">
                              <w:t xml:space="preserve">Abbildung </w:t>
                            </w:r>
                            <w:r w:rsidRPr="00F42C1F">
                              <w:fldChar w:fldCharType="begin"/>
                            </w:r>
                            <w:r w:rsidRPr="00F42C1F">
                              <w:instrText xml:space="preserve"> SEQ Abbildung \* ARABIC </w:instrText>
                            </w:r>
                            <w:r w:rsidRPr="00F42C1F">
                              <w:fldChar w:fldCharType="separate"/>
                            </w:r>
                            <w:r w:rsidR="004B1E74">
                              <w:rPr>
                                <w:noProof/>
                              </w:rPr>
                              <w:t>5</w:t>
                            </w:r>
                            <w:r w:rsidRPr="00F42C1F">
                              <w:fldChar w:fldCharType="end"/>
                            </w:r>
                            <w:r w:rsidRPr="00F42C1F">
                              <w:t>: Verlauf des Training- und Validierungsverlusts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8AD9A" id="_x0000_s1028" type="#_x0000_t202" style="position:absolute;margin-left:7pt;margin-top:385.75pt;width:428.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ql4GgIAAD8EAAAOAAAAZHJzL2Uyb0RvYy54bWysU8Fu2zAMvQ/YPwi6L06yph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NzeL2XzBmaTY7cdF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" stroked="f">
                <v:textbox style="mso-fit-shape-to-text:t" inset="0,0,0,0">
                  <w:txbxContent>
                    <w:p w14:paraId="4F3125C3" w14:textId="19FEA231" w:rsidR="00FD463B" w:rsidRPr="00F42C1F" w:rsidRDefault="00FD463B" w:rsidP="00FD463B">
                      <w:pPr>
                        <w:pStyle w:val="Beschriftung"/>
                        <w:rPr>
                          <w:sz w:val="19"/>
                        </w:rPr>
                      </w:pPr>
                      <w:bookmarkStart w:id="55" w:name="_Toc200203990"/>
                      <w:r w:rsidRPr="00F42C1F">
                        <w:t xml:space="preserve">Abbildung </w:t>
                      </w:r>
                      <w:r w:rsidRPr="00F42C1F">
                        <w:fldChar w:fldCharType="begin"/>
                      </w:r>
                      <w:r w:rsidRPr="00F42C1F">
                        <w:instrText xml:space="preserve"> SEQ Abbildung \* ARABIC </w:instrText>
                      </w:r>
                      <w:r w:rsidRPr="00F42C1F">
                        <w:fldChar w:fldCharType="separate"/>
                      </w:r>
                      <w:r w:rsidR="004B1E74">
                        <w:rPr>
                          <w:noProof/>
                        </w:rPr>
                        <w:t>5</w:t>
                      </w:r>
                      <w:r w:rsidRPr="00F42C1F">
                        <w:fldChar w:fldCharType="end"/>
                      </w:r>
                      <w:r w:rsidRPr="00F42C1F">
                        <w:t>: Verlauf des Training- und Validierungsverlusts</w:t>
                      </w:r>
                      <w:bookmarkEnd w:id="55"/>
                    </w:p>
                  </w:txbxContent>
                </v:textbox>
                <w10:wrap type="topAndBottom"/>
              </v:shape>
            </w:pict>
          </mc:Fallback>
        </mc:AlternateContent>
      </w:r>
      <w:r w:rsidR="0008196A" w:rsidRPr="00F42C1F">
        <w:rPr>
          <w:noProof/>
        </w:rPr>
        <w:drawing>
          <wp:anchor distT="0" distB="0" distL="114300" distR="114300" simplePos="0" relativeHeight="251660288" behindDoc="0" locked="0" layoutInCell="1" allowOverlap="1" wp14:anchorId="007AFD46" wp14:editId="24BA1D76">
            <wp:simplePos x="0" y="0"/>
            <wp:positionH relativeFrom="page">
              <wp:posOffset>1000125</wp:posOffset>
            </wp:positionH>
            <wp:positionV relativeFrom="paragraph">
              <wp:posOffset>174625</wp:posOffset>
            </wp:positionV>
            <wp:extent cx="5445125" cy="4667250"/>
            <wp:effectExtent l="0" t="0" r="3175" b="0"/>
            <wp:wrapTopAndBottom/>
            <wp:docPr id="3403284" name="Grafik 6" descr="Ein Bild, das Text, Diagramm,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284" name="Grafik 6" descr="Ein Bild, das Text, Diagramm, Reihe, Screenshot enthält.&#10;&#10;KI-generierte Inhalte können fehlerhaft se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5125" cy="4667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0D80B" w14:textId="390F4782" w:rsidR="0008196A" w:rsidRPr="00F42C1F" w:rsidRDefault="0008196A" w:rsidP="000672E7">
      <w:r w:rsidRPr="00F42C1F">
        <w:t>Die Abbildung zeigt den Verlauf des Trainings- und Validierungsverlusts über die Trainingsschritte hinweg. Beide Kurven basieren auf Werten, die während des Trainingsprozesses mithilfe von TensorBoard aufgezeichnet wurden. Ein niedrigerer Verlustwert deutet auf eine bessere Modellleistung hin, da der Unterschied zwischen dem vorhergesagten und dem tatsächlichen Bild geringer ist. Idealerweise nähern sich beide Kurven mit fortschreitendem Training einem stabilen, niedrigen Wert an. Obwohl der Trainingsverlust am Ende sich weiter verbessert, wurde das Training wegen dem stagnierten Validierungsverlusts gestoppt.</w:t>
      </w:r>
    </w:p>
    <w:p w14:paraId="01C90E8B" w14:textId="77777777" w:rsidR="000672E7" w:rsidRPr="00F42C1F" w:rsidRDefault="000672E7" w:rsidP="000672E7"/>
    <w:p w14:paraId="205DD6A4" w14:textId="17853EB0" w:rsidR="00592FE9" w:rsidRPr="00F42C1F" w:rsidRDefault="000672E7" w:rsidP="000672E7">
      <w:r w:rsidRPr="00F42C1F">
        <w:t>Für Leserinnen und Leser, die das Modell selbst trainieren oder anpassen möchten, sind im zugehörigen GitHub-Repository</w:t>
      </w:r>
      <w:sdt>
        <w:sdtPr>
          <w:id w:val="1651482599"/>
          <w:citation/>
        </w:sdtPr>
        <w:sdtContent>
          <w:r w:rsidR="006D3E99">
            <w:fldChar w:fldCharType="begin"/>
          </w:r>
          <w:r w:rsidR="005B2D7D">
            <w:instrText xml:space="preserve">CITATION Pas25 \l 2055 </w:instrText>
          </w:r>
          <w:r w:rsidR="006D3E99">
            <w:fldChar w:fldCharType="separate"/>
          </w:r>
          <w:r w:rsidR="007A5CC1">
            <w:rPr>
              <w:noProof/>
            </w:rPr>
            <w:t xml:space="preserve"> </w:t>
          </w:r>
          <w:r w:rsidR="007A5CC1" w:rsidRPr="007A5CC1">
            <w:rPr>
              <w:noProof/>
            </w:rPr>
            <w:t>[12]</w:t>
          </w:r>
          <w:r w:rsidR="006D3E99">
            <w:fldChar w:fldCharType="end"/>
          </w:r>
        </w:sdtContent>
      </w:sdt>
      <w:r w:rsidRPr="00F42C1F">
        <w:t xml:space="preserve"> detaillierte Anleitungen zur Installation und Einrichtung der benötigten Softwarekomponenten im README-Dokument enthalten.</w:t>
      </w:r>
    </w:p>
    <w:p w14:paraId="127F350D" w14:textId="77777777" w:rsidR="00592FE9" w:rsidRPr="00F42C1F" w:rsidRDefault="00592FE9" w:rsidP="00592FE9">
      <w:pPr>
        <w:pStyle w:val="berschrift2"/>
      </w:pPr>
      <w:bookmarkStart w:id="56" w:name="_Toc200205558"/>
      <w:r w:rsidRPr="00F42C1F">
        <w:t>Grafische Anwendung</w:t>
      </w:r>
      <w:bookmarkEnd w:id="56"/>
    </w:p>
    <w:p w14:paraId="37A78B29" w14:textId="7FCF419A" w:rsidR="00592FE9" w:rsidRPr="00F42C1F" w:rsidRDefault="00592FE9" w:rsidP="00592FE9">
      <w:r w:rsidRPr="00F42C1F">
        <w:t>Im Rahmen dieser Arbeit wurde eine grafische Benutzeroberfläche (GUI) entwickelt, die es ermöglicht, beliebig grosse verrauschte Bilder einzulesen, automatisch zu entrauschen und die Resultate direkt vergleichend anzuzeigen. Hierbei wird das Bild in passende Teilstücke (Patches) zerlegt, welche einzeln durch das trainierte neuronale Modell zum Denoising verarbeitet werden. Anschliessend werden die einzelnen Teile wieder zusammengesetzt, um das vollständige entrauschte Bild zu erhalten. Diese Vorgehensweise ermöglicht die Verarbeitung von Bildern beliebiger Grösse, ohne die Beschränkungen der Netzwerkarchitektur bezüglich der Eingabegrösse.</w:t>
      </w:r>
    </w:p>
    <w:p w14:paraId="31927F88" w14:textId="77777777" w:rsidR="00592FE9" w:rsidRPr="00F42C1F" w:rsidRDefault="00592FE9" w:rsidP="00592FE9"/>
    <w:p w14:paraId="5DDD1760" w14:textId="696E4628" w:rsidR="00592FE9" w:rsidRPr="00F42C1F" w:rsidRDefault="00592FE9" w:rsidP="00592FE9">
      <w:r w:rsidRPr="00F42C1F">
        <w:lastRenderedPageBreak/>
        <w:t>Die GUI zeigt jeweils entweder das originale verrauschte Bild oder das entrauschte Bild im Vollbildmodus an. Mit beliebigen Tastendrücken kann zwischen diesen beiden Darstellungen umgeschaltet werden. Zusätzlich stehen Zoom- und Verschiebefunktionen zur Verfügung, um Details an beliebiger Bildstelle genau zu betrachten.</w:t>
      </w:r>
    </w:p>
    <w:p w14:paraId="177DF703" w14:textId="77777777" w:rsidR="00592FE9" w:rsidRPr="00F42C1F" w:rsidRDefault="00592FE9" w:rsidP="00592FE9"/>
    <w:p w14:paraId="01601524" w14:textId="6E979ED4" w:rsidR="00592FE9" w:rsidRPr="00F42C1F" w:rsidRDefault="00592FE9" w:rsidP="00592FE9">
      <w:r w:rsidRPr="00F42C1F">
        <w:t>Um die visuelle Qualitätsverbesserung</w:t>
      </w:r>
      <w:r w:rsidR="0008681A">
        <w:t xml:space="preserve"> in der Grafischen Anwendung</w:t>
      </w:r>
      <w:r w:rsidRPr="00F42C1F">
        <w:t xml:space="preserve"> objektiv zu messen, wird neben der subjektiven Betrachtung die BRISQUE-Metrik eingesetzt. BRISQUE (Blind/Referenceless Image Spatial Quality Evaluator) ist ein referenzfreies Bildqualitätsmass, das ohne Vergleich zum Originalbild die wahrgenommene Bildqualität quantifiziert. Durch die Berechnung von BRISQUE-Werten für das verrauschte und das entrauschte Bild kann die Verbesserung der Bildqualität numerisch erfasst und dem Nutzer angezeigt werden. Ein niedrigerer BRISQUE-Wert entspricht dabei einer besseren Bildqualität.</w:t>
      </w:r>
    </w:p>
    <w:p w14:paraId="39855F7D" w14:textId="1DF1700F" w:rsidR="00694C66" w:rsidRDefault="00592FE9" w:rsidP="00592FE9">
      <w:r w:rsidRPr="00F42C1F">
        <w:t xml:space="preserve">Darüber hinaus bietet die Anwendung die Möglichkeit, das entrauschte Bild auf Knopfdruck </w:t>
      </w:r>
      <w:r w:rsidR="00933460">
        <w:t xml:space="preserve">im </w:t>
      </w:r>
      <w:r w:rsidRPr="00F42C1F">
        <w:t>Datei-Explorer zu speichern.</w:t>
      </w:r>
      <w:bookmarkStart w:id="57" w:name="_Toc193462317"/>
    </w:p>
    <w:p w14:paraId="5A00B62B" w14:textId="1EF0CED5" w:rsidR="00AE5EA7" w:rsidRDefault="00AE5EA7">
      <w:pPr>
        <w:spacing w:line="240" w:lineRule="auto"/>
      </w:pPr>
      <w:r>
        <w:br w:type="page"/>
      </w:r>
    </w:p>
    <w:p w14:paraId="5FA6F957" w14:textId="77777777" w:rsidR="00AE5EA7" w:rsidRDefault="00AE5EA7" w:rsidP="00AE5EA7">
      <w:pPr>
        <w:pStyle w:val="berschrift1"/>
      </w:pPr>
      <w:bookmarkStart w:id="58" w:name="_Toc200205559"/>
      <w:r w:rsidRPr="00F42C1F">
        <w:lastRenderedPageBreak/>
        <w:t>Resultate</w:t>
      </w:r>
      <w:bookmarkEnd w:id="58"/>
    </w:p>
    <w:p w14:paraId="7E82693F" w14:textId="5CCADF94" w:rsidR="00AE5EA7" w:rsidRPr="00AE5EA7" w:rsidRDefault="00AE5EA7" w:rsidP="00AE5EA7">
      <w:r w:rsidRPr="00AE5EA7">
        <w:t>Zur Bewertung der Leistungsfähigkeit des trainierten neuronalen Netzwerks wurde ein separater Testdatensatz verwendet, der während des Trainingsprozesses nicht gesehen wurde. Ziel war es, die Bildqualität der vom Denoiser erzeugten Bilder sowohl quantitativ als auch visuell mit den ursprünglichen verrauschten Eingabebildern zu vergleichen.</w:t>
      </w:r>
    </w:p>
    <w:p w14:paraId="366A95BE" w14:textId="01AD479A" w:rsidR="00F127A5" w:rsidRPr="00F42C1F" w:rsidRDefault="00AE5EA7" w:rsidP="00F127A5">
      <w:pPr>
        <w:pStyle w:val="berschrift2"/>
      </w:pPr>
      <w:bookmarkStart w:id="59" w:name="_Toc200205560"/>
      <w:r>
        <w:t>Bewertungsmethoden</w:t>
      </w:r>
      <w:bookmarkEnd w:id="59"/>
    </w:p>
    <w:p w14:paraId="24486BAF" w14:textId="608EDD95" w:rsidR="00F127A5" w:rsidRPr="00F42C1F" w:rsidRDefault="00F127A5" w:rsidP="00F127A5">
      <w:r w:rsidRPr="00F42C1F">
        <w:t>Zur objektiven Bewertung der Leistungsfähigkeit des entwickelten Entrauschungsmodells wurde ein automatisiertes Testskript implementiert, welches das trainierte Modell auf dem gesamten Testdatensatz ausführt und Qualitätsmetriken berechnet. Das Skript lädt dazu alle Testbilder mit ihrem zugehörigen sauberen Referenzbild, führt eine Inferenz mit dem ONNX-Modell durch und wertet die Ergebnisse aus.</w:t>
      </w:r>
    </w:p>
    <w:p w14:paraId="0957F15E" w14:textId="77777777" w:rsidR="00F127A5" w:rsidRPr="00F42C1F" w:rsidRDefault="00F127A5" w:rsidP="00F127A5"/>
    <w:p w14:paraId="0DD35FFE" w14:textId="4C390B9D" w:rsidR="00F127A5" w:rsidRPr="00F42C1F" w:rsidRDefault="00AE5EA7" w:rsidP="00F127A5">
      <w:r w:rsidRPr="00AE5EA7">
        <w:t>Die Qualität der Bildrekonstruktion wurde anhand zweier gängiger Metriken beurteilt:</w:t>
      </w:r>
    </w:p>
    <w:p w14:paraId="391E1613" w14:textId="28F7E628" w:rsidR="00F127A5" w:rsidRPr="00F42C1F" w:rsidRDefault="00F127A5" w:rsidP="00F127A5">
      <w:pPr>
        <w:numPr>
          <w:ilvl w:val="0"/>
          <w:numId w:val="56"/>
        </w:numPr>
      </w:pPr>
      <w:r w:rsidRPr="00F42C1F">
        <w:t xml:space="preserve">L1-Loss (Mean Absolute Error): Diese Metrik misst die durchschnittliche absolute Differenz zwischen den Pixelwerten des verrauschten bzw. entrauschten Bildes und des sauberen Referenzbildes. Ein niedrigerer Wert entspricht einer höheren Genauigkeit und besseren </w:t>
      </w:r>
      <w:r w:rsidR="00DA7485">
        <w:t>Denoising</w:t>
      </w:r>
      <w:r w:rsidRPr="00F42C1F">
        <w:t>.</w:t>
      </w:r>
    </w:p>
    <w:p w14:paraId="52419BE9" w14:textId="2E813001" w:rsidR="00F127A5" w:rsidRDefault="00F127A5" w:rsidP="00F127A5">
      <w:pPr>
        <w:numPr>
          <w:ilvl w:val="0"/>
          <w:numId w:val="56"/>
        </w:numPr>
      </w:pPr>
      <w:r w:rsidRPr="00F42C1F">
        <w:t xml:space="preserve">SSIM (Structural Similarity Index Measure): </w:t>
      </w:r>
      <w:r w:rsidR="001376E7" w:rsidRPr="001376E7">
        <w:t xml:space="preserve">Diese Metrik bewertet, wie ähnlich zwei Bilder in Bezug auf Struktur, Helligkeit und Kontrast sind. Der SSIM-Wert liegt zwischen 0 und 1, wobei 1 perfekte Übereinstimmung bedeutet. Im Gegensatz zu einfachen </w:t>
      </w:r>
      <w:r w:rsidR="001376E7">
        <w:t>Metriken</w:t>
      </w:r>
      <w:r w:rsidR="001376E7" w:rsidRPr="001376E7">
        <w:t xml:space="preserve"> wie dem L1</w:t>
      </w:r>
      <w:r w:rsidR="005B05B8">
        <w:t>-</w:t>
      </w:r>
      <w:r w:rsidR="001376E7" w:rsidRPr="001376E7">
        <w:t>Loss berücksichtigt SSIM auch die wahrgenommene visuelle Qualität und Struktur im Bild.</w:t>
      </w:r>
    </w:p>
    <w:p w14:paraId="2E45E29B" w14:textId="77777777" w:rsidR="00EB66BE" w:rsidRDefault="00EB66BE" w:rsidP="00EB66BE">
      <w:pPr>
        <w:pStyle w:val="berschrift2"/>
      </w:pPr>
      <w:bookmarkStart w:id="60" w:name="_Toc200205561"/>
      <w:r>
        <w:t>Visuelle Ergebnisse</w:t>
      </w:r>
      <w:bookmarkEnd w:id="60"/>
    </w:p>
    <w:p w14:paraId="4A1320E3" w14:textId="77777777" w:rsidR="00EB66BE" w:rsidRDefault="00EB66BE" w:rsidP="00EB66BE">
      <w:r w:rsidRPr="00805850">
        <w:t>Zusätzlich zur numerischen Auswertung wurden Beispielbilder visuell verglichen. Dabei wurden pro Szene jeweils das verrauschte Eingabebild, das vom Modell bearbeitete Bild sowie das Ground-Truth-Bild gegenübergestellt.</w:t>
      </w:r>
      <w:r>
        <w:t xml:space="preserve"> </w:t>
      </w:r>
      <w:r w:rsidRPr="00F42C1F">
        <w:t>Zudem werden die Ergebnisse tabellarisch in einer CSV-Datei gespeichert, um eine spätere Analyse zu erleichtern.</w:t>
      </w:r>
      <w:r>
        <w:t xml:space="preserve"> </w:t>
      </w:r>
    </w:p>
    <w:p w14:paraId="5AE1705E" w14:textId="77777777" w:rsidR="00EB66BE" w:rsidRDefault="00EB66BE" w:rsidP="00EB66BE">
      <w:r w:rsidRPr="00531B13">
        <w:t>Diese visuellen Beispiele bestätigen den quantitativen Eindruck: Das Modell kann das Rauschen deutlich reduzieren und gleichzeitig wichtige Bilddetails erhalten.</w:t>
      </w:r>
      <w:r>
        <w:rPr>
          <w:noProof/>
        </w:rPr>
        <mc:AlternateContent>
          <mc:Choice Requires="wps">
            <w:drawing>
              <wp:anchor distT="0" distB="0" distL="114300" distR="114300" simplePos="0" relativeHeight="251675648" behindDoc="0" locked="0" layoutInCell="1" allowOverlap="1" wp14:anchorId="4E295E74" wp14:editId="24195D69">
                <wp:simplePos x="0" y="0"/>
                <wp:positionH relativeFrom="column">
                  <wp:posOffset>0</wp:posOffset>
                </wp:positionH>
                <wp:positionV relativeFrom="paragraph">
                  <wp:posOffset>3197225</wp:posOffset>
                </wp:positionV>
                <wp:extent cx="6011545" cy="635"/>
                <wp:effectExtent l="0" t="0" r="0" b="0"/>
                <wp:wrapTopAndBottom/>
                <wp:docPr id="1213063784" name="Textfeld 1"/>
                <wp:cNvGraphicFramePr/>
                <a:graphic xmlns:a="http://schemas.openxmlformats.org/drawingml/2006/main">
                  <a:graphicData uri="http://schemas.microsoft.com/office/word/2010/wordprocessingShape">
                    <wps:wsp>
                      <wps:cNvSpPr txBox="1"/>
                      <wps:spPr>
                        <a:xfrm>
                          <a:off x="0" y="0"/>
                          <a:ext cx="6011545" cy="635"/>
                        </a:xfrm>
                        <a:prstGeom prst="rect">
                          <a:avLst/>
                        </a:prstGeom>
                        <a:solidFill>
                          <a:prstClr val="white"/>
                        </a:solidFill>
                        <a:ln>
                          <a:noFill/>
                        </a:ln>
                      </wps:spPr>
                      <wps:txbx>
                        <w:txbxContent>
                          <w:p w14:paraId="5FFAA983" w14:textId="36B29F76" w:rsidR="00EB66BE" w:rsidRPr="009702B0" w:rsidRDefault="00EB66BE" w:rsidP="00EB66BE">
                            <w:pPr>
                              <w:pStyle w:val="Beschriftung"/>
                              <w:rPr>
                                <w:sz w:val="19"/>
                              </w:rPr>
                            </w:pPr>
                            <w:bookmarkStart w:id="61" w:name="_Toc200203991"/>
                            <w:r>
                              <w:t xml:space="preserve">Abbildung </w:t>
                            </w:r>
                            <w:r>
                              <w:fldChar w:fldCharType="begin"/>
                            </w:r>
                            <w:r>
                              <w:instrText xml:space="preserve"> SEQ Abbildung \* ARABIC </w:instrText>
                            </w:r>
                            <w:r>
                              <w:fldChar w:fldCharType="separate"/>
                            </w:r>
                            <w:r w:rsidR="004B1E74">
                              <w:rPr>
                                <w:noProof/>
                              </w:rPr>
                              <w:t>6</w:t>
                            </w:r>
                            <w:r>
                              <w:fldChar w:fldCharType="end"/>
                            </w:r>
                            <w:r>
                              <w:t>: Visueller Unterschied zwischen Verrauscht, Entrauscht und Referenz</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95E74" id="_x0000_s1029" type="#_x0000_t202" style="position:absolute;margin-left:0;margin-top:251.75pt;width:473.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yyGgIAAD8EAAAOAAAAZHJzL2Uyb0RvYy54bWysU8Fu2zAMvQ/YPwi6L07apR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" stroked="f">
                <v:textbox style="mso-fit-shape-to-text:t" inset="0,0,0,0">
                  <w:txbxContent>
                    <w:p w14:paraId="5FFAA983" w14:textId="36B29F76" w:rsidR="00EB66BE" w:rsidRPr="009702B0" w:rsidRDefault="00EB66BE" w:rsidP="00EB66BE">
                      <w:pPr>
                        <w:pStyle w:val="Beschriftung"/>
                        <w:rPr>
                          <w:sz w:val="19"/>
                        </w:rPr>
                      </w:pPr>
                      <w:bookmarkStart w:id="62" w:name="_Toc200203991"/>
                      <w:r>
                        <w:t xml:space="preserve">Abbildung </w:t>
                      </w:r>
                      <w:r>
                        <w:fldChar w:fldCharType="begin"/>
                      </w:r>
                      <w:r>
                        <w:instrText xml:space="preserve"> SEQ Abbildung \* ARABIC </w:instrText>
                      </w:r>
                      <w:r>
                        <w:fldChar w:fldCharType="separate"/>
                      </w:r>
                      <w:r w:rsidR="004B1E74">
                        <w:rPr>
                          <w:noProof/>
                        </w:rPr>
                        <w:t>6</w:t>
                      </w:r>
                      <w:r>
                        <w:fldChar w:fldCharType="end"/>
                      </w:r>
                      <w:r>
                        <w:t>: Visueller Unterschied zwischen Verrauscht, Entrauscht und Referenz</w:t>
                      </w:r>
                      <w:bookmarkEnd w:id="62"/>
                    </w:p>
                  </w:txbxContent>
                </v:textbox>
                <w10:wrap type="topAndBottom"/>
              </v:shape>
            </w:pict>
          </mc:Fallback>
        </mc:AlternateContent>
      </w:r>
      <w:r w:rsidRPr="00B92679">
        <w:rPr>
          <w:noProof/>
        </w:rPr>
        <w:drawing>
          <wp:anchor distT="0" distB="0" distL="114300" distR="114300" simplePos="0" relativeHeight="251674624" behindDoc="0" locked="0" layoutInCell="1" allowOverlap="1" wp14:anchorId="7C2153BE" wp14:editId="25968E9F">
            <wp:simplePos x="0" y="0"/>
            <wp:positionH relativeFrom="margin">
              <wp:align>left</wp:align>
            </wp:positionH>
            <wp:positionV relativeFrom="paragraph">
              <wp:posOffset>133985</wp:posOffset>
            </wp:positionV>
            <wp:extent cx="6011545" cy="3006090"/>
            <wp:effectExtent l="0" t="0" r="8255" b="3810"/>
            <wp:wrapTopAndBottom/>
            <wp:docPr id="1090883340" name="Grafik 6" descr="Ein Bild, das Kunst, Shōji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83340" name="Grafik 6" descr="Ein Bild, das Kunst, Shōji enthält.&#10;&#10;KI-generierte Inhalte können fehlerhaft se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1545" cy="3006090"/>
                    </a:xfrm>
                    <a:prstGeom prst="rect">
                      <a:avLst/>
                    </a:prstGeom>
                    <a:noFill/>
                    <a:ln>
                      <a:noFill/>
                    </a:ln>
                  </pic:spPr>
                </pic:pic>
              </a:graphicData>
            </a:graphic>
          </wp:anchor>
        </w:drawing>
      </w:r>
    </w:p>
    <w:p w14:paraId="15A0A011" w14:textId="77777777" w:rsidR="00EB66BE" w:rsidRPr="00B92679" w:rsidRDefault="00EB66BE" w:rsidP="00EB66BE"/>
    <w:p w14:paraId="3A071EA6" w14:textId="2D0A3FF4" w:rsidR="00F127A5" w:rsidRDefault="00B92679" w:rsidP="00B92679">
      <w:pPr>
        <w:pStyle w:val="berschrift2"/>
      </w:pPr>
      <w:bookmarkStart w:id="63" w:name="_Toc200205562"/>
      <w:r>
        <w:t>Quantitative Ergebnisse</w:t>
      </w:r>
      <w:bookmarkEnd w:id="63"/>
    </w:p>
    <w:p w14:paraId="3F1B47D7" w14:textId="40D36836" w:rsidR="00B92679" w:rsidRDefault="00B92679" w:rsidP="00B92679">
      <w:r w:rsidRPr="00B92679">
        <w:t>Die Ergebnisse zeigen, dass das trainierte Modell eine deutliche Verbesserung der Bildqualität erzielt hat. Die folgenden Durchschnittswerte wurden auf dem Testdatensatz gemessen:</w:t>
      </w:r>
    </w:p>
    <w:p w14:paraId="1CFD096E" w14:textId="77777777" w:rsidR="00B92679" w:rsidRDefault="00B92679" w:rsidP="00B92679"/>
    <w:tbl>
      <w:tblPr>
        <w:tblW w:w="928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3459"/>
        <w:gridCol w:w="2725"/>
        <w:gridCol w:w="3099"/>
      </w:tblGrid>
      <w:tr w:rsidR="00B92679" w:rsidRPr="00951C7B" w14:paraId="41BB0988" w14:textId="77777777" w:rsidTr="00405D3A">
        <w:trPr>
          <w:trHeight w:val="249"/>
        </w:trPr>
        <w:tc>
          <w:tcPr>
            <w:tcW w:w="3459" w:type="dxa"/>
            <w:tcBorders>
              <w:top w:val="nil"/>
              <w:left w:val="nil"/>
              <w:bottom w:val="nil"/>
              <w:right w:val="nil"/>
            </w:tcBorders>
            <w:shd w:val="clear" w:color="auto" w:fill="A6A6A6"/>
          </w:tcPr>
          <w:p w14:paraId="1A5A8DBC" w14:textId="115F6B13" w:rsidR="00B92679" w:rsidRPr="00951C7B" w:rsidRDefault="00B92679" w:rsidP="00BD6BF2">
            <w:pPr>
              <w:rPr>
                <w:b/>
              </w:rPr>
            </w:pPr>
            <w:r>
              <w:rPr>
                <w:b/>
              </w:rPr>
              <w:t>Metrik</w:t>
            </w:r>
          </w:p>
        </w:tc>
        <w:tc>
          <w:tcPr>
            <w:tcW w:w="2725" w:type="dxa"/>
            <w:tcBorders>
              <w:top w:val="nil"/>
              <w:left w:val="nil"/>
              <w:bottom w:val="nil"/>
              <w:right w:val="nil"/>
            </w:tcBorders>
            <w:shd w:val="clear" w:color="auto" w:fill="A6A6A6"/>
          </w:tcPr>
          <w:p w14:paraId="1EFC255D" w14:textId="3CBAF5E2" w:rsidR="00B92679" w:rsidRPr="00951C7B" w:rsidRDefault="002F2F44" w:rsidP="00BD6BF2">
            <w:pPr>
              <w:rPr>
                <w:b/>
              </w:rPr>
            </w:pPr>
            <w:r>
              <w:rPr>
                <w:b/>
              </w:rPr>
              <w:t>Verrauscht</w:t>
            </w:r>
            <w:r w:rsidR="00B92679">
              <w:rPr>
                <w:b/>
              </w:rPr>
              <w:t xml:space="preserve"> (Eingabe)</w:t>
            </w:r>
          </w:p>
        </w:tc>
        <w:tc>
          <w:tcPr>
            <w:tcW w:w="3099" w:type="dxa"/>
            <w:tcBorders>
              <w:top w:val="nil"/>
              <w:left w:val="nil"/>
              <w:bottom w:val="nil"/>
              <w:right w:val="nil"/>
            </w:tcBorders>
            <w:shd w:val="clear" w:color="auto" w:fill="A6A6A6"/>
          </w:tcPr>
          <w:p w14:paraId="4A321FE0" w14:textId="0068CA95" w:rsidR="00B92679" w:rsidRPr="00951C7B" w:rsidRDefault="00B92679" w:rsidP="00BD6BF2">
            <w:pPr>
              <w:rPr>
                <w:b/>
              </w:rPr>
            </w:pPr>
            <w:r>
              <w:rPr>
                <w:b/>
              </w:rPr>
              <w:t>Denoised (Modell</w:t>
            </w:r>
            <w:r w:rsidR="00551AEF">
              <w:rPr>
                <w:b/>
              </w:rPr>
              <w:t>)</w:t>
            </w:r>
          </w:p>
        </w:tc>
      </w:tr>
      <w:tr w:rsidR="00B92679" w:rsidRPr="00951C7B" w14:paraId="334A36FC" w14:textId="77777777" w:rsidTr="00896CF4">
        <w:trPr>
          <w:trHeight w:val="312"/>
        </w:trPr>
        <w:tc>
          <w:tcPr>
            <w:tcW w:w="3459" w:type="dxa"/>
            <w:shd w:val="clear" w:color="auto" w:fill="E6E6E6"/>
          </w:tcPr>
          <w:p w14:paraId="3F698856" w14:textId="3F9FD33C" w:rsidR="00B92679" w:rsidRPr="00951C7B" w:rsidRDefault="00896CF4" w:rsidP="00B92679">
            <w:r w:rsidRPr="00405D3A">
              <w:t>Durchschnittlicher</w:t>
            </w:r>
            <w:r>
              <w:t xml:space="preserve"> L1-Loss</w:t>
            </w:r>
          </w:p>
        </w:tc>
        <w:tc>
          <w:tcPr>
            <w:tcW w:w="2725" w:type="dxa"/>
            <w:shd w:val="clear" w:color="auto" w:fill="E6E6E6"/>
          </w:tcPr>
          <w:p w14:paraId="4EA03497" w14:textId="7E8778A7" w:rsidR="00B92679" w:rsidRPr="00951C7B" w:rsidRDefault="00405D3A" w:rsidP="00B92679">
            <w:r>
              <w:t>0.064722</w:t>
            </w:r>
          </w:p>
        </w:tc>
        <w:tc>
          <w:tcPr>
            <w:tcW w:w="3099" w:type="dxa"/>
            <w:shd w:val="clear" w:color="auto" w:fill="E6E6E6"/>
          </w:tcPr>
          <w:p w14:paraId="730E6D87" w14:textId="388A793C" w:rsidR="00B92679" w:rsidRPr="00951C7B" w:rsidRDefault="00405D3A" w:rsidP="00B92679">
            <w:r>
              <w:t>0.019576</w:t>
            </w:r>
          </w:p>
        </w:tc>
      </w:tr>
      <w:tr w:rsidR="00B92679" w:rsidRPr="00951C7B" w14:paraId="22769EDC" w14:textId="77777777" w:rsidTr="00405D3A">
        <w:trPr>
          <w:trHeight w:val="249"/>
        </w:trPr>
        <w:tc>
          <w:tcPr>
            <w:tcW w:w="3459" w:type="dxa"/>
            <w:shd w:val="clear" w:color="auto" w:fill="E6E6E6"/>
          </w:tcPr>
          <w:p w14:paraId="412C2D3A" w14:textId="09E70C49" w:rsidR="00B92679" w:rsidRPr="00951C7B" w:rsidRDefault="00B92679" w:rsidP="00BD6BF2">
            <w:r w:rsidRPr="00B92679">
              <w:t>Durchschnittlicher SSIM</w:t>
            </w:r>
          </w:p>
        </w:tc>
        <w:tc>
          <w:tcPr>
            <w:tcW w:w="2725" w:type="dxa"/>
            <w:shd w:val="clear" w:color="auto" w:fill="E6E6E6"/>
          </w:tcPr>
          <w:p w14:paraId="56CFCF14" w14:textId="6F97F245" w:rsidR="00B92679" w:rsidRPr="00951C7B" w:rsidRDefault="00B92679" w:rsidP="00BD6BF2">
            <w:r>
              <w:t>0.405321</w:t>
            </w:r>
          </w:p>
        </w:tc>
        <w:tc>
          <w:tcPr>
            <w:tcW w:w="3099" w:type="dxa"/>
            <w:shd w:val="clear" w:color="auto" w:fill="E6E6E6"/>
          </w:tcPr>
          <w:p w14:paraId="7D481744" w14:textId="738C2F7D" w:rsidR="00B92679" w:rsidRPr="00951C7B" w:rsidRDefault="00B92679" w:rsidP="00E53F5B">
            <w:pPr>
              <w:keepNext/>
            </w:pPr>
            <w:r>
              <w:t>0.900885</w:t>
            </w:r>
          </w:p>
        </w:tc>
      </w:tr>
    </w:tbl>
    <w:p w14:paraId="01EC5180" w14:textId="573ADACA" w:rsidR="00531B13" w:rsidRDefault="00E53F5B" w:rsidP="00E53F5B">
      <w:pPr>
        <w:pStyle w:val="Beschriftung"/>
      </w:pPr>
      <w:bookmarkStart w:id="64" w:name="_Toc200203982"/>
      <w:r>
        <w:t xml:space="preserve">Tabelle </w:t>
      </w:r>
      <w:r w:rsidR="007A5CC1">
        <w:fldChar w:fldCharType="begin"/>
      </w:r>
      <w:r w:rsidR="007A5CC1">
        <w:instrText xml:space="preserve"> SEQ Tabelle \* ARABIC </w:instrText>
      </w:r>
      <w:r w:rsidR="007A5CC1">
        <w:fldChar w:fldCharType="separate"/>
      </w:r>
      <w:r w:rsidR="007A5CC1">
        <w:rPr>
          <w:noProof/>
        </w:rPr>
        <w:t>4</w:t>
      </w:r>
      <w:r w:rsidR="007A5CC1">
        <w:fldChar w:fldCharType="end"/>
      </w:r>
      <w:r>
        <w:t>: Verlustfunktion Verrauscht vs. Entrauscht</w:t>
      </w:r>
      <w:bookmarkEnd w:id="64"/>
    </w:p>
    <w:p w14:paraId="548BAEFE" w14:textId="799F5E65" w:rsidR="006E71E3" w:rsidRDefault="00531B13">
      <w:pPr>
        <w:spacing w:line="240" w:lineRule="auto"/>
      </w:pPr>
      <w:r w:rsidRPr="00531B13">
        <w:t xml:space="preserve">Diese Zahlen bedeuten konkret: Der durchschnittliche Unterschied zum idealen Bild konnte um etwa </w:t>
      </w:r>
      <w:r w:rsidRPr="00531B13">
        <w:rPr>
          <w:b/>
          <w:bCs/>
        </w:rPr>
        <w:t>70</w:t>
      </w:r>
      <w:r w:rsidRPr="00531B13">
        <w:rPr>
          <w:rFonts w:ascii="Arial" w:hAnsi="Arial" w:cs="Arial"/>
          <w:b/>
          <w:bCs/>
        </w:rPr>
        <w:t> </w:t>
      </w:r>
      <w:r w:rsidRPr="00531B13">
        <w:rPr>
          <w:b/>
          <w:bCs/>
        </w:rPr>
        <w:t>% verringert</w:t>
      </w:r>
      <w:r w:rsidRPr="00531B13">
        <w:t xml:space="preserve"> werden. Gleichzeitig stieg die strukturelle Ähnlichkeit der Bilder auf einen hohen Wert von über </w:t>
      </w:r>
      <w:r w:rsidRPr="00531B13">
        <w:rPr>
          <w:b/>
          <w:bCs/>
        </w:rPr>
        <w:t>0.90</w:t>
      </w:r>
      <w:r w:rsidRPr="00531B13">
        <w:t>, was auf eine sehr gute visuelle Übereinstimmung hinweist.</w:t>
      </w:r>
      <w:r w:rsidR="004513CB">
        <w:t xml:space="preserve"> </w:t>
      </w:r>
      <w:r w:rsidR="004513CB" w:rsidRPr="004513CB">
        <w:t>Verglichen mit den verrauschten Bildern entspricht dies einer Steigerung des SSIM-Werts um etwa 122</w:t>
      </w:r>
      <w:r w:rsidR="004513CB" w:rsidRPr="004513CB">
        <w:rPr>
          <w:rFonts w:ascii="Arial" w:hAnsi="Arial" w:cs="Arial"/>
        </w:rPr>
        <w:t> </w:t>
      </w:r>
      <w:r w:rsidR="004513CB" w:rsidRPr="004513CB">
        <w:t>%.</w:t>
      </w:r>
    </w:p>
    <w:p w14:paraId="2A85BD86" w14:textId="77777777" w:rsidR="00E22F66" w:rsidRDefault="00E22F66" w:rsidP="006E71E3"/>
    <w:p w14:paraId="1794A9BA" w14:textId="48524090" w:rsidR="00B92679" w:rsidRPr="002E51A8" w:rsidRDefault="00F9779F" w:rsidP="006E71E3">
      <w:pPr>
        <w:rPr>
          <w:rFonts w:ascii="Segoe UI Emoji" w:hAnsi="Segoe UI Emoji" w:cs="Segoe UI Emoji"/>
        </w:rPr>
      </w:pPr>
      <w:r>
        <w:t xml:space="preserve">Folglich </w:t>
      </w:r>
      <w:r w:rsidR="00E22F66">
        <w:t xml:space="preserve">auf der nächsten Seite </w:t>
      </w:r>
      <w:r>
        <w:t>die vollständigen Testresultate des gesamten Testdatensatzes.</w:t>
      </w:r>
      <w:r w:rsidR="00B92679">
        <w:br w:type="page"/>
      </w:r>
    </w:p>
    <w:p w14:paraId="67B6782F" w14:textId="606411D3" w:rsidR="00B92679" w:rsidRPr="00F42C1F" w:rsidRDefault="00B92679" w:rsidP="00F127A5">
      <w:pPr>
        <w:sectPr w:rsidR="00B92679" w:rsidRPr="00F42C1F" w:rsidSect="00A54C2F">
          <w:pgSz w:w="11906" w:h="16838" w:code="9"/>
          <w:pgMar w:top="1758" w:right="1004" w:bottom="680" w:left="1435" w:header="709" w:footer="510" w:gutter="0"/>
          <w:cols w:space="708"/>
          <w:docGrid w:linePitch="360"/>
        </w:sectPr>
      </w:pPr>
    </w:p>
    <w:p w14:paraId="4405DBED" w14:textId="77777777" w:rsidR="00325DB3" w:rsidRDefault="00393290" w:rsidP="00F127A5">
      <w:r>
        <w:rPr>
          <w:noProof/>
        </w:rPr>
        <w:lastRenderedPageBreak/>
        <mc:AlternateContent>
          <mc:Choice Requires="wps">
            <w:drawing>
              <wp:anchor distT="0" distB="0" distL="114300" distR="114300" simplePos="0" relativeHeight="251665408" behindDoc="0" locked="0" layoutInCell="1" allowOverlap="1" wp14:anchorId="198BF6F3" wp14:editId="2850CC93">
                <wp:simplePos x="0" y="0"/>
                <wp:positionH relativeFrom="margin">
                  <wp:align>left</wp:align>
                </wp:positionH>
                <wp:positionV relativeFrom="paragraph">
                  <wp:posOffset>4411681</wp:posOffset>
                </wp:positionV>
                <wp:extent cx="9573895" cy="635"/>
                <wp:effectExtent l="0" t="0" r="8255" b="0"/>
                <wp:wrapTopAndBottom/>
                <wp:docPr id="499418383" name="Textfeld 1"/>
                <wp:cNvGraphicFramePr/>
                <a:graphic xmlns:a="http://schemas.openxmlformats.org/drawingml/2006/main">
                  <a:graphicData uri="http://schemas.microsoft.com/office/word/2010/wordprocessingShape">
                    <wps:wsp>
                      <wps:cNvSpPr txBox="1"/>
                      <wps:spPr>
                        <a:xfrm>
                          <a:off x="0" y="0"/>
                          <a:ext cx="9573895" cy="635"/>
                        </a:xfrm>
                        <a:prstGeom prst="rect">
                          <a:avLst/>
                        </a:prstGeom>
                        <a:solidFill>
                          <a:prstClr val="white"/>
                        </a:solidFill>
                        <a:ln>
                          <a:noFill/>
                        </a:ln>
                      </wps:spPr>
                      <wps:txbx>
                        <w:txbxContent>
                          <w:p w14:paraId="50AAB47C" w14:textId="535A7648" w:rsidR="00393290" w:rsidRPr="0014482A" w:rsidRDefault="00393290" w:rsidP="00393290">
                            <w:pPr>
                              <w:pStyle w:val="Beschriftung"/>
                              <w:rPr>
                                <w:sz w:val="19"/>
                              </w:rPr>
                            </w:pPr>
                            <w:bookmarkStart w:id="65" w:name="_Toc200203992"/>
                            <w:r>
                              <w:t xml:space="preserve">Abbildung </w:t>
                            </w:r>
                            <w:r>
                              <w:fldChar w:fldCharType="begin"/>
                            </w:r>
                            <w:r>
                              <w:instrText xml:space="preserve"> SEQ Abbildung \* ARABIC </w:instrText>
                            </w:r>
                            <w:r>
                              <w:fldChar w:fldCharType="separate"/>
                            </w:r>
                            <w:r w:rsidR="004B1E74">
                              <w:rPr>
                                <w:noProof/>
                              </w:rPr>
                              <w:t>7</w:t>
                            </w:r>
                            <w:r>
                              <w:fldChar w:fldCharType="end"/>
                            </w:r>
                            <w:r>
                              <w:t>: Qualitätsmetriken auf dem Testdatensatz</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BF6F3" id="_x0000_s1030" type="#_x0000_t202" style="position:absolute;margin-left:0;margin-top:347.4pt;width:753.85pt;height:.05pt;z-index:251665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" stroked="f">
                <v:textbox style="mso-fit-shape-to-text:t" inset="0,0,0,0">
                  <w:txbxContent>
                    <w:p w14:paraId="50AAB47C" w14:textId="535A7648" w:rsidR="00393290" w:rsidRPr="0014482A" w:rsidRDefault="00393290" w:rsidP="00393290">
                      <w:pPr>
                        <w:pStyle w:val="Beschriftung"/>
                        <w:rPr>
                          <w:sz w:val="19"/>
                        </w:rPr>
                      </w:pPr>
                      <w:bookmarkStart w:id="66" w:name="_Toc200203992"/>
                      <w:r>
                        <w:t xml:space="preserve">Abbildung </w:t>
                      </w:r>
                      <w:r>
                        <w:fldChar w:fldCharType="begin"/>
                      </w:r>
                      <w:r>
                        <w:instrText xml:space="preserve"> SEQ Abbildung \* ARABIC </w:instrText>
                      </w:r>
                      <w:r>
                        <w:fldChar w:fldCharType="separate"/>
                      </w:r>
                      <w:r w:rsidR="004B1E74">
                        <w:rPr>
                          <w:noProof/>
                        </w:rPr>
                        <w:t>7</w:t>
                      </w:r>
                      <w:r>
                        <w:fldChar w:fldCharType="end"/>
                      </w:r>
                      <w:r>
                        <w:t>: Qualitätsmetriken auf dem Testdatensatz</w:t>
                      </w:r>
                      <w:bookmarkEnd w:id="66"/>
                    </w:p>
                  </w:txbxContent>
                </v:textbox>
                <w10:wrap type="topAndBottom" anchorx="margin"/>
              </v:shape>
            </w:pict>
          </mc:Fallback>
        </mc:AlternateContent>
      </w:r>
      <w:r w:rsidRPr="007A0A67">
        <w:rPr>
          <w:noProof/>
        </w:rPr>
        <w:drawing>
          <wp:anchor distT="0" distB="0" distL="114300" distR="114300" simplePos="0" relativeHeight="251663360" behindDoc="0" locked="0" layoutInCell="1" allowOverlap="1" wp14:anchorId="233A3F09" wp14:editId="60EB96BE">
            <wp:simplePos x="0" y="0"/>
            <wp:positionH relativeFrom="margin">
              <wp:posOffset>-635</wp:posOffset>
            </wp:positionH>
            <wp:positionV relativeFrom="paragraph">
              <wp:posOffset>563</wp:posOffset>
            </wp:positionV>
            <wp:extent cx="9572625" cy="4588510"/>
            <wp:effectExtent l="0" t="0" r="9525" b="2540"/>
            <wp:wrapTopAndBottom/>
            <wp:docPr id="1844296416" name="Grafik 8"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96416" name="Grafik 8" descr="Ein Bild, das Text, Screenshot, Diagramm, Schrift enthält.&#10;&#10;KI-generierte Inhalte können fehlerhaft sein."/>
                    <pic:cNvPicPr>
                      <a:picLocks noChangeAspect="1" noChangeArrowheads="1"/>
                    </pic:cNvPicPr>
                  </pic:nvPicPr>
                  <pic:blipFill rotWithShape="1">
                    <a:blip r:embed="rId22">
                      <a:extLst>
                        <a:ext uri="{28A0092B-C50C-407E-A947-70E740481C1C}">
                          <a14:useLocalDpi xmlns:a14="http://schemas.microsoft.com/office/drawing/2010/main" val="0"/>
                        </a:ext>
                      </a:extLst>
                    </a:blip>
                    <a:srcRect t="1984" b="2147"/>
                    <a:stretch>
                      <a:fillRect/>
                    </a:stretch>
                  </pic:blipFill>
                  <pic:spPr bwMode="auto">
                    <a:xfrm>
                      <a:off x="0" y="0"/>
                      <a:ext cx="9572625" cy="4588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060E" w:rsidRPr="00F42C1F">
        <w:t xml:space="preserve">Dieser Plot zeigt anschaulich die Verbesserung durch das Modell: Die roten und orangen Kurven repräsentieren die Werte vor dem Denoising (verrauschtes Bild), während die grünen und blauen Kurven die Werte nach dem Denoising darstellen. </w:t>
      </w:r>
    </w:p>
    <w:p w14:paraId="48969358" w14:textId="77777777" w:rsidR="00325DB3" w:rsidRDefault="00325DB3">
      <w:pPr>
        <w:spacing w:line="240" w:lineRule="auto"/>
      </w:pPr>
      <w:r>
        <w:br w:type="page"/>
      </w:r>
    </w:p>
    <w:p w14:paraId="238A3FC8" w14:textId="387E154F" w:rsidR="002A060E" w:rsidRPr="00F42C1F" w:rsidRDefault="002A060E" w:rsidP="00F127A5">
      <w:pPr>
        <w:sectPr w:rsidR="002A060E" w:rsidRPr="00F42C1F" w:rsidSect="002A060E">
          <w:pgSz w:w="16838" w:h="11906" w:orient="landscape" w:code="9"/>
          <w:pgMar w:top="1435" w:right="1758" w:bottom="1004" w:left="680" w:header="709" w:footer="510" w:gutter="0"/>
          <w:cols w:space="708"/>
          <w:docGrid w:linePitch="360"/>
        </w:sectPr>
      </w:pPr>
    </w:p>
    <w:bookmarkEnd w:id="57"/>
    <w:p w14:paraId="6309B0C0" w14:textId="77777777" w:rsidR="00F000D0" w:rsidRPr="00F000D0" w:rsidRDefault="00F000D0" w:rsidP="00F000D0">
      <w:r w:rsidRPr="00F000D0">
        <w:lastRenderedPageBreak/>
        <w:t>In der Regel ist eine deutliche Verbesserung zu erkennen – der L1-Loss (niedriger ist besser) sinkt signifikant, während der SSIM-Wert (höher ist besser) steigt. Dies weist auf eine verbesserte Bildqualität nach der Entrauschung hin.</w:t>
      </w:r>
    </w:p>
    <w:p w14:paraId="05CE9FC7" w14:textId="6B487B10" w:rsidR="00F000D0" w:rsidRPr="00F000D0" w:rsidRDefault="00F000D0" w:rsidP="00F000D0">
      <w:r w:rsidRPr="00F000D0">
        <w:t xml:space="preserve">Die ersten 256 Testbilder stammen aus der Szene </w:t>
      </w:r>
      <w:r w:rsidRPr="00F000D0">
        <w:rPr>
          <w:i/>
          <w:iCs/>
        </w:rPr>
        <w:t>Cornell Box</w:t>
      </w:r>
      <w:r w:rsidRPr="00F000D0">
        <w:t>. In dieser Szene scheint der integrierte Denoiser von Cycles vereinzelt unzuverlässige Ground-Truths erzeugt zu haben, was sich in stark schwankenden Werten widerspiegelt. Trotz dieser Ausrei</w:t>
      </w:r>
      <w:r w:rsidR="0014350E">
        <w:t>ss</w:t>
      </w:r>
      <w:r w:rsidRPr="00F000D0">
        <w:t>er sind die Ergebnisse visuell dennoch überzeugend.</w:t>
      </w:r>
    </w:p>
    <w:p w14:paraId="62D44997" w14:textId="77777777" w:rsidR="00F000D0" w:rsidRDefault="00F000D0" w:rsidP="00F000D0">
      <w:r w:rsidRPr="00F000D0">
        <w:t>Zur qualitativen Beurteilung wurden für jedes Testbild Vergleichsbilder gespeichert, die das verrauschte Eingabebild, das vom Modell entrauschte Bild sowie das saubere Ground-Truth-Bild nebeneinander zeigen. Diese Darstellungen ermöglichen eine direkte visuelle Einschätzung der Modellleistung und bestätigen den positiven Effekt des Denoisings.</w:t>
      </w:r>
    </w:p>
    <w:p w14:paraId="68800025" w14:textId="77777777" w:rsidR="00F000D0" w:rsidRPr="00F000D0" w:rsidRDefault="00F000D0" w:rsidP="00F000D0"/>
    <w:p w14:paraId="70159B4A" w14:textId="27B238EA" w:rsidR="00F000D0" w:rsidRDefault="00F000D0" w:rsidP="00B55AEF">
      <w:r>
        <w:rPr>
          <w:noProof/>
        </w:rPr>
        <mc:AlternateContent>
          <mc:Choice Requires="wps">
            <w:drawing>
              <wp:anchor distT="0" distB="0" distL="114300" distR="114300" simplePos="0" relativeHeight="251681792" behindDoc="0" locked="0" layoutInCell="1" allowOverlap="1" wp14:anchorId="5C18DE7E" wp14:editId="6A822F8F">
                <wp:simplePos x="0" y="0"/>
                <wp:positionH relativeFrom="column">
                  <wp:posOffset>3175</wp:posOffset>
                </wp:positionH>
                <wp:positionV relativeFrom="paragraph">
                  <wp:posOffset>2062480</wp:posOffset>
                </wp:positionV>
                <wp:extent cx="6011545" cy="635"/>
                <wp:effectExtent l="0" t="0" r="0" b="0"/>
                <wp:wrapTopAndBottom/>
                <wp:docPr id="2008599645" name="Textfeld 1"/>
                <wp:cNvGraphicFramePr/>
                <a:graphic xmlns:a="http://schemas.openxmlformats.org/drawingml/2006/main">
                  <a:graphicData uri="http://schemas.microsoft.com/office/word/2010/wordprocessingShape">
                    <wps:wsp>
                      <wps:cNvSpPr txBox="1"/>
                      <wps:spPr>
                        <a:xfrm>
                          <a:off x="0" y="0"/>
                          <a:ext cx="6011545" cy="635"/>
                        </a:xfrm>
                        <a:prstGeom prst="rect">
                          <a:avLst/>
                        </a:prstGeom>
                        <a:solidFill>
                          <a:prstClr val="white"/>
                        </a:solidFill>
                        <a:ln>
                          <a:noFill/>
                        </a:ln>
                      </wps:spPr>
                      <wps:txbx>
                        <w:txbxContent>
                          <w:p w14:paraId="16573417" w14:textId="2778BC7B" w:rsidR="00F000D0" w:rsidRPr="0047053A" w:rsidRDefault="00F000D0" w:rsidP="00F000D0">
                            <w:pPr>
                              <w:pStyle w:val="Beschriftung"/>
                              <w:rPr>
                                <w:rFonts w:eastAsia="Times New Roman"/>
                                <w:b/>
                                <w:sz w:val="19"/>
                                <w:szCs w:val="26"/>
                              </w:rPr>
                            </w:pPr>
                            <w:bookmarkStart w:id="67" w:name="_Toc200203993"/>
                            <w:r>
                              <w:t xml:space="preserve">Abbildung </w:t>
                            </w:r>
                            <w:r>
                              <w:fldChar w:fldCharType="begin"/>
                            </w:r>
                            <w:r>
                              <w:instrText xml:space="preserve"> SEQ Abbildung \* ARABIC </w:instrText>
                            </w:r>
                            <w:r>
                              <w:fldChar w:fldCharType="separate"/>
                            </w:r>
                            <w:r w:rsidR="004B1E74">
                              <w:rPr>
                                <w:noProof/>
                              </w:rPr>
                              <w:t>8</w:t>
                            </w:r>
                            <w:r>
                              <w:fldChar w:fldCharType="end"/>
                            </w:r>
                            <w:r>
                              <w:t>: Statistischer Ausreisser. Von links nach rechts: Verrauscht, Entrauscht, Referenz</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8DE7E" id="_x0000_s1031" type="#_x0000_t202" style="position:absolute;margin-left:.25pt;margin-top:162.4pt;width:473.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KdsGQIAAD8EAAAOAAAAZHJzL2Uyb0RvYy54bWysU8Fu2zAMvQ/YPwi6L066pRi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" stroked="f">
                <v:textbox style="mso-fit-shape-to-text:t" inset="0,0,0,0">
                  <w:txbxContent>
                    <w:p w14:paraId="16573417" w14:textId="2778BC7B" w:rsidR="00F000D0" w:rsidRPr="0047053A" w:rsidRDefault="00F000D0" w:rsidP="00F000D0">
                      <w:pPr>
                        <w:pStyle w:val="Beschriftung"/>
                        <w:rPr>
                          <w:rFonts w:eastAsia="Times New Roman"/>
                          <w:b/>
                          <w:sz w:val="19"/>
                          <w:szCs w:val="26"/>
                        </w:rPr>
                      </w:pPr>
                      <w:bookmarkStart w:id="68" w:name="_Toc200203993"/>
                      <w:r>
                        <w:t xml:space="preserve">Abbildung </w:t>
                      </w:r>
                      <w:r>
                        <w:fldChar w:fldCharType="begin"/>
                      </w:r>
                      <w:r>
                        <w:instrText xml:space="preserve"> SEQ Abbildung \* ARABIC </w:instrText>
                      </w:r>
                      <w:r>
                        <w:fldChar w:fldCharType="separate"/>
                      </w:r>
                      <w:r w:rsidR="004B1E74">
                        <w:rPr>
                          <w:noProof/>
                        </w:rPr>
                        <w:t>8</w:t>
                      </w:r>
                      <w:r>
                        <w:fldChar w:fldCharType="end"/>
                      </w:r>
                      <w:r>
                        <w:t>: Statistischer Ausreisser. Von links nach rechts: Verrauscht, Entrauscht, Referenz</w:t>
                      </w:r>
                      <w:bookmarkEnd w:id="68"/>
                    </w:p>
                  </w:txbxContent>
                </v:textbox>
                <w10:wrap type="topAndBottom"/>
              </v:shape>
            </w:pict>
          </mc:Fallback>
        </mc:AlternateContent>
      </w:r>
      <w:r w:rsidRPr="00F000D0">
        <w:rPr>
          <w:noProof/>
        </w:rPr>
        <w:drawing>
          <wp:anchor distT="0" distB="0" distL="114300" distR="114300" simplePos="0" relativeHeight="251679744" behindDoc="0" locked="0" layoutInCell="1" allowOverlap="1" wp14:anchorId="4EA376E9" wp14:editId="3F306FDB">
            <wp:simplePos x="0" y="0"/>
            <wp:positionH relativeFrom="column">
              <wp:posOffset>3175</wp:posOffset>
            </wp:positionH>
            <wp:positionV relativeFrom="paragraph">
              <wp:posOffset>1676</wp:posOffset>
            </wp:positionV>
            <wp:extent cx="6011545" cy="2004060"/>
            <wp:effectExtent l="0" t="0" r="8255" b="0"/>
            <wp:wrapTopAndBottom/>
            <wp:docPr id="558198780" name="Grafik 10" descr="Ein Bild, das Rechteck, Grü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98780" name="Grafik 10" descr="Ein Bild, das Rechteck, Grün, Kunst enthält.&#10;&#10;KI-generierte Inhalte können fehlerhaft sei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1545" cy="2004060"/>
                    </a:xfrm>
                    <a:prstGeom prst="rect">
                      <a:avLst/>
                    </a:prstGeom>
                    <a:noFill/>
                    <a:ln>
                      <a:noFill/>
                    </a:ln>
                  </pic:spPr>
                </pic:pic>
              </a:graphicData>
            </a:graphic>
          </wp:anchor>
        </w:drawing>
      </w:r>
      <w:r w:rsidR="00B55AEF">
        <w:t xml:space="preserve">Im obigen Referenzbild ist ein leichtes Rauschen von blossem Auge zu erkennen. Dieses Rauschen ist bei der Entrauschten Version nicht vorhanden. Dies führte zum statistischen Ausreisser. Hier die </w:t>
      </w:r>
      <w:r w:rsidR="00DA1B8F">
        <w:t>Verlust-Metriken</w:t>
      </w:r>
      <w:r w:rsidR="00B55AEF">
        <w:t xml:space="preserve"> für diesen Patch:</w:t>
      </w:r>
    </w:p>
    <w:p w14:paraId="2F289433" w14:textId="77777777" w:rsidR="00B55AEF" w:rsidRPr="00F000D0" w:rsidRDefault="00B55AEF" w:rsidP="00B55AEF"/>
    <w:tbl>
      <w:tblPr>
        <w:tblW w:w="928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3459"/>
        <w:gridCol w:w="2725"/>
        <w:gridCol w:w="3099"/>
      </w:tblGrid>
      <w:tr w:rsidR="00B55AEF" w:rsidRPr="00951C7B" w14:paraId="31415A76" w14:textId="77777777" w:rsidTr="009453C5">
        <w:trPr>
          <w:trHeight w:val="249"/>
        </w:trPr>
        <w:tc>
          <w:tcPr>
            <w:tcW w:w="3459" w:type="dxa"/>
            <w:tcBorders>
              <w:top w:val="nil"/>
              <w:left w:val="nil"/>
              <w:bottom w:val="nil"/>
              <w:right w:val="nil"/>
            </w:tcBorders>
            <w:shd w:val="clear" w:color="auto" w:fill="A6A6A6"/>
          </w:tcPr>
          <w:p w14:paraId="417E9ED8" w14:textId="77777777" w:rsidR="00B55AEF" w:rsidRPr="00951C7B" w:rsidRDefault="00B55AEF" w:rsidP="009453C5">
            <w:pPr>
              <w:rPr>
                <w:b/>
              </w:rPr>
            </w:pPr>
            <w:r>
              <w:rPr>
                <w:b/>
              </w:rPr>
              <w:t>Metrik</w:t>
            </w:r>
          </w:p>
        </w:tc>
        <w:tc>
          <w:tcPr>
            <w:tcW w:w="2725" w:type="dxa"/>
            <w:tcBorders>
              <w:top w:val="nil"/>
              <w:left w:val="nil"/>
              <w:bottom w:val="nil"/>
              <w:right w:val="nil"/>
            </w:tcBorders>
            <w:shd w:val="clear" w:color="auto" w:fill="A6A6A6"/>
          </w:tcPr>
          <w:p w14:paraId="31A099D0" w14:textId="77777777" w:rsidR="00B55AEF" w:rsidRPr="00951C7B" w:rsidRDefault="00B55AEF" w:rsidP="009453C5">
            <w:pPr>
              <w:rPr>
                <w:b/>
              </w:rPr>
            </w:pPr>
            <w:r>
              <w:rPr>
                <w:b/>
              </w:rPr>
              <w:t>Verrauscht (Eingabe)</w:t>
            </w:r>
          </w:p>
        </w:tc>
        <w:tc>
          <w:tcPr>
            <w:tcW w:w="3099" w:type="dxa"/>
            <w:tcBorders>
              <w:top w:val="nil"/>
              <w:left w:val="nil"/>
              <w:bottom w:val="nil"/>
              <w:right w:val="nil"/>
            </w:tcBorders>
            <w:shd w:val="clear" w:color="auto" w:fill="A6A6A6"/>
          </w:tcPr>
          <w:p w14:paraId="79399621" w14:textId="77777777" w:rsidR="00B55AEF" w:rsidRPr="00951C7B" w:rsidRDefault="00B55AEF" w:rsidP="009453C5">
            <w:pPr>
              <w:rPr>
                <w:b/>
              </w:rPr>
            </w:pPr>
            <w:r>
              <w:rPr>
                <w:b/>
              </w:rPr>
              <w:t>Denoised (Modell)</w:t>
            </w:r>
          </w:p>
        </w:tc>
      </w:tr>
      <w:tr w:rsidR="00B55AEF" w:rsidRPr="00951C7B" w14:paraId="629CF4E5" w14:textId="77777777" w:rsidTr="009453C5">
        <w:trPr>
          <w:trHeight w:val="312"/>
        </w:trPr>
        <w:tc>
          <w:tcPr>
            <w:tcW w:w="3459" w:type="dxa"/>
            <w:shd w:val="clear" w:color="auto" w:fill="E6E6E6"/>
          </w:tcPr>
          <w:p w14:paraId="33383F0E" w14:textId="2D646942" w:rsidR="00B55AEF" w:rsidRPr="00951C7B" w:rsidRDefault="00B55AEF" w:rsidP="009453C5">
            <w:r>
              <w:t>L1-Loss</w:t>
            </w:r>
          </w:p>
        </w:tc>
        <w:tc>
          <w:tcPr>
            <w:tcW w:w="2725" w:type="dxa"/>
            <w:shd w:val="clear" w:color="auto" w:fill="E6E6E6"/>
          </w:tcPr>
          <w:p w14:paraId="0FD7BBEE" w14:textId="62EFE75D" w:rsidR="00B55AEF" w:rsidRPr="00951C7B" w:rsidRDefault="006405D0" w:rsidP="009453C5">
            <w:r w:rsidRPr="006405D0">
              <w:t>0.002723</w:t>
            </w:r>
          </w:p>
        </w:tc>
        <w:tc>
          <w:tcPr>
            <w:tcW w:w="3099" w:type="dxa"/>
            <w:shd w:val="clear" w:color="auto" w:fill="E6E6E6"/>
          </w:tcPr>
          <w:p w14:paraId="625143A5" w14:textId="70B3AC32" w:rsidR="00B55AEF" w:rsidRPr="00951C7B" w:rsidRDefault="006405D0" w:rsidP="009453C5">
            <w:r w:rsidRPr="006405D0">
              <w:t>0.053406</w:t>
            </w:r>
          </w:p>
        </w:tc>
      </w:tr>
      <w:tr w:rsidR="00B55AEF" w:rsidRPr="00951C7B" w14:paraId="40B806CB" w14:textId="77777777" w:rsidTr="009453C5">
        <w:trPr>
          <w:trHeight w:val="249"/>
        </w:trPr>
        <w:tc>
          <w:tcPr>
            <w:tcW w:w="3459" w:type="dxa"/>
            <w:shd w:val="clear" w:color="auto" w:fill="E6E6E6"/>
          </w:tcPr>
          <w:p w14:paraId="3A6BDADF" w14:textId="0026DABA" w:rsidR="00B55AEF" w:rsidRPr="00951C7B" w:rsidRDefault="00B55AEF" w:rsidP="009453C5">
            <w:r w:rsidRPr="00B92679">
              <w:t>SSIM</w:t>
            </w:r>
          </w:p>
        </w:tc>
        <w:tc>
          <w:tcPr>
            <w:tcW w:w="2725" w:type="dxa"/>
            <w:shd w:val="clear" w:color="auto" w:fill="E6E6E6"/>
          </w:tcPr>
          <w:p w14:paraId="56B86325" w14:textId="0B8CB898" w:rsidR="00B55AEF" w:rsidRPr="00951C7B" w:rsidRDefault="006405D0" w:rsidP="009453C5">
            <w:r w:rsidRPr="006405D0">
              <w:t>0.966870</w:t>
            </w:r>
          </w:p>
        </w:tc>
        <w:tc>
          <w:tcPr>
            <w:tcW w:w="3099" w:type="dxa"/>
            <w:shd w:val="clear" w:color="auto" w:fill="E6E6E6"/>
          </w:tcPr>
          <w:p w14:paraId="7AC05CE0" w14:textId="1D7B009E" w:rsidR="00B55AEF" w:rsidRPr="00951C7B" w:rsidRDefault="006405D0" w:rsidP="00332DE2">
            <w:pPr>
              <w:keepNext/>
            </w:pPr>
            <w:r w:rsidRPr="006405D0">
              <w:t>0.455145</w:t>
            </w:r>
          </w:p>
        </w:tc>
      </w:tr>
    </w:tbl>
    <w:p w14:paraId="45391C01" w14:textId="2FDC01D6" w:rsidR="00325DB3" w:rsidRDefault="00332DE2" w:rsidP="00332DE2">
      <w:pPr>
        <w:pStyle w:val="Beschriftung"/>
        <w:rPr>
          <w:rFonts w:eastAsia="Times New Roman"/>
          <w:b/>
          <w:bCs w:val="0"/>
          <w:szCs w:val="26"/>
        </w:rPr>
      </w:pPr>
      <w:bookmarkStart w:id="69" w:name="_Toc200203983"/>
      <w:r>
        <w:t xml:space="preserve">Tabelle </w:t>
      </w:r>
      <w:r w:rsidR="007A5CC1">
        <w:fldChar w:fldCharType="begin"/>
      </w:r>
      <w:r w:rsidR="007A5CC1">
        <w:instrText xml:space="preserve"> SEQ Tabelle \* ARABIC </w:instrText>
      </w:r>
      <w:r w:rsidR="007A5CC1">
        <w:fldChar w:fldCharType="separate"/>
      </w:r>
      <w:r w:rsidR="007A5CC1">
        <w:rPr>
          <w:noProof/>
        </w:rPr>
        <w:t>5</w:t>
      </w:r>
      <w:r w:rsidR="007A5CC1">
        <w:fldChar w:fldCharType="end"/>
      </w:r>
      <w:r>
        <w:t>: Verlustmetriken von einem statistischen Ausreisser</w:t>
      </w:r>
      <w:bookmarkEnd w:id="69"/>
    </w:p>
    <w:p w14:paraId="25329533" w14:textId="3CFCB1AD" w:rsidR="00DB5491" w:rsidRDefault="00DB5491" w:rsidP="00DB5491">
      <w:pPr>
        <w:pStyle w:val="berschrift2"/>
      </w:pPr>
      <w:bookmarkStart w:id="70" w:name="_Toc200205563"/>
      <w:r>
        <w:t>Zielerreichung</w:t>
      </w:r>
      <w:bookmarkEnd w:id="70"/>
    </w:p>
    <w:p w14:paraId="209283CC" w14:textId="77777777" w:rsidR="00DB5491" w:rsidRDefault="00DB5491" w:rsidP="00DB5491">
      <w:r w:rsidRPr="006E71E3">
        <w:t>Im Rahmen dieser Arbeit konnten die gesetzten Ziele grö</w:t>
      </w:r>
      <w:r>
        <w:t>ss</w:t>
      </w:r>
      <w:r w:rsidRPr="006E71E3">
        <w:t>tenteils erfolgreich umgesetzt werden:</w:t>
      </w:r>
    </w:p>
    <w:p w14:paraId="1D05D4EF" w14:textId="77777777" w:rsidR="00DB5491" w:rsidRDefault="00DB5491" w:rsidP="00DB5491"/>
    <w:tbl>
      <w:tblPr>
        <w:tblW w:w="933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8137"/>
        <w:gridCol w:w="1202"/>
      </w:tblGrid>
      <w:tr w:rsidR="00DB5491" w:rsidRPr="00951C7B" w14:paraId="0A527DD2" w14:textId="77777777" w:rsidTr="009453C5">
        <w:trPr>
          <w:trHeight w:val="271"/>
        </w:trPr>
        <w:tc>
          <w:tcPr>
            <w:tcW w:w="8137" w:type="dxa"/>
            <w:tcBorders>
              <w:top w:val="nil"/>
              <w:left w:val="nil"/>
              <w:bottom w:val="nil"/>
              <w:right w:val="nil"/>
            </w:tcBorders>
            <w:shd w:val="clear" w:color="auto" w:fill="A6A6A6"/>
          </w:tcPr>
          <w:p w14:paraId="2FD6DA6A" w14:textId="77777777" w:rsidR="00DB5491" w:rsidRPr="00951C7B" w:rsidRDefault="00DB5491" w:rsidP="009453C5">
            <w:pPr>
              <w:rPr>
                <w:b/>
              </w:rPr>
            </w:pPr>
            <w:r>
              <w:rPr>
                <w:b/>
              </w:rPr>
              <w:t>Ziel</w:t>
            </w:r>
          </w:p>
        </w:tc>
        <w:tc>
          <w:tcPr>
            <w:tcW w:w="1202" w:type="dxa"/>
            <w:tcBorders>
              <w:top w:val="nil"/>
              <w:left w:val="nil"/>
              <w:bottom w:val="nil"/>
              <w:right w:val="nil"/>
            </w:tcBorders>
            <w:shd w:val="clear" w:color="auto" w:fill="A6A6A6"/>
          </w:tcPr>
          <w:p w14:paraId="6085DBEA" w14:textId="77777777" w:rsidR="00DB5491" w:rsidRPr="00951C7B" w:rsidRDefault="00DB5491" w:rsidP="009453C5">
            <w:pPr>
              <w:rPr>
                <w:b/>
              </w:rPr>
            </w:pPr>
            <w:r>
              <w:rPr>
                <w:b/>
              </w:rPr>
              <w:t>Status</w:t>
            </w:r>
          </w:p>
        </w:tc>
      </w:tr>
      <w:tr w:rsidR="00DB5491" w:rsidRPr="00951C7B" w14:paraId="41A2BF96" w14:textId="77777777" w:rsidTr="009453C5">
        <w:trPr>
          <w:trHeight w:val="218"/>
        </w:trPr>
        <w:tc>
          <w:tcPr>
            <w:tcW w:w="8137" w:type="dxa"/>
            <w:shd w:val="clear" w:color="auto" w:fill="E6E6E6"/>
          </w:tcPr>
          <w:p w14:paraId="19B1A4A7" w14:textId="77777777" w:rsidR="00DB5491" w:rsidRPr="00951C7B" w:rsidRDefault="00DB5491" w:rsidP="009453C5">
            <w:r w:rsidRPr="002E51A8">
              <w:t>Theoretische Untersuchung von Path Tracing und Denoising</w:t>
            </w:r>
          </w:p>
        </w:tc>
        <w:tc>
          <w:tcPr>
            <w:tcW w:w="1202" w:type="dxa"/>
            <w:shd w:val="clear" w:color="auto" w:fill="E6E6E6"/>
          </w:tcPr>
          <w:p w14:paraId="4F065975" w14:textId="77777777" w:rsidR="00DB5491" w:rsidRPr="00951C7B" w:rsidRDefault="00DB5491" w:rsidP="009453C5">
            <w:r w:rsidRPr="00740660">
              <w:rPr>
                <w:rFonts w:ascii="Segoe UI Emoji" w:hAnsi="Segoe UI Emoji" w:cs="Segoe UI Emoji"/>
              </w:rPr>
              <w:t>✅</w:t>
            </w:r>
          </w:p>
        </w:tc>
      </w:tr>
      <w:tr w:rsidR="00DB5491" w:rsidRPr="00951C7B" w14:paraId="65EA069F" w14:textId="77777777" w:rsidTr="009453C5">
        <w:trPr>
          <w:trHeight w:val="271"/>
        </w:trPr>
        <w:tc>
          <w:tcPr>
            <w:tcW w:w="8137" w:type="dxa"/>
            <w:shd w:val="clear" w:color="auto" w:fill="E6E6E6"/>
          </w:tcPr>
          <w:p w14:paraId="1B9CAE6B" w14:textId="77777777" w:rsidR="00DB5491" w:rsidRPr="00951C7B" w:rsidRDefault="00DB5491" w:rsidP="009453C5">
            <w:r w:rsidRPr="002E51A8">
              <w:t>Datensatzgenerierung</w:t>
            </w:r>
          </w:p>
        </w:tc>
        <w:tc>
          <w:tcPr>
            <w:tcW w:w="1202" w:type="dxa"/>
            <w:shd w:val="clear" w:color="auto" w:fill="E6E6E6"/>
          </w:tcPr>
          <w:p w14:paraId="64DBF8F0" w14:textId="77777777" w:rsidR="00DB5491" w:rsidRPr="00951C7B" w:rsidRDefault="00DB5491" w:rsidP="009453C5">
            <w:r w:rsidRPr="00740660">
              <w:rPr>
                <w:rFonts w:ascii="Segoe UI Emoji" w:hAnsi="Segoe UI Emoji" w:cs="Segoe UI Emoji"/>
              </w:rPr>
              <w:t>✅</w:t>
            </w:r>
          </w:p>
        </w:tc>
      </w:tr>
      <w:tr w:rsidR="00DB5491" w:rsidRPr="00951C7B" w14:paraId="0D5100D5" w14:textId="77777777" w:rsidTr="009453C5">
        <w:trPr>
          <w:trHeight w:val="271"/>
        </w:trPr>
        <w:tc>
          <w:tcPr>
            <w:tcW w:w="8137" w:type="dxa"/>
            <w:shd w:val="clear" w:color="auto" w:fill="E6E6E6"/>
          </w:tcPr>
          <w:p w14:paraId="5E0CF021" w14:textId="77777777" w:rsidR="00DB5491" w:rsidRPr="00B92679" w:rsidRDefault="00DB5491" w:rsidP="009453C5">
            <w:r>
              <w:t>Entwicklung und Training eines Denoising-Modells</w:t>
            </w:r>
          </w:p>
        </w:tc>
        <w:tc>
          <w:tcPr>
            <w:tcW w:w="1202" w:type="dxa"/>
            <w:shd w:val="clear" w:color="auto" w:fill="E6E6E6"/>
          </w:tcPr>
          <w:p w14:paraId="3165112F" w14:textId="77777777" w:rsidR="00DB5491" w:rsidRDefault="00DB5491" w:rsidP="009453C5">
            <w:r w:rsidRPr="00740660">
              <w:rPr>
                <w:rFonts w:ascii="Segoe UI Emoji" w:hAnsi="Segoe UI Emoji" w:cs="Segoe UI Emoji"/>
              </w:rPr>
              <w:t>✅</w:t>
            </w:r>
          </w:p>
        </w:tc>
      </w:tr>
      <w:tr w:rsidR="00DB5491" w:rsidRPr="00951C7B" w14:paraId="3AA7F704" w14:textId="77777777" w:rsidTr="009453C5">
        <w:trPr>
          <w:trHeight w:val="271"/>
        </w:trPr>
        <w:tc>
          <w:tcPr>
            <w:tcW w:w="8137" w:type="dxa"/>
            <w:shd w:val="clear" w:color="auto" w:fill="E6E6E6"/>
          </w:tcPr>
          <w:p w14:paraId="7799AD2A" w14:textId="77777777" w:rsidR="00DB5491" w:rsidRPr="00B92679" w:rsidRDefault="00DB5491" w:rsidP="009453C5">
            <w:r>
              <w:t>Vergleich mit bestehenden Lösungen</w:t>
            </w:r>
          </w:p>
        </w:tc>
        <w:tc>
          <w:tcPr>
            <w:tcW w:w="1202" w:type="dxa"/>
            <w:shd w:val="clear" w:color="auto" w:fill="E6E6E6"/>
          </w:tcPr>
          <w:p w14:paraId="5D951087" w14:textId="77777777" w:rsidR="00DB5491" w:rsidRDefault="00DB5491" w:rsidP="009453C5">
            <w:pPr>
              <w:keepNext/>
            </w:pPr>
            <w:r w:rsidRPr="006E71E3">
              <w:rPr>
                <w:rFonts w:ascii="Segoe UI Emoji" w:hAnsi="Segoe UI Emoji" w:cs="Segoe UI Emoji"/>
              </w:rPr>
              <w:t>❌</w:t>
            </w:r>
          </w:p>
        </w:tc>
      </w:tr>
      <w:tr w:rsidR="003E28BF" w:rsidRPr="00951C7B" w14:paraId="237FB91B" w14:textId="77777777" w:rsidTr="009453C5">
        <w:trPr>
          <w:trHeight w:val="271"/>
        </w:trPr>
        <w:tc>
          <w:tcPr>
            <w:tcW w:w="8137" w:type="dxa"/>
            <w:shd w:val="clear" w:color="auto" w:fill="E6E6E6"/>
          </w:tcPr>
          <w:p w14:paraId="7C734B6F" w14:textId="5B286D1A" w:rsidR="003E28BF" w:rsidRDefault="003E28BF" w:rsidP="009453C5">
            <w:r>
              <w:t>Integration des Denoising-Modells</w:t>
            </w:r>
          </w:p>
        </w:tc>
        <w:tc>
          <w:tcPr>
            <w:tcW w:w="1202" w:type="dxa"/>
            <w:shd w:val="clear" w:color="auto" w:fill="E6E6E6"/>
          </w:tcPr>
          <w:p w14:paraId="6E21D89C" w14:textId="68A09493" w:rsidR="003E28BF" w:rsidRPr="006E71E3" w:rsidRDefault="003E28BF" w:rsidP="009453C5">
            <w:pPr>
              <w:keepNext/>
              <w:rPr>
                <w:rFonts w:ascii="Segoe UI Emoji" w:hAnsi="Segoe UI Emoji" w:cs="Segoe UI Emoji"/>
              </w:rPr>
            </w:pPr>
            <w:r w:rsidRPr="00740660">
              <w:rPr>
                <w:rFonts w:ascii="Segoe UI Emoji" w:hAnsi="Segoe UI Emoji" w:cs="Segoe UI Emoji"/>
              </w:rPr>
              <w:t>✅</w:t>
            </w:r>
          </w:p>
        </w:tc>
      </w:tr>
    </w:tbl>
    <w:p w14:paraId="58BC247A" w14:textId="1B1FCA01" w:rsidR="00DB5491" w:rsidRDefault="00DB5491" w:rsidP="00DB5491">
      <w:pPr>
        <w:pStyle w:val="Beschriftung"/>
      </w:pPr>
      <w:bookmarkStart w:id="71" w:name="_Toc200203984"/>
      <w:r>
        <w:t xml:space="preserve">Tabelle </w:t>
      </w:r>
      <w:r w:rsidR="007A5CC1">
        <w:fldChar w:fldCharType="begin"/>
      </w:r>
      <w:r w:rsidR="007A5CC1">
        <w:instrText xml:space="preserve"> SEQ Tabelle \* ARABIC </w:instrText>
      </w:r>
      <w:r w:rsidR="007A5CC1">
        <w:fldChar w:fldCharType="separate"/>
      </w:r>
      <w:r w:rsidR="007A5CC1">
        <w:rPr>
          <w:noProof/>
        </w:rPr>
        <w:t>6</w:t>
      </w:r>
      <w:r w:rsidR="007A5CC1">
        <w:fldChar w:fldCharType="end"/>
      </w:r>
      <w:r>
        <w:t>: Zielerreichungstabelle</w:t>
      </w:r>
      <w:bookmarkEnd w:id="71"/>
    </w:p>
    <w:p w14:paraId="312C20EB" w14:textId="77777777" w:rsidR="00B55AEF" w:rsidRDefault="00B55AEF" w:rsidP="00B55AEF">
      <w:pPr>
        <w:rPr>
          <w:rFonts w:cs="Arial"/>
          <w:szCs w:val="26"/>
        </w:rPr>
      </w:pPr>
      <w:r>
        <w:br w:type="page"/>
      </w:r>
    </w:p>
    <w:p w14:paraId="44D035DC" w14:textId="42AE3B77" w:rsidR="00DB5491" w:rsidRDefault="00DB5491" w:rsidP="00DB5491">
      <w:pPr>
        <w:pStyle w:val="berschrift3"/>
      </w:pPr>
      <w:bookmarkStart w:id="72" w:name="_Toc200205564"/>
      <w:r w:rsidRPr="006E71E3">
        <w:lastRenderedPageBreak/>
        <w:t>Theoretische Untersuchung von Path Tracing und Denoising</w:t>
      </w:r>
      <w:bookmarkEnd w:id="72"/>
    </w:p>
    <w:p w14:paraId="02AF1516" w14:textId="77777777" w:rsidR="00DB5491" w:rsidRDefault="00DB5491" w:rsidP="00DB5491">
      <w:r w:rsidRPr="006E71E3">
        <w:t>Ein fundiertes Verständnis der Path-Tracing-Technik wurde erarbeitet, insbesondere im Hinblick auf ihre Anwendung zur globalen Beleuchtung und die Entstehung von Bildrauschen durch Monte-Carlo-Stichproben. Zudem erfolgte eine umfassende Recherche zu aktuellen Denoising-Verfahren mit besonderem Fokus auf neuronale Netzwerke, wodurch die methodische Grundlage für die Entwicklung eines eigenen Modells gelegt wurde.</w:t>
      </w:r>
      <w:r>
        <w:t xml:space="preserve"> </w:t>
      </w:r>
    </w:p>
    <w:p w14:paraId="11C8B081" w14:textId="77777777" w:rsidR="00DB5491" w:rsidRDefault="00DB5491" w:rsidP="00DB5491">
      <w:pPr>
        <w:pStyle w:val="berschrift3"/>
      </w:pPr>
      <w:bookmarkStart w:id="73" w:name="_Toc200205565"/>
      <w:r>
        <w:t>Datensatzgenerierung</w:t>
      </w:r>
      <w:bookmarkEnd w:id="73"/>
    </w:p>
    <w:p w14:paraId="5B281197" w14:textId="77777777" w:rsidR="00DB5491" w:rsidRDefault="00DB5491" w:rsidP="00DB5491">
      <w:r w:rsidRPr="006E71E3">
        <w:t>Da bestehende Datensätze entweder qualitativ oder strukturell nicht auf die Anforderungen von Path-Tracing-Anwendungen zugeschnitten waren, wurde ein eigener Datensatz mit Blender erstellt. Dieser umfasst Renderings mit verschiedenen Sample-Raten sowie entsprechende Ground-Truth-Bilder und ermöglicht gezieltes Training auf verrauschte Eingaben.</w:t>
      </w:r>
      <w:r>
        <w:t xml:space="preserve"> Das erstellte Skript ermöglicht leichte Erweiterung des Datensatzes.</w:t>
      </w:r>
      <w:r w:rsidRPr="00740660">
        <w:t xml:space="preserve"> </w:t>
      </w:r>
    </w:p>
    <w:p w14:paraId="2B37BEB3" w14:textId="77777777" w:rsidR="00DB5491" w:rsidRDefault="00DB5491" w:rsidP="00DB5491">
      <w:pPr>
        <w:pStyle w:val="berschrift3"/>
      </w:pPr>
      <w:bookmarkStart w:id="74" w:name="_Toc200205566"/>
      <w:r w:rsidRPr="006E71E3">
        <w:t>Entwicklung und Training eines Denoising-Modells</w:t>
      </w:r>
      <w:bookmarkEnd w:id="74"/>
    </w:p>
    <w:p w14:paraId="149BA1A3" w14:textId="77777777" w:rsidR="00DB5491" w:rsidRPr="004F2F20" w:rsidRDefault="00DB5491" w:rsidP="00DB5491">
      <w:r w:rsidRPr="006E71E3">
        <w:t>Ein U-Net-ähnliches Autoencoder-Modell wurde erfolgreich implementiert und auf den erzeugten Datensätzen trainiert. Dabei kamen sowohl visuelle als auch quantitative Metriken wie SSIM und L1-Verlust zur Evaluierung der Ergebnisse zum Einsatz. Das Modell zeigt vielversprechende Ergebnisse hinsichtlich der Rauschunterdrückung bei niedrig gesampelten Path-Tracing-Bildern.</w:t>
      </w:r>
      <w:r>
        <w:t xml:space="preserve"> </w:t>
      </w:r>
    </w:p>
    <w:p w14:paraId="31949E11" w14:textId="77777777" w:rsidR="00DB5491" w:rsidRDefault="00DB5491" w:rsidP="00DB5491">
      <w:pPr>
        <w:pStyle w:val="berschrift3"/>
      </w:pPr>
      <w:bookmarkStart w:id="75" w:name="_Toc200205567"/>
      <w:r w:rsidRPr="006E71E3">
        <w:t>Vergleich mit bestehenden Lösungen</w:t>
      </w:r>
      <w:bookmarkEnd w:id="75"/>
    </w:p>
    <w:p w14:paraId="289E7628" w14:textId="26AF7B92" w:rsidR="004513CB" w:rsidRDefault="00DB5491" w:rsidP="00DB5491">
      <w:r w:rsidRPr="00EB20F9">
        <w:t xml:space="preserve">Der ursprünglich geplante Vergleich mit bestehenden Denoising-Verfahren wie dem NVIDIA OptiX Denoiser oder den integrierten Blender-Denoisern konnte aus </w:t>
      </w:r>
      <w:r w:rsidRPr="00EB20F9">
        <w:rPr>
          <w:bCs/>
        </w:rPr>
        <w:t>zeitlichen Gründen</w:t>
      </w:r>
      <w:r w:rsidRPr="00EB20F9">
        <w:t xml:space="preserve"> nicht mehr durchgeführt werden.</w:t>
      </w:r>
      <w:r w:rsidR="004513CB">
        <w:t xml:space="preserve"> Dies, da Abschnitte «Modell trainieren» und «Modell testen» länger dauerten als ursprünglich gedacht.</w:t>
      </w:r>
      <w:r w:rsidR="005327BF">
        <w:t xml:space="preserve"> Für die Erstellung des Datensatzes wurde ebenfalls zu wenig Zeit eingeplant.</w:t>
      </w:r>
      <w:r w:rsidR="004513CB">
        <w:t xml:space="preserve"> </w:t>
      </w:r>
      <w:r w:rsidR="005327BF">
        <w:t xml:space="preserve">Zusätzlich fehlte </w:t>
      </w:r>
      <w:r w:rsidR="004513CB">
        <w:t>In der Planung die Zeit für das Poster und das Book.</w:t>
      </w:r>
    </w:p>
    <w:p w14:paraId="386694DA" w14:textId="77777777" w:rsidR="004513CB" w:rsidRDefault="004513CB" w:rsidP="00DB5491"/>
    <w:p w14:paraId="07305C41" w14:textId="277B1879" w:rsidR="003E28BF" w:rsidRDefault="00DB5491" w:rsidP="00DB5491">
      <w:r w:rsidRPr="00EB20F9">
        <w:t>Ein solcher Vergleich wäre jedoch wertvoll, um die Leistungsfähigkeit des entwickelten Modells im Verhältnis zu etablierten Verfahren zu analysieren, und stellt daher eine sinnvolle Erweiterung für zukünftige Arbeiten dar.</w:t>
      </w:r>
      <w:r>
        <w:t xml:space="preserve"> </w:t>
      </w:r>
    </w:p>
    <w:p w14:paraId="437FD16D" w14:textId="02772091" w:rsidR="003E28BF" w:rsidRDefault="003E28BF" w:rsidP="003E28BF">
      <w:pPr>
        <w:pStyle w:val="berschrift3"/>
      </w:pPr>
      <w:bookmarkStart w:id="76" w:name="_Toc200205568"/>
      <w:r>
        <w:t>Integration des Denoising Modells</w:t>
      </w:r>
      <w:bookmarkEnd w:id="76"/>
    </w:p>
    <w:p w14:paraId="5341F4AA" w14:textId="4F884E7B" w:rsidR="003E28BF" w:rsidRPr="003E28BF" w:rsidRDefault="003E28BF" w:rsidP="003E28BF">
      <w:r w:rsidRPr="003E28BF">
        <w:t>Das Ziel wurde erreicht durch die Entwicklung einer Python-GUI-Anwendung unter Verwendung von OpenCV. Diese Anwendung ermöglicht es, Bilder beliebiger Grö</w:t>
      </w:r>
      <w:r>
        <w:t>ss</w:t>
      </w:r>
      <w:r w:rsidRPr="003E28BF">
        <w:t>e automatisch zu entrauschen und den Vergleich zwischen Eingangsbild und Ausgangsbild visuell darzustellen. Somit wurde die praktische Einsetzbarkeit des entwickelten Modells in einem flexiblen Tool demonstriert.</w:t>
      </w:r>
    </w:p>
    <w:p w14:paraId="2DED5ABB" w14:textId="654FDA8A" w:rsidR="00DB5491" w:rsidRDefault="00DB5491" w:rsidP="00DB5491">
      <w:pPr>
        <w:rPr>
          <w:rFonts w:eastAsia="Times New Roman"/>
          <w:sz w:val="28"/>
          <w:szCs w:val="28"/>
        </w:rPr>
      </w:pPr>
      <w:r>
        <w:br w:type="page"/>
      </w:r>
    </w:p>
    <w:p w14:paraId="21F9B161" w14:textId="1E8D4DC6" w:rsidR="00B165E6" w:rsidRDefault="00B165E6" w:rsidP="00157AD7">
      <w:pPr>
        <w:pStyle w:val="berschrift1"/>
      </w:pPr>
      <w:bookmarkStart w:id="77" w:name="_Toc200205569"/>
      <w:r>
        <w:lastRenderedPageBreak/>
        <w:t>Fazit</w:t>
      </w:r>
      <w:bookmarkEnd w:id="77"/>
    </w:p>
    <w:p w14:paraId="4D09C603" w14:textId="266EE4AE" w:rsidR="00A3403B" w:rsidRDefault="00A3403B" w:rsidP="00A3403B">
      <w:pPr>
        <w:spacing w:line="240" w:lineRule="auto"/>
      </w:pPr>
      <w:r>
        <w:t>Ziel dieser Arbeit war es, den Einsatz neuronaler Netzwerke zur Rauschunterdrückung im Kontext von Path Tracing zu untersuchen. Dazu wurden zunächst die theoretischen Grundlagen von Path Tracing sowie die physikalischen und rechnerischen Ursachen des Bildrauschens aufgearbeitet. In einem eigenen Datensatz wurden mithilfe von Blender verrauschte und hochqualitative Bilder erzeugt. Darauf aufbauend wurde ein Deep-Learning-Modell im Stil eines U-Nets mit Skip-Connections trainiert, um aus verrauschten Eingabebildern eine entrauschte Version zu generieren.</w:t>
      </w:r>
    </w:p>
    <w:p w14:paraId="0AFE4965" w14:textId="77777777" w:rsidR="00A3403B" w:rsidRDefault="00A3403B" w:rsidP="00A3403B">
      <w:pPr>
        <w:spacing w:line="240" w:lineRule="auto"/>
      </w:pPr>
    </w:p>
    <w:p w14:paraId="585260A3" w14:textId="77777777" w:rsidR="00A3403B" w:rsidRDefault="00A3403B" w:rsidP="00A3403B">
      <w:pPr>
        <w:spacing w:line="240" w:lineRule="auto"/>
      </w:pPr>
      <w:r>
        <w:t>Die Ergebnisse zeigen, dass das trainierte Modell in der Lage ist, das Bildrauschen signifikant zu reduzieren: Der durchschnittliche L1 Loss konnte von 0.0647 auf 0.0196 gesenkt werden – eine Reduktion um rund 70</w:t>
      </w:r>
      <w:r>
        <w:rPr>
          <w:rFonts w:ascii="Arial" w:hAnsi="Arial" w:cs="Arial"/>
        </w:rPr>
        <w:t> </w:t>
      </w:r>
      <w:r>
        <w:t xml:space="preserve">%. Der SSIM-Wert, der die strukturelle </w:t>
      </w:r>
      <w:r>
        <w:rPr>
          <w:rFonts w:cs="Lucida Sans"/>
        </w:rPr>
        <w:t>Ä</w:t>
      </w:r>
      <w:r>
        <w:t>hnlichkeit zum Referenzbild misst, stieg von 0.405 auf 0.901. Visuelle Vergleiche best</w:t>
      </w:r>
      <w:r>
        <w:rPr>
          <w:rFonts w:cs="Lucida Sans"/>
        </w:rPr>
        <w:t>ä</w:t>
      </w:r>
      <w:r>
        <w:t>tigen diese quantitativen Ergebnisse und zeigen, dass das Modell nicht nur Rauschen unterdr</w:t>
      </w:r>
      <w:r>
        <w:rPr>
          <w:rFonts w:cs="Lucida Sans"/>
        </w:rPr>
        <w:t>ü</w:t>
      </w:r>
      <w:r>
        <w:t>ckt, sondern auch wichtige Bilddetails erh</w:t>
      </w:r>
      <w:r>
        <w:rPr>
          <w:rFonts w:cs="Lucida Sans"/>
        </w:rPr>
        <w:t>ä</w:t>
      </w:r>
      <w:r>
        <w:t>lt.</w:t>
      </w:r>
    </w:p>
    <w:p w14:paraId="6B5228DA" w14:textId="77777777" w:rsidR="00A3403B" w:rsidRDefault="00A3403B" w:rsidP="00A3403B">
      <w:pPr>
        <w:spacing w:line="240" w:lineRule="auto"/>
      </w:pPr>
    </w:p>
    <w:p w14:paraId="49F612A7" w14:textId="77777777" w:rsidR="00A3403B" w:rsidRDefault="00A3403B" w:rsidP="00A3403B">
      <w:pPr>
        <w:spacing w:line="240" w:lineRule="auto"/>
      </w:pPr>
      <w:r>
        <w:t>Auch wenn das Modell nicht mit bestehenden Industrie-Standards wie dem OptiX-Denoiser von NVIDIA verglichen wurde, konnte gezeigt werden, dass bereits mit einfachen Architekturen und begrenztem Datensatz beachtliche Ergebnisse erzielt werden können.</w:t>
      </w:r>
    </w:p>
    <w:p w14:paraId="00367A65" w14:textId="77777777" w:rsidR="00A3403B" w:rsidRDefault="00A3403B" w:rsidP="00A3403B">
      <w:pPr>
        <w:spacing w:line="240" w:lineRule="auto"/>
      </w:pPr>
    </w:p>
    <w:p w14:paraId="4502337B" w14:textId="77777777" w:rsidR="00A3403B" w:rsidRDefault="00A3403B" w:rsidP="00A3403B">
      <w:pPr>
        <w:spacing w:line="240" w:lineRule="auto"/>
      </w:pPr>
      <w:r>
        <w:t>Ein Rückblick auf die zentrale Forschungsfrage –</w:t>
      </w:r>
    </w:p>
    <w:p w14:paraId="007DD7C5" w14:textId="77777777" w:rsidR="00A3403B" w:rsidRDefault="00A3403B" w:rsidP="00A3403B">
      <w:pPr>
        <w:spacing w:line="240" w:lineRule="auto"/>
      </w:pPr>
      <w:r w:rsidRPr="00A3403B">
        <w:rPr>
          <w:i/>
          <w:iCs/>
        </w:rPr>
        <w:t>Wie gut eignet sich ein auf neuronalen Netzen basierender Autoencoder zur Rauschunterdrückung in Path-Tracing-Renderings mit geringer Sample-Anzahl?</w:t>
      </w:r>
      <w:r>
        <w:t xml:space="preserve"> –</w:t>
      </w:r>
    </w:p>
    <w:p w14:paraId="76CB5982" w14:textId="77777777" w:rsidR="00A3403B" w:rsidRDefault="00A3403B" w:rsidP="00A3403B">
      <w:pPr>
        <w:spacing w:line="240" w:lineRule="auto"/>
      </w:pPr>
      <w:r>
        <w:t>zeigt, dass diese im Rahmen der Arbeit weitgehend beantwortet werden konnte. Der entwickelte Ansatz erzielte sowohl visuell als auch quantitativ überzeugende Resultate. Ein Vergleich mit etablierten Verfahren steht zwar noch aus, doch die erzielten Resultate deuten auf ein hohes Potenzial hin.</w:t>
      </w:r>
    </w:p>
    <w:p w14:paraId="7235D23A" w14:textId="77777777" w:rsidR="00A3403B" w:rsidRDefault="00A3403B" w:rsidP="00A3403B">
      <w:pPr>
        <w:spacing w:line="240" w:lineRule="auto"/>
      </w:pPr>
    </w:p>
    <w:p w14:paraId="18FA1975" w14:textId="15CEE625" w:rsidR="00BC7B39" w:rsidRDefault="00A3403B" w:rsidP="00A3403B">
      <w:pPr>
        <w:spacing w:line="240" w:lineRule="auto"/>
      </w:pPr>
      <w:r>
        <w:t>Insgesamt verdeutlicht diese Arbeit das Potenzial von Deep-Learning-basierten Methoden zur Rauschreduktion im Bereich Path Tracing. Der entwickelte Ansatz bietet eine solide Grundlage für weiterführende Forschung und lässt sich in zukünftigen Arbeiten hinsichtlich Daten, Modellarchitektur und Trainingsstrategie weiter ausbauen.</w:t>
      </w:r>
    </w:p>
    <w:p w14:paraId="0B2B8335" w14:textId="77777777" w:rsidR="001F7C24" w:rsidRDefault="001F7C24" w:rsidP="001F7C24">
      <w:pPr>
        <w:pStyle w:val="berschrift2"/>
      </w:pPr>
      <w:bookmarkStart w:id="78" w:name="_Toc200205570"/>
      <w:r>
        <w:t>Verbesserungspotenzial</w:t>
      </w:r>
      <w:bookmarkEnd w:id="78"/>
    </w:p>
    <w:p w14:paraId="3BF378AA" w14:textId="134A6563" w:rsidR="00BC7B39" w:rsidRDefault="00BC7B39" w:rsidP="00BC7B39">
      <w:pPr>
        <w:numPr>
          <w:ilvl w:val="0"/>
          <w:numId w:val="56"/>
        </w:numPr>
      </w:pPr>
      <w:r>
        <w:t xml:space="preserve">Grösserer und vielfältigerer Datensatz: Die Trainingsdaten basieren auf </w:t>
      </w:r>
      <w:r w:rsidR="00A3403B">
        <w:t>15</w:t>
      </w:r>
      <w:r>
        <w:t xml:space="preserve"> Blender-Szenen. Eine breitere Auswahl an Geometrien, Lichtverhältnissen und Materialien könnte die Generalisierungsfähigkeit des Modells verbessern.</w:t>
      </w:r>
    </w:p>
    <w:p w14:paraId="03429153" w14:textId="7A58FF44" w:rsidR="00BC7B39" w:rsidRDefault="00BC7B39" w:rsidP="00BC7B39">
      <w:pPr>
        <w:numPr>
          <w:ilvl w:val="0"/>
          <w:numId w:val="56"/>
        </w:numPr>
      </w:pPr>
      <w:r>
        <w:t>Dynamische Lernratensteuerung: Die Lernrate wurde zwar über Optuna bestimmt, blieb jedoch während des gesamten Trainings konstant. Der Einsatz adaptiver Lernraten, z.</w:t>
      </w:r>
      <w:r>
        <w:rPr>
          <w:rFonts w:ascii="Arial" w:hAnsi="Arial" w:cs="Arial"/>
        </w:rPr>
        <w:t> </w:t>
      </w:r>
      <w:r>
        <w:t>B. durch einen Scheduler, k</w:t>
      </w:r>
      <w:r>
        <w:rPr>
          <w:rFonts w:cs="Lucida Sans"/>
        </w:rPr>
        <w:t>ö</w:t>
      </w:r>
      <w:r>
        <w:t>nnte zu einer effizienteren Konvergenz f</w:t>
      </w:r>
      <w:r>
        <w:rPr>
          <w:rFonts w:cs="Lucida Sans"/>
        </w:rPr>
        <w:t>ü</w:t>
      </w:r>
      <w:r>
        <w:t>hren.</w:t>
      </w:r>
    </w:p>
    <w:p w14:paraId="41175BA0" w14:textId="422448E7" w:rsidR="00BC7B39" w:rsidRDefault="00BC7B39" w:rsidP="00BC7B39">
      <w:pPr>
        <w:numPr>
          <w:ilvl w:val="0"/>
          <w:numId w:val="56"/>
        </w:numPr>
      </w:pPr>
      <w:r>
        <w:t xml:space="preserve">Erweiterte Verlustfunktionen: Aktuell kommt eine Kombination aus L1 Loss und SSIM zum Einsatz. Ergänzungen durch wahrnehmungsorientierte Metriken (Perceptual Loss) oder </w:t>
      </w:r>
      <w:r w:rsidR="005B68FC" w:rsidRPr="005B68FC">
        <w:t>Verfahren mit konkurrierenden Netzwerken</w:t>
      </w:r>
      <w:r>
        <w:t xml:space="preserve"> könnten die Bildqualität weiter steigern.</w:t>
      </w:r>
    </w:p>
    <w:p w14:paraId="7A0F7475" w14:textId="77777777" w:rsidR="00A3403B" w:rsidRDefault="00BC7B39" w:rsidP="000F65FE">
      <w:pPr>
        <w:pStyle w:val="berschrift2"/>
      </w:pPr>
      <w:r>
        <w:t xml:space="preserve"> </w:t>
      </w:r>
      <w:bookmarkStart w:id="79" w:name="_Toc200205571"/>
      <w:r w:rsidR="000F65FE">
        <w:t>Ausblick</w:t>
      </w:r>
      <w:bookmarkEnd w:id="79"/>
    </w:p>
    <w:p w14:paraId="6AD3A36D" w14:textId="77777777" w:rsidR="002E3E11" w:rsidRDefault="002E3E11" w:rsidP="00A3403B">
      <w:r w:rsidRPr="002E3E11">
        <w:t>Die in dieser Arbeit entwickelten Grundlagen und Ergebnisse bieten vielfältige Ansätze für weiterführende Arbeiten im Bereich des Deep-Learning-basierten Denoisings für Path Tracing. Insbesondere eröffnen sich folgende Möglichkeiten zur Weiterentwicklung:</w:t>
      </w:r>
    </w:p>
    <w:p w14:paraId="08CE8A6F" w14:textId="77777777" w:rsidR="002E3E11" w:rsidRDefault="002E3E11" w:rsidP="00A3403B"/>
    <w:p w14:paraId="2C372543" w14:textId="11064693" w:rsidR="002E3E11" w:rsidRPr="002E3E11" w:rsidRDefault="002E3E11" w:rsidP="002E3E11">
      <w:pPr>
        <w:pStyle w:val="Listenabsatz"/>
        <w:numPr>
          <w:ilvl w:val="0"/>
          <w:numId w:val="75"/>
        </w:numPr>
        <w:spacing w:line="240" w:lineRule="auto"/>
      </w:pPr>
      <w:r w:rsidRPr="002E3E11">
        <w:rPr>
          <w:b/>
          <w:bCs/>
        </w:rPr>
        <w:t>Vergleich mit industriellen Verfahren:</w:t>
      </w:r>
      <w:r w:rsidRPr="002E3E11">
        <w:t xml:space="preserve"> Ein zentraler nächster Schritt wäre der systematische Vergleich des entwickelten Modells mit etablierten Denoisern wie dem OptiX-Denoiser von NVIDIA oder </w:t>
      </w:r>
      <w:r>
        <w:t>einem anderen</w:t>
      </w:r>
      <w:r w:rsidRPr="002E3E11">
        <w:t xml:space="preserve"> integrierten Denoiser von Blender. Dies würde eine genauere Einschätzung der praktischen Leistungsfähigkeit ermöglichen.</w:t>
      </w:r>
    </w:p>
    <w:p w14:paraId="5A9D46CB" w14:textId="12FB884B" w:rsidR="002E3E11" w:rsidRPr="002E3E11" w:rsidRDefault="002E3E11" w:rsidP="002E3E11">
      <w:pPr>
        <w:pStyle w:val="Listenabsatz"/>
        <w:numPr>
          <w:ilvl w:val="0"/>
          <w:numId w:val="75"/>
        </w:numPr>
        <w:spacing w:line="240" w:lineRule="auto"/>
      </w:pPr>
      <w:r w:rsidRPr="002E3E11">
        <w:rPr>
          <w:b/>
          <w:bCs/>
        </w:rPr>
        <w:t>Erweiterung des Datensatzes:</w:t>
      </w:r>
      <w:r w:rsidRPr="002E3E11">
        <w:t xml:space="preserve"> Der verwendete Datensatz war </w:t>
      </w:r>
      <w:r>
        <w:t xml:space="preserve">durch Zeitliche Knappheit </w:t>
      </w:r>
      <w:r w:rsidRPr="002E3E11">
        <w:t>kompakt gehalten. Zukünftige Arbeiten könnten eine grö</w:t>
      </w:r>
      <w:r>
        <w:t>ss</w:t>
      </w:r>
      <w:r w:rsidRPr="002E3E11">
        <w:t>ere Vielfalt an Szenen, Beleuchtungssituationen und Kameraeinstellungen integrieren, um die Generalisierbarkeit des Modells zu verbessern.</w:t>
      </w:r>
    </w:p>
    <w:p w14:paraId="5EB1B036" w14:textId="4EC12C9C" w:rsidR="002E3E11" w:rsidRPr="002E3E11" w:rsidRDefault="002E3E11" w:rsidP="002E3E11">
      <w:pPr>
        <w:pStyle w:val="Listenabsatz"/>
        <w:numPr>
          <w:ilvl w:val="0"/>
          <w:numId w:val="75"/>
        </w:numPr>
        <w:spacing w:line="240" w:lineRule="auto"/>
      </w:pPr>
      <w:r w:rsidRPr="002E3E11">
        <w:rPr>
          <w:b/>
          <w:bCs/>
        </w:rPr>
        <w:lastRenderedPageBreak/>
        <w:t>Modelloptimierung:</w:t>
      </w:r>
      <w:r w:rsidRPr="002E3E11">
        <w:t xml:space="preserve"> Obwohl das gewählte U-Net-ähnliche Modell bereits überzeugende Ergebnisse lieferte, könnten komplexere Architekturen wie Attention-Mechanismen, Residual-Verbindungen oder rekurrente Elemente untersucht werden, um das Rauschen noch robuster zu entfernen.</w:t>
      </w:r>
    </w:p>
    <w:p w14:paraId="61C1F8FB" w14:textId="4D0BD301" w:rsidR="002E3E11" w:rsidRPr="002E3E11" w:rsidRDefault="002E3E11" w:rsidP="002E3E11">
      <w:pPr>
        <w:pStyle w:val="Listenabsatz"/>
        <w:numPr>
          <w:ilvl w:val="0"/>
          <w:numId w:val="75"/>
        </w:numPr>
        <w:spacing w:line="240" w:lineRule="auto"/>
      </w:pPr>
      <w:r w:rsidRPr="002E3E11">
        <w:rPr>
          <w:b/>
          <w:bCs/>
        </w:rPr>
        <w:t>Temporale Konsistenz:</w:t>
      </w:r>
      <w:r w:rsidRPr="002E3E11">
        <w:t xml:space="preserve"> Für Anwendungen in Animationen ist es entscheidend, dass der Denoiser nicht nur pro Frame, sondern auch über Zeit hinweg konsistente Ergebnisse liefert. Ein Ausblick auf zeitliche Denoising-Modelle wäre hier vielversprechend.</w:t>
      </w:r>
    </w:p>
    <w:p w14:paraId="6979AE91" w14:textId="003456FC" w:rsidR="002E3E11" w:rsidRPr="002E3E11" w:rsidRDefault="002E3E11" w:rsidP="002E3E11">
      <w:pPr>
        <w:pStyle w:val="Listenabsatz"/>
        <w:numPr>
          <w:ilvl w:val="0"/>
          <w:numId w:val="75"/>
        </w:numPr>
        <w:spacing w:line="240" w:lineRule="auto"/>
      </w:pPr>
      <w:r w:rsidRPr="002E3E11">
        <w:rPr>
          <w:b/>
          <w:bCs/>
        </w:rPr>
        <w:t>Echtzeitfähigkeit und Integration:</w:t>
      </w:r>
      <w:r w:rsidRPr="002E3E11">
        <w:t xml:space="preserve"> Die Integration des Modells in bestehende Rendering-Pipelines – etwa als Plugin in Blender oder in Echtzeit-Engines – könnte die Praxistauglichkeit weiter erhöhen. Optimierungen im Hinblick auf Laufzeit und Speicherverbrauch wären dafür notwendig.</w:t>
      </w:r>
    </w:p>
    <w:p w14:paraId="6C44D515" w14:textId="49C2643A" w:rsidR="001F7C24" w:rsidRDefault="001F7C24" w:rsidP="002E3E11">
      <w:pPr>
        <w:spacing w:line="240" w:lineRule="auto"/>
      </w:pPr>
      <w:r>
        <w:br w:type="page"/>
      </w:r>
    </w:p>
    <w:p w14:paraId="2C9929F5" w14:textId="42B9E664" w:rsidR="00511D21" w:rsidRPr="00F42C1F" w:rsidRDefault="00511D21" w:rsidP="003779D0">
      <w:pPr>
        <w:pStyle w:val="berschrift1"/>
      </w:pPr>
      <w:bookmarkStart w:id="80" w:name="_Toc193462318"/>
      <w:bookmarkStart w:id="81" w:name="_Toc200205572"/>
      <w:r w:rsidRPr="00F42C1F">
        <w:lastRenderedPageBreak/>
        <w:t>Abbildungsverzeichnis</w:t>
      </w:r>
      <w:bookmarkEnd w:id="80"/>
      <w:bookmarkEnd w:id="81"/>
    </w:p>
    <w:p w14:paraId="3F6DFF34" w14:textId="4A3CA445" w:rsidR="00D3440B" w:rsidRDefault="001E6E95">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r w:rsidRPr="00F42C1F">
        <w:fldChar w:fldCharType="begin"/>
      </w:r>
      <w:r w:rsidRPr="00F42C1F">
        <w:instrText xml:space="preserve"> TOC \h \z \c "Abbildung" </w:instrText>
      </w:r>
      <w:r w:rsidRPr="00F42C1F">
        <w:fldChar w:fldCharType="separate"/>
      </w:r>
      <w:hyperlink w:anchor="_Toc200203987" w:history="1">
        <w:r w:rsidR="00D3440B" w:rsidRPr="00230159">
          <w:rPr>
            <w:rStyle w:val="Hyperlink"/>
            <w:noProof/>
          </w:rPr>
          <w:t>Abbildung 1: Verrauschtes Bücherregal mit Blender (Cycles)</w:t>
        </w:r>
        <w:r w:rsidR="00D3440B">
          <w:rPr>
            <w:noProof/>
            <w:webHidden/>
          </w:rPr>
          <w:tab/>
        </w:r>
        <w:r w:rsidR="00D3440B">
          <w:rPr>
            <w:noProof/>
            <w:webHidden/>
          </w:rPr>
          <w:fldChar w:fldCharType="begin"/>
        </w:r>
        <w:r w:rsidR="00D3440B">
          <w:rPr>
            <w:noProof/>
            <w:webHidden/>
          </w:rPr>
          <w:instrText xml:space="preserve"> PAGEREF _Toc200203987 \h </w:instrText>
        </w:r>
        <w:r w:rsidR="00D3440B">
          <w:rPr>
            <w:noProof/>
            <w:webHidden/>
          </w:rPr>
        </w:r>
        <w:r w:rsidR="00D3440B">
          <w:rPr>
            <w:noProof/>
            <w:webHidden/>
          </w:rPr>
          <w:fldChar w:fldCharType="separate"/>
        </w:r>
        <w:r w:rsidR="00D3440B">
          <w:rPr>
            <w:noProof/>
            <w:webHidden/>
          </w:rPr>
          <w:t>9</w:t>
        </w:r>
        <w:r w:rsidR="00D3440B">
          <w:rPr>
            <w:noProof/>
            <w:webHidden/>
          </w:rPr>
          <w:fldChar w:fldCharType="end"/>
        </w:r>
      </w:hyperlink>
    </w:p>
    <w:p w14:paraId="79E448C7" w14:textId="4E7E092D" w:rsidR="00D3440B" w:rsidRDefault="00D3440B">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3988" w:history="1">
        <w:r w:rsidRPr="00230159">
          <w:rPr>
            <w:rStyle w:val="Hyperlink"/>
            <w:noProof/>
          </w:rPr>
          <w:t>Abbildung 2: Projektablauf Gantt Diagramm</w:t>
        </w:r>
        <w:r>
          <w:rPr>
            <w:noProof/>
            <w:webHidden/>
          </w:rPr>
          <w:tab/>
        </w:r>
        <w:r>
          <w:rPr>
            <w:noProof/>
            <w:webHidden/>
          </w:rPr>
          <w:fldChar w:fldCharType="begin"/>
        </w:r>
        <w:r>
          <w:rPr>
            <w:noProof/>
            <w:webHidden/>
          </w:rPr>
          <w:instrText xml:space="preserve"> PAGEREF _Toc200203988 \h </w:instrText>
        </w:r>
        <w:r>
          <w:rPr>
            <w:noProof/>
            <w:webHidden/>
          </w:rPr>
        </w:r>
        <w:r>
          <w:rPr>
            <w:noProof/>
            <w:webHidden/>
          </w:rPr>
          <w:fldChar w:fldCharType="separate"/>
        </w:r>
        <w:r>
          <w:rPr>
            <w:noProof/>
            <w:webHidden/>
          </w:rPr>
          <w:t>14</w:t>
        </w:r>
        <w:r>
          <w:rPr>
            <w:noProof/>
            <w:webHidden/>
          </w:rPr>
          <w:fldChar w:fldCharType="end"/>
        </w:r>
      </w:hyperlink>
    </w:p>
    <w:p w14:paraId="45C8E0CB" w14:textId="40563559" w:rsidR="00D3440B" w:rsidRDefault="00D3440B">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3989" w:history="1">
        <w:r w:rsidRPr="00230159">
          <w:rPr>
            <w:rStyle w:val="Hyperlink"/>
            <w:noProof/>
          </w:rPr>
          <w:t>Abbildung 3: Visualisierung der verschiedenen Rauschstufen eines Patches</w:t>
        </w:r>
        <w:r>
          <w:rPr>
            <w:noProof/>
            <w:webHidden/>
          </w:rPr>
          <w:tab/>
        </w:r>
        <w:r>
          <w:rPr>
            <w:noProof/>
            <w:webHidden/>
          </w:rPr>
          <w:fldChar w:fldCharType="begin"/>
        </w:r>
        <w:r>
          <w:rPr>
            <w:noProof/>
            <w:webHidden/>
          </w:rPr>
          <w:instrText xml:space="preserve"> PAGEREF _Toc200203989 \h </w:instrText>
        </w:r>
        <w:r>
          <w:rPr>
            <w:noProof/>
            <w:webHidden/>
          </w:rPr>
        </w:r>
        <w:r>
          <w:rPr>
            <w:noProof/>
            <w:webHidden/>
          </w:rPr>
          <w:fldChar w:fldCharType="separate"/>
        </w:r>
        <w:r>
          <w:rPr>
            <w:noProof/>
            <w:webHidden/>
          </w:rPr>
          <w:t>18</w:t>
        </w:r>
        <w:r>
          <w:rPr>
            <w:noProof/>
            <w:webHidden/>
          </w:rPr>
          <w:fldChar w:fldCharType="end"/>
        </w:r>
      </w:hyperlink>
    </w:p>
    <w:p w14:paraId="4664B82B" w14:textId="0B00313A" w:rsidR="00D3440B" w:rsidRDefault="00D3440B">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3990" w:history="1">
        <w:r w:rsidRPr="00230159">
          <w:rPr>
            <w:rStyle w:val="Hyperlink"/>
            <w:noProof/>
          </w:rPr>
          <w:t>Abbildung 5: Verlauf des Training- und Validierungsverlusts</w:t>
        </w:r>
        <w:r>
          <w:rPr>
            <w:noProof/>
            <w:webHidden/>
          </w:rPr>
          <w:tab/>
        </w:r>
        <w:r>
          <w:rPr>
            <w:noProof/>
            <w:webHidden/>
          </w:rPr>
          <w:fldChar w:fldCharType="begin"/>
        </w:r>
        <w:r>
          <w:rPr>
            <w:noProof/>
            <w:webHidden/>
          </w:rPr>
          <w:instrText xml:space="preserve"> PAGEREF _Toc200203990 \h </w:instrText>
        </w:r>
        <w:r>
          <w:rPr>
            <w:noProof/>
            <w:webHidden/>
          </w:rPr>
        </w:r>
        <w:r>
          <w:rPr>
            <w:noProof/>
            <w:webHidden/>
          </w:rPr>
          <w:fldChar w:fldCharType="separate"/>
        </w:r>
        <w:r>
          <w:rPr>
            <w:noProof/>
            <w:webHidden/>
          </w:rPr>
          <w:t>24</w:t>
        </w:r>
        <w:r>
          <w:rPr>
            <w:noProof/>
            <w:webHidden/>
          </w:rPr>
          <w:fldChar w:fldCharType="end"/>
        </w:r>
      </w:hyperlink>
    </w:p>
    <w:p w14:paraId="20FA1D18" w14:textId="77CFF9F9" w:rsidR="00D3440B" w:rsidRDefault="00D3440B">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3991" w:history="1">
        <w:r w:rsidRPr="00230159">
          <w:rPr>
            <w:rStyle w:val="Hyperlink"/>
            <w:noProof/>
          </w:rPr>
          <w:t>Abbildung 6: Visueller Unterschied zwischen Verrauscht, Entrauscht und Referenz</w:t>
        </w:r>
        <w:r>
          <w:rPr>
            <w:noProof/>
            <w:webHidden/>
          </w:rPr>
          <w:tab/>
        </w:r>
        <w:r>
          <w:rPr>
            <w:noProof/>
            <w:webHidden/>
          </w:rPr>
          <w:fldChar w:fldCharType="begin"/>
        </w:r>
        <w:r>
          <w:rPr>
            <w:noProof/>
            <w:webHidden/>
          </w:rPr>
          <w:instrText xml:space="preserve"> PAGEREF _Toc200203991 \h </w:instrText>
        </w:r>
        <w:r>
          <w:rPr>
            <w:noProof/>
            <w:webHidden/>
          </w:rPr>
        </w:r>
        <w:r>
          <w:rPr>
            <w:noProof/>
            <w:webHidden/>
          </w:rPr>
          <w:fldChar w:fldCharType="separate"/>
        </w:r>
        <w:r>
          <w:rPr>
            <w:noProof/>
            <w:webHidden/>
          </w:rPr>
          <w:t>26</w:t>
        </w:r>
        <w:r>
          <w:rPr>
            <w:noProof/>
            <w:webHidden/>
          </w:rPr>
          <w:fldChar w:fldCharType="end"/>
        </w:r>
      </w:hyperlink>
    </w:p>
    <w:p w14:paraId="363AE288" w14:textId="572504E2" w:rsidR="00D3440B" w:rsidRDefault="00D3440B">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3992" w:history="1">
        <w:r w:rsidRPr="00230159">
          <w:rPr>
            <w:rStyle w:val="Hyperlink"/>
            <w:noProof/>
          </w:rPr>
          <w:t>Abbildung 7: Qualitätsmetriken auf dem Testdatensatz</w:t>
        </w:r>
        <w:r>
          <w:rPr>
            <w:noProof/>
            <w:webHidden/>
          </w:rPr>
          <w:tab/>
        </w:r>
        <w:r>
          <w:rPr>
            <w:noProof/>
            <w:webHidden/>
          </w:rPr>
          <w:fldChar w:fldCharType="begin"/>
        </w:r>
        <w:r>
          <w:rPr>
            <w:noProof/>
            <w:webHidden/>
          </w:rPr>
          <w:instrText xml:space="preserve"> PAGEREF _Toc200203992 \h </w:instrText>
        </w:r>
        <w:r>
          <w:rPr>
            <w:noProof/>
            <w:webHidden/>
          </w:rPr>
        </w:r>
        <w:r>
          <w:rPr>
            <w:noProof/>
            <w:webHidden/>
          </w:rPr>
          <w:fldChar w:fldCharType="separate"/>
        </w:r>
        <w:r>
          <w:rPr>
            <w:noProof/>
            <w:webHidden/>
          </w:rPr>
          <w:t>28</w:t>
        </w:r>
        <w:r>
          <w:rPr>
            <w:noProof/>
            <w:webHidden/>
          </w:rPr>
          <w:fldChar w:fldCharType="end"/>
        </w:r>
      </w:hyperlink>
    </w:p>
    <w:p w14:paraId="0C1159D2" w14:textId="28BBDE24" w:rsidR="00D3440B" w:rsidRDefault="00D3440B">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3993" w:history="1">
        <w:r w:rsidRPr="00230159">
          <w:rPr>
            <w:rStyle w:val="Hyperlink"/>
            <w:noProof/>
          </w:rPr>
          <w:t>Abbildung 8: Statistischer Ausreisser. Von links nach rechts: Verrauscht, Entrauscht, Referenz</w:t>
        </w:r>
        <w:r>
          <w:rPr>
            <w:noProof/>
            <w:webHidden/>
          </w:rPr>
          <w:tab/>
        </w:r>
        <w:r>
          <w:rPr>
            <w:noProof/>
            <w:webHidden/>
          </w:rPr>
          <w:fldChar w:fldCharType="begin"/>
        </w:r>
        <w:r>
          <w:rPr>
            <w:noProof/>
            <w:webHidden/>
          </w:rPr>
          <w:instrText xml:space="preserve"> PAGEREF _Toc200203993 \h </w:instrText>
        </w:r>
        <w:r>
          <w:rPr>
            <w:noProof/>
            <w:webHidden/>
          </w:rPr>
        </w:r>
        <w:r>
          <w:rPr>
            <w:noProof/>
            <w:webHidden/>
          </w:rPr>
          <w:fldChar w:fldCharType="separate"/>
        </w:r>
        <w:r>
          <w:rPr>
            <w:noProof/>
            <w:webHidden/>
          </w:rPr>
          <w:t>29</w:t>
        </w:r>
        <w:r>
          <w:rPr>
            <w:noProof/>
            <w:webHidden/>
          </w:rPr>
          <w:fldChar w:fldCharType="end"/>
        </w:r>
      </w:hyperlink>
    </w:p>
    <w:p w14:paraId="03F84975" w14:textId="10AF7BAC" w:rsidR="00511D21" w:rsidRPr="00F42C1F" w:rsidRDefault="001E6E95" w:rsidP="00511D21">
      <w:r w:rsidRPr="00F42C1F">
        <w:fldChar w:fldCharType="end"/>
      </w:r>
    </w:p>
    <w:p w14:paraId="726066FE" w14:textId="78726626" w:rsidR="006E233C" w:rsidRPr="006E233C" w:rsidRDefault="00511D21" w:rsidP="006E233C">
      <w:pPr>
        <w:pStyle w:val="berschrift1"/>
      </w:pPr>
      <w:bookmarkStart w:id="82" w:name="_Toc193462319"/>
      <w:bookmarkStart w:id="83" w:name="_Toc200205573"/>
      <w:r w:rsidRPr="00F42C1F">
        <w:t>Tabellenverzeichnis</w:t>
      </w:r>
      <w:bookmarkEnd w:id="82"/>
      <w:bookmarkEnd w:id="83"/>
    </w:p>
    <w:p w14:paraId="2113B271" w14:textId="63E65A81" w:rsidR="00D3440B" w:rsidRDefault="006E233C">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r>
        <w:rPr>
          <w:b/>
          <w:bCs/>
        </w:rPr>
        <w:fldChar w:fldCharType="begin"/>
      </w:r>
      <w:r>
        <w:rPr>
          <w:b/>
          <w:bCs/>
        </w:rPr>
        <w:instrText xml:space="preserve"> TOC \h \z \c "Tabelle" </w:instrText>
      </w:r>
      <w:r>
        <w:rPr>
          <w:b/>
          <w:bCs/>
        </w:rPr>
        <w:fldChar w:fldCharType="separate"/>
      </w:r>
      <w:hyperlink w:anchor="_Toc200203979" w:history="1">
        <w:r w:rsidR="00D3440B" w:rsidRPr="007A3D00">
          <w:rPr>
            <w:rStyle w:val="Hyperlink"/>
            <w:noProof/>
          </w:rPr>
          <w:t>Tabelle 1: Tatsächlich investierte Zeit</w:t>
        </w:r>
        <w:r w:rsidR="00D3440B">
          <w:rPr>
            <w:noProof/>
            <w:webHidden/>
          </w:rPr>
          <w:tab/>
        </w:r>
        <w:r w:rsidR="00D3440B">
          <w:rPr>
            <w:noProof/>
            <w:webHidden/>
          </w:rPr>
          <w:fldChar w:fldCharType="begin"/>
        </w:r>
        <w:r w:rsidR="00D3440B">
          <w:rPr>
            <w:noProof/>
            <w:webHidden/>
          </w:rPr>
          <w:instrText xml:space="preserve"> PAGEREF _Toc200203979 \h </w:instrText>
        </w:r>
        <w:r w:rsidR="00D3440B">
          <w:rPr>
            <w:noProof/>
            <w:webHidden/>
          </w:rPr>
        </w:r>
        <w:r w:rsidR="00D3440B">
          <w:rPr>
            <w:noProof/>
            <w:webHidden/>
          </w:rPr>
          <w:fldChar w:fldCharType="separate"/>
        </w:r>
        <w:r w:rsidR="00D3440B">
          <w:rPr>
            <w:noProof/>
            <w:webHidden/>
          </w:rPr>
          <w:t>15</w:t>
        </w:r>
        <w:r w:rsidR="00D3440B">
          <w:rPr>
            <w:noProof/>
            <w:webHidden/>
          </w:rPr>
          <w:fldChar w:fldCharType="end"/>
        </w:r>
      </w:hyperlink>
    </w:p>
    <w:p w14:paraId="0BB16EC6" w14:textId="6362A668" w:rsidR="00D3440B" w:rsidRDefault="00D3440B">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3980" w:history="1">
        <w:r w:rsidRPr="007A3D00">
          <w:rPr>
            <w:rStyle w:val="Hyperlink"/>
            <w:noProof/>
          </w:rPr>
          <w:t>Tabelle 2: Risikomanagement Tabelle</w:t>
        </w:r>
        <w:r>
          <w:rPr>
            <w:noProof/>
            <w:webHidden/>
          </w:rPr>
          <w:tab/>
        </w:r>
        <w:r>
          <w:rPr>
            <w:noProof/>
            <w:webHidden/>
          </w:rPr>
          <w:fldChar w:fldCharType="begin"/>
        </w:r>
        <w:r>
          <w:rPr>
            <w:noProof/>
            <w:webHidden/>
          </w:rPr>
          <w:instrText xml:space="preserve"> PAGEREF _Toc200203980 \h </w:instrText>
        </w:r>
        <w:r>
          <w:rPr>
            <w:noProof/>
            <w:webHidden/>
          </w:rPr>
        </w:r>
        <w:r>
          <w:rPr>
            <w:noProof/>
            <w:webHidden/>
          </w:rPr>
          <w:fldChar w:fldCharType="separate"/>
        </w:r>
        <w:r>
          <w:rPr>
            <w:noProof/>
            <w:webHidden/>
          </w:rPr>
          <w:t>16</w:t>
        </w:r>
        <w:r>
          <w:rPr>
            <w:noProof/>
            <w:webHidden/>
          </w:rPr>
          <w:fldChar w:fldCharType="end"/>
        </w:r>
      </w:hyperlink>
    </w:p>
    <w:p w14:paraId="30F34D9D" w14:textId="64A7866A" w:rsidR="00D3440B" w:rsidRDefault="00D3440B">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3981" w:history="1">
        <w:r w:rsidRPr="007A3D00">
          <w:rPr>
            <w:rStyle w:val="Hyperlink"/>
            <w:noProof/>
          </w:rPr>
          <w:t>Tabelle 3: Vollständige Architektur des Autoencoder-Modells</w:t>
        </w:r>
        <w:r>
          <w:rPr>
            <w:noProof/>
            <w:webHidden/>
          </w:rPr>
          <w:tab/>
        </w:r>
        <w:r>
          <w:rPr>
            <w:noProof/>
            <w:webHidden/>
          </w:rPr>
          <w:fldChar w:fldCharType="begin"/>
        </w:r>
        <w:r>
          <w:rPr>
            <w:noProof/>
            <w:webHidden/>
          </w:rPr>
          <w:instrText xml:space="preserve"> PAGEREF _Toc200203981 \h </w:instrText>
        </w:r>
        <w:r>
          <w:rPr>
            <w:noProof/>
            <w:webHidden/>
          </w:rPr>
        </w:r>
        <w:r>
          <w:rPr>
            <w:noProof/>
            <w:webHidden/>
          </w:rPr>
          <w:fldChar w:fldCharType="separate"/>
        </w:r>
        <w:r>
          <w:rPr>
            <w:noProof/>
            <w:webHidden/>
          </w:rPr>
          <w:t>20</w:t>
        </w:r>
        <w:r>
          <w:rPr>
            <w:noProof/>
            <w:webHidden/>
          </w:rPr>
          <w:fldChar w:fldCharType="end"/>
        </w:r>
      </w:hyperlink>
    </w:p>
    <w:p w14:paraId="00F555E8" w14:textId="69CB9446" w:rsidR="00D3440B" w:rsidRDefault="00D3440B">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3982" w:history="1">
        <w:r w:rsidRPr="007A3D00">
          <w:rPr>
            <w:rStyle w:val="Hyperlink"/>
            <w:noProof/>
          </w:rPr>
          <w:t>Tabelle 4: Verlustfunktion Verrauscht vs. Entrauscht</w:t>
        </w:r>
        <w:r>
          <w:rPr>
            <w:noProof/>
            <w:webHidden/>
          </w:rPr>
          <w:tab/>
        </w:r>
        <w:r>
          <w:rPr>
            <w:noProof/>
            <w:webHidden/>
          </w:rPr>
          <w:fldChar w:fldCharType="begin"/>
        </w:r>
        <w:r>
          <w:rPr>
            <w:noProof/>
            <w:webHidden/>
          </w:rPr>
          <w:instrText xml:space="preserve"> PAGEREF _Toc200203982 \h </w:instrText>
        </w:r>
        <w:r>
          <w:rPr>
            <w:noProof/>
            <w:webHidden/>
          </w:rPr>
        </w:r>
        <w:r>
          <w:rPr>
            <w:noProof/>
            <w:webHidden/>
          </w:rPr>
          <w:fldChar w:fldCharType="separate"/>
        </w:r>
        <w:r>
          <w:rPr>
            <w:noProof/>
            <w:webHidden/>
          </w:rPr>
          <w:t>27</w:t>
        </w:r>
        <w:r>
          <w:rPr>
            <w:noProof/>
            <w:webHidden/>
          </w:rPr>
          <w:fldChar w:fldCharType="end"/>
        </w:r>
      </w:hyperlink>
    </w:p>
    <w:p w14:paraId="5EED5EE6" w14:textId="38007967" w:rsidR="00D3440B" w:rsidRDefault="00D3440B">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3983" w:history="1">
        <w:r w:rsidRPr="007A3D00">
          <w:rPr>
            <w:rStyle w:val="Hyperlink"/>
            <w:noProof/>
          </w:rPr>
          <w:t>Tabelle 5: Verlustmetriken von einem statistischen Ausreisser</w:t>
        </w:r>
        <w:r>
          <w:rPr>
            <w:noProof/>
            <w:webHidden/>
          </w:rPr>
          <w:tab/>
        </w:r>
        <w:r>
          <w:rPr>
            <w:noProof/>
            <w:webHidden/>
          </w:rPr>
          <w:fldChar w:fldCharType="begin"/>
        </w:r>
        <w:r>
          <w:rPr>
            <w:noProof/>
            <w:webHidden/>
          </w:rPr>
          <w:instrText xml:space="preserve"> PAGEREF _Toc200203983 \h </w:instrText>
        </w:r>
        <w:r>
          <w:rPr>
            <w:noProof/>
            <w:webHidden/>
          </w:rPr>
        </w:r>
        <w:r>
          <w:rPr>
            <w:noProof/>
            <w:webHidden/>
          </w:rPr>
          <w:fldChar w:fldCharType="separate"/>
        </w:r>
        <w:r>
          <w:rPr>
            <w:noProof/>
            <w:webHidden/>
          </w:rPr>
          <w:t>29</w:t>
        </w:r>
        <w:r>
          <w:rPr>
            <w:noProof/>
            <w:webHidden/>
          </w:rPr>
          <w:fldChar w:fldCharType="end"/>
        </w:r>
      </w:hyperlink>
    </w:p>
    <w:p w14:paraId="535E918B" w14:textId="411DADAE" w:rsidR="00D3440B" w:rsidRDefault="00D3440B">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203984" w:history="1">
        <w:r w:rsidRPr="007A3D00">
          <w:rPr>
            <w:rStyle w:val="Hyperlink"/>
            <w:noProof/>
          </w:rPr>
          <w:t>Tabelle 6: Zielerreichungstabelle</w:t>
        </w:r>
        <w:r>
          <w:rPr>
            <w:noProof/>
            <w:webHidden/>
          </w:rPr>
          <w:tab/>
        </w:r>
        <w:r>
          <w:rPr>
            <w:noProof/>
            <w:webHidden/>
          </w:rPr>
          <w:fldChar w:fldCharType="begin"/>
        </w:r>
        <w:r>
          <w:rPr>
            <w:noProof/>
            <w:webHidden/>
          </w:rPr>
          <w:instrText xml:space="preserve"> PAGEREF _Toc200203984 \h </w:instrText>
        </w:r>
        <w:r>
          <w:rPr>
            <w:noProof/>
            <w:webHidden/>
          </w:rPr>
        </w:r>
        <w:r>
          <w:rPr>
            <w:noProof/>
            <w:webHidden/>
          </w:rPr>
          <w:fldChar w:fldCharType="separate"/>
        </w:r>
        <w:r>
          <w:rPr>
            <w:noProof/>
            <w:webHidden/>
          </w:rPr>
          <w:t>29</w:t>
        </w:r>
        <w:r>
          <w:rPr>
            <w:noProof/>
            <w:webHidden/>
          </w:rPr>
          <w:fldChar w:fldCharType="end"/>
        </w:r>
      </w:hyperlink>
    </w:p>
    <w:p w14:paraId="4FDB42AB" w14:textId="6E026DB1" w:rsidR="00511D21" w:rsidRPr="00F42C1F" w:rsidRDefault="006E233C" w:rsidP="00511D21">
      <w:r>
        <w:rPr>
          <w:b/>
          <w:bCs/>
        </w:rPr>
        <w:fldChar w:fldCharType="end"/>
      </w:r>
    </w:p>
    <w:p w14:paraId="796039D5" w14:textId="77777777" w:rsidR="00E84DD7" w:rsidRDefault="00E84DD7">
      <w:pPr>
        <w:spacing w:line="240" w:lineRule="auto"/>
        <w:rPr>
          <w:rFonts w:eastAsia="Times New Roman"/>
          <w:bCs/>
          <w:sz w:val="28"/>
          <w:szCs w:val="28"/>
        </w:rPr>
      </w:pPr>
      <w:bookmarkStart w:id="84" w:name="_Toc193462320"/>
      <w:r>
        <w:br w:type="page"/>
      </w:r>
    </w:p>
    <w:p w14:paraId="29998B90" w14:textId="63EC4000" w:rsidR="00511D21" w:rsidRPr="00F42C1F" w:rsidRDefault="00511D21" w:rsidP="003779D0">
      <w:pPr>
        <w:pStyle w:val="berschrift1"/>
      </w:pPr>
      <w:bookmarkStart w:id="85" w:name="_Toc200205574"/>
      <w:r w:rsidRPr="00F42C1F">
        <w:lastRenderedPageBreak/>
        <w:t>Glossar</w:t>
      </w:r>
      <w:bookmarkEnd w:id="84"/>
      <w:bookmarkEnd w:id="85"/>
    </w:p>
    <w:p w14:paraId="4929209F" w14:textId="7FE3843D" w:rsidR="00747361" w:rsidRDefault="00F74434" w:rsidP="00747361">
      <w:pPr>
        <w:pStyle w:val="Verzeichnis"/>
      </w:pPr>
      <w:r>
        <w:rPr>
          <w:b/>
        </w:rPr>
        <w:t>Adam-Optimizer</w:t>
      </w:r>
    </w:p>
    <w:p w14:paraId="187DA627" w14:textId="049A8E05" w:rsidR="00F74434" w:rsidRPr="00F74434" w:rsidRDefault="009C324B" w:rsidP="00747361">
      <w:pPr>
        <w:pStyle w:val="Verzeichnis"/>
      </w:pPr>
      <w:r w:rsidRPr="009C324B">
        <w:t>Ein verbreiteter Optimierungsalgorithmus für das Training neuronaler Netze, der adaptive Lernraten für jede Gewichtung berechnet.</w:t>
      </w:r>
    </w:p>
    <w:p w14:paraId="452DFC3E" w14:textId="14D0CB0B" w:rsidR="00F74434" w:rsidRDefault="00F74434" w:rsidP="00747361">
      <w:pPr>
        <w:pStyle w:val="Verzeichnis"/>
      </w:pPr>
      <w:r>
        <w:rPr>
          <w:b/>
        </w:rPr>
        <w:t>Bildrauschen</w:t>
      </w:r>
      <w:r>
        <w:rPr>
          <w:b/>
        </w:rPr>
        <w:br/>
      </w:r>
      <w:r w:rsidRPr="007828FC">
        <w:t>Störende visuelle Artefakte in Bildern, die besonders bei nicht konvergierten Path-Tracing-Renderings auftreten. Es erscheint oft als Körnung oder Flecken.</w:t>
      </w:r>
    </w:p>
    <w:p w14:paraId="4A69BB7A" w14:textId="77344B82" w:rsidR="007828FC" w:rsidRPr="00747361" w:rsidRDefault="007828FC" w:rsidP="00747361">
      <w:pPr>
        <w:pStyle w:val="Verzeichnis"/>
      </w:pPr>
      <w:r>
        <w:rPr>
          <w:b/>
        </w:rPr>
        <w:t>BRDF</w:t>
      </w:r>
      <w:r>
        <w:rPr>
          <w:b/>
        </w:rPr>
        <w:br/>
      </w:r>
      <w:r w:rsidRPr="00747361">
        <w:t>Die Bidirectional Reflectance Distribution Function</w:t>
      </w:r>
      <w:r>
        <w:t xml:space="preserve"> (</w:t>
      </w:r>
      <w:r w:rsidRPr="00747361">
        <w:t>BRDF</w:t>
      </w:r>
      <w:r>
        <w:t>)</w:t>
      </w:r>
      <w:r w:rsidRPr="00747361">
        <w:t xml:space="preserve"> beschreibt, wie Licht an einer Oberfläche in verschiedene Richtungen reflektiert wird. Sie definiert den Anteil des einfallenden Lichts, der in eine bestimmte Ausfallsrichtung gestreut wird, abhängig von Einfalls- und Ausfallswinkel. Die BRDF ist eine zentrale Komponente bei der realistischen Modellierung von Materialeigenschaften in der Computergrafik.</w:t>
      </w:r>
    </w:p>
    <w:p w14:paraId="25BCCC6F" w14:textId="77777777" w:rsidR="003F0872" w:rsidRPr="00F42C1F" w:rsidRDefault="003F0872" w:rsidP="003F0872">
      <w:pPr>
        <w:rPr>
          <w:b/>
        </w:rPr>
      </w:pPr>
      <w:r>
        <w:rPr>
          <w:b/>
        </w:rPr>
        <w:t>CNN</w:t>
      </w:r>
    </w:p>
    <w:p w14:paraId="67A6DD28" w14:textId="3F37CC91" w:rsidR="003F0872" w:rsidRPr="005F162F" w:rsidRDefault="003F0872" w:rsidP="005F162F">
      <w:pPr>
        <w:pStyle w:val="Verzeichnis"/>
      </w:pPr>
      <w:r w:rsidRPr="005F162F">
        <w:t>Ein Convolutional Neural Network (Faltungsneuronales Netz) ist ein spezieller Typ künstliches neuronales Netz, das besonders für die Verarbeitung von Bildern geeignet ist. Es nutzt Faltungsschichten, um Merkmale wie Kanten, Formen oder Texturen automatisch zu erkennen. CNNs werden häufig in der Bildklassifikation, Objekterkennung und Bildverarbeitung eingesetzt.</w:t>
      </w:r>
    </w:p>
    <w:p w14:paraId="028BED4E" w14:textId="0133B23B" w:rsidR="00511D21" w:rsidRPr="00F42C1F" w:rsidRDefault="009E4195" w:rsidP="00511D21">
      <w:pPr>
        <w:rPr>
          <w:b/>
        </w:rPr>
      </w:pPr>
      <w:r w:rsidRPr="00F42C1F">
        <w:rPr>
          <w:b/>
        </w:rPr>
        <w:t>Denoising</w:t>
      </w:r>
    </w:p>
    <w:p w14:paraId="757D270A" w14:textId="77777777" w:rsidR="00724813" w:rsidRDefault="009E4195" w:rsidP="00511D21">
      <w:pPr>
        <w:pStyle w:val="Verzeichnis"/>
      </w:pPr>
      <w:r w:rsidRPr="00F42C1F">
        <w:t>Englisch für Entrauschung oder Rauschunterdrückung. In dieser Arbeit ist besonders der Prozess gemeint, Rauschen aus Bildern zu entfernen.</w:t>
      </w:r>
    </w:p>
    <w:p w14:paraId="6711A674" w14:textId="0763E9AC" w:rsidR="00547FFB" w:rsidRDefault="00724813" w:rsidP="00511D21">
      <w:pPr>
        <w:pStyle w:val="Verzeichnis"/>
      </w:pPr>
      <w:r>
        <w:rPr>
          <w:b/>
        </w:rPr>
        <w:t>Downsampling</w:t>
      </w:r>
      <w:r>
        <w:br/>
      </w:r>
      <w:r w:rsidR="00C55215" w:rsidRPr="00C55215">
        <w:t>Die Reduktion der räumlichen Auflösung eines Bildes oder einer Feature</w:t>
      </w:r>
      <w:r w:rsidR="00547FFB">
        <w:t xml:space="preserve"> </w:t>
      </w:r>
      <w:r w:rsidR="00C55215" w:rsidRPr="00C55215">
        <w:t>Map. In neuronalen Netzen geschieht dies häufig durch Operationen wie Max-Pooling oder Strided Convolution. Ziel ist es, die Datenmenge zu verringern, semantisch wichtige Merkmale zu verdichten und die Rechenlast zu reduzieren.</w:t>
      </w:r>
    </w:p>
    <w:p w14:paraId="2AB95B5B" w14:textId="01F24187" w:rsidR="006B3DB4" w:rsidRPr="006B3DB4" w:rsidRDefault="006B3DB4" w:rsidP="00511D21">
      <w:pPr>
        <w:pStyle w:val="Verzeichnis"/>
      </w:pPr>
      <w:r>
        <w:rPr>
          <w:b/>
        </w:rPr>
        <w:t>Entrauschung</w:t>
      </w:r>
      <w:r>
        <w:br/>
      </w:r>
      <w:r w:rsidRPr="006B3DB4">
        <w:t>Allgemeiner Begriff für Verfahren, die störendes Bildrauschen aus digitalen Bildern entfernen. In dieser Arbeit wird hauptsächlich Deep Learning zur Entrauschung von Path-Tracing-Renderings eingesetzt.</w:t>
      </w:r>
    </w:p>
    <w:p w14:paraId="7FA79E2A" w14:textId="77777777" w:rsidR="006177AB" w:rsidRDefault="00547FFB" w:rsidP="00511D21">
      <w:pPr>
        <w:pStyle w:val="Verzeichnis"/>
      </w:pPr>
      <w:r>
        <w:rPr>
          <w:b/>
        </w:rPr>
        <w:t>Feature Map</w:t>
      </w:r>
      <w:r>
        <w:br/>
      </w:r>
      <w:r w:rsidRPr="00547FFB">
        <w:t>Eine Feature Map ist das Ergebnis einer Faltungsschicht innerhalb eines neuronalen Netzes. Sie stellt eine zweidimensionale Repräsentation dar, in der bestimmte Merkmale (z.</w:t>
      </w:r>
      <w:r w:rsidRPr="00547FFB">
        <w:rPr>
          <w:rFonts w:ascii="Arial" w:hAnsi="Arial" w:cs="Arial"/>
        </w:rPr>
        <w:t> </w:t>
      </w:r>
      <w:r w:rsidRPr="00547FFB">
        <w:t>B. Kanten, Texturen oder Formen) erkannt wurden. Mehrere Feature Maps entstehen durch den Einsatz mehrerer Filter und bilden gemeinsam die Grundlage f</w:t>
      </w:r>
      <w:r w:rsidRPr="00547FFB">
        <w:rPr>
          <w:rFonts w:cs="Lucida Sans"/>
        </w:rPr>
        <w:t>ü</w:t>
      </w:r>
      <w:r w:rsidRPr="00547FFB">
        <w:t>r die hierarchische Merkmalsextraktion.</w:t>
      </w:r>
    </w:p>
    <w:p w14:paraId="34461F3D" w14:textId="77777777" w:rsidR="004A61F0" w:rsidRDefault="006177AB" w:rsidP="00511D21">
      <w:pPr>
        <w:pStyle w:val="Verzeichnis"/>
      </w:pPr>
      <w:r>
        <w:rPr>
          <w:b/>
        </w:rPr>
        <w:t>Ground Truth</w:t>
      </w:r>
      <w:r>
        <w:rPr>
          <w:b/>
        </w:rPr>
        <w:br/>
      </w:r>
      <w:r w:rsidRPr="006177AB">
        <w:t>Der Begriff Ground Truth bezeichnet in der Bildverarbeitung und im maschinellen Lernen die als korrekt angenommene Referenz oder den „Wahrheitswert“, an dem die Ergebnisse eines Modells oder einer Methode gemessen und bewertet werden. Im Kontext des Path Tracing bezeichnet die Ground Truth ein Bild, das mit einer sehr hohen Anzahl an Samples gerendert wurde und daher praktisch rauschfrei ist.</w:t>
      </w:r>
    </w:p>
    <w:p w14:paraId="4D1B8295" w14:textId="158546BE" w:rsidR="00511D21" w:rsidRPr="004A61F0" w:rsidRDefault="004A61F0" w:rsidP="00511D21">
      <w:pPr>
        <w:pStyle w:val="Verzeichnis"/>
        <w:rPr>
          <w:b/>
        </w:rPr>
      </w:pPr>
      <w:r w:rsidRPr="004A61F0">
        <w:rPr>
          <w:b/>
        </w:rPr>
        <w:t>OpenCV</w:t>
      </w:r>
      <w:r w:rsidRPr="004A61F0">
        <w:rPr>
          <w:b/>
        </w:rPr>
        <w:br/>
      </w:r>
      <w:r w:rsidRPr="004A61F0">
        <w:t>Eine Open-Source-Bibliothek für Bildverarbeitung und Computer Vision, die häufig in Python oder C++ verwendet wird.</w:t>
      </w:r>
      <w:r w:rsidR="00E43329" w:rsidRPr="004A61F0">
        <w:rPr>
          <w:b/>
        </w:rPr>
        <w:tab/>
      </w:r>
    </w:p>
    <w:p w14:paraId="336D5F48" w14:textId="1BEA55E9" w:rsidR="00511D21" w:rsidRPr="00F42C1F" w:rsidRDefault="009E4195" w:rsidP="00511D21">
      <w:pPr>
        <w:rPr>
          <w:b/>
        </w:rPr>
      </w:pPr>
      <w:r w:rsidRPr="00F42C1F">
        <w:rPr>
          <w:b/>
        </w:rPr>
        <w:t>Overfitting</w:t>
      </w:r>
    </w:p>
    <w:p w14:paraId="7900A26B" w14:textId="77777777" w:rsidR="002A6404" w:rsidRDefault="009E4195" w:rsidP="00511D21">
      <w:pPr>
        <w:pStyle w:val="Verzeichnis"/>
      </w:pPr>
      <w:r w:rsidRPr="00F42C1F">
        <w:t>Englisch für Überanpassung. Problem bei Neuronalen Netzen, die lediglich den Trainings-Datensatz auswendig lernen.</w:t>
      </w:r>
    </w:p>
    <w:p w14:paraId="05ED0CC6" w14:textId="46C20B91" w:rsidR="00511D21" w:rsidRPr="00F42C1F" w:rsidRDefault="002A6404" w:rsidP="00511D21">
      <w:pPr>
        <w:pStyle w:val="Verzeichnis"/>
      </w:pPr>
      <w:r w:rsidRPr="002A6404">
        <w:rPr>
          <w:b/>
        </w:rPr>
        <w:t>Renderer</w:t>
      </w:r>
      <w:r>
        <w:br/>
      </w:r>
      <w:r w:rsidRPr="002A6404">
        <w:t>Ein Renderer ist ein Softwaremodul oder Programm, das den Renderprozess ausführt. Es nimmt eine 3D-Szene als Eingabe und erzeugt daraus ein Bild oder eine Animation. Renderer können auf unterschiedliche Methoden basieren, z.</w:t>
      </w:r>
      <w:r w:rsidRPr="002A6404">
        <w:rPr>
          <w:rFonts w:ascii="Arial" w:hAnsi="Arial" w:cs="Arial"/>
        </w:rPr>
        <w:t> </w:t>
      </w:r>
      <w:r w:rsidRPr="002A6404">
        <w:t>B. Rasterisierung (f</w:t>
      </w:r>
      <w:r w:rsidRPr="002A6404">
        <w:rPr>
          <w:rFonts w:cs="Lucida Sans"/>
        </w:rPr>
        <w:t>ü</w:t>
      </w:r>
      <w:r w:rsidRPr="002A6404">
        <w:t>r Echtzeit-Grafik) oder Raytracing (f</w:t>
      </w:r>
      <w:r w:rsidRPr="002A6404">
        <w:rPr>
          <w:rFonts w:cs="Lucida Sans"/>
        </w:rPr>
        <w:t>ü</w:t>
      </w:r>
      <w:r w:rsidRPr="002A6404">
        <w:t>r realistische Beleuchtung).</w:t>
      </w:r>
      <w:r w:rsidR="00E43329" w:rsidRPr="00F42C1F">
        <w:tab/>
      </w:r>
    </w:p>
    <w:p w14:paraId="720FC392" w14:textId="3DEA38E6" w:rsidR="00511D21" w:rsidRPr="00F42C1F" w:rsidRDefault="002A6404" w:rsidP="00511D21">
      <w:pPr>
        <w:rPr>
          <w:b/>
        </w:rPr>
      </w:pPr>
      <w:r>
        <w:rPr>
          <w:b/>
        </w:rPr>
        <w:lastRenderedPageBreak/>
        <w:t>Rendern</w:t>
      </w:r>
    </w:p>
    <w:p w14:paraId="2DEBD34C" w14:textId="77777777" w:rsidR="002A6404" w:rsidRDefault="002A6404" w:rsidP="00E91B34">
      <w:pPr>
        <w:pStyle w:val="Verzeichnis1"/>
        <w:rPr>
          <w:lang w:val="de-CH"/>
        </w:rPr>
      </w:pPr>
      <w:r w:rsidRPr="002A6404">
        <w:rPr>
          <w:lang w:val="de-CH"/>
        </w:rPr>
        <w:t>Rendern bezeichnet den Prozess der Bildsynthese aus einer 3D-Szene durch einen Computer. Dabei werden Geometrie, Materialien, Lichtquellen und Kameraeinstellungen verarbeitet, um ein zweidimensionales Bild zu erzeugen.</w:t>
      </w:r>
    </w:p>
    <w:p w14:paraId="4EE64512" w14:textId="77777777" w:rsidR="004202BC" w:rsidRDefault="002A6404" w:rsidP="004202BC">
      <w:pPr>
        <w:pStyle w:val="Verzeichnis1"/>
        <w:rPr>
          <w:lang w:val="de-CH"/>
        </w:rPr>
      </w:pPr>
      <w:r>
        <w:rPr>
          <w:b/>
          <w:lang w:val="de-CH"/>
        </w:rPr>
        <w:t>Renderpipeline</w:t>
      </w:r>
      <w:r>
        <w:rPr>
          <w:b/>
          <w:lang w:val="de-CH"/>
        </w:rPr>
        <w:br/>
      </w:r>
      <w:r w:rsidRPr="002A6404">
        <w:rPr>
          <w:lang w:val="de-CH"/>
        </w:rPr>
        <w:t>Die Renderpipeline beschreibt die Abfolge von Verarbeitungsschritten, die nötig sind, um eine Szene in ein Bild zu überführen. Sie umfasst typischerweise die Szenenvorbereitung, Sichtbarkeitsberechnung, Beleuchtung, Schattierung und Nachbearbeitung (z.</w:t>
      </w:r>
      <w:r w:rsidRPr="002A6404">
        <w:rPr>
          <w:rFonts w:ascii="Arial" w:hAnsi="Arial" w:cs="Arial"/>
          <w:lang w:val="de-CH"/>
        </w:rPr>
        <w:t> </w:t>
      </w:r>
      <w:r w:rsidRPr="002A6404">
        <w:rPr>
          <w:lang w:val="de-CH"/>
        </w:rPr>
        <w:t>B. Entrauschung). In modernen Systemen kann die Renderpipeline hardware- oder softwareseitig implementiert sein und l</w:t>
      </w:r>
      <w:r w:rsidRPr="002A6404">
        <w:rPr>
          <w:rFonts w:cs="Lucida Sans"/>
          <w:lang w:val="de-CH"/>
        </w:rPr>
        <w:t>ä</w:t>
      </w:r>
      <w:r w:rsidRPr="002A6404">
        <w:rPr>
          <w:lang w:val="de-CH"/>
        </w:rPr>
        <w:t>sst sich je nach Anwendungsfall anpassen</w:t>
      </w:r>
    </w:p>
    <w:p w14:paraId="34504B5E" w14:textId="16F64625" w:rsidR="004202BC" w:rsidRPr="004202BC" w:rsidRDefault="004202BC" w:rsidP="004202BC">
      <w:pPr>
        <w:pStyle w:val="Verzeichnis1"/>
        <w:rPr>
          <w:lang w:val="de-CH"/>
        </w:rPr>
      </w:pPr>
      <w:r>
        <w:rPr>
          <w:b/>
          <w:lang w:val="de-CH"/>
        </w:rPr>
        <w:t>SLProject4</w:t>
      </w:r>
      <w:r>
        <w:rPr>
          <w:b/>
          <w:lang w:val="de-CH"/>
        </w:rPr>
        <w:br/>
      </w:r>
      <w:r w:rsidRPr="004202BC">
        <w:rPr>
          <w:lang w:val="de-CH"/>
        </w:rPr>
        <w:t>SLProject ist eine plattformunabhängige 3D-Computergrafik-Szenengraph-Bibliothek</w:t>
      </w:r>
      <w:r>
        <w:rPr>
          <w:lang w:val="de-CH"/>
        </w:rPr>
        <w:t xml:space="preserve"> von der Berner Fachhochschule</w:t>
      </w:r>
      <w:r w:rsidRPr="004202BC">
        <w:rPr>
          <w:lang w:val="de-CH"/>
        </w:rPr>
        <w:t>.</w:t>
      </w:r>
    </w:p>
    <w:p w14:paraId="316B9827" w14:textId="0D8E9233" w:rsidR="007828FC" w:rsidRPr="007828FC" w:rsidRDefault="007828FC" w:rsidP="007828FC">
      <w:pPr>
        <w:pStyle w:val="Verzeichnis1"/>
        <w:rPr>
          <w:lang w:val="de-CH"/>
        </w:rPr>
      </w:pPr>
      <w:r w:rsidRPr="004202BC">
        <w:rPr>
          <w:b/>
          <w:lang w:val="de-CH"/>
        </w:rPr>
        <w:t>SmallPT</w:t>
      </w:r>
      <w:r>
        <w:rPr>
          <w:lang w:val="de-CH"/>
        </w:rPr>
        <w:br/>
      </w:r>
      <w:r w:rsidRPr="007828FC">
        <w:rPr>
          <w:lang w:val="de-CH"/>
        </w:rPr>
        <w:t xml:space="preserve">Ein minimalistischer, nur </w:t>
      </w:r>
      <w:r>
        <w:rPr>
          <w:lang w:val="de-CH"/>
        </w:rPr>
        <w:t>100</w:t>
      </w:r>
      <w:r w:rsidRPr="007828FC">
        <w:rPr>
          <w:lang w:val="de-CH"/>
        </w:rPr>
        <w:t xml:space="preserve"> Zeilen langer Path Tracer, der von Kevin Beason entwickelt wurde. Er dient als Lernprojekt, um die grundlegenden Konzepte des physikalisch basierten Renderings (PBR) mittels Path Tracing zu demonstrieren. Trotz seiner Einfachheit erzeugt SmallPT realistisch beleuchtete Bilder durch Simulation globaler Lichttransportprozesse.</w:t>
      </w:r>
    </w:p>
    <w:p w14:paraId="5A2C440F" w14:textId="77777777" w:rsidR="007A3643" w:rsidRDefault="00C55215" w:rsidP="007828FC">
      <w:pPr>
        <w:pStyle w:val="Verzeichnis1"/>
        <w:rPr>
          <w:lang w:val="de-CH"/>
        </w:rPr>
      </w:pPr>
      <w:r w:rsidRPr="00C55215">
        <w:rPr>
          <w:b/>
          <w:lang w:val="de-CH"/>
        </w:rPr>
        <w:t>Upsampling</w:t>
      </w:r>
      <w:r>
        <w:rPr>
          <w:lang w:val="de-CH"/>
        </w:rPr>
        <w:br/>
      </w:r>
      <w:r w:rsidRPr="00C55215">
        <w:rPr>
          <w:lang w:val="de-CH"/>
        </w:rPr>
        <w:t>Die Erhöhung der räumlichen Auflösung einer Feature</w:t>
      </w:r>
      <w:r w:rsidR="00547FFB">
        <w:rPr>
          <w:lang w:val="de-CH"/>
        </w:rPr>
        <w:t xml:space="preserve"> </w:t>
      </w:r>
      <w:r w:rsidRPr="00C55215">
        <w:rPr>
          <w:lang w:val="de-CH"/>
        </w:rPr>
        <w:t>Map. In Decoderstrukturen wird dies typischerweise durch transponierte Faltungen (ConvTranspose2d) oder Interpolationsverfahren erreicht, um das ursprüngliche Bildformat schrittweise wiederherzustellen.</w:t>
      </w:r>
    </w:p>
    <w:p w14:paraId="30739D4E" w14:textId="3361F5C6" w:rsidR="007828FC" w:rsidRPr="007828FC" w:rsidRDefault="007A3643" w:rsidP="007828FC">
      <w:pPr>
        <w:pStyle w:val="Verzeichnis1"/>
        <w:rPr>
          <w:lang w:val="de-CH"/>
        </w:rPr>
      </w:pPr>
      <w:r>
        <w:rPr>
          <w:b/>
          <w:lang w:val="de-CH"/>
        </w:rPr>
        <w:t>U-Net</w:t>
      </w:r>
      <w:r>
        <w:rPr>
          <w:b/>
          <w:lang w:val="de-CH"/>
        </w:rPr>
        <w:br/>
      </w:r>
      <w:r w:rsidRPr="007A3643">
        <w:rPr>
          <w:lang w:val="de-CH"/>
        </w:rPr>
        <w:t>Eine Architektur für neuronale Netze mit symmetrischem Encoder-Decoder-Aufbau und Skip-Connections, ursprünglich für medizinische Bildsegmentierung entwickelt, aber effektiv für Denoising.</w:t>
      </w:r>
      <w:r w:rsidR="00E43329" w:rsidRPr="00F42C1F">
        <w:rPr>
          <w:lang w:val="de-CH"/>
        </w:rPr>
        <w:tab/>
      </w:r>
    </w:p>
    <w:p w14:paraId="501D8FB0" w14:textId="6E9B21E2" w:rsidR="00244ABC" w:rsidRDefault="00244ABC">
      <w:pPr>
        <w:spacing w:line="240" w:lineRule="auto"/>
      </w:pPr>
      <w:r>
        <w:br w:type="page"/>
      </w:r>
    </w:p>
    <w:bookmarkStart w:id="86" w:name="_Toc200205575" w:displacedByCustomXml="next"/>
    <w:sdt>
      <w:sdtPr>
        <w:rPr>
          <w:rFonts w:eastAsia="Lucida Sans"/>
          <w:bCs w:val="0"/>
          <w:sz w:val="19"/>
          <w:szCs w:val="20"/>
          <w:lang w:val="de-DE"/>
        </w:rPr>
        <w:id w:val="306906709"/>
        <w:docPartObj>
          <w:docPartGallery w:val="Bibliographies"/>
          <w:docPartUnique/>
        </w:docPartObj>
      </w:sdtPr>
      <w:sdtEndPr>
        <w:rPr>
          <w:lang w:val="de-CH"/>
        </w:rPr>
      </w:sdtEndPr>
      <w:sdtContent>
        <w:p w14:paraId="2B8E4D30" w14:textId="4C08D023" w:rsidR="00810AD4" w:rsidRDefault="00810AD4">
          <w:pPr>
            <w:pStyle w:val="berschrift1"/>
          </w:pPr>
          <w:r>
            <w:rPr>
              <w:lang w:val="de-DE"/>
            </w:rPr>
            <w:t>Literaturverzeichnis</w:t>
          </w:r>
          <w:bookmarkEnd w:id="86"/>
        </w:p>
        <w:sdt>
          <w:sdtPr>
            <w:id w:val="111145805"/>
            <w:bibliography/>
          </w:sdtPr>
          <w:sdtContent>
            <w:p w14:paraId="441E8CB1" w14:textId="77777777" w:rsidR="007A5CC1" w:rsidRDefault="00810AD4">
              <w:pPr>
                <w:rPr>
                  <w:noProof/>
                  <w:sz w:val="20"/>
                  <w:lang w:eastAsia="de-CH"/>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9"/>
                <w:gridCol w:w="9028"/>
              </w:tblGrid>
              <w:tr w:rsidR="007A5CC1" w14:paraId="3FBA4F2F" w14:textId="77777777">
                <w:trPr>
                  <w:divId w:val="7099202"/>
                  <w:tblCellSpacing w:w="15" w:type="dxa"/>
                </w:trPr>
                <w:tc>
                  <w:tcPr>
                    <w:tcW w:w="50" w:type="pct"/>
                    <w:hideMark/>
                  </w:tcPr>
                  <w:p w14:paraId="273F5261" w14:textId="5A5D309B" w:rsidR="007A5CC1" w:rsidRDefault="007A5CC1">
                    <w:pPr>
                      <w:pStyle w:val="Literaturverzeichnis"/>
                      <w:rPr>
                        <w:noProof/>
                        <w:sz w:val="24"/>
                        <w:szCs w:val="24"/>
                        <w:lang w:val="de-DE"/>
                      </w:rPr>
                    </w:pPr>
                    <w:r>
                      <w:rPr>
                        <w:noProof/>
                        <w:lang w:val="de-DE"/>
                      </w:rPr>
                      <w:t xml:space="preserve">[1] </w:t>
                    </w:r>
                  </w:p>
                </w:tc>
                <w:tc>
                  <w:tcPr>
                    <w:tcW w:w="0" w:type="auto"/>
                    <w:hideMark/>
                  </w:tcPr>
                  <w:p w14:paraId="43481780" w14:textId="77777777" w:rsidR="007A5CC1" w:rsidRDefault="007A5CC1">
                    <w:pPr>
                      <w:pStyle w:val="Literaturverzeichnis"/>
                      <w:rPr>
                        <w:noProof/>
                        <w:lang w:val="de-DE"/>
                      </w:rPr>
                    </w:pPr>
                    <w:r>
                      <w:rPr>
                        <w:noProof/>
                        <w:lang w:val="de-DE"/>
                      </w:rPr>
                      <w:t xml:space="preserve">M. Pharr, W. Jakob und G. Humphreys, Physically Based Rendering: From Theory to Implementation, Morgan Kaufmann, 2016. </w:t>
                    </w:r>
                  </w:p>
                </w:tc>
              </w:tr>
              <w:tr w:rsidR="007A5CC1" w14:paraId="2FF1DDC2" w14:textId="77777777">
                <w:trPr>
                  <w:divId w:val="7099202"/>
                  <w:tblCellSpacing w:w="15" w:type="dxa"/>
                </w:trPr>
                <w:tc>
                  <w:tcPr>
                    <w:tcW w:w="50" w:type="pct"/>
                    <w:hideMark/>
                  </w:tcPr>
                  <w:p w14:paraId="697C9510" w14:textId="77777777" w:rsidR="007A5CC1" w:rsidRDefault="007A5CC1">
                    <w:pPr>
                      <w:pStyle w:val="Literaturverzeichnis"/>
                      <w:rPr>
                        <w:noProof/>
                        <w:lang w:val="de-DE"/>
                      </w:rPr>
                    </w:pPr>
                    <w:r>
                      <w:rPr>
                        <w:noProof/>
                        <w:lang w:val="de-DE"/>
                      </w:rPr>
                      <w:t xml:space="preserve">[2] </w:t>
                    </w:r>
                  </w:p>
                </w:tc>
                <w:tc>
                  <w:tcPr>
                    <w:tcW w:w="0" w:type="auto"/>
                    <w:hideMark/>
                  </w:tcPr>
                  <w:p w14:paraId="6B6F8297" w14:textId="37245542" w:rsidR="007A5CC1" w:rsidRDefault="007A5CC1">
                    <w:pPr>
                      <w:pStyle w:val="Literaturverzeichnis"/>
                      <w:rPr>
                        <w:noProof/>
                        <w:lang w:val="de-DE"/>
                      </w:rPr>
                    </w:pPr>
                    <w:r>
                      <w:rPr>
                        <w:noProof/>
                        <w:lang w:val="de-DE"/>
                      </w:rPr>
                      <w:t xml:space="preserve">H. Chen, Y. Zhang, W. Zhang, P. Liao, K. Li, J. Zhou und G. Wang, „Low-dose CT via convolutional neural network“ </w:t>
                    </w:r>
                    <w:r>
                      <w:rPr>
                        <w:i/>
                        <w:iCs/>
                        <w:noProof/>
                        <w:lang w:val="de-DE"/>
                      </w:rPr>
                      <w:t xml:space="preserve">Biomedical Optics Express, </w:t>
                    </w:r>
                    <w:r>
                      <w:rPr>
                        <w:noProof/>
                        <w:lang w:val="de-DE"/>
                      </w:rPr>
                      <w:t xml:space="preserve">Bd. 8, Nr. 2, pp. 679-694, 2017. </w:t>
                    </w:r>
                  </w:p>
                </w:tc>
              </w:tr>
              <w:tr w:rsidR="007A5CC1" w14:paraId="5F68EC3B" w14:textId="77777777">
                <w:trPr>
                  <w:divId w:val="7099202"/>
                  <w:tblCellSpacing w:w="15" w:type="dxa"/>
                </w:trPr>
                <w:tc>
                  <w:tcPr>
                    <w:tcW w:w="50" w:type="pct"/>
                    <w:hideMark/>
                  </w:tcPr>
                  <w:p w14:paraId="6CD51B8A" w14:textId="77777777" w:rsidR="007A5CC1" w:rsidRDefault="007A5CC1">
                    <w:pPr>
                      <w:pStyle w:val="Literaturverzeichnis"/>
                      <w:rPr>
                        <w:noProof/>
                        <w:lang w:val="de-DE"/>
                      </w:rPr>
                    </w:pPr>
                    <w:r>
                      <w:rPr>
                        <w:noProof/>
                        <w:lang w:val="de-DE"/>
                      </w:rPr>
                      <w:t xml:space="preserve">[3] </w:t>
                    </w:r>
                  </w:p>
                </w:tc>
                <w:tc>
                  <w:tcPr>
                    <w:tcW w:w="0" w:type="auto"/>
                    <w:hideMark/>
                  </w:tcPr>
                  <w:p w14:paraId="468E6296" w14:textId="143B0465" w:rsidR="007A5CC1" w:rsidRDefault="007A5CC1">
                    <w:pPr>
                      <w:pStyle w:val="Literaturverzeichnis"/>
                      <w:rPr>
                        <w:noProof/>
                        <w:lang w:val="de-DE"/>
                      </w:rPr>
                    </w:pPr>
                    <w:r>
                      <w:rPr>
                        <w:noProof/>
                        <w:lang w:val="de-DE"/>
                      </w:rPr>
                      <w:t xml:space="preserve">J. T. Kajiya, „The rendering equation“ </w:t>
                    </w:r>
                    <w:r>
                      <w:rPr>
                        <w:i/>
                        <w:iCs/>
                        <w:noProof/>
                        <w:lang w:val="de-DE"/>
                      </w:rPr>
                      <w:t xml:space="preserve">ACM SIGGRAPH Computer Graphics, </w:t>
                    </w:r>
                    <w:r>
                      <w:rPr>
                        <w:noProof/>
                        <w:lang w:val="de-DE"/>
                      </w:rPr>
                      <w:t xml:space="preserve">Bd. 20, Nr. 4, pp. 143-150, 1986. </w:t>
                    </w:r>
                  </w:p>
                </w:tc>
              </w:tr>
              <w:tr w:rsidR="007A5CC1" w14:paraId="3D228595" w14:textId="77777777">
                <w:trPr>
                  <w:divId w:val="7099202"/>
                  <w:tblCellSpacing w:w="15" w:type="dxa"/>
                </w:trPr>
                <w:tc>
                  <w:tcPr>
                    <w:tcW w:w="50" w:type="pct"/>
                    <w:hideMark/>
                  </w:tcPr>
                  <w:p w14:paraId="573B882C" w14:textId="77777777" w:rsidR="007A5CC1" w:rsidRDefault="007A5CC1">
                    <w:pPr>
                      <w:pStyle w:val="Literaturverzeichnis"/>
                      <w:rPr>
                        <w:noProof/>
                      </w:rPr>
                    </w:pPr>
                    <w:r>
                      <w:rPr>
                        <w:noProof/>
                      </w:rPr>
                      <w:t xml:space="preserve">[4] </w:t>
                    </w:r>
                  </w:p>
                </w:tc>
                <w:tc>
                  <w:tcPr>
                    <w:tcW w:w="0" w:type="auto"/>
                    <w:hideMark/>
                  </w:tcPr>
                  <w:p w14:paraId="21E3D9AD" w14:textId="46F55EC6" w:rsidR="007A5CC1" w:rsidRDefault="007A5CC1">
                    <w:pPr>
                      <w:pStyle w:val="Literaturverzeichnis"/>
                      <w:rPr>
                        <w:noProof/>
                      </w:rPr>
                    </w:pPr>
                    <w:r>
                      <w:rPr>
                        <w:noProof/>
                      </w:rPr>
                      <w:t>NVIDIA, «NVIDIA OptiX Ray Tracing Engine» [Online]. Available: https://developer.nvidia.com/rtx/ray-tracing/optix. [Zugriff am 05 06 2025].</w:t>
                    </w:r>
                  </w:p>
                </w:tc>
              </w:tr>
              <w:tr w:rsidR="007A5CC1" w14:paraId="569B5A5F" w14:textId="77777777">
                <w:trPr>
                  <w:divId w:val="7099202"/>
                  <w:tblCellSpacing w:w="15" w:type="dxa"/>
                </w:trPr>
                <w:tc>
                  <w:tcPr>
                    <w:tcW w:w="50" w:type="pct"/>
                    <w:hideMark/>
                  </w:tcPr>
                  <w:p w14:paraId="706B86C2" w14:textId="77777777" w:rsidR="007A5CC1" w:rsidRDefault="007A5CC1">
                    <w:pPr>
                      <w:pStyle w:val="Literaturverzeichnis"/>
                      <w:rPr>
                        <w:noProof/>
                      </w:rPr>
                    </w:pPr>
                    <w:r>
                      <w:rPr>
                        <w:noProof/>
                      </w:rPr>
                      <w:t xml:space="preserve">[5] </w:t>
                    </w:r>
                  </w:p>
                </w:tc>
                <w:tc>
                  <w:tcPr>
                    <w:tcW w:w="0" w:type="auto"/>
                    <w:hideMark/>
                  </w:tcPr>
                  <w:p w14:paraId="681DB450" w14:textId="3DF251DB" w:rsidR="007A5CC1" w:rsidRDefault="007A5CC1">
                    <w:pPr>
                      <w:pStyle w:val="Literaturverzeichnis"/>
                      <w:rPr>
                        <w:noProof/>
                      </w:rPr>
                    </w:pPr>
                    <w:r>
                      <w:rPr>
                        <w:noProof/>
                      </w:rPr>
                      <w:t>Intel, «Intel Open Image Denoise» [Online]. Available: https://www.openimagedenoise.org/. [Zugriff am 05.06.2025].</w:t>
                    </w:r>
                  </w:p>
                </w:tc>
              </w:tr>
              <w:tr w:rsidR="007A5CC1" w14:paraId="16D26F47" w14:textId="77777777">
                <w:trPr>
                  <w:divId w:val="7099202"/>
                  <w:tblCellSpacing w:w="15" w:type="dxa"/>
                </w:trPr>
                <w:tc>
                  <w:tcPr>
                    <w:tcW w:w="50" w:type="pct"/>
                    <w:hideMark/>
                  </w:tcPr>
                  <w:p w14:paraId="20E6CB46" w14:textId="77777777" w:rsidR="007A5CC1" w:rsidRDefault="007A5CC1">
                    <w:pPr>
                      <w:pStyle w:val="Literaturverzeichnis"/>
                      <w:rPr>
                        <w:noProof/>
                      </w:rPr>
                    </w:pPr>
                    <w:r>
                      <w:rPr>
                        <w:noProof/>
                      </w:rPr>
                      <w:t xml:space="preserve">[6] </w:t>
                    </w:r>
                  </w:p>
                </w:tc>
                <w:tc>
                  <w:tcPr>
                    <w:tcW w:w="0" w:type="auto"/>
                    <w:hideMark/>
                  </w:tcPr>
                  <w:p w14:paraId="51111153" w14:textId="11D89C56" w:rsidR="007A5CC1" w:rsidRDefault="007A5CC1">
                    <w:pPr>
                      <w:pStyle w:val="Literaturverzeichnis"/>
                      <w:rPr>
                        <w:noProof/>
                      </w:rPr>
                    </w:pPr>
                    <w:r>
                      <w:rPr>
                        <w:noProof/>
                      </w:rPr>
                      <w:t>AMD, «AMD Radeon ProRender» [Online]. Available: https://www.amd.com/en/products/graphics/software/radeon-prorender.html. [Zugriff am 05.06.2025].</w:t>
                    </w:r>
                  </w:p>
                </w:tc>
              </w:tr>
              <w:tr w:rsidR="007A5CC1" w14:paraId="5CE5B9AD" w14:textId="77777777">
                <w:trPr>
                  <w:divId w:val="7099202"/>
                  <w:tblCellSpacing w:w="15" w:type="dxa"/>
                </w:trPr>
                <w:tc>
                  <w:tcPr>
                    <w:tcW w:w="50" w:type="pct"/>
                    <w:hideMark/>
                  </w:tcPr>
                  <w:p w14:paraId="2203AD45" w14:textId="77777777" w:rsidR="007A5CC1" w:rsidRDefault="007A5CC1">
                    <w:pPr>
                      <w:pStyle w:val="Literaturverzeichnis"/>
                      <w:rPr>
                        <w:noProof/>
                      </w:rPr>
                    </w:pPr>
                    <w:r>
                      <w:rPr>
                        <w:noProof/>
                      </w:rPr>
                      <w:t xml:space="preserve">[7] </w:t>
                    </w:r>
                  </w:p>
                </w:tc>
                <w:tc>
                  <w:tcPr>
                    <w:tcW w:w="0" w:type="auto"/>
                    <w:hideMark/>
                  </w:tcPr>
                  <w:p w14:paraId="021AE592" w14:textId="4BA9AA41" w:rsidR="007A5CC1" w:rsidRDefault="007A5CC1">
                    <w:pPr>
                      <w:pStyle w:val="Literaturverzeichnis"/>
                      <w:rPr>
                        <w:noProof/>
                      </w:rPr>
                    </w:pPr>
                    <w:r>
                      <w:rPr>
                        <w:noProof/>
                      </w:rPr>
                      <w:t xml:space="preserve">C. R. Chaitanya, A. Kaplanyan, C. Schied, M. Salvi, A. Lefohn, D. Nowrouzezahrai und T. Aila, «Interactive reconstruction of Monte Carlo image sequences using a recurrent denoising autoencoder» in </w:t>
                    </w:r>
                    <w:r>
                      <w:rPr>
                        <w:i/>
                        <w:iCs/>
                        <w:noProof/>
                      </w:rPr>
                      <w:t>ACM SIGGRAPH</w:t>
                    </w:r>
                    <w:r>
                      <w:rPr>
                        <w:noProof/>
                      </w:rPr>
                      <w:t xml:space="preserve">, New York, 2017. </w:t>
                    </w:r>
                  </w:p>
                </w:tc>
              </w:tr>
              <w:tr w:rsidR="007A5CC1" w14:paraId="1F1E2F97" w14:textId="77777777">
                <w:trPr>
                  <w:divId w:val="7099202"/>
                  <w:tblCellSpacing w:w="15" w:type="dxa"/>
                </w:trPr>
                <w:tc>
                  <w:tcPr>
                    <w:tcW w:w="50" w:type="pct"/>
                    <w:hideMark/>
                  </w:tcPr>
                  <w:p w14:paraId="7410FF0F" w14:textId="77777777" w:rsidR="007A5CC1" w:rsidRDefault="007A5CC1">
                    <w:pPr>
                      <w:pStyle w:val="Literaturverzeichnis"/>
                      <w:rPr>
                        <w:noProof/>
                      </w:rPr>
                    </w:pPr>
                    <w:r>
                      <w:rPr>
                        <w:noProof/>
                      </w:rPr>
                      <w:t xml:space="preserve">[8] </w:t>
                    </w:r>
                  </w:p>
                </w:tc>
                <w:tc>
                  <w:tcPr>
                    <w:tcW w:w="0" w:type="auto"/>
                    <w:hideMark/>
                  </w:tcPr>
                  <w:p w14:paraId="4B15D1CB" w14:textId="2AA65F7B" w:rsidR="007A5CC1" w:rsidRDefault="007A5CC1">
                    <w:pPr>
                      <w:pStyle w:val="Literaturverzeichnis"/>
                      <w:rPr>
                        <w:noProof/>
                      </w:rPr>
                    </w:pPr>
                    <w:r>
                      <w:rPr>
                        <w:noProof/>
                      </w:rPr>
                      <w:t xml:space="preserve">S. Bako, T. Vogels, B. McWilliams, M. Meyer, J. Novák, A. Harvill, P. Sen, F. Rousselle und M. Zwicker, «Kernel-Predicting Convolutional Networks for Denoising Monte Carlo Renderings» in </w:t>
                    </w:r>
                    <w:r>
                      <w:rPr>
                        <w:i/>
                        <w:iCs/>
                        <w:noProof/>
                      </w:rPr>
                      <w:t>ACM Transactions on Graphics (TOG), SIGGRAPH</w:t>
                    </w:r>
                    <w:r>
                      <w:rPr>
                        <w:noProof/>
                      </w:rPr>
                      <w:t xml:space="preserve">, New York, 2017. </w:t>
                    </w:r>
                  </w:p>
                </w:tc>
              </w:tr>
              <w:tr w:rsidR="007A5CC1" w14:paraId="3EFEE06B" w14:textId="77777777">
                <w:trPr>
                  <w:divId w:val="7099202"/>
                  <w:tblCellSpacing w:w="15" w:type="dxa"/>
                </w:trPr>
                <w:tc>
                  <w:tcPr>
                    <w:tcW w:w="50" w:type="pct"/>
                    <w:hideMark/>
                  </w:tcPr>
                  <w:p w14:paraId="64147B56" w14:textId="77777777" w:rsidR="007A5CC1" w:rsidRDefault="007A5CC1">
                    <w:pPr>
                      <w:pStyle w:val="Literaturverzeichnis"/>
                      <w:rPr>
                        <w:noProof/>
                        <w:lang w:val="de-DE"/>
                      </w:rPr>
                    </w:pPr>
                    <w:r>
                      <w:rPr>
                        <w:noProof/>
                        <w:lang w:val="de-DE"/>
                      </w:rPr>
                      <w:t xml:space="preserve">[9] </w:t>
                    </w:r>
                  </w:p>
                </w:tc>
                <w:tc>
                  <w:tcPr>
                    <w:tcW w:w="0" w:type="auto"/>
                    <w:hideMark/>
                  </w:tcPr>
                  <w:p w14:paraId="00CC7706" w14:textId="7063404B" w:rsidR="007A5CC1" w:rsidRDefault="007A5CC1">
                    <w:pPr>
                      <w:pStyle w:val="Literaturverzeichnis"/>
                      <w:rPr>
                        <w:noProof/>
                        <w:lang w:val="de-DE"/>
                      </w:rPr>
                    </w:pPr>
                    <w:r>
                      <w:rPr>
                        <w:noProof/>
                        <w:lang w:val="de-DE"/>
                      </w:rPr>
                      <w:t xml:space="preserve">K. Zhang, W. Zuo, Y. Chen, D. Meng und L. Zhang, „Beyond a Gaussian Denoiser: Residual Learning of Deep CNN for Image Denoising“ </w:t>
                    </w:r>
                    <w:r>
                      <w:rPr>
                        <w:i/>
                        <w:iCs/>
                        <w:noProof/>
                        <w:lang w:val="de-DE"/>
                      </w:rPr>
                      <w:t xml:space="preserve">IEEE Transactions on Image Processing, </w:t>
                    </w:r>
                    <w:r>
                      <w:rPr>
                        <w:noProof/>
                        <w:lang w:val="de-DE"/>
                      </w:rPr>
                      <w:t xml:space="preserve">Bd. 26, Nr. 7, pp. 3142-3155, 2017. </w:t>
                    </w:r>
                  </w:p>
                </w:tc>
              </w:tr>
              <w:tr w:rsidR="007A5CC1" w14:paraId="55479EEE" w14:textId="77777777">
                <w:trPr>
                  <w:divId w:val="7099202"/>
                  <w:tblCellSpacing w:w="15" w:type="dxa"/>
                </w:trPr>
                <w:tc>
                  <w:tcPr>
                    <w:tcW w:w="50" w:type="pct"/>
                    <w:hideMark/>
                  </w:tcPr>
                  <w:p w14:paraId="52F44E66" w14:textId="77777777" w:rsidR="007A5CC1" w:rsidRDefault="007A5CC1">
                    <w:pPr>
                      <w:pStyle w:val="Literaturverzeichnis"/>
                      <w:rPr>
                        <w:noProof/>
                        <w:lang w:val="de-DE"/>
                      </w:rPr>
                    </w:pPr>
                    <w:r>
                      <w:rPr>
                        <w:noProof/>
                        <w:lang w:val="de-DE"/>
                      </w:rPr>
                      <w:t xml:space="preserve">[10] </w:t>
                    </w:r>
                  </w:p>
                </w:tc>
                <w:tc>
                  <w:tcPr>
                    <w:tcW w:w="0" w:type="auto"/>
                    <w:hideMark/>
                  </w:tcPr>
                  <w:p w14:paraId="01708915" w14:textId="7EF74D73" w:rsidR="007A5CC1" w:rsidRDefault="007A5CC1">
                    <w:pPr>
                      <w:pStyle w:val="Literaturverzeichnis"/>
                      <w:rPr>
                        <w:noProof/>
                        <w:lang w:val="de-DE"/>
                      </w:rPr>
                    </w:pPr>
                    <w:r>
                      <w:rPr>
                        <w:noProof/>
                        <w:lang w:val="de-DE"/>
                      </w:rPr>
                      <w:t xml:space="preserve">A. Buades, B. Coll und J. M. Morel, „A Non-Local Algorithm for Image Denoising“ in </w:t>
                    </w:r>
                    <w:r>
                      <w:rPr>
                        <w:i/>
                        <w:iCs/>
                        <w:noProof/>
                        <w:lang w:val="de-DE"/>
                      </w:rPr>
                      <w:t>IEEE Computer Society Conference on Computer Vision and Pattern</w:t>
                    </w:r>
                    <w:r>
                      <w:rPr>
                        <w:noProof/>
                        <w:lang w:val="de-DE"/>
                      </w:rPr>
                      <w:t xml:space="preserve">, San Diego, 2005. </w:t>
                    </w:r>
                  </w:p>
                </w:tc>
              </w:tr>
              <w:tr w:rsidR="007A5CC1" w14:paraId="2E58A893" w14:textId="77777777">
                <w:trPr>
                  <w:divId w:val="7099202"/>
                  <w:tblCellSpacing w:w="15" w:type="dxa"/>
                </w:trPr>
                <w:tc>
                  <w:tcPr>
                    <w:tcW w:w="50" w:type="pct"/>
                    <w:hideMark/>
                  </w:tcPr>
                  <w:p w14:paraId="37A8E20F" w14:textId="77777777" w:rsidR="007A5CC1" w:rsidRDefault="007A5CC1">
                    <w:pPr>
                      <w:pStyle w:val="Literaturverzeichnis"/>
                      <w:rPr>
                        <w:noProof/>
                        <w:lang w:val="de-DE"/>
                      </w:rPr>
                    </w:pPr>
                    <w:r>
                      <w:rPr>
                        <w:noProof/>
                        <w:lang w:val="de-DE"/>
                      </w:rPr>
                      <w:t xml:space="preserve">[11] </w:t>
                    </w:r>
                  </w:p>
                </w:tc>
                <w:tc>
                  <w:tcPr>
                    <w:tcW w:w="0" w:type="auto"/>
                    <w:hideMark/>
                  </w:tcPr>
                  <w:p w14:paraId="64F53755" w14:textId="3FC4E0F8" w:rsidR="007A5CC1" w:rsidRDefault="007A5CC1">
                    <w:pPr>
                      <w:pStyle w:val="Literaturverzeichnis"/>
                      <w:rPr>
                        <w:noProof/>
                        <w:lang w:val="de-DE"/>
                      </w:rPr>
                    </w:pPr>
                    <w:r>
                      <w:rPr>
                        <w:noProof/>
                        <w:lang w:val="de-DE"/>
                      </w:rPr>
                      <w:t xml:space="preserve">C. a. H. J. a. C. W. a. S. T. a. F. D. J. a. N. M. Saharia, „Image Super-Resolution via Iterative Refinement“ </w:t>
                    </w:r>
                    <w:r>
                      <w:rPr>
                        <w:i/>
                        <w:iCs/>
                        <w:noProof/>
                        <w:lang w:val="de-DE"/>
                      </w:rPr>
                      <w:t xml:space="preserve">IEEE Transactions on Pattern Analysis and Machine Intelligence (TPAMI), </w:t>
                    </w:r>
                    <w:r>
                      <w:rPr>
                        <w:noProof/>
                        <w:lang w:val="de-DE"/>
                      </w:rPr>
                      <w:t xml:space="preserve">Bd. 45, Nr. 4, pp. 4713-4726, 2023. </w:t>
                    </w:r>
                  </w:p>
                </w:tc>
              </w:tr>
              <w:tr w:rsidR="007A5CC1" w14:paraId="1853620A" w14:textId="77777777">
                <w:trPr>
                  <w:divId w:val="7099202"/>
                  <w:tblCellSpacing w:w="15" w:type="dxa"/>
                </w:trPr>
                <w:tc>
                  <w:tcPr>
                    <w:tcW w:w="50" w:type="pct"/>
                    <w:hideMark/>
                  </w:tcPr>
                  <w:p w14:paraId="1A47CA13" w14:textId="77777777" w:rsidR="007A5CC1" w:rsidRDefault="007A5CC1">
                    <w:pPr>
                      <w:pStyle w:val="Literaturverzeichnis"/>
                      <w:rPr>
                        <w:noProof/>
                      </w:rPr>
                    </w:pPr>
                    <w:r>
                      <w:rPr>
                        <w:noProof/>
                      </w:rPr>
                      <w:t xml:space="preserve">[12] </w:t>
                    </w:r>
                  </w:p>
                </w:tc>
                <w:tc>
                  <w:tcPr>
                    <w:tcW w:w="0" w:type="auto"/>
                    <w:hideMark/>
                  </w:tcPr>
                  <w:p w14:paraId="4F1FF6FF" w14:textId="07E79228" w:rsidR="007A5CC1" w:rsidRDefault="007A5CC1">
                    <w:pPr>
                      <w:pStyle w:val="Literaturverzeichnis"/>
                      <w:rPr>
                        <w:noProof/>
                      </w:rPr>
                    </w:pPr>
                    <w:r>
                      <w:rPr>
                        <w:noProof/>
                      </w:rPr>
                      <w:t>P. L. Cornu, «GitHub» 2025. [Online]. Available: https://github.com/asyxui/PTDenoising. [Zugriff am 06.06.2025].</w:t>
                    </w:r>
                  </w:p>
                </w:tc>
              </w:tr>
              <w:tr w:rsidR="007A5CC1" w14:paraId="212FB253" w14:textId="77777777">
                <w:trPr>
                  <w:divId w:val="7099202"/>
                  <w:tblCellSpacing w:w="15" w:type="dxa"/>
                </w:trPr>
                <w:tc>
                  <w:tcPr>
                    <w:tcW w:w="50" w:type="pct"/>
                    <w:hideMark/>
                  </w:tcPr>
                  <w:p w14:paraId="51E4E576" w14:textId="77777777" w:rsidR="007A5CC1" w:rsidRDefault="007A5CC1">
                    <w:pPr>
                      <w:pStyle w:val="Literaturverzeichnis"/>
                      <w:rPr>
                        <w:noProof/>
                        <w:lang w:val="de-DE"/>
                      </w:rPr>
                    </w:pPr>
                    <w:r>
                      <w:rPr>
                        <w:noProof/>
                        <w:lang w:val="de-DE"/>
                      </w:rPr>
                      <w:t xml:space="preserve">[13] </w:t>
                    </w:r>
                  </w:p>
                </w:tc>
                <w:tc>
                  <w:tcPr>
                    <w:tcW w:w="0" w:type="auto"/>
                    <w:hideMark/>
                  </w:tcPr>
                  <w:p w14:paraId="5543B2D0" w14:textId="59DEBF74" w:rsidR="007A5CC1" w:rsidRDefault="007A5CC1">
                    <w:pPr>
                      <w:pStyle w:val="Literaturverzeichnis"/>
                      <w:rPr>
                        <w:noProof/>
                        <w:lang w:val="de-DE"/>
                      </w:rPr>
                    </w:pPr>
                    <w:r>
                      <w:rPr>
                        <w:noProof/>
                        <w:lang w:val="de-DE"/>
                      </w:rPr>
                      <w:t>PyTorch, „torch.nn module“ [Online]. Available: https://docs.pytorch.org/docs/stable/nn.html. [Zugriff am 06.06.2025].</w:t>
                    </w:r>
                  </w:p>
                </w:tc>
              </w:tr>
              <w:tr w:rsidR="007A5CC1" w14:paraId="23A95886" w14:textId="77777777">
                <w:trPr>
                  <w:divId w:val="7099202"/>
                  <w:tblCellSpacing w:w="15" w:type="dxa"/>
                </w:trPr>
                <w:tc>
                  <w:tcPr>
                    <w:tcW w:w="50" w:type="pct"/>
                    <w:hideMark/>
                  </w:tcPr>
                  <w:p w14:paraId="3DD8EF0C" w14:textId="77777777" w:rsidR="007A5CC1" w:rsidRDefault="007A5CC1">
                    <w:pPr>
                      <w:pStyle w:val="Literaturverzeichnis"/>
                      <w:rPr>
                        <w:noProof/>
                        <w:lang w:val="de-DE"/>
                      </w:rPr>
                    </w:pPr>
                    <w:r>
                      <w:rPr>
                        <w:noProof/>
                        <w:lang w:val="de-DE"/>
                      </w:rPr>
                      <w:t xml:space="preserve">[14] </w:t>
                    </w:r>
                  </w:p>
                </w:tc>
                <w:tc>
                  <w:tcPr>
                    <w:tcW w:w="0" w:type="auto"/>
                    <w:hideMark/>
                  </w:tcPr>
                  <w:p w14:paraId="4657717B" w14:textId="76A8AB69" w:rsidR="007A5CC1" w:rsidRDefault="007A5CC1">
                    <w:pPr>
                      <w:pStyle w:val="Literaturverzeichnis"/>
                      <w:rPr>
                        <w:noProof/>
                        <w:lang w:val="de-DE"/>
                      </w:rPr>
                    </w:pPr>
                    <w:r>
                      <w:rPr>
                        <w:noProof/>
                        <w:lang w:val="de-DE"/>
                      </w:rPr>
                      <w:t xml:space="preserve">X. S. C. &amp;. Y. Y.-B. Mao, „Image restoration using very deep convolutional encoder-decoder networks with symmetric skip connections“ in </w:t>
                    </w:r>
                    <w:r>
                      <w:rPr>
                        <w:i/>
                        <w:iCs/>
                        <w:noProof/>
                        <w:lang w:val="de-DE"/>
                      </w:rPr>
                      <w:t>NIPS'16: Proceedings of the 30th International Conference on Neural Information Processing Systems</w:t>
                    </w:r>
                    <w:r>
                      <w:rPr>
                        <w:noProof/>
                        <w:lang w:val="de-DE"/>
                      </w:rPr>
                      <w:t xml:space="preserve">, New York, 2016. </w:t>
                    </w:r>
                  </w:p>
                </w:tc>
              </w:tr>
              <w:tr w:rsidR="007A5CC1" w14:paraId="1CAB1F55" w14:textId="77777777">
                <w:trPr>
                  <w:divId w:val="7099202"/>
                  <w:tblCellSpacing w:w="15" w:type="dxa"/>
                </w:trPr>
                <w:tc>
                  <w:tcPr>
                    <w:tcW w:w="50" w:type="pct"/>
                    <w:hideMark/>
                  </w:tcPr>
                  <w:p w14:paraId="32B5C22E" w14:textId="77777777" w:rsidR="007A5CC1" w:rsidRDefault="007A5CC1">
                    <w:pPr>
                      <w:pStyle w:val="Literaturverzeichnis"/>
                      <w:rPr>
                        <w:noProof/>
                        <w:lang w:val="de-DE"/>
                      </w:rPr>
                    </w:pPr>
                    <w:r>
                      <w:rPr>
                        <w:noProof/>
                        <w:lang w:val="de-DE"/>
                      </w:rPr>
                      <w:t xml:space="preserve">[15] </w:t>
                    </w:r>
                  </w:p>
                </w:tc>
                <w:tc>
                  <w:tcPr>
                    <w:tcW w:w="0" w:type="auto"/>
                    <w:hideMark/>
                  </w:tcPr>
                  <w:p w14:paraId="01E72CB7" w14:textId="77777777" w:rsidR="007A5CC1" w:rsidRDefault="007A5CC1">
                    <w:pPr>
                      <w:pStyle w:val="Literaturverzeichnis"/>
                      <w:rPr>
                        <w:noProof/>
                        <w:lang w:val="de-DE"/>
                      </w:rPr>
                    </w:pPr>
                    <w:r>
                      <w:rPr>
                        <w:noProof/>
                        <w:lang w:val="de-DE"/>
                      </w:rPr>
                      <w:t xml:space="preserve">I. Goodfellow, Y. Bengio und A. Courville, Deep Learning, MIT Press, 2016. </w:t>
                    </w:r>
                  </w:p>
                </w:tc>
              </w:tr>
              <w:tr w:rsidR="007A5CC1" w14:paraId="3227C0E2" w14:textId="77777777">
                <w:trPr>
                  <w:divId w:val="7099202"/>
                  <w:tblCellSpacing w:w="15" w:type="dxa"/>
                </w:trPr>
                <w:tc>
                  <w:tcPr>
                    <w:tcW w:w="50" w:type="pct"/>
                    <w:hideMark/>
                  </w:tcPr>
                  <w:p w14:paraId="6BDDB1DB" w14:textId="77777777" w:rsidR="007A5CC1" w:rsidRDefault="007A5CC1">
                    <w:pPr>
                      <w:pStyle w:val="Literaturverzeichnis"/>
                      <w:rPr>
                        <w:noProof/>
                        <w:lang w:val="de-DE"/>
                      </w:rPr>
                    </w:pPr>
                    <w:r>
                      <w:rPr>
                        <w:noProof/>
                        <w:lang w:val="de-DE"/>
                      </w:rPr>
                      <w:t xml:space="preserve">[16] </w:t>
                    </w:r>
                  </w:p>
                </w:tc>
                <w:tc>
                  <w:tcPr>
                    <w:tcW w:w="0" w:type="auto"/>
                    <w:hideMark/>
                  </w:tcPr>
                  <w:p w14:paraId="32FD1552" w14:textId="5163A473" w:rsidR="007A5CC1" w:rsidRDefault="007A5CC1">
                    <w:pPr>
                      <w:pStyle w:val="Literaturverzeichnis"/>
                      <w:rPr>
                        <w:noProof/>
                        <w:lang w:val="de-DE"/>
                      </w:rPr>
                    </w:pPr>
                    <w:r>
                      <w:rPr>
                        <w:noProof/>
                        <w:lang w:val="de-DE"/>
                      </w:rPr>
                      <w:t>S. Ioffe und C. Szegedy, „Batch normalization: Accelerating deep network training by reducing internal covariate shift“ arXiv, 2015.</w:t>
                    </w:r>
                  </w:p>
                </w:tc>
              </w:tr>
            </w:tbl>
            <w:p w14:paraId="3A1F6CA1" w14:textId="77777777" w:rsidR="007A5CC1" w:rsidRDefault="007A5CC1">
              <w:pPr>
                <w:divId w:val="7099202"/>
                <w:rPr>
                  <w:rFonts w:eastAsia="Times New Roman"/>
                  <w:noProof/>
                </w:rPr>
              </w:pPr>
            </w:p>
            <w:p w14:paraId="0D33EC4E" w14:textId="1C5034DD" w:rsidR="00810AD4" w:rsidRDefault="00810AD4">
              <w:r>
                <w:rPr>
                  <w:b/>
                  <w:bCs/>
                </w:rPr>
                <w:fldChar w:fldCharType="end"/>
              </w:r>
            </w:p>
          </w:sdtContent>
        </w:sdt>
      </w:sdtContent>
    </w:sdt>
    <w:p w14:paraId="5DB8E656" w14:textId="0D6B171C" w:rsidR="00810AD4" w:rsidRDefault="00810AD4">
      <w:pPr>
        <w:spacing w:line="240" w:lineRule="auto"/>
        <w:rPr>
          <w:rFonts w:eastAsia="Times New Roman"/>
          <w:bCs/>
          <w:sz w:val="28"/>
          <w:szCs w:val="28"/>
        </w:rPr>
      </w:pPr>
      <w:r>
        <w:br w:type="page"/>
      </w:r>
    </w:p>
    <w:p w14:paraId="1775CD71" w14:textId="52B7160C" w:rsidR="00511D21" w:rsidRPr="00F42C1F" w:rsidRDefault="004513CB" w:rsidP="003779D0">
      <w:pPr>
        <w:pStyle w:val="berschrift1"/>
      </w:pPr>
      <w:bookmarkStart w:id="87" w:name="_Toc193462322"/>
      <w:r>
        <w:lastRenderedPageBreak/>
        <w:t xml:space="preserve"> </w:t>
      </w:r>
      <w:bookmarkStart w:id="88" w:name="_Toc200205576"/>
      <w:r w:rsidR="00511D21" w:rsidRPr="00F42C1F">
        <w:t>Anhang</w:t>
      </w:r>
      <w:bookmarkEnd w:id="87"/>
      <w:bookmarkEnd w:id="88"/>
    </w:p>
    <w:p w14:paraId="34E13806" w14:textId="3A324FFB" w:rsidR="00801CD9" w:rsidRPr="00F42C1F" w:rsidRDefault="00CA174C" w:rsidP="00CA174C">
      <w:pPr>
        <w:pStyle w:val="berschrift2"/>
      </w:pPr>
      <w:bookmarkStart w:id="89" w:name="_Toc200205577"/>
      <w:r w:rsidRPr="00F42C1F">
        <w:t>Meeting Protokoll</w:t>
      </w:r>
      <w:bookmarkEnd w:id="89"/>
    </w:p>
    <w:p w14:paraId="799B4995" w14:textId="31D5AEC5" w:rsidR="00CA174C" w:rsidRPr="00F42C1F" w:rsidRDefault="00CA174C" w:rsidP="00CA174C">
      <w:pPr>
        <w:pStyle w:val="berschrift3"/>
      </w:pPr>
      <w:bookmarkStart w:id="90" w:name="_Toc200205578"/>
      <w:r w:rsidRPr="00F42C1F">
        <w:t>Kick-off Meeting (24.0</w:t>
      </w:r>
      <w:r w:rsidR="00CB74EB">
        <w:t>2</w:t>
      </w:r>
      <w:r w:rsidRPr="00F42C1F">
        <w:t>.2025 09:00)</w:t>
      </w:r>
      <w:bookmarkEnd w:id="90"/>
    </w:p>
    <w:p w14:paraId="3F2EFEB1" w14:textId="77777777" w:rsidR="00801CD9" w:rsidRPr="00F42C1F" w:rsidRDefault="00801CD9" w:rsidP="00CA174C"/>
    <w:p w14:paraId="7A84BC5B" w14:textId="67B26D53" w:rsidR="00F42C1F" w:rsidRPr="00F42C1F" w:rsidRDefault="00F42C1F" w:rsidP="00CA174C">
      <w:r w:rsidRPr="00F42C1F">
        <w:rPr>
          <w:b/>
        </w:rPr>
        <w:t>Standort</w:t>
      </w:r>
      <w:r w:rsidRPr="00F42C1F">
        <w:t>: Microsoft Teams Online Meeting</w:t>
      </w:r>
    </w:p>
    <w:p w14:paraId="5CDA106F" w14:textId="5F2DC45B" w:rsidR="00F42C1F" w:rsidRPr="00F42C1F" w:rsidRDefault="00F42C1F" w:rsidP="00CA174C">
      <w:r w:rsidRPr="00F42C1F">
        <w:rPr>
          <w:b/>
        </w:rPr>
        <w:t>Teilnehmer</w:t>
      </w:r>
      <w:r w:rsidRPr="00F42C1F">
        <w:t>:</w:t>
      </w:r>
    </w:p>
    <w:p w14:paraId="2637926E" w14:textId="685E7424" w:rsidR="00F42C1F" w:rsidRPr="00F42C1F" w:rsidRDefault="00F42C1F" w:rsidP="00F42C1F">
      <w:pPr>
        <w:numPr>
          <w:ilvl w:val="0"/>
          <w:numId w:val="56"/>
        </w:numPr>
      </w:pPr>
      <w:r w:rsidRPr="00F42C1F">
        <w:t>Prof. Marcus Hudritsch (Betreuer)</w:t>
      </w:r>
    </w:p>
    <w:p w14:paraId="652425BE" w14:textId="401BEC4B" w:rsidR="00F42C1F" w:rsidRPr="00F42C1F" w:rsidRDefault="00F42C1F" w:rsidP="00F42C1F">
      <w:pPr>
        <w:numPr>
          <w:ilvl w:val="0"/>
          <w:numId w:val="56"/>
        </w:numPr>
      </w:pPr>
      <w:r w:rsidRPr="00F42C1F">
        <w:t>Pascal Cornu (Studierender)</w:t>
      </w:r>
    </w:p>
    <w:p w14:paraId="0E7F57DD" w14:textId="77777777" w:rsidR="00F42C1F" w:rsidRPr="00F42C1F" w:rsidRDefault="00F42C1F" w:rsidP="00F42C1F"/>
    <w:p w14:paraId="560B429C" w14:textId="77777777" w:rsidR="00F42C1F" w:rsidRPr="00AA0E96" w:rsidRDefault="00F42C1F">
      <w:pPr>
        <w:spacing w:line="240" w:lineRule="auto"/>
        <w:rPr>
          <w:b/>
        </w:rPr>
      </w:pPr>
      <w:r w:rsidRPr="00AA0E96">
        <w:rPr>
          <w:b/>
        </w:rPr>
        <w:t>Meeting Protokoll:</w:t>
      </w:r>
    </w:p>
    <w:p w14:paraId="06E0E6B4" w14:textId="7E8A7560" w:rsidR="00F42C1F" w:rsidRPr="00F42C1F" w:rsidRDefault="00F42C1F" w:rsidP="00F42C1F">
      <w:pPr>
        <w:numPr>
          <w:ilvl w:val="0"/>
          <w:numId w:val="56"/>
        </w:numPr>
      </w:pPr>
      <w:r>
        <w:t>Prof. Marcus Hudritsch gibt Rahmenbedingungen</w:t>
      </w:r>
      <w:r w:rsidR="00AA0E96">
        <w:t>, so wie den Zugewiesenen Experten (Dr. Harald Studer) durch.</w:t>
      </w:r>
    </w:p>
    <w:p w14:paraId="690E2C9B" w14:textId="553EAFCE" w:rsidR="00F42C1F" w:rsidRPr="00927635" w:rsidRDefault="00F42C1F" w:rsidP="00F42C1F">
      <w:pPr>
        <w:numPr>
          <w:ilvl w:val="0"/>
          <w:numId w:val="56"/>
        </w:numPr>
        <w:rPr>
          <w:rFonts w:eastAsia="Times New Roman"/>
          <w:bCs/>
          <w:sz w:val="28"/>
          <w:szCs w:val="28"/>
        </w:rPr>
      </w:pPr>
      <w:r>
        <w:t>Zukünftige Meetings für den Abgleich werden alle zwei Wochen für das gesamte Projekt festgesetzt.</w:t>
      </w:r>
    </w:p>
    <w:p w14:paraId="5EF74013" w14:textId="65B71ED3" w:rsidR="00927635" w:rsidRPr="00927635" w:rsidRDefault="00927635" w:rsidP="00A608A7">
      <w:pPr>
        <w:numPr>
          <w:ilvl w:val="0"/>
          <w:numId w:val="56"/>
        </w:numPr>
        <w:rPr>
          <w:rFonts w:eastAsia="Times New Roman"/>
          <w:bCs/>
          <w:sz w:val="28"/>
          <w:szCs w:val="28"/>
        </w:rPr>
      </w:pPr>
      <w:r>
        <w:t>Pascal Cornu zeigte seine bisherige Recherche in das Thema Path Tracing.</w:t>
      </w:r>
    </w:p>
    <w:p w14:paraId="5766B201" w14:textId="7C2147D8" w:rsidR="00F42C1F" w:rsidRDefault="00891BAC" w:rsidP="00F42C1F">
      <w:pPr>
        <w:numPr>
          <w:ilvl w:val="0"/>
          <w:numId w:val="56"/>
        </w:numPr>
      </w:pPr>
      <w:r w:rsidRPr="00891BAC">
        <w:t xml:space="preserve">Die </w:t>
      </w:r>
      <w:r>
        <w:t>nächsten Schritte, insbesondere die Planung und Recherche wurden diskutiert</w:t>
      </w:r>
      <w:r w:rsidR="00927635">
        <w:t>: Das Projekt «</w:t>
      </w:r>
      <w:r w:rsidR="0095685B">
        <w:t>S</w:t>
      </w:r>
      <w:r w:rsidR="00927635">
        <w:t>mall</w:t>
      </w:r>
      <w:r w:rsidR="0095685B">
        <w:t>PT</w:t>
      </w:r>
      <w:r w:rsidR="00927635">
        <w:t xml:space="preserve">» soll selbst ausgeführt werden und mit dem Path Tracer von SLProject4 verglichen werden. Dadurch sollen die Artefakte vom SLProject4 Path Tracer untersucht werden. Zusätzlich soll ein einfacher Autoencoder </w:t>
      </w:r>
      <w:r w:rsidR="00A74942">
        <w:t>selbst</w:t>
      </w:r>
      <w:r w:rsidR="00927635">
        <w:t xml:space="preserve"> implementiert werden.</w:t>
      </w:r>
    </w:p>
    <w:p w14:paraId="364D2E51" w14:textId="424E08A7" w:rsidR="00AA0E96" w:rsidRDefault="00CB74EB" w:rsidP="00CB74EB">
      <w:pPr>
        <w:pStyle w:val="berschrift3"/>
      </w:pPr>
      <w:bookmarkStart w:id="91" w:name="_Toc200205579"/>
      <w:r>
        <w:t>Abgleich 1 (13.03.2025</w:t>
      </w:r>
      <w:r w:rsidR="00A83E01">
        <w:t xml:space="preserve"> 11:00</w:t>
      </w:r>
      <w:r w:rsidR="00AA0E96">
        <w:t>)</w:t>
      </w:r>
      <w:bookmarkEnd w:id="91"/>
    </w:p>
    <w:p w14:paraId="4330C547" w14:textId="77777777" w:rsidR="00AA0E96" w:rsidRDefault="00AA0E96" w:rsidP="00AA0E96"/>
    <w:p w14:paraId="0173A0DD" w14:textId="77777777" w:rsidR="00AA0E96" w:rsidRPr="00F42C1F" w:rsidRDefault="00AA0E96" w:rsidP="00AA0E96">
      <w:r w:rsidRPr="00F42C1F">
        <w:rPr>
          <w:b/>
        </w:rPr>
        <w:t>Standort</w:t>
      </w:r>
      <w:r w:rsidRPr="00F42C1F">
        <w:t>: Microsoft Teams Online Meeting</w:t>
      </w:r>
    </w:p>
    <w:p w14:paraId="4BEEF13C" w14:textId="77777777" w:rsidR="00AA0E96" w:rsidRPr="00F42C1F" w:rsidRDefault="00AA0E96" w:rsidP="00AA0E96">
      <w:r w:rsidRPr="00F42C1F">
        <w:rPr>
          <w:b/>
        </w:rPr>
        <w:t>Teilnehmer</w:t>
      </w:r>
      <w:r w:rsidRPr="00F42C1F">
        <w:t>:</w:t>
      </w:r>
    </w:p>
    <w:p w14:paraId="28A9786B" w14:textId="77777777" w:rsidR="00AA0E96" w:rsidRPr="00F42C1F" w:rsidRDefault="00AA0E96" w:rsidP="00AA0E96">
      <w:pPr>
        <w:numPr>
          <w:ilvl w:val="0"/>
          <w:numId w:val="56"/>
        </w:numPr>
      </w:pPr>
      <w:r w:rsidRPr="00F42C1F">
        <w:t>Prof. Marcus Hudritsch (Betreuer)</w:t>
      </w:r>
    </w:p>
    <w:p w14:paraId="087D7C36" w14:textId="77777777" w:rsidR="00AA0E96" w:rsidRPr="00F42C1F" w:rsidRDefault="00AA0E96" w:rsidP="00AA0E96">
      <w:pPr>
        <w:numPr>
          <w:ilvl w:val="0"/>
          <w:numId w:val="56"/>
        </w:numPr>
      </w:pPr>
      <w:r w:rsidRPr="00F42C1F">
        <w:t>Pascal Cornu (Studierender)</w:t>
      </w:r>
    </w:p>
    <w:p w14:paraId="07F0C7B8" w14:textId="77777777" w:rsidR="00AA0E96" w:rsidRDefault="00AA0E96" w:rsidP="00AA0E96"/>
    <w:p w14:paraId="3B2A9478" w14:textId="77777777" w:rsidR="00AA0E96" w:rsidRPr="00AA0E96" w:rsidRDefault="00AA0E96" w:rsidP="00AA0E96">
      <w:pPr>
        <w:spacing w:line="240" w:lineRule="auto"/>
        <w:rPr>
          <w:b/>
        </w:rPr>
      </w:pPr>
      <w:r w:rsidRPr="00AA0E96">
        <w:rPr>
          <w:b/>
        </w:rPr>
        <w:t>Meeting Protokoll:</w:t>
      </w:r>
    </w:p>
    <w:p w14:paraId="6B8E8307" w14:textId="07C8FF53" w:rsidR="00AA0E96" w:rsidRDefault="00FD7E2A" w:rsidP="00AA0E96">
      <w:pPr>
        <w:numPr>
          <w:ilvl w:val="0"/>
          <w:numId w:val="56"/>
        </w:numPr>
      </w:pPr>
      <w:r>
        <w:t>Pascal Cornu zeigte seine weitere Recherche in die Themen Path Tracing und Denoising</w:t>
      </w:r>
      <w:r w:rsidR="00927635">
        <w:t xml:space="preserve">, </w:t>
      </w:r>
      <w:r w:rsidR="00F57C67">
        <w:t>sowie</w:t>
      </w:r>
      <w:r w:rsidR="00927635">
        <w:t xml:space="preserve"> die das erlangte Wissen über die Unterschiede vom </w:t>
      </w:r>
      <w:r w:rsidR="00AC36FD">
        <w:t>S</w:t>
      </w:r>
      <w:r w:rsidR="00927635">
        <w:t>mall</w:t>
      </w:r>
      <w:r w:rsidR="00AC36FD">
        <w:t>PT</w:t>
      </w:r>
      <w:r w:rsidR="00927635">
        <w:t xml:space="preserve"> und dem SLProject4 Path Tracer. Die so genannten Fireflies, die Artefakte die im SLProject, nicht aber im </w:t>
      </w:r>
      <w:r w:rsidR="00AC36FD">
        <w:t>S</w:t>
      </w:r>
      <w:r w:rsidR="00927635">
        <w:t>mall</w:t>
      </w:r>
      <w:r w:rsidR="00AC36FD">
        <w:t>PT</w:t>
      </w:r>
      <w:r w:rsidR="00927635">
        <w:t xml:space="preserve"> vorhanden sind, wurden erklärt und ein bisschen eingedämmt.</w:t>
      </w:r>
    </w:p>
    <w:p w14:paraId="7F812AC9" w14:textId="554FFC2F" w:rsidR="008B1935" w:rsidRDefault="008B1935" w:rsidP="00AA0E96">
      <w:pPr>
        <w:numPr>
          <w:ilvl w:val="0"/>
          <w:numId w:val="56"/>
        </w:numPr>
      </w:pPr>
      <w:r>
        <w:t>Der simple Autoencoder, der auf dem MNIST Datensatz basiert, wurde vorgestellt.</w:t>
      </w:r>
    </w:p>
    <w:p w14:paraId="3981DF2E" w14:textId="672D37C5" w:rsidR="00FD7E2A" w:rsidRDefault="00FD7E2A" w:rsidP="00AA0E96">
      <w:pPr>
        <w:numPr>
          <w:ilvl w:val="0"/>
          <w:numId w:val="56"/>
        </w:numPr>
      </w:pPr>
      <w:r>
        <w:t xml:space="preserve">Prof. Marcus Hudritsch gibt Feedback über die Projektplanung und </w:t>
      </w:r>
      <w:r w:rsidR="00927635">
        <w:t>teilt seine Kenntnisse über Denoising.</w:t>
      </w:r>
    </w:p>
    <w:p w14:paraId="0D35A6BA" w14:textId="1C0B7418" w:rsidR="008B1935" w:rsidRPr="00F42C1F" w:rsidRDefault="00927635" w:rsidP="008B1935">
      <w:pPr>
        <w:numPr>
          <w:ilvl w:val="0"/>
          <w:numId w:val="56"/>
        </w:numPr>
      </w:pPr>
      <w:r>
        <w:t xml:space="preserve">Die nächsten Schritte werden geplant: </w:t>
      </w:r>
      <w:r w:rsidR="008B1935">
        <w:t xml:space="preserve">Für den Denoising Autoencoder braucht es ein Datensatz. Öffentliche Datensätze sollen gesucht und analysiert werden. </w:t>
      </w:r>
      <w:r w:rsidR="00F57C67">
        <w:t>Prof. Marcus Hudritsch weist auf die Seite «Papers With Code» hin.</w:t>
      </w:r>
    </w:p>
    <w:p w14:paraId="511DB41F" w14:textId="4AC41457" w:rsidR="008B1935" w:rsidRDefault="008B1935" w:rsidP="008B1935">
      <w:pPr>
        <w:pStyle w:val="berschrift3"/>
      </w:pPr>
      <w:bookmarkStart w:id="92" w:name="_Toc200205580"/>
      <w:r>
        <w:t>Abgleich 2 (24.03.2025</w:t>
      </w:r>
      <w:r w:rsidR="00A83E01" w:rsidRPr="00F42C1F">
        <w:t xml:space="preserve"> 09:00</w:t>
      </w:r>
      <w:r>
        <w:t>)</w:t>
      </w:r>
      <w:bookmarkEnd w:id="92"/>
    </w:p>
    <w:p w14:paraId="53A96D92" w14:textId="77777777" w:rsidR="008B1935" w:rsidRDefault="008B1935" w:rsidP="00AA0E96"/>
    <w:p w14:paraId="25DD4D96" w14:textId="77777777" w:rsidR="008B1935" w:rsidRPr="00F42C1F" w:rsidRDefault="008B1935" w:rsidP="008B1935">
      <w:r w:rsidRPr="00F42C1F">
        <w:rPr>
          <w:b/>
        </w:rPr>
        <w:t>Standort</w:t>
      </w:r>
      <w:r w:rsidRPr="00F42C1F">
        <w:t>: Microsoft Teams Online Meeting</w:t>
      </w:r>
    </w:p>
    <w:p w14:paraId="35F63B46" w14:textId="77777777" w:rsidR="008B1935" w:rsidRPr="00F42C1F" w:rsidRDefault="008B1935" w:rsidP="008B1935">
      <w:r w:rsidRPr="00F42C1F">
        <w:rPr>
          <w:b/>
        </w:rPr>
        <w:t>Teilnehmer</w:t>
      </w:r>
      <w:r w:rsidRPr="00F42C1F">
        <w:t>:</w:t>
      </w:r>
    </w:p>
    <w:p w14:paraId="424CC6B8" w14:textId="77777777" w:rsidR="008B1935" w:rsidRPr="00F42C1F" w:rsidRDefault="008B1935" w:rsidP="008B1935">
      <w:pPr>
        <w:numPr>
          <w:ilvl w:val="0"/>
          <w:numId w:val="56"/>
        </w:numPr>
      </w:pPr>
      <w:r w:rsidRPr="00F42C1F">
        <w:t>Prof. Marcus Hudritsch (Betreuer)</w:t>
      </w:r>
    </w:p>
    <w:p w14:paraId="167055F7" w14:textId="77777777" w:rsidR="008B1935" w:rsidRPr="00F42C1F" w:rsidRDefault="008B1935" w:rsidP="008B1935">
      <w:pPr>
        <w:numPr>
          <w:ilvl w:val="0"/>
          <w:numId w:val="56"/>
        </w:numPr>
      </w:pPr>
      <w:r w:rsidRPr="00F42C1F">
        <w:t>Pascal Cornu (Studierender)</w:t>
      </w:r>
    </w:p>
    <w:p w14:paraId="63E0F5D8" w14:textId="77777777" w:rsidR="008B1935" w:rsidRDefault="008B1935" w:rsidP="00AA0E96"/>
    <w:p w14:paraId="2E56B86E" w14:textId="77777777" w:rsidR="008B1935" w:rsidRPr="00AA0E96" w:rsidRDefault="008B1935" w:rsidP="008B1935">
      <w:pPr>
        <w:spacing w:line="240" w:lineRule="auto"/>
        <w:rPr>
          <w:b/>
        </w:rPr>
      </w:pPr>
      <w:r w:rsidRPr="00AA0E96">
        <w:rPr>
          <w:b/>
        </w:rPr>
        <w:t>Meeting Protokoll:</w:t>
      </w:r>
    </w:p>
    <w:p w14:paraId="29E42E89" w14:textId="2D64E833" w:rsidR="008B1935" w:rsidRDefault="008B1935" w:rsidP="008B1935">
      <w:pPr>
        <w:numPr>
          <w:ilvl w:val="0"/>
          <w:numId w:val="56"/>
        </w:numPr>
      </w:pPr>
      <w:r>
        <w:t xml:space="preserve">Pascal Cornu präsentiert zwei gefundene Datensätze, die für das Modell verwendet werden können.  </w:t>
      </w:r>
    </w:p>
    <w:p w14:paraId="13AF310A" w14:textId="06A4388B" w:rsidR="008B1935" w:rsidRDefault="008B1935" w:rsidP="008B1935">
      <w:pPr>
        <w:numPr>
          <w:ilvl w:val="0"/>
          <w:numId w:val="56"/>
        </w:numPr>
      </w:pPr>
      <w:r>
        <w:t xml:space="preserve">Prof. Hudritsch </w:t>
      </w:r>
      <w:r w:rsidR="00B30124">
        <w:t xml:space="preserve">findet die Qualität der Datensätze nicht ausreichend. Ein eigener Datensatz soll synthetisch erstellt werden. Beispielsweise mit Blender in kostenlosen öffentlichen Szenen ein Bild generieren lassen nach 5 Sekunden rendern, 30 Sekunden, 1 Minute und so weiter. </w:t>
      </w:r>
    </w:p>
    <w:p w14:paraId="2F2A88AE" w14:textId="41FDA088" w:rsidR="00B30124" w:rsidRDefault="00B30124" w:rsidP="008B1935">
      <w:pPr>
        <w:numPr>
          <w:ilvl w:val="0"/>
          <w:numId w:val="56"/>
        </w:numPr>
      </w:pPr>
      <w:r>
        <w:lastRenderedPageBreak/>
        <w:t>Für den Expertentreff soll eine PowerPoint Präsentation vorbereitet werden.</w:t>
      </w:r>
    </w:p>
    <w:p w14:paraId="67F3190C" w14:textId="6775B436" w:rsidR="00B30124" w:rsidRDefault="00B30124" w:rsidP="00B30124">
      <w:pPr>
        <w:pStyle w:val="berschrift3"/>
      </w:pPr>
      <w:bookmarkStart w:id="93" w:name="_Toc200205581"/>
      <w:r>
        <w:t>Expertentreff (07.04.2025</w:t>
      </w:r>
      <w:r w:rsidR="00A83E01" w:rsidRPr="00F42C1F">
        <w:t xml:space="preserve"> 09:00</w:t>
      </w:r>
      <w:r>
        <w:t>)</w:t>
      </w:r>
      <w:bookmarkEnd w:id="93"/>
    </w:p>
    <w:p w14:paraId="5B3924C2" w14:textId="77777777" w:rsidR="00B30124" w:rsidRDefault="00B30124" w:rsidP="008B1935"/>
    <w:p w14:paraId="3A441320" w14:textId="02269FDD" w:rsidR="00B30124" w:rsidRPr="00F42C1F" w:rsidRDefault="00B30124" w:rsidP="00B30124">
      <w:r w:rsidRPr="00F42C1F">
        <w:rPr>
          <w:b/>
        </w:rPr>
        <w:t>Standort</w:t>
      </w:r>
      <w:r w:rsidRPr="00F42C1F">
        <w:t xml:space="preserve">: </w:t>
      </w:r>
      <w:r>
        <w:t>Biel, Rolex Gebäude, Zimmer N553</w:t>
      </w:r>
    </w:p>
    <w:p w14:paraId="609E74A3" w14:textId="77777777" w:rsidR="00B30124" w:rsidRPr="00F42C1F" w:rsidRDefault="00B30124" w:rsidP="00B30124">
      <w:r w:rsidRPr="00F42C1F">
        <w:rPr>
          <w:b/>
        </w:rPr>
        <w:t>Teilnehmer</w:t>
      </w:r>
      <w:r w:rsidRPr="00F42C1F">
        <w:t>:</w:t>
      </w:r>
    </w:p>
    <w:p w14:paraId="39ED6C07" w14:textId="77777777" w:rsidR="00B30124" w:rsidRDefault="00B30124" w:rsidP="00B30124">
      <w:pPr>
        <w:numPr>
          <w:ilvl w:val="0"/>
          <w:numId w:val="56"/>
        </w:numPr>
      </w:pPr>
      <w:r w:rsidRPr="00F42C1F">
        <w:t>Prof. Marcus Hudritsch (Betreuer)</w:t>
      </w:r>
    </w:p>
    <w:p w14:paraId="1CAD4CF7" w14:textId="2641F862" w:rsidR="00B30124" w:rsidRPr="00F42C1F" w:rsidRDefault="00B30124" w:rsidP="00B30124">
      <w:pPr>
        <w:numPr>
          <w:ilvl w:val="0"/>
          <w:numId w:val="56"/>
        </w:numPr>
      </w:pPr>
      <w:r>
        <w:t>Dr. Harald Studer (Experte)</w:t>
      </w:r>
    </w:p>
    <w:p w14:paraId="64562813" w14:textId="77777777" w:rsidR="00B30124" w:rsidRDefault="00B30124" w:rsidP="00B30124">
      <w:pPr>
        <w:numPr>
          <w:ilvl w:val="0"/>
          <w:numId w:val="56"/>
        </w:numPr>
      </w:pPr>
      <w:r w:rsidRPr="00F42C1F">
        <w:t>Pascal Cornu (Studierender)</w:t>
      </w:r>
    </w:p>
    <w:p w14:paraId="4FBA24D6" w14:textId="6CAFB24B" w:rsidR="00B30124" w:rsidRDefault="00B30124" w:rsidP="00B30124">
      <w:pPr>
        <w:numPr>
          <w:ilvl w:val="0"/>
          <w:numId w:val="56"/>
        </w:numPr>
      </w:pPr>
      <w:r>
        <w:t>Nick Denzler, Kilian Wampfler, Tim Schär (Zuschauer)</w:t>
      </w:r>
    </w:p>
    <w:p w14:paraId="615AB1F1" w14:textId="77777777" w:rsidR="00B30124" w:rsidRDefault="00B30124" w:rsidP="00B30124"/>
    <w:p w14:paraId="396AE8B6" w14:textId="1A966896" w:rsidR="00B30124" w:rsidRPr="00B30124" w:rsidRDefault="00B30124" w:rsidP="00B30124">
      <w:pPr>
        <w:rPr>
          <w:b/>
        </w:rPr>
      </w:pPr>
      <w:r w:rsidRPr="00B30124">
        <w:rPr>
          <w:b/>
        </w:rPr>
        <w:t>Meeting Protokoll:</w:t>
      </w:r>
    </w:p>
    <w:p w14:paraId="319B475F" w14:textId="31E6DAAB" w:rsidR="00B30124" w:rsidRDefault="00B30124" w:rsidP="00B30124">
      <w:pPr>
        <w:numPr>
          <w:ilvl w:val="0"/>
          <w:numId w:val="56"/>
        </w:numPr>
      </w:pPr>
      <w:r>
        <w:t xml:space="preserve">Pascal Cornu stellt in einer 10 Minuten PowerPoint Präsentation </w:t>
      </w:r>
      <w:r w:rsidR="005F1765">
        <w:t>folgende Themen vor:</w:t>
      </w:r>
    </w:p>
    <w:p w14:paraId="6EA8ACD1" w14:textId="00C1DA4C" w:rsidR="005F1765" w:rsidRDefault="005F1765" w:rsidP="005F1765">
      <w:pPr>
        <w:numPr>
          <w:ilvl w:val="1"/>
          <w:numId w:val="56"/>
        </w:numPr>
      </w:pPr>
      <w:r>
        <w:t>Projektziele und Projektablauf</w:t>
      </w:r>
    </w:p>
    <w:p w14:paraId="60D9B440" w14:textId="3DE66311" w:rsidR="005F1765" w:rsidRDefault="005F1765" w:rsidP="005F1765">
      <w:pPr>
        <w:numPr>
          <w:ilvl w:val="1"/>
          <w:numId w:val="56"/>
        </w:numPr>
      </w:pPr>
      <w:r>
        <w:t>Erkenntnisse der Recherche über Path Tracing und Denoising</w:t>
      </w:r>
    </w:p>
    <w:p w14:paraId="45F53D70" w14:textId="4BFEA342" w:rsidR="005F1765" w:rsidRDefault="005F1765" w:rsidP="005F1765">
      <w:pPr>
        <w:numPr>
          <w:ilvl w:val="1"/>
          <w:numId w:val="56"/>
        </w:numPr>
      </w:pPr>
      <w:r>
        <w:t>Arbeit am SLProject Denoiser</w:t>
      </w:r>
    </w:p>
    <w:p w14:paraId="18462D29" w14:textId="6CF3FDE7" w:rsidR="005F1765" w:rsidRDefault="005F1765" w:rsidP="005F1765">
      <w:pPr>
        <w:numPr>
          <w:ilvl w:val="1"/>
          <w:numId w:val="56"/>
        </w:numPr>
      </w:pPr>
      <w:r>
        <w:t>Generierung des Datensatzes mit Blender</w:t>
      </w:r>
    </w:p>
    <w:p w14:paraId="2A1B183C" w14:textId="77960723" w:rsidR="00B30124" w:rsidRDefault="005F1765" w:rsidP="00B30124">
      <w:pPr>
        <w:numPr>
          <w:ilvl w:val="0"/>
          <w:numId w:val="56"/>
        </w:numPr>
      </w:pPr>
      <w:r>
        <w:t xml:space="preserve">Dr. Harald Studer stellt mehrere Fragen über das Projekt, insbesondere über vergleichbare Arbeiten und die Einschränkung der Projektziele. </w:t>
      </w:r>
    </w:p>
    <w:p w14:paraId="572F2761" w14:textId="553AEF93" w:rsidR="00EE1061" w:rsidRDefault="00EE1061" w:rsidP="00B30124">
      <w:pPr>
        <w:numPr>
          <w:ilvl w:val="0"/>
          <w:numId w:val="56"/>
        </w:numPr>
      </w:pPr>
      <w:r>
        <w:t>Prof. Marcus Hudritsch stellt mehrere Fragen über den bisher erstellten Datensatz.</w:t>
      </w:r>
    </w:p>
    <w:p w14:paraId="04F2C59B" w14:textId="77777777" w:rsidR="005F1765" w:rsidRDefault="005F1765" w:rsidP="005F1765"/>
    <w:p w14:paraId="6445E445" w14:textId="6E2F50A0" w:rsidR="005F1765" w:rsidRDefault="005F1765" w:rsidP="005F1765">
      <w:pPr>
        <w:pStyle w:val="berschrift3"/>
      </w:pPr>
      <w:bookmarkStart w:id="94" w:name="_Toc200205582"/>
      <w:r>
        <w:t>Abgleich 3 (22.04.2025</w:t>
      </w:r>
      <w:r w:rsidR="00A83E01" w:rsidRPr="00F42C1F">
        <w:t xml:space="preserve"> 09:00</w:t>
      </w:r>
      <w:r>
        <w:t>)</w:t>
      </w:r>
      <w:bookmarkEnd w:id="94"/>
    </w:p>
    <w:p w14:paraId="63AA737D" w14:textId="77777777" w:rsidR="005F1765" w:rsidRDefault="005F1765" w:rsidP="005F1765"/>
    <w:p w14:paraId="37DF66F7" w14:textId="77777777" w:rsidR="005F1765" w:rsidRPr="00F42C1F" w:rsidRDefault="005F1765" w:rsidP="005F1765">
      <w:r w:rsidRPr="00F42C1F">
        <w:rPr>
          <w:b/>
        </w:rPr>
        <w:t>Standort</w:t>
      </w:r>
      <w:r w:rsidRPr="00F42C1F">
        <w:t>: Microsoft Teams Online Meeting</w:t>
      </w:r>
    </w:p>
    <w:p w14:paraId="107DE547" w14:textId="77777777" w:rsidR="005F1765" w:rsidRPr="00F42C1F" w:rsidRDefault="005F1765" w:rsidP="005F1765">
      <w:r w:rsidRPr="00F42C1F">
        <w:rPr>
          <w:b/>
        </w:rPr>
        <w:t>Teilnehmer</w:t>
      </w:r>
      <w:r w:rsidRPr="00F42C1F">
        <w:t>:</w:t>
      </w:r>
    </w:p>
    <w:p w14:paraId="48D19C93" w14:textId="77777777" w:rsidR="005F1765" w:rsidRPr="00F42C1F" w:rsidRDefault="005F1765" w:rsidP="005F1765">
      <w:pPr>
        <w:numPr>
          <w:ilvl w:val="0"/>
          <w:numId w:val="56"/>
        </w:numPr>
      </w:pPr>
      <w:r w:rsidRPr="00F42C1F">
        <w:t>Prof. Marcus Hudritsch (Betreuer)</w:t>
      </w:r>
    </w:p>
    <w:p w14:paraId="2C708DB1" w14:textId="77777777" w:rsidR="005F1765" w:rsidRPr="00F42C1F" w:rsidRDefault="005F1765" w:rsidP="005F1765">
      <w:pPr>
        <w:numPr>
          <w:ilvl w:val="0"/>
          <w:numId w:val="56"/>
        </w:numPr>
      </w:pPr>
      <w:r w:rsidRPr="00F42C1F">
        <w:t>Pascal Cornu (Studierender)</w:t>
      </w:r>
    </w:p>
    <w:p w14:paraId="74F8946B" w14:textId="77777777" w:rsidR="005F1765" w:rsidRDefault="005F1765" w:rsidP="005F1765"/>
    <w:p w14:paraId="7F62B3E5" w14:textId="77777777" w:rsidR="005F1765" w:rsidRPr="00AA0E96" w:rsidRDefault="005F1765" w:rsidP="005F1765">
      <w:pPr>
        <w:spacing w:line="240" w:lineRule="auto"/>
        <w:rPr>
          <w:b/>
        </w:rPr>
      </w:pPr>
      <w:r w:rsidRPr="00AA0E96">
        <w:rPr>
          <w:b/>
        </w:rPr>
        <w:t>Meeting Protokoll:</w:t>
      </w:r>
    </w:p>
    <w:p w14:paraId="24911F21" w14:textId="7D3DC802" w:rsidR="005F1765" w:rsidRDefault="005F1765" w:rsidP="005F1765">
      <w:pPr>
        <w:numPr>
          <w:ilvl w:val="0"/>
          <w:numId w:val="56"/>
        </w:numPr>
      </w:pPr>
      <w:r>
        <w:t>Pascal Cornu präsentiert seine Erweiterung des Datensatzes mit folgenden Funktionen:</w:t>
      </w:r>
    </w:p>
    <w:p w14:paraId="135FF5A9" w14:textId="7DB8B288" w:rsidR="005F1765" w:rsidRDefault="005F1765" w:rsidP="005F1765">
      <w:pPr>
        <w:numPr>
          <w:ilvl w:val="1"/>
          <w:numId w:val="56"/>
        </w:numPr>
      </w:pPr>
      <w:r>
        <w:t>In den Blender Szenen können manuell weitere Kameras platziert werden, die mit dem Skript automatisch eingelesen werden</w:t>
      </w:r>
      <w:r w:rsidR="006614D8">
        <w:t>,</w:t>
      </w:r>
      <w:r>
        <w:t xml:space="preserve"> u</w:t>
      </w:r>
      <w:r w:rsidR="006614D8">
        <w:t>m die Grösse des Datensatzes zu erweitern.</w:t>
      </w:r>
    </w:p>
    <w:p w14:paraId="6A91FD8B" w14:textId="7958584E" w:rsidR="006614D8" w:rsidRDefault="006614D8" w:rsidP="005F1765">
      <w:pPr>
        <w:numPr>
          <w:ilvl w:val="1"/>
          <w:numId w:val="56"/>
        </w:numPr>
      </w:pPr>
      <w:r>
        <w:t>Unterteilung der 1024 x 1024 Pixel Bilder in 16 nicht überlappende 256 x 256 Pixel Bilder. (Die verlangte Grösse des Modells)</w:t>
      </w:r>
    </w:p>
    <w:p w14:paraId="2AE35EDE" w14:textId="723A500A" w:rsidR="006614D8" w:rsidRDefault="006614D8" w:rsidP="006614D8">
      <w:pPr>
        <w:numPr>
          <w:ilvl w:val="0"/>
          <w:numId w:val="56"/>
        </w:numPr>
      </w:pPr>
      <w:r>
        <w:t>Pascal Cornu präsentiert einen simplen Autoencoder, der den erstellten Datensatz verwendet und beliebige 256 x 256 Pixel Bilder entrauschen kann. Die Qualität des Outputs ist jedoch noch nicht gut.</w:t>
      </w:r>
    </w:p>
    <w:p w14:paraId="32C3B81C" w14:textId="1435451B" w:rsidR="006614D8" w:rsidRDefault="006614D8" w:rsidP="006614D8">
      <w:pPr>
        <w:numPr>
          <w:ilvl w:val="0"/>
          <w:numId w:val="56"/>
        </w:numPr>
      </w:pPr>
      <w:r>
        <w:t>Prof. Marcus Hudritsch gibt Feedback über den erstellten Datensatz. Er ist skeptisch über die Menge der Bilder</w:t>
      </w:r>
      <w:r w:rsidR="00EE1061">
        <w:t>, 10000 Bilder reichen womöglich nicht aus. Zusätzlich erläutert er, das bisher jedes Projekt mit einem eigenen Datensatz gescheitert ist.</w:t>
      </w:r>
    </w:p>
    <w:p w14:paraId="02BF3AF2" w14:textId="31873CB1" w:rsidR="006614D8" w:rsidRDefault="006614D8" w:rsidP="006614D8">
      <w:pPr>
        <w:numPr>
          <w:ilvl w:val="0"/>
          <w:numId w:val="56"/>
        </w:numPr>
      </w:pPr>
      <w:r>
        <w:t xml:space="preserve">Die nächsten Schritte werden geplant: Die Architektur des Modells soll verbessert werden. Generell soll </w:t>
      </w:r>
      <w:r w:rsidR="00EE1061">
        <w:t>mehr Arbeit in das Modell gesteckt werden.</w:t>
      </w:r>
    </w:p>
    <w:p w14:paraId="4B76DCA7" w14:textId="77777777" w:rsidR="00EE1061" w:rsidRDefault="00EE1061" w:rsidP="00EE1061"/>
    <w:p w14:paraId="3AB0B69C" w14:textId="568CFAC4" w:rsidR="00EE1061" w:rsidRDefault="00EE1061" w:rsidP="00EE1061">
      <w:pPr>
        <w:pStyle w:val="berschrift3"/>
      </w:pPr>
      <w:bookmarkStart w:id="95" w:name="_Toc200205583"/>
      <w:r>
        <w:t>Abgleich 4 (05.05.2025</w:t>
      </w:r>
      <w:r w:rsidR="00A83E01" w:rsidRPr="00F42C1F">
        <w:t xml:space="preserve"> 09:00</w:t>
      </w:r>
      <w:r>
        <w:t>)</w:t>
      </w:r>
      <w:bookmarkEnd w:id="95"/>
    </w:p>
    <w:p w14:paraId="33BC31FE" w14:textId="77777777" w:rsidR="00EE1061" w:rsidRDefault="00EE1061" w:rsidP="00EE1061"/>
    <w:p w14:paraId="334FF2CE" w14:textId="77777777" w:rsidR="00EE1061" w:rsidRPr="00F42C1F" w:rsidRDefault="00EE1061" w:rsidP="00EE1061">
      <w:r w:rsidRPr="00F42C1F">
        <w:rPr>
          <w:b/>
        </w:rPr>
        <w:t>Standort</w:t>
      </w:r>
      <w:r w:rsidRPr="00F42C1F">
        <w:t>: Microsoft Teams Online Meeting</w:t>
      </w:r>
    </w:p>
    <w:p w14:paraId="1D22866E" w14:textId="77777777" w:rsidR="00EE1061" w:rsidRPr="00F42C1F" w:rsidRDefault="00EE1061" w:rsidP="00EE1061">
      <w:r w:rsidRPr="00F42C1F">
        <w:rPr>
          <w:b/>
        </w:rPr>
        <w:t>Teilnehmer</w:t>
      </w:r>
      <w:r w:rsidRPr="00F42C1F">
        <w:t>:</w:t>
      </w:r>
    </w:p>
    <w:p w14:paraId="508BE946" w14:textId="77777777" w:rsidR="00EE1061" w:rsidRPr="00F42C1F" w:rsidRDefault="00EE1061" w:rsidP="00EE1061">
      <w:pPr>
        <w:numPr>
          <w:ilvl w:val="0"/>
          <w:numId w:val="56"/>
        </w:numPr>
      </w:pPr>
      <w:r w:rsidRPr="00F42C1F">
        <w:t>Prof. Marcus Hudritsch (Betreuer)</w:t>
      </w:r>
    </w:p>
    <w:p w14:paraId="22810EEE" w14:textId="77777777" w:rsidR="00EE1061" w:rsidRPr="00F42C1F" w:rsidRDefault="00EE1061" w:rsidP="00EE1061">
      <w:pPr>
        <w:numPr>
          <w:ilvl w:val="0"/>
          <w:numId w:val="56"/>
        </w:numPr>
      </w:pPr>
      <w:r w:rsidRPr="00F42C1F">
        <w:t>Pascal Cornu (Studierender)</w:t>
      </w:r>
    </w:p>
    <w:p w14:paraId="4C267489" w14:textId="77777777" w:rsidR="00EE1061" w:rsidRDefault="00EE1061" w:rsidP="00EE1061"/>
    <w:p w14:paraId="7A518ED2" w14:textId="77777777" w:rsidR="00EE1061" w:rsidRPr="00AA0E96" w:rsidRDefault="00EE1061" w:rsidP="00EE1061">
      <w:pPr>
        <w:spacing w:line="240" w:lineRule="auto"/>
        <w:rPr>
          <w:b/>
        </w:rPr>
      </w:pPr>
      <w:r w:rsidRPr="00AA0E96">
        <w:rPr>
          <w:b/>
        </w:rPr>
        <w:t>Meeting Protokoll:</w:t>
      </w:r>
    </w:p>
    <w:p w14:paraId="018371A7" w14:textId="77777777" w:rsidR="00C933E5" w:rsidRDefault="00C933E5" w:rsidP="00836152">
      <w:pPr>
        <w:numPr>
          <w:ilvl w:val="0"/>
          <w:numId w:val="56"/>
        </w:numPr>
      </w:pPr>
      <w:r>
        <w:t>Pascal Cornu präsentiert seine Fortschritte beim Modell:</w:t>
      </w:r>
    </w:p>
    <w:p w14:paraId="74BBF0B4" w14:textId="77777777" w:rsidR="00C933E5" w:rsidRDefault="00C933E5" w:rsidP="00C933E5">
      <w:pPr>
        <w:numPr>
          <w:ilvl w:val="1"/>
          <w:numId w:val="56"/>
        </w:numPr>
      </w:pPr>
      <w:r>
        <w:t>Tiefere Modell Architektur mit «skip connections» und «double convolutions».</w:t>
      </w:r>
    </w:p>
    <w:p w14:paraId="3BFAE8AF" w14:textId="77777777" w:rsidR="00144810" w:rsidRDefault="00C933E5" w:rsidP="00C933E5">
      <w:pPr>
        <w:numPr>
          <w:ilvl w:val="1"/>
          <w:numId w:val="56"/>
        </w:numPr>
      </w:pPr>
      <w:r>
        <w:lastRenderedPageBreak/>
        <w:t>Optuna Hyperparameter Training wurde implementiert, aber noch nicht ausgeführt.</w:t>
      </w:r>
    </w:p>
    <w:p w14:paraId="564852AA" w14:textId="77777777" w:rsidR="00144810" w:rsidRDefault="00144810" w:rsidP="00144810">
      <w:pPr>
        <w:numPr>
          <w:ilvl w:val="0"/>
          <w:numId w:val="56"/>
        </w:numPr>
      </w:pPr>
      <w:r>
        <w:t>Prof. Marcus Hudritsch gibt Feedback über den fehlenden Schutz gegen Overfitting.</w:t>
      </w:r>
    </w:p>
    <w:p w14:paraId="4C4B3985" w14:textId="4B23C0A6" w:rsidR="00144810" w:rsidRDefault="00144810" w:rsidP="00144810">
      <w:pPr>
        <w:numPr>
          <w:ilvl w:val="0"/>
          <w:numId w:val="56"/>
        </w:numPr>
      </w:pPr>
      <w:r>
        <w:t>Die nächsten Schritte werden geplant: Zugriff bei der Management Platform for Deep Learning (MLMP) soll angefragt werden. Das Training des Modells soll auf dieser Platform stattfinden. Zuvor soll aber noch der Schutz gegen Overfitting erweitert werden.</w:t>
      </w:r>
    </w:p>
    <w:p w14:paraId="37317839" w14:textId="77777777" w:rsidR="00144810" w:rsidRDefault="00144810" w:rsidP="00144810"/>
    <w:p w14:paraId="0208FA37" w14:textId="7DC311FC" w:rsidR="00144810" w:rsidRDefault="00144810" w:rsidP="00144810">
      <w:pPr>
        <w:pStyle w:val="berschrift3"/>
      </w:pPr>
      <w:bookmarkStart w:id="96" w:name="_Toc200205584"/>
      <w:r>
        <w:t>Abgleich 5 (19.05.2025</w:t>
      </w:r>
      <w:r w:rsidR="00A83E01" w:rsidRPr="00F42C1F">
        <w:t xml:space="preserve"> 09:00</w:t>
      </w:r>
      <w:r>
        <w:t>)</w:t>
      </w:r>
      <w:bookmarkEnd w:id="96"/>
    </w:p>
    <w:p w14:paraId="4DE3D5C4" w14:textId="77777777" w:rsidR="00144810" w:rsidRDefault="00144810" w:rsidP="00144810"/>
    <w:p w14:paraId="2C0F5C5A" w14:textId="77777777" w:rsidR="00C95C07" w:rsidRPr="00F42C1F" w:rsidRDefault="00C95C07" w:rsidP="00C95C07">
      <w:r w:rsidRPr="00F42C1F">
        <w:rPr>
          <w:b/>
        </w:rPr>
        <w:t>Standort</w:t>
      </w:r>
      <w:r w:rsidRPr="00F42C1F">
        <w:t>: Microsoft Teams Online Meeting</w:t>
      </w:r>
    </w:p>
    <w:p w14:paraId="6456A9CE" w14:textId="77777777" w:rsidR="00C95C07" w:rsidRPr="00F42C1F" w:rsidRDefault="00C95C07" w:rsidP="00C95C07">
      <w:r w:rsidRPr="00F42C1F">
        <w:rPr>
          <w:b/>
        </w:rPr>
        <w:t>Teilnehmer</w:t>
      </w:r>
      <w:r w:rsidRPr="00F42C1F">
        <w:t>:</w:t>
      </w:r>
    </w:p>
    <w:p w14:paraId="6BBD3E1E" w14:textId="77777777" w:rsidR="00C95C07" w:rsidRPr="00F42C1F" w:rsidRDefault="00C95C07" w:rsidP="00C95C07">
      <w:pPr>
        <w:numPr>
          <w:ilvl w:val="0"/>
          <w:numId w:val="56"/>
        </w:numPr>
      </w:pPr>
      <w:r w:rsidRPr="00F42C1F">
        <w:t>Prof. Marcus Hudritsch (Betreuer)</w:t>
      </w:r>
    </w:p>
    <w:p w14:paraId="5604EF85" w14:textId="77777777" w:rsidR="00C95C07" w:rsidRPr="00F42C1F" w:rsidRDefault="00C95C07" w:rsidP="00C95C07">
      <w:pPr>
        <w:numPr>
          <w:ilvl w:val="0"/>
          <w:numId w:val="56"/>
        </w:numPr>
      </w:pPr>
      <w:r w:rsidRPr="00F42C1F">
        <w:t>Pascal Cornu (Studierender)</w:t>
      </w:r>
    </w:p>
    <w:p w14:paraId="1665AD71" w14:textId="77777777" w:rsidR="00C95C07" w:rsidRDefault="00C95C07" w:rsidP="00C95C07"/>
    <w:p w14:paraId="55BB7FA6" w14:textId="77777777" w:rsidR="00C95C07" w:rsidRPr="00AA0E96" w:rsidRDefault="00C95C07" w:rsidP="00C95C07">
      <w:pPr>
        <w:spacing w:line="240" w:lineRule="auto"/>
        <w:rPr>
          <w:b/>
        </w:rPr>
      </w:pPr>
      <w:r w:rsidRPr="00AA0E96">
        <w:rPr>
          <w:b/>
        </w:rPr>
        <w:t>Meeting Protokoll:</w:t>
      </w:r>
    </w:p>
    <w:p w14:paraId="151CD49B" w14:textId="6E26DA4F" w:rsidR="00C95C07" w:rsidRDefault="003561B1" w:rsidP="00C95C07">
      <w:pPr>
        <w:numPr>
          <w:ilvl w:val="0"/>
          <w:numId w:val="56"/>
        </w:numPr>
      </w:pPr>
      <w:r>
        <w:t xml:space="preserve">Pascal Cornu präsentiert das trainierte Modell und die Verbesserungen am Modell gegen Overfitting. Zusätzlich wurde der Datensatz erweitert und aufgeteilt in Trainings-, Test- und Validationsdatensatz. </w:t>
      </w:r>
    </w:p>
    <w:p w14:paraId="701109D7" w14:textId="41B4DD36" w:rsidR="003561B1" w:rsidRDefault="003561B1" w:rsidP="00C95C07">
      <w:pPr>
        <w:numPr>
          <w:ilvl w:val="0"/>
          <w:numId w:val="56"/>
        </w:numPr>
      </w:pPr>
      <w:r>
        <w:t>Prof. Marcus Hudritsch ist grundsätzlich zufrieden mit dem Modell. Er weist darauf hin, die Bachelorthesis eine Woche früher abzugeben, damit er Zeit hat alles anzuschauen vor der Verteidigung. Weiter soll das Modell entweder ins SLProject eingebaut werden, oder mit Python und OpenCV eine grafische Anwendung erstellt werden.</w:t>
      </w:r>
    </w:p>
    <w:p w14:paraId="0FE69DF4" w14:textId="77777777" w:rsidR="003561B1" w:rsidRDefault="003561B1" w:rsidP="003561B1"/>
    <w:p w14:paraId="2E063E31" w14:textId="5AC5831D" w:rsidR="003561B1" w:rsidRDefault="003561B1" w:rsidP="003561B1">
      <w:pPr>
        <w:pStyle w:val="berschrift3"/>
      </w:pPr>
      <w:bookmarkStart w:id="97" w:name="_Toc200205585"/>
      <w:r>
        <w:t>Abgleich 6 (02.06.2025</w:t>
      </w:r>
      <w:r w:rsidR="00A83E01" w:rsidRPr="00F42C1F">
        <w:t xml:space="preserve"> 09:00</w:t>
      </w:r>
      <w:r>
        <w:t>)</w:t>
      </w:r>
      <w:bookmarkEnd w:id="97"/>
    </w:p>
    <w:p w14:paraId="3D66674E" w14:textId="77777777" w:rsidR="003561B1" w:rsidRDefault="003561B1" w:rsidP="003561B1"/>
    <w:p w14:paraId="332AFC5F" w14:textId="77777777" w:rsidR="00FD6DB4" w:rsidRPr="00F42C1F" w:rsidRDefault="00FD6DB4" w:rsidP="00FD6DB4">
      <w:r w:rsidRPr="00F42C1F">
        <w:rPr>
          <w:b/>
        </w:rPr>
        <w:t>Standort</w:t>
      </w:r>
      <w:r w:rsidRPr="00F42C1F">
        <w:t>: Microsoft Teams Online Meeting</w:t>
      </w:r>
    </w:p>
    <w:p w14:paraId="13208894" w14:textId="77777777" w:rsidR="00FD6DB4" w:rsidRPr="00F42C1F" w:rsidRDefault="00FD6DB4" w:rsidP="00FD6DB4">
      <w:r w:rsidRPr="00F42C1F">
        <w:rPr>
          <w:b/>
        </w:rPr>
        <w:t>Teilnehmer</w:t>
      </w:r>
      <w:r w:rsidRPr="00F42C1F">
        <w:t>:</w:t>
      </w:r>
    </w:p>
    <w:p w14:paraId="622454DA" w14:textId="77777777" w:rsidR="00FD6DB4" w:rsidRPr="00F42C1F" w:rsidRDefault="00FD6DB4" w:rsidP="00FD6DB4">
      <w:pPr>
        <w:numPr>
          <w:ilvl w:val="0"/>
          <w:numId w:val="56"/>
        </w:numPr>
      </w:pPr>
      <w:r w:rsidRPr="00F42C1F">
        <w:t>Prof. Marcus Hudritsch (Betreuer)</w:t>
      </w:r>
    </w:p>
    <w:p w14:paraId="26D82D27" w14:textId="77777777" w:rsidR="00FD6DB4" w:rsidRPr="00F42C1F" w:rsidRDefault="00FD6DB4" w:rsidP="00FD6DB4">
      <w:pPr>
        <w:numPr>
          <w:ilvl w:val="0"/>
          <w:numId w:val="56"/>
        </w:numPr>
      </w:pPr>
      <w:r w:rsidRPr="00F42C1F">
        <w:t>Pascal Cornu (Studierender)</w:t>
      </w:r>
    </w:p>
    <w:p w14:paraId="4E48F19B" w14:textId="77777777" w:rsidR="00FD6DB4" w:rsidRDefault="00FD6DB4" w:rsidP="00FD6DB4"/>
    <w:p w14:paraId="5F69A93D" w14:textId="77777777" w:rsidR="00FD6DB4" w:rsidRPr="00AA0E96" w:rsidRDefault="00FD6DB4" w:rsidP="00FD6DB4">
      <w:pPr>
        <w:spacing w:line="240" w:lineRule="auto"/>
        <w:rPr>
          <w:b/>
        </w:rPr>
      </w:pPr>
      <w:r w:rsidRPr="00AA0E96">
        <w:rPr>
          <w:b/>
        </w:rPr>
        <w:t>Meeting Protokoll:</w:t>
      </w:r>
    </w:p>
    <w:p w14:paraId="0AC3C1E4" w14:textId="39290F43" w:rsidR="003561B1" w:rsidRDefault="00D93100" w:rsidP="00FD6DB4">
      <w:pPr>
        <w:numPr>
          <w:ilvl w:val="0"/>
          <w:numId w:val="56"/>
        </w:numPr>
      </w:pPr>
      <w:r>
        <w:t>Pascal Cornu präsentiert die grafische Anwendung, die es erlaubt ein beliebig grosses Bild zu entrauschen. Zusätzlich wurde das Poster und das Book erstellt.</w:t>
      </w:r>
    </w:p>
    <w:p w14:paraId="36CF1C73" w14:textId="76F37E5E" w:rsidR="00D93100" w:rsidRDefault="00D93100" w:rsidP="00FD6DB4">
      <w:pPr>
        <w:numPr>
          <w:ilvl w:val="0"/>
          <w:numId w:val="56"/>
        </w:numPr>
      </w:pPr>
      <w:r>
        <w:t>Prof. Marcus Hudritsch gibt Feedback über das Book. Es muss noch erwähnt werden warum Path Tracing so wichtig ist. Zudem ist der Umfang eher knapp.</w:t>
      </w:r>
    </w:p>
    <w:p w14:paraId="21A8FA34" w14:textId="2A0F3CEA" w:rsidR="00D93100" w:rsidRDefault="00D93100" w:rsidP="00FD6DB4">
      <w:pPr>
        <w:numPr>
          <w:ilvl w:val="0"/>
          <w:numId w:val="56"/>
        </w:numPr>
      </w:pPr>
      <w:r>
        <w:t>Prof. Marcus Hudritsch weist auf einige Dinge hin, die in der Dokumentation nicht fehlen dürfen. Weiter soll ein Vergleich mit dem Optix Denoiser in Blender gemacht werden.</w:t>
      </w:r>
    </w:p>
    <w:p w14:paraId="61E780A8" w14:textId="77317012" w:rsidR="00F42C1F" w:rsidRDefault="00C95C07" w:rsidP="00C95C07">
      <w:r>
        <w:t xml:space="preserve"> </w:t>
      </w:r>
      <w:r w:rsidR="00F42C1F">
        <w:br w:type="page"/>
      </w:r>
    </w:p>
    <w:p w14:paraId="555D0628" w14:textId="77777777" w:rsidR="00F42C1F" w:rsidRPr="00F42C1F" w:rsidRDefault="00F42C1F" w:rsidP="00F42C1F">
      <w:pPr>
        <w:spacing w:line="240" w:lineRule="auto"/>
        <w:rPr>
          <w:rFonts w:eastAsia="Times New Roman"/>
          <w:bCs/>
          <w:sz w:val="28"/>
          <w:szCs w:val="28"/>
        </w:rPr>
      </w:pPr>
    </w:p>
    <w:p w14:paraId="08EDB534" w14:textId="093F97E2" w:rsidR="00801CD9" w:rsidRPr="00F42C1F" w:rsidRDefault="00E161F3" w:rsidP="00801CD9">
      <w:pPr>
        <w:pStyle w:val="berschrift1"/>
      </w:pPr>
      <w:bookmarkStart w:id="98" w:name="_Toc369181720"/>
      <w:bookmarkStart w:id="99" w:name="_Toc193462323"/>
      <w:r w:rsidRPr="00F42C1F">
        <w:t xml:space="preserve"> </w:t>
      </w:r>
      <w:bookmarkStart w:id="100" w:name="_Toc200205586"/>
      <w:r w:rsidR="00801CD9" w:rsidRPr="00F42C1F">
        <w:t>Selbständigkeitserklärung</w:t>
      </w:r>
      <w:bookmarkEnd w:id="98"/>
      <w:bookmarkEnd w:id="99"/>
      <w:bookmarkEnd w:id="100"/>
    </w:p>
    <w:p w14:paraId="37CF57B3" w14:textId="5BDEC712" w:rsidR="00737DB8" w:rsidRDefault="00737DB8" w:rsidP="00737DB8">
      <w:r>
        <w:t>Ich bestätige mit meiner Unterschrift, dass ich meine vorliegende Bachelor-Thesis selbständig durchgeführt habe. Alle Informationsquellen (Fachliteratur, Besprechungen mit Fachleuten, usw.) und anderen Hilfsmittel, die wesentlich zu meiner Arbeit beigetragen haben, sind in meinem Arbeitsbericht im Anhang vollständig aufgeführt. Sämtliche Inhalte, die nicht von mir stammen, sind mit dem genauen Hinweis auf ihre Quelle gekennzeichnet.</w:t>
      </w:r>
    </w:p>
    <w:p w14:paraId="51C8FCA2" w14:textId="77777777" w:rsidR="00737DB8" w:rsidRDefault="00737DB8" w:rsidP="00737DB8"/>
    <w:p w14:paraId="224D4AC2" w14:textId="2864300A" w:rsidR="00801CD9" w:rsidRPr="00F42C1F" w:rsidRDefault="00737DB8" w:rsidP="00737DB8">
      <w:r>
        <w:t>Ich bestätige weiterhin, dass ich bei der Erstellung dieser Studienarbeit durchgehend steuernd gearbeitet habe und von einer KI erzeugte Inhalte nicht unreflektiert übernommen habe</w:t>
      </w:r>
    </w:p>
    <w:p w14:paraId="0A39B72B" w14:textId="77777777" w:rsidR="00801CD9" w:rsidRPr="00F42C1F" w:rsidRDefault="00801CD9" w:rsidP="00801CD9"/>
    <w:p w14:paraId="6334930F" w14:textId="77777777" w:rsidR="00801CD9" w:rsidRDefault="00801CD9" w:rsidP="00801CD9"/>
    <w:p w14:paraId="18338895" w14:textId="36CA3AA5" w:rsidR="00737DB8" w:rsidRPr="00F42C1F" w:rsidRDefault="00737DB8" w:rsidP="00801CD9">
      <w:r>
        <w:tab/>
      </w:r>
      <w:r>
        <w:tab/>
      </w:r>
      <w:r>
        <w:tab/>
      </w:r>
      <w:r>
        <w:tab/>
      </w:r>
      <w:r>
        <w:tab/>
      </w:r>
      <w:r>
        <w:tab/>
      </w:r>
      <w:r>
        <w:tab/>
      </w:r>
      <w:r>
        <w:tab/>
      </w:r>
      <w:r>
        <w:tab/>
        <w:t xml:space="preserve">     Pascal Cornu</w:t>
      </w:r>
    </w:p>
    <w:p w14:paraId="243094F7" w14:textId="58E83FC5" w:rsidR="00737DB8" w:rsidRDefault="00737DB8" w:rsidP="00737DB8">
      <w:r>
        <w:t xml:space="preserve">Name, Vorname </w:t>
      </w:r>
      <w:r>
        <w:tab/>
      </w:r>
      <w:r>
        <w:tab/>
      </w:r>
      <w:r>
        <w:tab/>
      </w:r>
      <w:r>
        <w:tab/>
      </w:r>
      <w:r>
        <w:tab/>
      </w:r>
      <w:r>
        <w:tab/>
        <w:t>………………………………………………</w:t>
      </w:r>
    </w:p>
    <w:p w14:paraId="68E16E60" w14:textId="77777777" w:rsidR="00737DB8" w:rsidRDefault="00737DB8" w:rsidP="00737DB8"/>
    <w:p w14:paraId="0C2CEFB3" w14:textId="18B548A9" w:rsidR="00737DB8" w:rsidRDefault="00737DB8" w:rsidP="00737DB8">
      <w:r>
        <w:tab/>
      </w:r>
      <w:r>
        <w:tab/>
      </w:r>
      <w:r>
        <w:tab/>
      </w:r>
      <w:r>
        <w:tab/>
      </w:r>
      <w:r>
        <w:tab/>
      </w:r>
      <w:r>
        <w:tab/>
      </w:r>
      <w:r>
        <w:tab/>
      </w:r>
      <w:r>
        <w:tab/>
      </w:r>
      <w:r>
        <w:tab/>
        <w:t xml:space="preserve">     07.0</w:t>
      </w:r>
      <w:r w:rsidR="008D5C31">
        <w:t>6</w:t>
      </w:r>
      <w:r>
        <w:t>.2025</w:t>
      </w:r>
    </w:p>
    <w:p w14:paraId="5D886A55" w14:textId="22581532" w:rsidR="00737DB8" w:rsidRDefault="00737DB8" w:rsidP="00737DB8">
      <w:r>
        <w:t xml:space="preserve">Datum </w:t>
      </w:r>
      <w:r>
        <w:tab/>
      </w:r>
      <w:r>
        <w:tab/>
      </w:r>
      <w:r>
        <w:tab/>
      </w:r>
      <w:r>
        <w:tab/>
      </w:r>
      <w:r>
        <w:tab/>
      </w:r>
      <w:r>
        <w:tab/>
      </w:r>
      <w:r>
        <w:tab/>
      </w:r>
      <w:r>
        <w:tab/>
        <w:t>………………………………………………</w:t>
      </w:r>
    </w:p>
    <w:p w14:paraId="467CD2EE" w14:textId="77777777" w:rsidR="00580F59" w:rsidRDefault="00580F59" w:rsidP="00737DB8"/>
    <w:p w14:paraId="41C267BB" w14:textId="209815F4" w:rsidR="00737DB8" w:rsidRDefault="00580F59" w:rsidP="00737DB8">
      <w:r>
        <w:rPr>
          <w:noProof/>
        </w:rPr>
        <mc:AlternateContent>
          <mc:Choice Requires="wpi">
            <w:drawing>
              <wp:anchor distT="0" distB="0" distL="114300" distR="114300" simplePos="0" relativeHeight="251671552" behindDoc="0" locked="0" layoutInCell="1" allowOverlap="1" wp14:anchorId="741E6323" wp14:editId="1F81E86A">
                <wp:simplePos x="0" y="0"/>
                <wp:positionH relativeFrom="column">
                  <wp:posOffset>4307205</wp:posOffset>
                </wp:positionH>
                <wp:positionV relativeFrom="paragraph">
                  <wp:posOffset>12700</wp:posOffset>
                </wp:positionV>
                <wp:extent cx="1075690" cy="353695"/>
                <wp:effectExtent l="38100" t="38100" r="29210" b="46355"/>
                <wp:wrapNone/>
                <wp:docPr id="621839476" name="Freihand 15"/>
                <wp:cNvGraphicFramePr/>
                <a:graphic xmlns:a="http://schemas.openxmlformats.org/drawingml/2006/main">
                  <a:graphicData uri="http://schemas.microsoft.com/office/word/2010/wordprocessingInk">
                    <w14:contentPart bwMode="auto" r:id="rId24">
                      <w14:nvContentPartPr>
                        <w14:cNvContentPartPr/>
                      </w14:nvContentPartPr>
                      <w14:xfrm>
                        <a:off x="0" y="0"/>
                        <a:ext cx="1075690" cy="353695"/>
                      </w14:xfrm>
                    </w14:contentPart>
                  </a:graphicData>
                </a:graphic>
              </wp:anchor>
            </w:drawing>
          </mc:Choice>
          <mc:Fallback>
            <w:pict>
              <v:shapetype w14:anchorId="5F7FB3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5" o:spid="_x0000_s1026" type="#_x0000_t75" style="position:absolute;margin-left:338.65pt;margin-top:.55pt;width:85.65pt;height:28.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">
                <v:imagedata r:id="rId25" o:title=""/>
              </v:shape>
            </w:pict>
          </mc:Fallback>
        </mc:AlternateContent>
      </w:r>
      <w:r>
        <w:rPr>
          <w:noProof/>
        </w:rPr>
        <mc:AlternateContent>
          <mc:Choice Requires="wpi">
            <w:drawing>
              <wp:anchor distT="0" distB="0" distL="114300" distR="114300" simplePos="0" relativeHeight="251672576" behindDoc="0" locked="0" layoutInCell="1" allowOverlap="1" wp14:anchorId="282243CB" wp14:editId="527CF9A4">
                <wp:simplePos x="0" y="0"/>
                <wp:positionH relativeFrom="column">
                  <wp:posOffset>4587875</wp:posOffset>
                </wp:positionH>
                <wp:positionV relativeFrom="paragraph">
                  <wp:posOffset>-137795</wp:posOffset>
                </wp:positionV>
                <wp:extent cx="814070" cy="431165"/>
                <wp:effectExtent l="38100" t="38100" r="43180" b="45085"/>
                <wp:wrapNone/>
                <wp:docPr id="409658784" name="Freihand 16"/>
                <wp:cNvGraphicFramePr/>
                <a:graphic xmlns:a="http://schemas.openxmlformats.org/drawingml/2006/main">
                  <a:graphicData uri="http://schemas.microsoft.com/office/word/2010/wordprocessingInk">
                    <w14:contentPart bwMode="auto" r:id="rId26">
                      <w14:nvContentPartPr>
                        <w14:cNvContentPartPr/>
                      </w14:nvContentPartPr>
                      <w14:xfrm>
                        <a:off x="0" y="0"/>
                        <a:ext cx="814070" cy="431165"/>
                      </w14:xfrm>
                    </w14:contentPart>
                  </a:graphicData>
                </a:graphic>
              </wp:anchor>
            </w:drawing>
          </mc:Choice>
          <mc:Fallback>
            <w:pict>
              <v:shape w14:anchorId="1CBC5202" id="Freihand 16" o:spid="_x0000_s1026" type="#_x0000_t75" style="position:absolute;margin-left:360.75pt;margin-top:-11.35pt;width:65.05pt;height:34.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">
                <v:imagedata r:id="rId27" o:title=""/>
              </v:shape>
            </w:pict>
          </mc:Fallback>
        </mc:AlternateContent>
      </w:r>
      <w:r>
        <w:rPr>
          <w:noProof/>
        </w:rPr>
        <mc:AlternateContent>
          <mc:Choice Requires="wpi">
            <w:drawing>
              <wp:anchor distT="0" distB="0" distL="114300" distR="114300" simplePos="0" relativeHeight="251670528" behindDoc="0" locked="0" layoutInCell="1" allowOverlap="1" wp14:anchorId="5AA706EB" wp14:editId="739266C1">
                <wp:simplePos x="0" y="0"/>
                <wp:positionH relativeFrom="column">
                  <wp:posOffset>3964305</wp:posOffset>
                </wp:positionH>
                <wp:positionV relativeFrom="paragraph">
                  <wp:posOffset>-27940</wp:posOffset>
                </wp:positionV>
                <wp:extent cx="239395" cy="379730"/>
                <wp:effectExtent l="38100" t="38100" r="8255" b="39370"/>
                <wp:wrapNone/>
                <wp:docPr id="1259760660" name="Freihand 14"/>
                <wp:cNvGraphicFramePr/>
                <a:graphic xmlns:a="http://schemas.openxmlformats.org/drawingml/2006/main">
                  <a:graphicData uri="http://schemas.microsoft.com/office/word/2010/wordprocessingInk">
                    <w14:contentPart bwMode="auto" r:id="rId28">
                      <w14:nvContentPartPr>
                        <w14:cNvContentPartPr/>
                      </w14:nvContentPartPr>
                      <w14:xfrm>
                        <a:off x="0" y="0"/>
                        <a:ext cx="239395" cy="379730"/>
                      </w14:xfrm>
                    </w14:contentPart>
                  </a:graphicData>
                </a:graphic>
              </wp:anchor>
            </w:drawing>
          </mc:Choice>
          <mc:Fallback>
            <w:pict>
              <v:shape w14:anchorId="54EF3C0B" id="Freihand 14" o:spid="_x0000_s1026" type="#_x0000_t75" style="position:absolute;margin-left:311.65pt;margin-top:-2.7pt;width:19.8pt;height:30.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">
                <v:imagedata r:id="rId29" o:title=""/>
              </v:shape>
            </w:pict>
          </mc:Fallback>
        </mc:AlternateContent>
      </w:r>
      <w:r w:rsidR="00737DB8">
        <w:tab/>
      </w:r>
      <w:r w:rsidR="00737DB8">
        <w:tab/>
      </w:r>
      <w:r w:rsidR="00737DB8">
        <w:tab/>
      </w:r>
      <w:r w:rsidR="00737DB8">
        <w:tab/>
      </w:r>
      <w:r w:rsidR="00737DB8">
        <w:tab/>
      </w:r>
      <w:r w:rsidR="00737DB8">
        <w:tab/>
      </w:r>
      <w:r w:rsidR="00737DB8">
        <w:tab/>
      </w:r>
      <w:r w:rsidR="00737DB8">
        <w:tab/>
      </w:r>
      <w:r w:rsidR="00737DB8">
        <w:tab/>
        <w:t xml:space="preserve">     </w:t>
      </w:r>
    </w:p>
    <w:p w14:paraId="227DC91C" w14:textId="77777777" w:rsidR="00580F59" w:rsidRDefault="00580F59" w:rsidP="00737DB8"/>
    <w:p w14:paraId="31058FC6" w14:textId="5829D2FD" w:rsidR="00801CD9" w:rsidRPr="00F42C1F" w:rsidRDefault="00737DB8" w:rsidP="00737DB8">
      <w:r>
        <w:t xml:space="preserve">Unterschrift </w:t>
      </w:r>
      <w:r>
        <w:tab/>
      </w:r>
      <w:r>
        <w:tab/>
      </w:r>
      <w:r>
        <w:tab/>
      </w:r>
      <w:r>
        <w:tab/>
      </w:r>
      <w:r>
        <w:tab/>
      </w:r>
      <w:r>
        <w:tab/>
      </w:r>
      <w:r>
        <w:tab/>
        <w:t>………………………………………………</w:t>
      </w:r>
    </w:p>
    <w:p w14:paraId="3D697852" w14:textId="336BEF90" w:rsidR="00801CD9" w:rsidRPr="00F42C1F" w:rsidRDefault="00801CD9" w:rsidP="00801CD9"/>
    <w:p w14:paraId="1239B004" w14:textId="77777777" w:rsidR="00801CD9" w:rsidRPr="00B4294F" w:rsidRDefault="00801CD9" w:rsidP="00511D21"/>
    <w:sectPr w:rsidR="00801CD9" w:rsidRPr="00B4294F"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F583E9" w14:textId="77777777" w:rsidR="0022346B" w:rsidRPr="00F42C1F" w:rsidRDefault="0022346B" w:rsidP="006312E0">
      <w:pPr>
        <w:spacing w:line="240" w:lineRule="auto"/>
      </w:pPr>
      <w:r w:rsidRPr="00F42C1F">
        <w:separator/>
      </w:r>
    </w:p>
  </w:endnote>
  <w:endnote w:type="continuationSeparator" w:id="0">
    <w:p w14:paraId="6C33AEEC" w14:textId="77777777" w:rsidR="0022346B" w:rsidRPr="00F42C1F" w:rsidRDefault="0022346B" w:rsidP="006312E0">
      <w:pPr>
        <w:spacing w:line="240" w:lineRule="auto"/>
      </w:pPr>
      <w:r w:rsidRPr="00F42C1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F96A6" w14:textId="106F3B41" w:rsidR="0065257C" w:rsidRPr="00F42C1F" w:rsidRDefault="00C242A5" w:rsidP="00C242A5">
    <w:pPr>
      <w:pStyle w:val="Fuzeile"/>
      <w:spacing w:before="300"/>
      <w:rPr>
        <w:color w:val="697D91"/>
      </w:rPr>
    </w:pPr>
    <w:r w:rsidRPr="00052655">
      <w:rPr>
        <w:noProof/>
        <w:color w:val="697D91"/>
        <w:lang w:eastAsia="de-CH"/>
      </w:rPr>
      <mc:AlternateContent>
        <mc:Choice Requires="wps">
          <w:drawing>
            <wp:anchor distT="0" distB="0" distL="114300" distR="114300" simplePos="0" relativeHeight="251661312" behindDoc="0" locked="0" layoutInCell="1" allowOverlap="0" wp14:anchorId="283FF547" wp14:editId="38B170C5">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58D94D" w14:textId="77777777" w:rsidR="00C242A5" w:rsidRPr="003B1648" w:rsidRDefault="00C242A5" w:rsidP="00C242A5">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3FF547" id="_x0000_t202" coordsize="21600,21600" o:spt="202" path="m,l,21600r21600,l21600,xe">
              <v:stroke joinstyle="miter"/>
              <v:path gradientshapeok="t" o:connecttype="rect"/>
            </v:shapetype>
            <v:shape id="Text Box 12" o:spid="_x0000_s1032" type="#_x0000_t202" style="position:absolute;margin-left:512.55pt;margin-top:805.1pt;width:33.4pt;height:11.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" o:allowoverlap="f" stroked="f">
              <v:textbox inset="0,0,0,0">
                <w:txbxContent>
                  <w:p w14:paraId="7A58D94D" w14:textId="77777777" w:rsidR="00C242A5" w:rsidRPr="003B1648" w:rsidRDefault="00C242A5" w:rsidP="00C242A5">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v:textbox>
              <w10:wrap type="square" anchorx="page" anchory="page"/>
            </v:shape>
          </w:pict>
        </mc:Fallback>
      </mc:AlternateContent>
    </w:r>
    <w:r w:rsidR="00444FA1">
      <w:rPr>
        <w:color w:val="697D91"/>
      </w:rPr>
      <w:t>Rendering Denoising, v1.0, 07.06.2025</w:t>
    </w:r>
    <w:r w:rsidRPr="00C242A5">
      <w:rPr>
        <w:bCs/>
      </w:rPr>
      <w:t xml:space="preserve"> </w:t>
    </w:r>
    <w:r>
      <w:rPr>
        <w:bCs/>
      </w:rPr>
      <w:tab/>
    </w:r>
    <w:r>
      <w:rPr>
        <w:bCs/>
      </w:rPr>
      <w:tab/>
    </w:r>
    <w:r>
      <w:rPr>
        <w:bCs/>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770FA" w14:textId="60DFDB27" w:rsidR="007A3F60" w:rsidRPr="00F42C1F" w:rsidRDefault="00C242A5" w:rsidP="00C242A5">
    <w:pPr>
      <w:pStyle w:val="Fuzeile"/>
      <w:tabs>
        <w:tab w:val="clear" w:pos="4536"/>
        <w:tab w:val="clear" w:pos="9072"/>
        <w:tab w:val="right" w:pos="8390"/>
      </w:tabs>
      <w:spacing w:before="300"/>
      <w:rPr>
        <w:color w:val="697D91"/>
      </w:rPr>
    </w:pPr>
    <w:r>
      <w:rPr>
        <w:bCs/>
        <w:noProof/>
      </w:rPr>
      <w:drawing>
        <wp:inline distT="0" distB="0" distL="0" distR="0" wp14:anchorId="5A3A5062" wp14:editId="0A2AAA74">
          <wp:extent cx="1299208" cy="743040"/>
          <wp:effectExtent l="0" t="0" r="0" b="0"/>
          <wp:docPr id="1292090028" name="Grafik 1292090028" descr="Ein Bild, das Text, Symbol, Schrift, Log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90028" name="Grafik 1292090028" descr="Ein Bild, das Text, Symbol, Schrift, Logo enthält.&#10;&#10;KI-generierte Inhalte können fehlerhaft sein."/>
                  <pic:cNvPicPr/>
                </pic:nvPicPr>
                <pic:blipFill>
                  <a:blip r:embed="rId1">
                    <a:extLst>
                      <a:ext uri="{28A0092B-C50C-407E-A947-70E740481C1C}">
                        <a14:useLocalDpi xmlns:a14="http://schemas.microsoft.com/office/drawing/2010/main" val="0"/>
                      </a:ext>
                    </a:extLst>
                  </a:blip>
                  <a:stretch>
                    <a:fillRect/>
                  </a:stretch>
                </pic:blipFill>
                <pic:spPr>
                  <a:xfrm>
                    <a:off x="0" y="0"/>
                    <a:ext cx="1299208" cy="743040"/>
                  </a:xfrm>
                  <a:prstGeom prst="rect">
                    <a:avLst/>
                  </a:prstGeom>
                </pic:spPr>
              </pic:pic>
            </a:graphicData>
          </a:graphic>
        </wp:inline>
      </w:drawing>
    </w:r>
    <w:r>
      <w:rPr>
        <w:color w:val="697D91"/>
      </w:rPr>
      <w:tab/>
    </w:r>
    <w:r w:rsidRPr="00C242A5">
      <w:rPr>
        <w:b/>
      </w:rPr>
      <w:t>Technik und Informatik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468513" w14:textId="77777777" w:rsidR="0022346B" w:rsidRPr="00F42C1F" w:rsidRDefault="0022346B" w:rsidP="006312E0">
      <w:pPr>
        <w:spacing w:line="240" w:lineRule="auto"/>
      </w:pPr>
    </w:p>
  </w:footnote>
  <w:footnote w:type="continuationSeparator" w:id="0">
    <w:p w14:paraId="299C86F1" w14:textId="77777777" w:rsidR="0022346B" w:rsidRPr="00F42C1F" w:rsidRDefault="0022346B" w:rsidP="006312E0">
      <w:pPr>
        <w:spacing w:line="240" w:lineRule="auto"/>
      </w:pPr>
      <w:r w:rsidRPr="00F42C1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55E4B" w14:textId="77777777" w:rsidR="006B0C5B" w:rsidRPr="00F42C1F" w:rsidRDefault="00CF0F7F" w:rsidP="001F1B9C">
    <w:pPr>
      <w:pStyle w:val="Kopfzeile"/>
    </w:pPr>
    <w:r w:rsidRPr="00F42C1F">
      <w:rPr>
        <w:noProof/>
        <w:lang w:eastAsia="de-CH"/>
      </w:rPr>
      <w:drawing>
        <wp:anchor distT="0" distB="0" distL="114300" distR="114300" simplePos="0" relativeHeight="251657216" behindDoc="0" locked="1" layoutInCell="1" allowOverlap="1" wp14:anchorId="38D81EC6" wp14:editId="56217296">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BDDB7" w14:textId="77777777" w:rsidR="006B0C5B" w:rsidRPr="00F42C1F" w:rsidRDefault="00CF0F7F" w:rsidP="004F7B96">
    <w:pPr>
      <w:pStyle w:val="Kopfzeile"/>
      <w:spacing w:after="1900"/>
    </w:pPr>
    <w:r w:rsidRPr="00F42C1F">
      <w:rPr>
        <w:noProof/>
        <w:lang w:eastAsia="de-CH"/>
      </w:rPr>
      <w:drawing>
        <wp:anchor distT="0" distB="0" distL="114300" distR="114300" simplePos="0" relativeHeight="251659264" behindDoc="0" locked="1" layoutInCell="1" allowOverlap="1" wp14:anchorId="5C85C0E6" wp14:editId="12461C1D">
          <wp:simplePos x="0" y="0"/>
          <wp:positionH relativeFrom="page">
            <wp:posOffset>875030</wp:posOffset>
          </wp:positionH>
          <wp:positionV relativeFrom="page">
            <wp:posOffset>408305</wp:posOffset>
          </wp:positionV>
          <wp:extent cx="509270" cy="755015"/>
          <wp:effectExtent l="0" t="0" r="0" b="0"/>
          <wp:wrapNone/>
          <wp:docPr id="14"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2C1F">
      <w:rPr>
        <w:noProof/>
        <w:lang w:eastAsia="de-CH"/>
      </w:rPr>
      <w:drawing>
        <wp:anchor distT="0" distB="0" distL="114300" distR="114300" simplePos="0" relativeHeight="251656192" behindDoc="0" locked="1" layoutInCell="1" allowOverlap="1" wp14:anchorId="26B12EDF" wp14:editId="765FEC89">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DE4A5F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1EE738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08410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F32F8B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5"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6"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7"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8"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10" w15:restartNumberingAfterBreak="0">
    <w:nsid w:val="024B1D13"/>
    <w:multiLevelType w:val="hybridMultilevel"/>
    <w:tmpl w:val="1A348F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6ED5249"/>
    <w:multiLevelType w:val="hybridMultilevel"/>
    <w:tmpl w:val="C67894B2"/>
    <w:lvl w:ilvl="0" w:tplc="EDAC69A8">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08CA5B13"/>
    <w:multiLevelType w:val="multilevel"/>
    <w:tmpl w:val="72407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E2628B"/>
    <w:multiLevelType w:val="hybridMultilevel"/>
    <w:tmpl w:val="860E5F38"/>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7" w15:restartNumberingAfterBreak="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8" w15:restartNumberingAfterBreak="0">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1A113A83"/>
    <w:multiLevelType w:val="multilevel"/>
    <w:tmpl w:val="C1D6A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1E9623DC"/>
    <w:multiLevelType w:val="multilevel"/>
    <w:tmpl w:val="DECC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03791D"/>
    <w:multiLevelType w:val="hybridMultilevel"/>
    <w:tmpl w:val="61EE56C8"/>
    <w:lvl w:ilvl="0" w:tplc="107E2F48">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229D11D8"/>
    <w:multiLevelType w:val="hybridMultilevel"/>
    <w:tmpl w:val="95A0B5FC"/>
    <w:lvl w:ilvl="0" w:tplc="57BC549E">
      <w:numFmt w:val="bullet"/>
      <w:lvlText w:val="-"/>
      <w:lvlJc w:val="left"/>
      <w:pPr>
        <w:ind w:left="720" w:hanging="360"/>
      </w:pPr>
      <w:rPr>
        <w:rFonts w:ascii="Lucida Sans" w:eastAsia="Lucida Sans" w:hAnsi="Lucida Sans" w:cs="Times New Roman" w:hint="default"/>
        <w:sz w:val="19"/>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26EA129B"/>
    <w:multiLevelType w:val="hybridMultilevel"/>
    <w:tmpl w:val="076E7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27A80646"/>
    <w:multiLevelType w:val="multilevel"/>
    <w:tmpl w:val="52FE6A9E"/>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i w:val="0"/>
        <w:iCs/>
      </w:rPr>
    </w:lvl>
    <w:lvl w:ilvl="2">
      <w:start w:val="1"/>
      <w:numFmt w:val="decimal"/>
      <w:pStyle w:val="berschrift3"/>
      <w:suff w:val="space"/>
      <w:lvlText w:val="%1.%2.%3"/>
      <w:lvlJc w:val="left"/>
      <w:pPr>
        <w:ind w:left="0" w:firstLine="0"/>
      </w:pPr>
      <w:rPr>
        <w:rFonts w:hint="default"/>
        <w:i w:val="0"/>
        <w:iCs/>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8" w15:restartNumberingAfterBreak="0">
    <w:nsid w:val="27D711A2"/>
    <w:multiLevelType w:val="multilevel"/>
    <w:tmpl w:val="351CF6C6"/>
    <w:lvl w:ilvl="0">
      <w:start w:val="1"/>
      <w:numFmt w:val="decimal"/>
      <w:lvlText w:val="%1."/>
      <w:lvlJc w:val="left"/>
      <w:pPr>
        <w:tabs>
          <w:tab w:val="num" w:pos="340"/>
        </w:tabs>
        <w:ind w:left="340" w:hanging="340"/>
      </w:pPr>
      <w:rPr>
        <w:rFonts w:hint="default"/>
      </w:rPr>
    </w:lvl>
    <w:lvl w:ilvl="1">
      <w:start w:val="1"/>
      <w:numFmt w:val="bullet"/>
      <w:lvlText w:val=""/>
      <w:lvlJc w:val="left"/>
      <w:pPr>
        <w:ind w:left="700" w:hanging="360"/>
      </w:pPr>
      <w:rPr>
        <w:rFonts w:ascii="Symbol" w:hAnsi="Symbol"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9" w15:restartNumberingAfterBreak="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0" w15:restartNumberingAfterBreak="0">
    <w:nsid w:val="31096B53"/>
    <w:multiLevelType w:val="multilevel"/>
    <w:tmpl w:val="1520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9718FE"/>
    <w:multiLevelType w:val="hybridMultilevel"/>
    <w:tmpl w:val="0E2E3F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4" w15:restartNumberingAfterBreak="0">
    <w:nsid w:val="3C6077DB"/>
    <w:multiLevelType w:val="hybridMultilevel"/>
    <w:tmpl w:val="AE846AF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3CCC2AD5"/>
    <w:multiLevelType w:val="hybridMultilevel"/>
    <w:tmpl w:val="DBE4665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7" w15:restartNumberingAfterBreak="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8" w15:restartNumberingAfterBreak="0">
    <w:nsid w:val="446A66FD"/>
    <w:multiLevelType w:val="hybridMultilevel"/>
    <w:tmpl w:val="355A3630"/>
    <w:lvl w:ilvl="0" w:tplc="0510B77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4646369F"/>
    <w:multiLevelType w:val="hybridMultilevel"/>
    <w:tmpl w:val="ACD8475E"/>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15:restartNumberingAfterBreak="0">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2" w15:restartNumberingAfterBreak="0">
    <w:nsid w:val="53814D18"/>
    <w:multiLevelType w:val="hybridMultilevel"/>
    <w:tmpl w:val="D2CC51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584A5E98"/>
    <w:multiLevelType w:val="multilevel"/>
    <w:tmpl w:val="5E10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5E5EFC"/>
    <w:multiLevelType w:val="multilevel"/>
    <w:tmpl w:val="5C905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A1B1733"/>
    <w:multiLevelType w:val="multilevel"/>
    <w:tmpl w:val="53428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E72FE3"/>
    <w:multiLevelType w:val="hybridMultilevel"/>
    <w:tmpl w:val="E41226AC"/>
    <w:lvl w:ilvl="0" w:tplc="1244365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48" w15:restartNumberingAfterBreak="0">
    <w:nsid w:val="63353FB1"/>
    <w:multiLevelType w:val="multilevel"/>
    <w:tmpl w:val="58B0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15:restartNumberingAfterBreak="0">
    <w:nsid w:val="65327904"/>
    <w:multiLevelType w:val="hybridMultilevel"/>
    <w:tmpl w:val="D196FC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1" w15:restartNumberingAfterBreak="0">
    <w:nsid w:val="66D30667"/>
    <w:multiLevelType w:val="hybridMultilevel"/>
    <w:tmpl w:val="95A2F208"/>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2" w15:restartNumberingAfterBreak="0">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53" w15:restartNumberingAfterBreak="0">
    <w:nsid w:val="6881629F"/>
    <w:multiLevelType w:val="hybridMultilevel"/>
    <w:tmpl w:val="68EE0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4" w15:restartNumberingAfterBreak="0">
    <w:nsid w:val="696C167C"/>
    <w:multiLevelType w:val="hybridMultilevel"/>
    <w:tmpl w:val="2DC662CE"/>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5" w15:restartNumberingAfterBreak="0">
    <w:nsid w:val="6AC979F3"/>
    <w:multiLevelType w:val="hybridMultilevel"/>
    <w:tmpl w:val="3E14D5C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7A7707F5"/>
    <w:multiLevelType w:val="multilevel"/>
    <w:tmpl w:val="D524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694C42"/>
    <w:multiLevelType w:val="multilevel"/>
    <w:tmpl w:val="A1AE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9" w15:restartNumberingAfterBreak="0">
    <w:nsid w:val="7DDF1E48"/>
    <w:multiLevelType w:val="hybridMultilevel"/>
    <w:tmpl w:val="C94882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0" w15:restartNumberingAfterBreak="0">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539707872">
    <w:abstractNumId w:val="9"/>
  </w:num>
  <w:num w:numId="2" w16cid:durableId="1385955368">
    <w:abstractNumId w:val="7"/>
  </w:num>
  <w:num w:numId="3" w16cid:durableId="691077204">
    <w:abstractNumId w:val="6"/>
  </w:num>
  <w:num w:numId="4" w16cid:durableId="1976257169">
    <w:abstractNumId w:val="5"/>
  </w:num>
  <w:num w:numId="5" w16cid:durableId="1829202662">
    <w:abstractNumId w:val="4"/>
  </w:num>
  <w:num w:numId="6" w16cid:durableId="1167163122">
    <w:abstractNumId w:val="8"/>
  </w:num>
  <w:num w:numId="7" w16cid:durableId="1116096930">
    <w:abstractNumId w:val="3"/>
  </w:num>
  <w:num w:numId="8" w16cid:durableId="581254485">
    <w:abstractNumId w:val="2"/>
  </w:num>
  <w:num w:numId="9" w16cid:durableId="2094933685">
    <w:abstractNumId w:val="1"/>
  </w:num>
  <w:num w:numId="10" w16cid:durableId="2137406442">
    <w:abstractNumId w:val="0"/>
  </w:num>
  <w:num w:numId="11" w16cid:durableId="40397941">
    <w:abstractNumId w:val="17"/>
  </w:num>
  <w:num w:numId="12" w16cid:durableId="504132447">
    <w:abstractNumId w:val="40"/>
  </w:num>
  <w:num w:numId="13" w16cid:durableId="2033459985">
    <w:abstractNumId w:val="15"/>
  </w:num>
  <w:num w:numId="14" w16cid:durableId="80294062">
    <w:abstractNumId w:val="27"/>
  </w:num>
  <w:num w:numId="15" w16cid:durableId="1041973441">
    <w:abstractNumId w:val="25"/>
  </w:num>
  <w:num w:numId="16" w16cid:durableId="676619727">
    <w:abstractNumId w:val="18"/>
  </w:num>
  <w:num w:numId="17" w16cid:durableId="2029061215">
    <w:abstractNumId w:val="14"/>
  </w:num>
  <w:num w:numId="18" w16cid:durableId="1776628574">
    <w:abstractNumId w:val="49"/>
  </w:num>
  <w:num w:numId="19" w16cid:durableId="337848130">
    <w:abstractNumId w:val="32"/>
  </w:num>
  <w:num w:numId="20" w16cid:durableId="348993869">
    <w:abstractNumId w:val="52"/>
  </w:num>
  <w:num w:numId="21" w16cid:durableId="1193609688">
    <w:abstractNumId w:val="60"/>
  </w:num>
  <w:num w:numId="22" w16cid:durableId="1747990560">
    <w:abstractNumId w:val="20"/>
  </w:num>
  <w:num w:numId="23" w16cid:durableId="1537618537">
    <w:abstractNumId w:val="41"/>
  </w:num>
  <w:num w:numId="24" w16cid:durableId="2007400432">
    <w:abstractNumId w:val="37"/>
  </w:num>
  <w:num w:numId="25" w16cid:durableId="258343015">
    <w:abstractNumId w:val="21"/>
  </w:num>
  <w:num w:numId="26" w16cid:durableId="1661621286">
    <w:abstractNumId w:val="33"/>
  </w:num>
  <w:num w:numId="27" w16cid:durableId="14694057">
    <w:abstractNumId w:val="29"/>
  </w:num>
  <w:num w:numId="28" w16cid:durableId="2015179085">
    <w:abstractNumId w:val="47"/>
  </w:num>
  <w:num w:numId="29" w16cid:durableId="1085110427">
    <w:abstractNumId w:val="36"/>
  </w:num>
  <w:num w:numId="30" w16cid:durableId="1636830466">
    <w:abstractNumId w:val="16"/>
  </w:num>
  <w:num w:numId="31" w16cid:durableId="1674603174">
    <w:abstractNumId w:val="58"/>
  </w:num>
  <w:num w:numId="32" w16cid:durableId="752631300">
    <w:abstractNumId w:val="27"/>
  </w:num>
  <w:num w:numId="33" w16cid:durableId="83116535">
    <w:abstractNumId w:val="42"/>
  </w:num>
  <w:num w:numId="34" w16cid:durableId="1675373595">
    <w:abstractNumId w:val="27"/>
  </w:num>
  <w:num w:numId="35" w16cid:durableId="632712945">
    <w:abstractNumId w:val="27"/>
  </w:num>
  <w:num w:numId="36" w16cid:durableId="2020546600">
    <w:abstractNumId w:val="55"/>
  </w:num>
  <w:num w:numId="37" w16cid:durableId="1072855142">
    <w:abstractNumId w:val="33"/>
  </w:num>
  <w:num w:numId="38" w16cid:durableId="576549416">
    <w:abstractNumId w:val="27"/>
  </w:num>
  <w:num w:numId="39" w16cid:durableId="245042489">
    <w:abstractNumId w:val="27"/>
  </w:num>
  <w:num w:numId="40" w16cid:durableId="524755450">
    <w:abstractNumId w:val="27"/>
  </w:num>
  <w:num w:numId="41" w16cid:durableId="2094012123">
    <w:abstractNumId w:val="27"/>
  </w:num>
  <w:num w:numId="42" w16cid:durableId="1597403090">
    <w:abstractNumId w:val="27"/>
  </w:num>
  <w:num w:numId="43" w16cid:durableId="405301095">
    <w:abstractNumId w:val="27"/>
  </w:num>
  <w:num w:numId="44" w16cid:durableId="565066189">
    <w:abstractNumId w:val="39"/>
  </w:num>
  <w:num w:numId="45" w16cid:durableId="799616486">
    <w:abstractNumId w:val="51"/>
  </w:num>
  <w:num w:numId="46" w16cid:durableId="2048214368">
    <w:abstractNumId w:val="54"/>
  </w:num>
  <w:num w:numId="47" w16cid:durableId="1099639553">
    <w:abstractNumId w:val="13"/>
  </w:num>
  <w:num w:numId="48" w16cid:durableId="93132703">
    <w:abstractNumId w:val="57"/>
  </w:num>
  <w:num w:numId="49" w16cid:durableId="2118475579">
    <w:abstractNumId w:val="56"/>
  </w:num>
  <w:num w:numId="50" w16cid:durableId="1652556613">
    <w:abstractNumId w:val="30"/>
  </w:num>
  <w:num w:numId="51" w16cid:durableId="363213351">
    <w:abstractNumId w:val="12"/>
  </w:num>
  <w:num w:numId="52" w16cid:durableId="1925265892">
    <w:abstractNumId w:val="45"/>
  </w:num>
  <w:num w:numId="53" w16cid:durableId="584926098">
    <w:abstractNumId w:val="22"/>
  </w:num>
  <w:num w:numId="54" w16cid:durableId="367223539">
    <w:abstractNumId w:val="48"/>
  </w:num>
  <w:num w:numId="55" w16cid:durableId="1636107597">
    <w:abstractNumId w:val="44"/>
  </w:num>
  <w:num w:numId="56" w16cid:durableId="1424301931">
    <w:abstractNumId w:val="19"/>
  </w:num>
  <w:num w:numId="57" w16cid:durableId="931354392">
    <w:abstractNumId w:val="11"/>
  </w:num>
  <w:num w:numId="58" w16cid:durableId="239564571">
    <w:abstractNumId w:val="23"/>
  </w:num>
  <w:num w:numId="59" w16cid:durableId="530604798">
    <w:abstractNumId w:val="46"/>
  </w:num>
  <w:num w:numId="60" w16cid:durableId="1623534832">
    <w:abstractNumId w:val="24"/>
  </w:num>
  <w:num w:numId="61" w16cid:durableId="605816438">
    <w:abstractNumId w:val="38"/>
  </w:num>
  <w:num w:numId="62" w16cid:durableId="2975029">
    <w:abstractNumId w:val="27"/>
  </w:num>
  <w:num w:numId="63" w16cid:durableId="2086414497">
    <w:abstractNumId w:val="27"/>
  </w:num>
  <w:num w:numId="64" w16cid:durableId="1850296556">
    <w:abstractNumId w:val="27"/>
  </w:num>
  <w:num w:numId="65" w16cid:durableId="283775717">
    <w:abstractNumId w:val="27"/>
  </w:num>
  <w:num w:numId="66" w16cid:durableId="832529280">
    <w:abstractNumId w:val="27"/>
  </w:num>
  <w:num w:numId="67" w16cid:durableId="359863504">
    <w:abstractNumId w:val="28"/>
  </w:num>
  <w:num w:numId="68" w16cid:durableId="1690373085">
    <w:abstractNumId w:val="34"/>
  </w:num>
  <w:num w:numId="69" w16cid:durableId="611518318">
    <w:abstractNumId w:val="35"/>
  </w:num>
  <w:num w:numId="70" w16cid:durableId="650672085">
    <w:abstractNumId w:val="59"/>
  </w:num>
  <w:num w:numId="71" w16cid:durableId="184293571">
    <w:abstractNumId w:val="26"/>
  </w:num>
  <w:num w:numId="72" w16cid:durableId="1934586610">
    <w:abstractNumId w:val="10"/>
  </w:num>
  <w:num w:numId="73" w16cid:durableId="1534265083">
    <w:abstractNumId w:val="53"/>
  </w:num>
  <w:num w:numId="74" w16cid:durableId="739909746">
    <w:abstractNumId w:val="50"/>
  </w:num>
  <w:num w:numId="75" w16cid:durableId="2082173343">
    <w:abstractNumId w:val="31"/>
  </w:num>
  <w:num w:numId="76" w16cid:durableId="421727149">
    <w:abstractNumId w:val="43"/>
  </w:num>
  <w:num w:numId="77" w16cid:durableId="92353472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15D"/>
    <w:rsid w:val="00003CF0"/>
    <w:rsid w:val="00005323"/>
    <w:rsid w:val="00005C4A"/>
    <w:rsid w:val="000122F1"/>
    <w:rsid w:val="000176E9"/>
    <w:rsid w:val="00022CF3"/>
    <w:rsid w:val="000340F2"/>
    <w:rsid w:val="00035727"/>
    <w:rsid w:val="000450AE"/>
    <w:rsid w:val="0005437D"/>
    <w:rsid w:val="000672E7"/>
    <w:rsid w:val="00067A11"/>
    <w:rsid w:val="00074650"/>
    <w:rsid w:val="0008196A"/>
    <w:rsid w:val="00084DAF"/>
    <w:rsid w:val="0008623F"/>
    <w:rsid w:val="0008681A"/>
    <w:rsid w:val="00087C85"/>
    <w:rsid w:val="00094F43"/>
    <w:rsid w:val="00095C44"/>
    <w:rsid w:val="0009634B"/>
    <w:rsid w:val="000A118E"/>
    <w:rsid w:val="000A2505"/>
    <w:rsid w:val="000A5191"/>
    <w:rsid w:val="000A55C0"/>
    <w:rsid w:val="000B3897"/>
    <w:rsid w:val="000B51D0"/>
    <w:rsid w:val="000C468E"/>
    <w:rsid w:val="000E19A3"/>
    <w:rsid w:val="000E29F5"/>
    <w:rsid w:val="000F013A"/>
    <w:rsid w:val="000F3789"/>
    <w:rsid w:val="000F3C8C"/>
    <w:rsid w:val="000F65FE"/>
    <w:rsid w:val="0010193D"/>
    <w:rsid w:val="0010315B"/>
    <w:rsid w:val="001110B4"/>
    <w:rsid w:val="00112357"/>
    <w:rsid w:val="001215C7"/>
    <w:rsid w:val="001266ED"/>
    <w:rsid w:val="001376E7"/>
    <w:rsid w:val="00137D63"/>
    <w:rsid w:val="0014350E"/>
    <w:rsid w:val="00144810"/>
    <w:rsid w:val="0015023D"/>
    <w:rsid w:val="00157AD7"/>
    <w:rsid w:val="001603E3"/>
    <w:rsid w:val="00162DDB"/>
    <w:rsid w:val="00170D9E"/>
    <w:rsid w:val="00176DF1"/>
    <w:rsid w:val="00185148"/>
    <w:rsid w:val="00190696"/>
    <w:rsid w:val="00191B28"/>
    <w:rsid w:val="001A3B07"/>
    <w:rsid w:val="001A474E"/>
    <w:rsid w:val="001B0F1A"/>
    <w:rsid w:val="001C3B17"/>
    <w:rsid w:val="001C4B4E"/>
    <w:rsid w:val="001E0286"/>
    <w:rsid w:val="001E4664"/>
    <w:rsid w:val="001E6E95"/>
    <w:rsid w:val="001F0F2A"/>
    <w:rsid w:val="001F1B9C"/>
    <w:rsid w:val="001F7C24"/>
    <w:rsid w:val="00205D92"/>
    <w:rsid w:val="0021211B"/>
    <w:rsid w:val="00213CE6"/>
    <w:rsid w:val="002162DA"/>
    <w:rsid w:val="00220F0E"/>
    <w:rsid w:val="0022346B"/>
    <w:rsid w:val="00230E82"/>
    <w:rsid w:val="0023332A"/>
    <w:rsid w:val="00244ABC"/>
    <w:rsid w:val="00244FDA"/>
    <w:rsid w:val="002467DF"/>
    <w:rsid w:val="002502B0"/>
    <w:rsid w:val="00251518"/>
    <w:rsid w:val="00252D88"/>
    <w:rsid w:val="002679BE"/>
    <w:rsid w:val="00272FC3"/>
    <w:rsid w:val="002748E3"/>
    <w:rsid w:val="00283E37"/>
    <w:rsid w:val="00294492"/>
    <w:rsid w:val="00296E81"/>
    <w:rsid w:val="002A060E"/>
    <w:rsid w:val="002A0932"/>
    <w:rsid w:val="002A610F"/>
    <w:rsid w:val="002A6404"/>
    <w:rsid w:val="002B0461"/>
    <w:rsid w:val="002C3075"/>
    <w:rsid w:val="002C7570"/>
    <w:rsid w:val="002C7A9B"/>
    <w:rsid w:val="002E3E11"/>
    <w:rsid w:val="002E4F2E"/>
    <w:rsid w:val="002E51A8"/>
    <w:rsid w:val="002E6C41"/>
    <w:rsid w:val="002E75A7"/>
    <w:rsid w:val="002F2B52"/>
    <w:rsid w:val="002F2F44"/>
    <w:rsid w:val="002F53BE"/>
    <w:rsid w:val="003010C0"/>
    <w:rsid w:val="0031365B"/>
    <w:rsid w:val="003140BD"/>
    <w:rsid w:val="00314D27"/>
    <w:rsid w:val="003212FA"/>
    <w:rsid w:val="00323B18"/>
    <w:rsid w:val="00325DB3"/>
    <w:rsid w:val="0033009B"/>
    <w:rsid w:val="00332DE2"/>
    <w:rsid w:val="00336B56"/>
    <w:rsid w:val="003377EF"/>
    <w:rsid w:val="00340F1E"/>
    <w:rsid w:val="00341CB5"/>
    <w:rsid w:val="00342E1F"/>
    <w:rsid w:val="0034338C"/>
    <w:rsid w:val="00346F55"/>
    <w:rsid w:val="00353F6C"/>
    <w:rsid w:val="003561B1"/>
    <w:rsid w:val="003579B7"/>
    <w:rsid w:val="00357D02"/>
    <w:rsid w:val="003653F6"/>
    <w:rsid w:val="00376C3F"/>
    <w:rsid w:val="003779D0"/>
    <w:rsid w:val="003838FC"/>
    <w:rsid w:val="003926A5"/>
    <w:rsid w:val="00393290"/>
    <w:rsid w:val="003A1BF4"/>
    <w:rsid w:val="003A623A"/>
    <w:rsid w:val="003A6F30"/>
    <w:rsid w:val="003B1648"/>
    <w:rsid w:val="003B66F4"/>
    <w:rsid w:val="003C7BD0"/>
    <w:rsid w:val="003D4775"/>
    <w:rsid w:val="003D7B55"/>
    <w:rsid w:val="003E0DD7"/>
    <w:rsid w:val="003E14BF"/>
    <w:rsid w:val="003E28BF"/>
    <w:rsid w:val="003E2FA4"/>
    <w:rsid w:val="003F043B"/>
    <w:rsid w:val="003F0872"/>
    <w:rsid w:val="003F1C20"/>
    <w:rsid w:val="003F3F16"/>
    <w:rsid w:val="003F4174"/>
    <w:rsid w:val="00400327"/>
    <w:rsid w:val="00402DD7"/>
    <w:rsid w:val="00405D3A"/>
    <w:rsid w:val="004104CA"/>
    <w:rsid w:val="004144A2"/>
    <w:rsid w:val="00416BEE"/>
    <w:rsid w:val="00416C9D"/>
    <w:rsid w:val="004202BC"/>
    <w:rsid w:val="004202F9"/>
    <w:rsid w:val="0042274F"/>
    <w:rsid w:val="00436646"/>
    <w:rsid w:val="00436B4C"/>
    <w:rsid w:val="00437AE4"/>
    <w:rsid w:val="00444FA1"/>
    <w:rsid w:val="004513CB"/>
    <w:rsid w:val="00460307"/>
    <w:rsid w:val="00462CB2"/>
    <w:rsid w:val="0046439F"/>
    <w:rsid w:val="0047349A"/>
    <w:rsid w:val="004824B3"/>
    <w:rsid w:val="004841F7"/>
    <w:rsid w:val="00484575"/>
    <w:rsid w:val="00487466"/>
    <w:rsid w:val="004A093E"/>
    <w:rsid w:val="004A1400"/>
    <w:rsid w:val="004A28AA"/>
    <w:rsid w:val="004A61F0"/>
    <w:rsid w:val="004A730B"/>
    <w:rsid w:val="004B1ADC"/>
    <w:rsid w:val="004B1E74"/>
    <w:rsid w:val="004B5CEC"/>
    <w:rsid w:val="004B7391"/>
    <w:rsid w:val="004C67F4"/>
    <w:rsid w:val="004C74C3"/>
    <w:rsid w:val="004C7C83"/>
    <w:rsid w:val="004D7982"/>
    <w:rsid w:val="004D7D20"/>
    <w:rsid w:val="004F1E8E"/>
    <w:rsid w:val="004F2A2A"/>
    <w:rsid w:val="004F2F20"/>
    <w:rsid w:val="004F6607"/>
    <w:rsid w:val="004F7B96"/>
    <w:rsid w:val="00511D21"/>
    <w:rsid w:val="00516009"/>
    <w:rsid w:val="00523604"/>
    <w:rsid w:val="00524B53"/>
    <w:rsid w:val="00530949"/>
    <w:rsid w:val="0053118D"/>
    <w:rsid w:val="00531B13"/>
    <w:rsid w:val="005327BF"/>
    <w:rsid w:val="00537684"/>
    <w:rsid w:val="00546D19"/>
    <w:rsid w:val="005479A4"/>
    <w:rsid w:val="00547FFB"/>
    <w:rsid w:val="00551AEF"/>
    <w:rsid w:val="0055216D"/>
    <w:rsid w:val="005522A8"/>
    <w:rsid w:val="00552732"/>
    <w:rsid w:val="00556E27"/>
    <w:rsid w:val="00560B46"/>
    <w:rsid w:val="0056118A"/>
    <w:rsid w:val="00564359"/>
    <w:rsid w:val="00564543"/>
    <w:rsid w:val="00572B36"/>
    <w:rsid w:val="00580F59"/>
    <w:rsid w:val="00586540"/>
    <w:rsid w:val="00592FE9"/>
    <w:rsid w:val="00595705"/>
    <w:rsid w:val="005B05B8"/>
    <w:rsid w:val="005B2286"/>
    <w:rsid w:val="005B2D7D"/>
    <w:rsid w:val="005B5FF7"/>
    <w:rsid w:val="005B68FC"/>
    <w:rsid w:val="005C0C1E"/>
    <w:rsid w:val="005C243A"/>
    <w:rsid w:val="005C4CFB"/>
    <w:rsid w:val="005D346C"/>
    <w:rsid w:val="005E0C2D"/>
    <w:rsid w:val="005E201F"/>
    <w:rsid w:val="005E391E"/>
    <w:rsid w:val="005E5116"/>
    <w:rsid w:val="005E676A"/>
    <w:rsid w:val="005F162F"/>
    <w:rsid w:val="005F1765"/>
    <w:rsid w:val="005F7206"/>
    <w:rsid w:val="0060154C"/>
    <w:rsid w:val="006177AB"/>
    <w:rsid w:val="006254BF"/>
    <w:rsid w:val="00627A75"/>
    <w:rsid w:val="00630349"/>
    <w:rsid w:val="006312CC"/>
    <w:rsid w:val="006312E0"/>
    <w:rsid w:val="006405D0"/>
    <w:rsid w:val="0064224E"/>
    <w:rsid w:val="0065257C"/>
    <w:rsid w:val="006542BD"/>
    <w:rsid w:val="00655061"/>
    <w:rsid w:val="006614D8"/>
    <w:rsid w:val="00664D6F"/>
    <w:rsid w:val="00665270"/>
    <w:rsid w:val="00667045"/>
    <w:rsid w:val="00683799"/>
    <w:rsid w:val="00685757"/>
    <w:rsid w:val="00685B7C"/>
    <w:rsid w:val="00694C66"/>
    <w:rsid w:val="0069507F"/>
    <w:rsid w:val="0069632F"/>
    <w:rsid w:val="006A27E0"/>
    <w:rsid w:val="006B0C5B"/>
    <w:rsid w:val="006B3DB4"/>
    <w:rsid w:val="006B7819"/>
    <w:rsid w:val="006B79C7"/>
    <w:rsid w:val="006B7ADB"/>
    <w:rsid w:val="006C07AD"/>
    <w:rsid w:val="006C4CE0"/>
    <w:rsid w:val="006C77CE"/>
    <w:rsid w:val="006D3E99"/>
    <w:rsid w:val="006D5F0E"/>
    <w:rsid w:val="006D6738"/>
    <w:rsid w:val="006E03B1"/>
    <w:rsid w:val="006E233C"/>
    <w:rsid w:val="006E2B06"/>
    <w:rsid w:val="006E3053"/>
    <w:rsid w:val="006E46AC"/>
    <w:rsid w:val="006E471F"/>
    <w:rsid w:val="006E71E3"/>
    <w:rsid w:val="006E757B"/>
    <w:rsid w:val="006F1BE5"/>
    <w:rsid w:val="006F54A2"/>
    <w:rsid w:val="006F7567"/>
    <w:rsid w:val="00701936"/>
    <w:rsid w:val="007116DC"/>
    <w:rsid w:val="007122B6"/>
    <w:rsid w:val="00717919"/>
    <w:rsid w:val="00720853"/>
    <w:rsid w:val="00720E9F"/>
    <w:rsid w:val="00724813"/>
    <w:rsid w:val="0072514D"/>
    <w:rsid w:val="00730698"/>
    <w:rsid w:val="007357CD"/>
    <w:rsid w:val="00737DB8"/>
    <w:rsid w:val="00740660"/>
    <w:rsid w:val="007407D3"/>
    <w:rsid w:val="0074086F"/>
    <w:rsid w:val="00743B4D"/>
    <w:rsid w:val="00747361"/>
    <w:rsid w:val="00751AC2"/>
    <w:rsid w:val="0075507B"/>
    <w:rsid w:val="00761683"/>
    <w:rsid w:val="00777046"/>
    <w:rsid w:val="007828FC"/>
    <w:rsid w:val="00785EEA"/>
    <w:rsid w:val="00793E99"/>
    <w:rsid w:val="00796682"/>
    <w:rsid w:val="00797C0F"/>
    <w:rsid w:val="007A0A67"/>
    <w:rsid w:val="007A3643"/>
    <w:rsid w:val="007A3F60"/>
    <w:rsid w:val="007A5AF3"/>
    <w:rsid w:val="007A5CC1"/>
    <w:rsid w:val="007A631B"/>
    <w:rsid w:val="007B3DB0"/>
    <w:rsid w:val="007B4AC6"/>
    <w:rsid w:val="007C3A5F"/>
    <w:rsid w:val="007D29EC"/>
    <w:rsid w:val="007D6F67"/>
    <w:rsid w:val="007E119B"/>
    <w:rsid w:val="007E1447"/>
    <w:rsid w:val="007E6849"/>
    <w:rsid w:val="007E70D7"/>
    <w:rsid w:val="007E7761"/>
    <w:rsid w:val="007F2C50"/>
    <w:rsid w:val="007F3ED2"/>
    <w:rsid w:val="00800BF2"/>
    <w:rsid w:val="00800F14"/>
    <w:rsid w:val="00801CD9"/>
    <w:rsid w:val="00805850"/>
    <w:rsid w:val="00810AD4"/>
    <w:rsid w:val="00811241"/>
    <w:rsid w:val="00823020"/>
    <w:rsid w:val="0082554E"/>
    <w:rsid w:val="00827B8E"/>
    <w:rsid w:val="00836AA4"/>
    <w:rsid w:val="008372F5"/>
    <w:rsid w:val="00837812"/>
    <w:rsid w:val="0084008F"/>
    <w:rsid w:val="00853E3D"/>
    <w:rsid w:val="00863D7E"/>
    <w:rsid w:val="008642BF"/>
    <w:rsid w:val="00865424"/>
    <w:rsid w:val="00871EEF"/>
    <w:rsid w:val="00877817"/>
    <w:rsid w:val="00880603"/>
    <w:rsid w:val="00882009"/>
    <w:rsid w:val="00891BAC"/>
    <w:rsid w:val="00892899"/>
    <w:rsid w:val="00896CF4"/>
    <w:rsid w:val="0089769F"/>
    <w:rsid w:val="008A1B90"/>
    <w:rsid w:val="008A1F16"/>
    <w:rsid w:val="008A7D67"/>
    <w:rsid w:val="008B01AE"/>
    <w:rsid w:val="008B1069"/>
    <w:rsid w:val="008B12D0"/>
    <w:rsid w:val="008B1935"/>
    <w:rsid w:val="008B6910"/>
    <w:rsid w:val="008B6D09"/>
    <w:rsid w:val="008B72F0"/>
    <w:rsid w:val="008C2BE1"/>
    <w:rsid w:val="008C3A7D"/>
    <w:rsid w:val="008D13D8"/>
    <w:rsid w:val="008D3A9F"/>
    <w:rsid w:val="008D5C31"/>
    <w:rsid w:val="008D61F6"/>
    <w:rsid w:val="008D6FD0"/>
    <w:rsid w:val="008E182B"/>
    <w:rsid w:val="008F021E"/>
    <w:rsid w:val="00902942"/>
    <w:rsid w:val="00902E01"/>
    <w:rsid w:val="00912A57"/>
    <w:rsid w:val="0091470F"/>
    <w:rsid w:val="00914ACF"/>
    <w:rsid w:val="009161C4"/>
    <w:rsid w:val="00920A9A"/>
    <w:rsid w:val="00927635"/>
    <w:rsid w:val="00932C5C"/>
    <w:rsid w:val="00933460"/>
    <w:rsid w:val="00935D6D"/>
    <w:rsid w:val="0094289B"/>
    <w:rsid w:val="00947148"/>
    <w:rsid w:val="009546FD"/>
    <w:rsid w:val="0095685B"/>
    <w:rsid w:val="009577BF"/>
    <w:rsid w:val="00957E9B"/>
    <w:rsid w:val="00963F0B"/>
    <w:rsid w:val="00972F6E"/>
    <w:rsid w:val="00973981"/>
    <w:rsid w:val="0097791C"/>
    <w:rsid w:val="00986C00"/>
    <w:rsid w:val="0098728A"/>
    <w:rsid w:val="0098796C"/>
    <w:rsid w:val="00995357"/>
    <w:rsid w:val="00997926"/>
    <w:rsid w:val="009A4F8C"/>
    <w:rsid w:val="009A592F"/>
    <w:rsid w:val="009A775E"/>
    <w:rsid w:val="009B0030"/>
    <w:rsid w:val="009B0B36"/>
    <w:rsid w:val="009B18B4"/>
    <w:rsid w:val="009B19CE"/>
    <w:rsid w:val="009B3F9B"/>
    <w:rsid w:val="009B54B7"/>
    <w:rsid w:val="009C324B"/>
    <w:rsid w:val="009C4E2C"/>
    <w:rsid w:val="009C5D48"/>
    <w:rsid w:val="009C6EC9"/>
    <w:rsid w:val="009D5780"/>
    <w:rsid w:val="009D79DF"/>
    <w:rsid w:val="009E0A6E"/>
    <w:rsid w:val="009E0F41"/>
    <w:rsid w:val="009E4195"/>
    <w:rsid w:val="009F2467"/>
    <w:rsid w:val="009F5BCC"/>
    <w:rsid w:val="00A02C21"/>
    <w:rsid w:val="00A02D37"/>
    <w:rsid w:val="00A03494"/>
    <w:rsid w:val="00A119CB"/>
    <w:rsid w:val="00A12CC0"/>
    <w:rsid w:val="00A12EEE"/>
    <w:rsid w:val="00A20580"/>
    <w:rsid w:val="00A3403B"/>
    <w:rsid w:val="00A35B8D"/>
    <w:rsid w:val="00A368BB"/>
    <w:rsid w:val="00A373F2"/>
    <w:rsid w:val="00A43146"/>
    <w:rsid w:val="00A50C70"/>
    <w:rsid w:val="00A54C2F"/>
    <w:rsid w:val="00A563C8"/>
    <w:rsid w:val="00A606D9"/>
    <w:rsid w:val="00A62697"/>
    <w:rsid w:val="00A65413"/>
    <w:rsid w:val="00A666FE"/>
    <w:rsid w:val="00A74942"/>
    <w:rsid w:val="00A75590"/>
    <w:rsid w:val="00A82729"/>
    <w:rsid w:val="00A827D3"/>
    <w:rsid w:val="00A83E01"/>
    <w:rsid w:val="00A87790"/>
    <w:rsid w:val="00A87D54"/>
    <w:rsid w:val="00A924ED"/>
    <w:rsid w:val="00AA0E96"/>
    <w:rsid w:val="00AA10D7"/>
    <w:rsid w:val="00AA352D"/>
    <w:rsid w:val="00AB429F"/>
    <w:rsid w:val="00AB4BED"/>
    <w:rsid w:val="00AC0735"/>
    <w:rsid w:val="00AC36FD"/>
    <w:rsid w:val="00AC439C"/>
    <w:rsid w:val="00AC550A"/>
    <w:rsid w:val="00AC76D3"/>
    <w:rsid w:val="00AC7B38"/>
    <w:rsid w:val="00AD1A27"/>
    <w:rsid w:val="00AD1B9D"/>
    <w:rsid w:val="00AD3C46"/>
    <w:rsid w:val="00AD47E0"/>
    <w:rsid w:val="00AE3573"/>
    <w:rsid w:val="00AE41C7"/>
    <w:rsid w:val="00AE5EA7"/>
    <w:rsid w:val="00AF0EAF"/>
    <w:rsid w:val="00AF78B9"/>
    <w:rsid w:val="00B001E3"/>
    <w:rsid w:val="00B14DEB"/>
    <w:rsid w:val="00B165E6"/>
    <w:rsid w:val="00B23344"/>
    <w:rsid w:val="00B25861"/>
    <w:rsid w:val="00B25A11"/>
    <w:rsid w:val="00B25A50"/>
    <w:rsid w:val="00B25DB1"/>
    <w:rsid w:val="00B25F61"/>
    <w:rsid w:val="00B30124"/>
    <w:rsid w:val="00B30D8E"/>
    <w:rsid w:val="00B36F52"/>
    <w:rsid w:val="00B370AE"/>
    <w:rsid w:val="00B4294F"/>
    <w:rsid w:val="00B5549E"/>
    <w:rsid w:val="00B55AEF"/>
    <w:rsid w:val="00B574CE"/>
    <w:rsid w:val="00B579BF"/>
    <w:rsid w:val="00B60AB6"/>
    <w:rsid w:val="00B664C3"/>
    <w:rsid w:val="00B72188"/>
    <w:rsid w:val="00B728FD"/>
    <w:rsid w:val="00B73BEA"/>
    <w:rsid w:val="00B77728"/>
    <w:rsid w:val="00B807BC"/>
    <w:rsid w:val="00B809C3"/>
    <w:rsid w:val="00B81287"/>
    <w:rsid w:val="00B84BBD"/>
    <w:rsid w:val="00B92679"/>
    <w:rsid w:val="00B92F01"/>
    <w:rsid w:val="00B97C3D"/>
    <w:rsid w:val="00BA4F36"/>
    <w:rsid w:val="00BB1F2C"/>
    <w:rsid w:val="00BB5E50"/>
    <w:rsid w:val="00BB6C11"/>
    <w:rsid w:val="00BC013B"/>
    <w:rsid w:val="00BC0294"/>
    <w:rsid w:val="00BC2FC3"/>
    <w:rsid w:val="00BC3DCD"/>
    <w:rsid w:val="00BC4A3D"/>
    <w:rsid w:val="00BC6A06"/>
    <w:rsid w:val="00BC7B39"/>
    <w:rsid w:val="00BD2578"/>
    <w:rsid w:val="00BD303D"/>
    <w:rsid w:val="00BE317A"/>
    <w:rsid w:val="00BF0436"/>
    <w:rsid w:val="00BF2D5F"/>
    <w:rsid w:val="00BF369E"/>
    <w:rsid w:val="00BF3B7C"/>
    <w:rsid w:val="00BF56AA"/>
    <w:rsid w:val="00BF6E6E"/>
    <w:rsid w:val="00C14E2C"/>
    <w:rsid w:val="00C15FC6"/>
    <w:rsid w:val="00C160B8"/>
    <w:rsid w:val="00C16D74"/>
    <w:rsid w:val="00C178A5"/>
    <w:rsid w:val="00C20DBE"/>
    <w:rsid w:val="00C2320C"/>
    <w:rsid w:val="00C242A5"/>
    <w:rsid w:val="00C30550"/>
    <w:rsid w:val="00C324A7"/>
    <w:rsid w:val="00C42655"/>
    <w:rsid w:val="00C51857"/>
    <w:rsid w:val="00C55215"/>
    <w:rsid w:val="00C6009B"/>
    <w:rsid w:val="00C6727C"/>
    <w:rsid w:val="00C7001D"/>
    <w:rsid w:val="00C7117D"/>
    <w:rsid w:val="00C73669"/>
    <w:rsid w:val="00C805BE"/>
    <w:rsid w:val="00C824E0"/>
    <w:rsid w:val="00C9315D"/>
    <w:rsid w:val="00C933E5"/>
    <w:rsid w:val="00C95C07"/>
    <w:rsid w:val="00CA174C"/>
    <w:rsid w:val="00CA2752"/>
    <w:rsid w:val="00CA3A83"/>
    <w:rsid w:val="00CA43B6"/>
    <w:rsid w:val="00CA541A"/>
    <w:rsid w:val="00CA778F"/>
    <w:rsid w:val="00CA7D54"/>
    <w:rsid w:val="00CA7E54"/>
    <w:rsid w:val="00CB2EF3"/>
    <w:rsid w:val="00CB68B9"/>
    <w:rsid w:val="00CB74EB"/>
    <w:rsid w:val="00CC2C97"/>
    <w:rsid w:val="00CC540C"/>
    <w:rsid w:val="00CC7BBA"/>
    <w:rsid w:val="00CD36AE"/>
    <w:rsid w:val="00CD3C7E"/>
    <w:rsid w:val="00CD7965"/>
    <w:rsid w:val="00CE543F"/>
    <w:rsid w:val="00CF058F"/>
    <w:rsid w:val="00CF0822"/>
    <w:rsid w:val="00CF0F7F"/>
    <w:rsid w:val="00CF7A76"/>
    <w:rsid w:val="00D00DAF"/>
    <w:rsid w:val="00D01494"/>
    <w:rsid w:val="00D0436B"/>
    <w:rsid w:val="00D134AD"/>
    <w:rsid w:val="00D13744"/>
    <w:rsid w:val="00D22D1B"/>
    <w:rsid w:val="00D25D79"/>
    <w:rsid w:val="00D27B12"/>
    <w:rsid w:val="00D3374D"/>
    <w:rsid w:val="00D3440B"/>
    <w:rsid w:val="00D344B0"/>
    <w:rsid w:val="00D37E22"/>
    <w:rsid w:val="00D458B5"/>
    <w:rsid w:val="00D47E70"/>
    <w:rsid w:val="00D71799"/>
    <w:rsid w:val="00D767E2"/>
    <w:rsid w:val="00D77EF2"/>
    <w:rsid w:val="00D844F8"/>
    <w:rsid w:val="00D86F1C"/>
    <w:rsid w:val="00D93100"/>
    <w:rsid w:val="00D97763"/>
    <w:rsid w:val="00DA1B8F"/>
    <w:rsid w:val="00DA4F15"/>
    <w:rsid w:val="00DA68B5"/>
    <w:rsid w:val="00DA7485"/>
    <w:rsid w:val="00DA7BC7"/>
    <w:rsid w:val="00DB5491"/>
    <w:rsid w:val="00DD5AEE"/>
    <w:rsid w:val="00DE00EA"/>
    <w:rsid w:val="00DE242C"/>
    <w:rsid w:val="00DF43C9"/>
    <w:rsid w:val="00E07490"/>
    <w:rsid w:val="00E07D71"/>
    <w:rsid w:val="00E11A99"/>
    <w:rsid w:val="00E11B6A"/>
    <w:rsid w:val="00E1384E"/>
    <w:rsid w:val="00E161F3"/>
    <w:rsid w:val="00E16998"/>
    <w:rsid w:val="00E207E6"/>
    <w:rsid w:val="00E22652"/>
    <w:rsid w:val="00E22F66"/>
    <w:rsid w:val="00E2604A"/>
    <w:rsid w:val="00E274C8"/>
    <w:rsid w:val="00E3300B"/>
    <w:rsid w:val="00E37B3B"/>
    <w:rsid w:val="00E40089"/>
    <w:rsid w:val="00E43329"/>
    <w:rsid w:val="00E436C2"/>
    <w:rsid w:val="00E4524C"/>
    <w:rsid w:val="00E47E8A"/>
    <w:rsid w:val="00E53F5B"/>
    <w:rsid w:val="00E5531F"/>
    <w:rsid w:val="00E776A3"/>
    <w:rsid w:val="00E82CE7"/>
    <w:rsid w:val="00E84DD7"/>
    <w:rsid w:val="00E906EF"/>
    <w:rsid w:val="00E91B34"/>
    <w:rsid w:val="00E92FC0"/>
    <w:rsid w:val="00E9787C"/>
    <w:rsid w:val="00E97DEA"/>
    <w:rsid w:val="00EA18B1"/>
    <w:rsid w:val="00EA7C69"/>
    <w:rsid w:val="00EB20F9"/>
    <w:rsid w:val="00EB66BE"/>
    <w:rsid w:val="00EC0B22"/>
    <w:rsid w:val="00EC268E"/>
    <w:rsid w:val="00ED275F"/>
    <w:rsid w:val="00ED2E28"/>
    <w:rsid w:val="00ED5477"/>
    <w:rsid w:val="00ED6401"/>
    <w:rsid w:val="00EE1061"/>
    <w:rsid w:val="00EF4B39"/>
    <w:rsid w:val="00F0006C"/>
    <w:rsid w:val="00F000D0"/>
    <w:rsid w:val="00F030F8"/>
    <w:rsid w:val="00F07A09"/>
    <w:rsid w:val="00F127A5"/>
    <w:rsid w:val="00F12DBE"/>
    <w:rsid w:val="00F26F74"/>
    <w:rsid w:val="00F34848"/>
    <w:rsid w:val="00F36316"/>
    <w:rsid w:val="00F373B9"/>
    <w:rsid w:val="00F4195D"/>
    <w:rsid w:val="00F42C1F"/>
    <w:rsid w:val="00F42F4E"/>
    <w:rsid w:val="00F44693"/>
    <w:rsid w:val="00F5196D"/>
    <w:rsid w:val="00F52CED"/>
    <w:rsid w:val="00F57C67"/>
    <w:rsid w:val="00F634D8"/>
    <w:rsid w:val="00F65446"/>
    <w:rsid w:val="00F74434"/>
    <w:rsid w:val="00F80633"/>
    <w:rsid w:val="00F825B4"/>
    <w:rsid w:val="00F97575"/>
    <w:rsid w:val="00F9779F"/>
    <w:rsid w:val="00FA1C13"/>
    <w:rsid w:val="00FB5691"/>
    <w:rsid w:val="00FC44A7"/>
    <w:rsid w:val="00FC7914"/>
    <w:rsid w:val="00FD0C85"/>
    <w:rsid w:val="00FD463B"/>
    <w:rsid w:val="00FD6DB4"/>
    <w:rsid w:val="00FD7E2A"/>
    <w:rsid w:val="00FE2647"/>
    <w:rsid w:val="00FE418E"/>
    <w:rsid w:val="00FF15F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EC472"/>
  <w15:chartTrackingRefBased/>
  <w15:docId w15:val="{1AD535C3-6B82-4A90-A4ED-F8E4FFEA7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C439C"/>
    <w:pPr>
      <w:spacing w:line="244" w:lineRule="atLeast"/>
    </w:pPr>
    <w:rPr>
      <w:sz w:val="19"/>
      <w:lang w:eastAsia="en-US"/>
    </w:rPr>
  </w:style>
  <w:style w:type="paragraph" w:styleId="berschrift1">
    <w:name w:val="heading 1"/>
    <w:basedOn w:val="Standard"/>
    <w:next w:val="Standard"/>
    <w:link w:val="berschrift1Zchn"/>
    <w:uiPriority w:val="9"/>
    <w:qFormat/>
    <w:rsid w:val="003C7BD0"/>
    <w:pPr>
      <w:keepNext/>
      <w:keepLines/>
      <w:numPr>
        <w:numId w:val="14"/>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91B34"/>
    <w:pPr>
      <w:keepNext/>
      <w:keepLines/>
      <w:numPr>
        <w:ilvl w:val="1"/>
        <w:numId w:val="14"/>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link w:val="berschrift3Zchn"/>
    <w:qFormat/>
    <w:rsid w:val="00EC0B22"/>
    <w:pPr>
      <w:keepNext/>
      <w:numPr>
        <w:ilvl w:val="2"/>
        <w:numId w:val="14"/>
      </w:numPr>
      <w:spacing w:before="360"/>
      <w:outlineLvl w:val="2"/>
    </w:pPr>
    <w:rPr>
      <w:rFonts w:cs="Arial"/>
      <w:b/>
      <w:bCs/>
      <w:szCs w:val="26"/>
    </w:rPr>
  </w:style>
  <w:style w:type="paragraph" w:styleId="berschrift4">
    <w:name w:val="heading 4"/>
    <w:basedOn w:val="Standard"/>
    <w:next w:val="Standard"/>
    <w:qFormat/>
    <w:rsid w:val="00EC0B22"/>
    <w:pPr>
      <w:keepNext/>
      <w:numPr>
        <w:ilvl w:val="3"/>
        <w:numId w:val="14"/>
      </w:numPr>
      <w:spacing w:before="360"/>
      <w:outlineLvl w:val="3"/>
    </w:pPr>
    <w:rPr>
      <w:b/>
      <w:bCs/>
      <w:szCs w:val="28"/>
    </w:rPr>
  </w:style>
  <w:style w:type="paragraph" w:styleId="berschrift5">
    <w:name w:val="heading 5"/>
    <w:basedOn w:val="Standard"/>
    <w:next w:val="Standard"/>
    <w:qFormat/>
    <w:rsid w:val="00EC0B22"/>
    <w:pPr>
      <w:numPr>
        <w:ilvl w:val="4"/>
        <w:numId w:val="14"/>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3C7BD0"/>
    <w:rPr>
      <w:rFonts w:eastAsia="Times New Roman"/>
      <w:bCs/>
      <w:sz w:val="28"/>
      <w:szCs w:val="28"/>
      <w:lang w:eastAsia="en-US"/>
    </w:rPr>
  </w:style>
  <w:style w:type="character" w:customStyle="1" w:styleId="berschrift2Zchn">
    <w:name w:val="Überschrift 2 Zchn"/>
    <w:link w:val="berschrift2"/>
    <w:rsid w:val="00E91B34"/>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character" w:styleId="Platzhaltertext">
    <w:name w:val="Placeholder Text"/>
    <w:basedOn w:val="Absatz-Standardschriftart"/>
    <w:uiPriority w:val="99"/>
    <w:semiHidden/>
    <w:rsid w:val="00963F0B"/>
    <w:rPr>
      <w:color w:val="666666"/>
    </w:rPr>
  </w:style>
  <w:style w:type="character" w:customStyle="1" w:styleId="mord">
    <w:name w:val="mord"/>
    <w:basedOn w:val="Absatz-Standardschriftart"/>
    <w:rsid w:val="00963F0B"/>
  </w:style>
  <w:style w:type="character" w:customStyle="1" w:styleId="vlist-s">
    <w:name w:val="vlist-s"/>
    <w:basedOn w:val="Absatz-Standardschriftart"/>
    <w:rsid w:val="00963F0B"/>
  </w:style>
  <w:style w:type="character" w:customStyle="1" w:styleId="mopen">
    <w:name w:val="mopen"/>
    <w:basedOn w:val="Absatz-Standardschriftart"/>
    <w:rsid w:val="00963F0B"/>
  </w:style>
  <w:style w:type="character" w:customStyle="1" w:styleId="mpunct">
    <w:name w:val="mpunct"/>
    <w:basedOn w:val="Absatz-Standardschriftart"/>
    <w:rsid w:val="00963F0B"/>
  </w:style>
  <w:style w:type="character" w:customStyle="1" w:styleId="mclose">
    <w:name w:val="mclose"/>
    <w:basedOn w:val="Absatz-Standardschriftart"/>
    <w:rsid w:val="00963F0B"/>
  </w:style>
  <w:style w:type="character" w:customStyle="1" w:styleId="mrel">
    <w:name w:val="mrel"/>
    <w:basedOn w:val="Absatz-Standardschriftart"/>
    <w:rsid w:val="00963F0B"/>
  </w:style>
  <w:style w:type="character" w:customStyle="1" w:styleId="mbin">
    <w:name w:val="mbin"/>
    <w:basedOn w:val="Absatz-Standardschriftart"/>
    <w:rsid w:val="00963F0B"/>
  </w:style>
  <w:style w:type="character" w:customStyle="1" w:styleId="mop">
    <w:name w:val="mop"/>
    <w:basedOn w:val="Absatz-Standardschriftart"/>
    <w:rsid w:val="00963F0B"/>
  </w:style>
  <w:style w:type="paragraph" w:styleId="Listenabsatz">
    <w:name w:val="List Paragraph"/>
    <w:basedOn w:val="Standard"/>
    <w:uiPriority w:val="34"/>
    <w:qFormat/>
    <w:rsid w:val="00997926"/>
    <w:pPr>
      <w:ind w:left="720"/>
      <w:contextualSpacing/>
    </w:pPr>
  </w:style>
  <w:style w:type="paragraph" w:styleId="Inhaltsverzeichnisberschrift">
    <w:name w:val="TOC Heading"/>
    <w:basedOn w:val="berschrift1"/>
    <w:next w:val="Standard"/>
    <w:uiPriority w:val="39"/>
    <w:unhideWhenUsed/>
    <w:qFormat/>
    <w:rsid w:val="00067A11"/>
    <w:pPr>
      <w:numPr>
        <w:numId w:val="0"/>
      </w:numPr>
      <w:tabs>
        <w:tab w:val="clear" w:pos="340"/>
        <w:tab w:val="clear" w:pos="567"/>
        <w:tab w:val="clear" w:pos="794"/>
      </w:tabs>
      <w:spacing w:before="240" w:after="0" w:line="259" w:lineRule="auto"/>
      <w:outlineLvl w:val="9"/>
    </w:pPr>
    <w:rPr>
      <w:rFonts w:asciiTheme="majorHAnsi" w:eastAsiaTheme="majorEastAsia" w:hAnsiTheme="majorHAnsi" w:cstheme="majorBidi"/>
      <w:bCs w:val="0"/>
      <w:color w:val="2F5496" w:themeColor="accent1" w:themeShade="BF"/>
      <w:sz w:val="32"/>
      <w:szCs w:val="32"/>
      <w:lang w:val="en-US"/>
    </w:rPr>
  </w:style>
  <w:style w:type="paragraph" w:styleId="StandardWeb">
    <w:name w:val="Normal (Web)"/>
    <w:basedOn w:val="Standard"/>
    <w:uiPriority w:val="99"/>
    <w:semiHidden/>
    <w:unhideWhenUsed/>
    <w:rsid w:val="005522A8"/>
    <w:rPr>
      <w:rFonts w:ascii="Times New Roman" w:hAnsi="Times New Roman"/>
      <w:sz w:val="24"/>
      <w:szCs w:val="24"/>
    </w:rPr>
  </w:style>
  <w:style w:type="paragraph" w:styleId="Literaturverzeichnis">
    <w:name w:val="Bibliography"/>
    <w:basedOn w:val="Standard"/>
    <w:next w:val="Standard"/>
    <w:uiPriority w:val="37"/>
    <w:unhideWhenUsed/>
    <w:rsid w:val="00810AD4"/>
  </w:style>
  <w:style w:type="character" w:customStyle="1" w:styleId="berschrift3Zchn">
    <w:name w:val="Überschrift 3 Zchn"/>
    <w:basedOn w:val="Absatz-Standardschriftart"/>
    <w:link w:val="berschrift3"/>
    <w:rsid w:val="00DB5491"/>
    <w:rPr>
      <w:rFonts w:cs="Arial"/>
      <w:b/>
      <w:bCs/>
      <w:sz w:val="19"/>
      <w:szCs w:val="26"/>
      <w:lang w:eastAsia="en-US"/>
    </w:rPr>
  </w:style>
  <w:style w:type="table" w:customStyle="1" w:styleId="TabelleBFH1">
    <w:name w:val="Tabelle_BFH1"/>
    <w:basedOn w:val="NormaleTabelle"/>
    <w:rsid w:val="00C242A5"/>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99202">
      <w:bodyDiv w:val="1"/>
      <w:marLeft w:val="0"/>
      <w:marRight w:val="0"/>
      <w:marTop w:val="0"/>
      <w:marBottom w:val="0"/>
      <w:divBdr>
        <w:top w:val="none" w:sz="0" w:space="0" w:color="auto"/>
        <w:left w:val="none" w:sz="0" w:space="0" w:color="auto"/>
        <w:bottom w:val="none" w:sz="0" w:space="0" w:color="auto"/>
        <w:right w:val="none" w:sz="0" w:space="0" w:color="auto"/>
      </w:divBdr>
    </w:div>
    <w:div w:id="19745937">
      <w:bodyDiv w:val="1"/>
      <w:marLeft w:val="0"/>
      <w:marRight w:val="0"/>
      <w:marTop w:val="0"/>
      <w:marBottom w:val="0"/>
      <w:divBdr>
        <w:top w:val="none" w:sz="0" w:space="0" w:color="auto"/>
        <w:left w:val="none" w:sz="0" w:space="0" w:color="auto"/>
        <w:bottom w:val="none" w:sz="0" w:space="0" w:color="auto"/>
        <w:right w:val="none" w:sz="0" w:space="0" w:color="auto"/>
      </w:divBdr>
    </w:div>
    <w:div w:id="28652740">
      <w:bodyDiv w:val="1"/>
      <w:marLeft w:val="0"/>
      <w:marRight w:val="0"/>
      <w:marTop w:val="0"/>
      <w:marBottom w:val="0"/>
      <w:divBdr>
        <w:top w:val="none" w:sz="0" w:space="0" w:color="auto"/>
        <w:left w:val="none" w:sz="0" w:space="0" w:color="auto"/>
        <w:bottom w:val="none" w:sz="0" w:space="0" w:color="auto"/>
        <w:right w:val="none" w:sz="0" w:space="0" w:color="auto"/>
      </w:divBdr>
    </w:div>
    <w:div w:id="29453711">
      <w:bodyDiv w:val="1"/>
      <w:marLeft w:val="0"/>
      <w:marRight w:val="0"/>
      <w:marTop w:val="0"/>
      <w:marBottom w:val="0"/>
      <w:divBdr>
        <w:top w:val="none" w:sz="0" w:space="0" w:color="auto"/>
        <w:left w:val="none" w:sz="0" w:space="0" w:color="auto"/>
        <w:bottom w:val="none" w:sz="0" w:space="0" w:color="auto"/>
        <w:right w:val="none" w:sz="0" w:space="0" w:color="auto"/>
      </w:divBdr>
    </w:div>
    <w:div w:id="46072567">
      <w:bodyDiv w:val="1"/>
      <w:marLeft w:val="0"/>
      <w:marRight w:val="0"/>
      <w:marTop w:val="0"/>
      <w:marBottom w:val="0"/>
      <w:divBdr>
        <w:top w:val="none" w:sz="0" w:space="0" w:color="auto"/>
        <w:left w:val="none" w:sz="0" w:space="0" w:color="auto"/>
        <w:bottom w:val="none" w:sz="0" w:space="0" w:color="auto"/>
        <w:right w:val="none" w:sz="0" w:space="0" w:color="auto"/>
      </w:divBdr>
    </w:div>
    <w:div w:id="72165335">
      <w:bodyDiv w:val="1"/>
      <w:marLeft w:val="0"/>
      <w:marRight w:val="0"/>
      <w:marTop w:val="0"/>
      <w:marBottom w:val="0"/>
      <w:divBdr>
        <w:top w:val="none" w:sz="0" w:space="0" w:color="auto"/>
        <w:left w:val="none" w:sz="0" w:space="0" w:color="auto"/>
        <w:bottom w:val="none" w:sz="0" w:space="0" w:color="auto"/>
        <w:right w:val="none" w:sz="0" w:space="0" w:color="auto"/>
      </w:divBdr>
    </w:div>
    <w:div w:id="83965446">
      <w:bodyDiv w:val="1"/>
      <w:marLeft w:val="0"/>
      <w:marRight w:val="0"/>
      <w:marTop w:val="0"/>
      <w:marBottom w:val="0"/>
      <w:divBdr>
        <w:top w:val="none" w:sz="0" w:space="0" w:color="auto"/>
        <w:left w:val="none" w:sz="0" w:space="0" w:color="auto"/>
        <w:bottom w:val="none" w:sz="0" w:space="0" w:color="auto"/>
        <w:right w:val="none" w:sz="0" w:space="0" w:color="auto"/>
      </w:divBdr>
    </w:div>
    <w:div w:id="97679317">
      <w:bodyDiv w:val="1"/>
      <w:marLeft w:val="0"/>
      <w:marRight w:val="0"/>
      <w:marTop w:val="0"/>
      <w:marBottom w:val="0"/>
      <w:divBdr>
        <w:top w:val="none" w:sz="0" w:space="0" w:color="auto"/>
        <w:left w:val="none" w:sz="0" w:space="0" w:color="auto"/>
        <w:bottom w:val="none" w:sz="0" w:space="0" w:color="auto"/>
        <w:right w:val="none" w:sz="0" w:space="0" w:color="auto"/>
      </w:divBdr>
    </w:div>
    <w:div w:id="103237677">
      <w:bodyDiv w:val="1"/>
      <w:marLeft w:val="0"/>
      <w:marRight w:val="0"/>
      <w:marTop w:val="0"/>
      <w:marBottom w:val="0"/>
      <w:divBdr>
        <w:top w:val="none" w:sz="0" w:space="0" w:color="auto"/>
        <w:left w:val="none" w:sz="0" w:space="0" w:color="auto"/>
        <w:bottom w:val="none" w:sz="0" w:space="0" w:color="auto"/>
        <w:right w:val="none" w:sz="0" w:space="0" w:color="auto"/>
      </w:divBdr>
    </w:div>
    <w:div w:id="114180741">
      <w:bodyDiv w:val="1"/>
      <w:marLeft w:val="0"/>
      <w:marRight w:val="0"/>
      <w:marTop w:val="0"/>
      <w:marBottom w:val="0"/>
      <w:divBdr>
        <w:top w:val="none" w:sz="0" w:space="0" w:color="auto"/>
        <w:left w:val="none" w:sz="0" w:space="0" w:color="auto"/>
        <w:bottom w:val="none" w:sz="0" w:space="0" w:color="auto"/>
        <w:right w:val="none" w:sz="0" w:space="0" w:color="auto"/>
      </w:divBdr>
    </w:div>
    <w:div w:id="150566750">
      <w:bodyDiv w:val="1"/>
      <w:marLeft w:val="0"/>
      <w:marRight w:val="0"/>
      <w:marTop w:val="0"/>
      <w:marBottom w:val="0"/>
      <w:divBdr>
        <w:top w:val="none" w:sz="0" w:space="0" w:color="auto"/>
        <w:left w:val="none" w:sz="0" w:space="0" w:color="auto"/>
        <w:bottom w:val="none" w:sz="0" w:space="0" w:color="auto"/>
        <w:right w:val="none" w:sz="0" w:space="0" w:color="auto"/>
      </w:divBdr>
    </w:div>
    <w:div w:id="168637913">
      <w:bodyDiv w:val="1"/>
      <w:marLeft w:val="0"/>
      <w:marRight w:val="0"/>
      <w:marTop w:val="0"/>
      <w:marBottom w:val="0"/>
      <w:divBdr>
        <w:top w:val="none" w:sz="0" w:space="0" w:color="auto"/>
        <w:left w:val="none" w:sz="0" w:space="0" w:color="auto"/>
        <w:bottom w:val="none" w:sz="0" w:space="0" w:color="auto"/>
        <w:right w:val="none" w:sz="0" w:space="0" w:color="auto"/>
      </w:divBdr>
    </w:div>
    <w:div w:id="175652874">
      <w:bodyDiv w:val="1"/>
      <w:marLeft w:val="0"/>
      <w:marRight w:val="0"/>
      <w:marTop w:val="0"/>
      <w:marBottom w:val="0"/>
      <w:divBdr>
        <w:top w:val="none" w:sz="0" w:space="0" w:color="auto"/>
        <w:left w:val="none" w:sz="0" w:space="0" w:color="auto"/>
        <w:bottom w:val="none" w:sz="0" w:space="0" w:color="auto"/>
        <w:right w:val="none" w:sz="0" w:space="0" w:color="auto"/>
      </w:divBdr>
    </w:div>
    <w:div w:id="184944726">
      <w:bodyDiv w:val="1"/>
      <w:marLeft w:val="0"/>
      <w:marRight w:val="0"/>
      <w:marTop w:val="0"/>
      <w:marBottom w:val="0"/>
      <w:divBdr>
        <w:top w:val="none" w:sz="0" w:space="0" w:color="auto"/>
        <w:left w:val="none" w:sz="0" w:space="0" w:color="auto"/>
        <w:bottom w:val="none" w:sz="0" w:space="0" w:color="auto"/>
        <w:right w:val="none" w:sz="0" w:space="0" w:color="auto"/>
      </w:divBdr>
    </w:div>
    <w:div w:id="186528102">
      <w:bodyDiv w:val="1"/>
      <w:marLeft w:val="0"/>
      <w:marRight w:val="0"/>
      <w:marTop w:val="0"/>
      <w:marBottom w:val="0"/>
      <w:divBdr>
        <w:top w:val="none" w:sz="0" w:space="0" w:color="auto"/>
        <w:left w:val="none" w:sz="0" w:space="0" w:color="auto"/>
        <w:bottom w:val="none" w:sz="0" w:space="0" w:color="auto"/>
        <w:right w:val="none" w:sz="0" w:space="0" w:color="auto"/>
      </w:divBdr>
    </w:div>
    <w:div w:id="187106153">
      <w:bodyDiv w:val="1"/>
      <w:marLeft w:val="0"/>
      <w:marRight w:val="0"/>
      <w:marTop w:val="0"/>
      <w:marBottom w:val="0"/>
      <w:divBdr>
        <w:top w:val="none" w:sz="0" w:space="0" w:color="auto"/>
        <w:left w:val="none" w:sz="0" w:space="0" w:color="auto"/>
        <w:bottom w:val="none" w:sz="0" w:space="0" w:color="auto"/>
        <w:right w:val="none" w:sz="0" w:space="0" w:color="auto"/>
      </w:divBdr>
    </w:div>
    <w:div w:id="195971958">
      <w:bodyDiv w:val="1"/>
      <w:marLeft w:val="0"/>
      <w:marRight w:val="0"/>
      <w:marTop w:val="0"/>
      <w:marBottom w:val="0"/>
      <w:divBdr>
        <w:top w:val="none" w:sz="0" w:space="0" w:color="auto"/>
        <w:left w:val="none" w:sz="0" w:space="0" w:color="auto"/>
        <w:bottom w:val="none" w:sz="0" w:space="0" w:color="auto"/>
        <w:right w:val="none" w:sz="0" w:space="0" w:color="auto"/>
      </w:divBdr>
    </w:div>
    <w:div w:id="197351734">
      <w:bodyDiv w:val="1"/>
      <w:marLeft w:val="0"/>
      <w:marRight w:val="0"/>
      <w:marTop w:val="0"/>
      <w:marBottom w:val="0"/>
      <w:divBdr>
        <w:top w:val="none" w:sz="0" w:space="0" w:color="auto"/>
        <w:left w:val="none" w:sz="0" w:space="0" w:color="auto"/>
        <w:bottom w:val="none" w:sz="0" w:space="0" w:color="auto"/>
        <w:right w:val="none" w:sz="0" w:space="0" w:color="auto"/>
      </w:divBdr>
    </w:div>
    <w:div w:id="210502187">
      <w:bodyDiv w:val="1"/>
      <w:marLeft w:val="0"/>
      <w:marRight w:val="0"/>
      <w:marTop w:val="0"/>
      <w:marBottom w:val="0"/>
      <w:divBdr>
        <w:top w:val="none" w:sz="0" w:space="0" w:color="auto"/>
        <w:left w:val="none" w:sz="0" w:space="0" w:color="auto"/>
        <w:bottom w:val="none" w:sz="0" w:space="0" w:color="auto"/>
        <w:right w:val="none" w:sz="0" w:space="0" w:color="auto"/>
      </w:divBdr>
    </w:div>
    <w:div w:id="213586180">
      <w:bodyDiv w:val="1"/>
      <w:marLeft w:val="0"/>
      <w:marRight w:val="0"/>
      <w:marTop w:val="0"/>
      <w:marBottom w:val="0"/>
      <w:divBdr>
        <w:top w:val="none" w:sz="0" w:space="0" w:color="auto"/>
        <w:left w:val="none" w:sz="0" w:space="0" w:color="auto"/>
        <w:bottom w:val="none" w:sz="0" w:space="0" w:color="auto"/>
        <w:right w:val="none" w:sz="0" w:space="0" w:color="auto"/>
      </w:divBdr>
    </w:div>
    <w:div w:id="227495170">
      <w:bodyDiv w:val="1"/>
      <w:marLeft w:val="0"/>
      <w:marRight w:val="0"/>
      <w:marTop w:val="0"/>
      <w:marBottom w:val="0"/>
      <w:divBdr>
        <w:top w:val="none" w:sz="0" w:space="0" w:color="auto"/>
        <w:left w:val="none" w:sz="0" w:space="0" w:color="auto"/>
        <w:bottom w:val="none" w:sz="0" w:space="0" w:color="auto"/>
        <w:right w:val="none" w:sz="0" w:space="0" w:color="auto"/>
      </w:divBdr>
    </w:div>
    <w:div w:id="234897251">
      <w:bodyDiv w:val="1"/>
      <w:marLeft w:val="0"/>
      <w:marRight w:val="0"/>
      <w:marTop w:val="0"/>
      <w:marBottom w:val="0"/>
      <w:divBdr>
        <w:top w:val="none" w:sz="0" w:space="0" w:color="auto"/>
        <w:left w:val="none" w:sz="0" w:space="0" w:color="auto"/>
        <w:bottom w:val="none" w:sz="0" w:space="0" w:color="auto"/>
        <w:right w:val="none" w:sz="0" w:space="0" w:color="auto"/>
      </w:divBdr>
    </w:div>
    <w:div w:id="236940581">
      <w:bodyDiv w:val="1"/>
      <w:marLeft w:val="0"/>
      <w:marRight w:val="0"/>
      <w:marTop w:val="0"/>
      <w:marBottom w:val="0"/>
      <w:divBdr>
        <w:top w:val="none" w:sz="0" w:space="0" w:color="auto"/>
        <w:left w:val="none" w:sz="0" w:space="0" w:color="auto"/>
        <w:bottom w:val="none" w:sz="0" w:space="0" w:color="auto"/>
        <w:right w:val="none" w:sz="0" w:space="0" w:color="auto"/>
      </w:divBdr>
    </w:div>
    <w:div w:id="242565764">
      <w:bodyDiv w:val="1"/>
      <w:marLeft w:val="0"/>
      <w:marRight w:val="0"/>
      <w:marTop w:val="0"/>
      <w:marBottom w:val="0"/>
      <w:divBdr>
        <w:top w:val="none" w:sz="0" w:space="0" w:color="auto"/>
        <w:left w:val="none" w:sz="0" w:space="0" w:color="auto"/>
        <w:bottom w:val="none" w:sz="0" w:space="0" w:color="auto"/>
        <w:right w:val="none" w:sz="0" w:space="0" w:color="auto"/>
      </w:divBdr>
    </w:div>
    <w:div w:id="242764517">
      <w:bodyDiv w:val="1"/>
      <w:marLeft w:val="0"/>
      <w:marRight w:val="0"/>
      <w:marTop w:val="0"/>
      <w:marBottom w:val="0"/>
      <w:divBdr>
        <w:top w:val="none" w:sz="0" w:space="0" w:color="auto"/>
        <w:left w:val="none" w:sz="0" w:space="0" w:color="auto"/>
        <w:bottom w:val="none" w:sz="0" w:space="0" w:color="auto"/>
        <w:right w:val="none" w:sz="0" w:space="0" w:color="auto"/>
      </w:divBdr>
    </w:div>
    <w:div w:id="243074050">
      <w:bodyDiv w:val="1"/>
      <w:marLeft w:val="0"/>
      <w:marRight w:val="0"/>
      <w:marTop w:val="0"/>
      <w:marBottom w:val="0"/>
      <w:divBdr>
        <w:top w:val="none" w:sz="0" w:space="0" w:color="auto"/>
        <w:left w:val="none" w:sz="0" w:space="0" w:color="auto"/>
        <w:bottom w:val="none" w:sz="0" w:space="0" w:color="auto"/>
        <w:right w:val="none" w:sz="0" w:space="0" w:color="auto"/>
      </w:divBdr>
    </w:div>
    <w:div w:id="246771252">
      <w:bodyDiv w:val="1"/>
      <w:marLeft w:val="0"/>
      <w:marRight w:val="0"/>
      <w:marTop w:val="0"/>
      <w:marBottom w:val="0"/>
      <w:divBdr>
        <w:top w:val="none" w:sz="0" w:space="0" w:color="auto"/>
        <w:left w:val="none" w:sz="0" w:space="0" w:color="auto"/>
        <w:bottom w:val="none" w:sz="0" w:space="0" w:color="auto"/>
        <w:right w:val="none" w:sz="0" w:space="0" w:color="auto"/>
      </w:divBdr>
    </w:div>
    <w:div w:id="251206232">
      <w:bodyDiv w:val="1"/>
      <w:marLeft w:val="0"/>
      <w:marRight w:val="0"/>
      <w:marTop w:val="0"/>
      <w:marBottom w:val="0"/>
      <w:divBdr>
        <w:top w:val="none" w:sz="0" w:space="0" w:color="auto"/>
        <w:left w:val="none" w:sz="0" w:space="0" w:color="auto"/>
        <w:bottom w:val="none" w:sz="0" w:space="0" w:color="auto"/>
        <w:right w:val="none" w:sz="0" w:space="0" w:color="auto"/>
      </w:divBdr>
    </w:div>
    <w:div w:id="251356435">
      <w:bodyDiv w:val="1"/>
      <w:marLeft w:val="0"/>
      <w:marRight w:val="0"/>
      <w:marTop w:val="0"/>
      <w:marBottom w:val="0"/>
      <w:divBdr>
        <w:top w:val="none" w:sz="0" w:space="0" w:color="auto"/>
        <w:left w:val="none" w:sz="0" w:space="0" w:color="auto"/>
        <w:bottom w:val="none" w:sz="0" w:space="0" w:color="auto"/>
        <w:right w:val="none" w:sz="0" w:space="0" w:color="auto"/>
      </w:divBdr>
    </w:div>
    <w:div w:id="269166285">
      <w:bodyDiv w:val="1"/>
      <w:marLeft w:val="0"/>
      <w:marRight w:val="0"/>
      <w:marTop w:val="0"/>
      <w:marBottom w:val="0"/>
      <w:divBdr>
        <w:top w:val="none" w:sz="0" w:space="0" w:color="auto"/>
        <w:left w:val="none" w:sz="0" w:space="0" w:color="auto"/>
        <w:bottom w:val="none" w:sz="0" w:space="0" w:color="auto"/>
        <w:right w:val="none" w:sz="0" w:space="0" w:color="auto"/>
      </w:divBdr>
    </w:div>
    <w:div w:id="269582145">
      <w:bodyDiv w:val="1"/>
      <w:marLeft w:val="0"/>
      <w:marRight w:val="0"/>
      <w:marTop w:val="0"/>
      <w:marBottom w:val="0"/>
      <w:divBdr>
        <w:top w:val="none" w:sz="0" w:space="0" w:color="auto"/>
        <w:left w:val="none" w:sz="0" w:space="0" w:color="auto"/>
        <w:bottom w:val="none" w:sz="0" w:space="0" w:color="auto"/>
        <w:right w:val="none" w:sz="0" w:space="0" w:color="auto"/>
      </w:divBdr>
    </w:div>
    <w:div w:id="276761189">
      <w:bodyDiv w:val="1"/>
      <w:marLeft w:val="0"/>
      <w:marRight w:val="0"/>
      <w:marTop w:val="0"/>
      <w:marBottom w:val="0"/>
      <w:divBdr>
        <w:top w:val="none" w:sz="0" w:space="0" w:color="auto"/>
        <w:left w:val="none" w:sz="0" w:space="0" w:color="auto"/>
        <w:bottom w:val="none" w:sz="0" w:space="0" w:color="auto"/>
        <w:right w:val="none" w:sz="0" w:space="0" w:color="auto"/>
      </w:divBdr>
    </w:div>
    <w:div w:id="280697897">
      <w:bodyDiv w:val="1"/>
      <w:marLeft w:val="0"/>
      <w:marRight w:val="0"/>
      <w:marTop w:val="0"/>
      <w:marBottom w:val="0"/>
      <w:divBdr>
        <w:top w:val="none" w:sz="0" w:space="0" w:color="auto"/>
        <w:left w:val="none" w:sz="0" w:space="0" w:color="auto"/>
        <w:bottom w:val="none" w:sz="0" w:space="0" w:color="auto"/>
        <w:right w:val="none" w:sz="0" w:space="0" w:color="auto"/>
      </w:divBdr>
    </w:div>
    <w:div w:id="281156284">
      <w:bodyDiv w:val="1"/>
      <w:marLeft w:val="0"/>
      <w:marRight w:val="0"/>
      <w:marTop w:val="0"/>
      <w:marBottom w:val="0"/>
      <w:divBdr>
        <w:top w:val="none" w:sz="0" w:space="0" w:color="auto"/>
        <w:left w:val="none" w:sz="0" w:space="0" w:color="auto"/>
        <w:bottom w:val="none" w:sz="0" w:space="0" w:color="auto"/>
        <w:right w:val="none" w:sz="0" w:space="0" w:color="auto"/>
      </w:divBdr>
    </w:div>
    <w:div w:id="292954146">
      <w:bodyDiv w:val="1"/>
      <w:marLeft w:val="0"/>
      <w:marRight w:val="0"/>
      <w:marTop w:val="0"/>
      <w:marBottom w:val="0"/>
      <w:divBdr>
        <w:top w:val="none" w:sz="0" w:space="0" w:color="auto"/>
        <w:left w:val="none" w:sz="0" w:space="0" w:color="auto"/>
        <w:bottom w:val="none" w:sz="0" w:space="0" w:color="auto"/>
        <w:right w:val="none" w:sz="0" w:space="0" w:color="auto"/>
      </w:divBdr>
    </w:div>
    <w:div w:id="294214852">
      <w:bodyDiv w:val="1"/>
      <w:marLeft w:val="0"/>
      <w:marRight w:val="0"/>
      <w:marTop w:val="0"/>
      <w:marBottom w:val="0"/>
      <w:divBdr>
        <w:top w:val="none" w:sz="0" w:space="0" w:color="auto"/>
        <w:left w:val="none" w:sz="0" w:space="0" w:color="auto"/>
        <w:bottom w:val="none" w:sz="0" w:space="0" w:color="auto"/>
        <w:right w:val="none" w:sz="0" w:space="0" w:color="auto"/>
      </w:divBdr>
    </w:div>
    <w:div w:id="316038701">
      <w:bodyDiv w:val="1"/>
      <w:marLeft w:val="0"/>
      <w:marRight w:val="0"/>
      <w:marTop w:val="0"/>
      <w:marBottom w:val="0"/>
      <w:divBdr>
        <w:top w:val="none" w:sz="0" w:space="0" w:color="auto"/>
        <w:left w:val="none" w:sz="0" w:space="0" w:color="auto"/>
        <w:bottom w:val="none" w:sz="0" w:space="0" w:color="auto"/>
        <w:right w:val="none" w:sz="0" w:space="0" w:color="auto"/>
      </w:divBdr>
    </w:div>
    <w:div w:id="316998203">
      <w:bodyDiv w:val="1"/>
      <w:marLeft w:val="0"/>
      <w:marRight w:val="0"/>
      <w:marTop w:val="0"/>
      <w:marBottom w:val="0"/>
      <w:divBdr>
        <w:top w:val="none" w:sz="0" w:space="0" w:color="auto"/>
        <w:left w:val="none" w:sz="0" w:space="0" w:color="auto"/>
        <w:bottom w:val="none" w:sz="0" w:space="0" w:color="auto"/>
        <w:right w:val="none" w:sz="0" w:space="0" w:color="auto"/>
      </w:divBdr>
    </w:div>
    <w:div w:id="327252776">
      <w:bodyDiv w:val="1"/>
      <w:marLeft w:val="0"/>
      <w:marRight w:val="0"/>
      <w:marTop w:val="0"/>
      <w:marBottom w:val="0"/>
      <w:divBdr>
        <w:top w:val="none" w:sz="0" w:space="0" w:color="auto"/>
        <w:left w:val="none" w:sz="0" w:space="0" w:color="auto"/>
        <w:bottom w:val="none" w:sz="0" w:space="0" w:color="auto"/>
        <w:right w:val="none" w:sz="0" w:space="0" w:color="auto"/>
      </w:divBdr>
    </w:div>
    <w:div w:id="329020503">
      <w:bodyDiv w:val="1"/>
      <w:marLeft w:val="0"/>
      <w:marRight w:val="0"/>
      <w:marTop w:val="0"/>
      <w:marBottom w:val="0"/>
      <w:divBdr>
        <w:top w:val="none" w:sz="0" w:space="0" w:color="auto"/>
        <w:left w:val="none" w:sz="0" w:space="0" w:color="auto"/>
        <w:bottom w:val="none" w:sz="0" w:space="0" w:color="auto"/>
        <w:right w:val="none" w:sz="0" w:space="0" w:color="auto"/>
      </w:divBdr>
    </w:div>
    <w:div w:id="338780154">
      <w:bodyDiv w:val="1"/>
      <w:marLeft w:val="0"/>
      <w:marRight w:val="0"/>
      <w:marTop w:val="0"/>
      <w:marBottom w:val="0"/>
      <w:divBdr>
        <w:top w:val="none" w:sz="0" w:space="0" w:color="auto"/>
        <w:left w:val="none" w:sz="0" w:space="0" w:color="auto"/>
        <w:bottom w:val="none" w:sz="0" w:space="0" w:color="auto"/>
        <w:right w:val="none" w:sz="0" w:space="0" w:color="auto"/>
      </w:divBdr>
    </w:div>
    <w:div w:id="341586513">
      <w:bodyDiv w:val="1"/>
      <w:marLeft w:val="0"/>
      <w:marRight w:val="0"/>
      <w:marTop w:val="0"/>
      <w:marBottom w:val="0"/>
      <w:divBdr>
        <w:top w:val="none" w:sz="0" w:space="0" w:color="auto"/>
        <w:left w:val="none" w:sz="0" w:space="0" w:color="auto"/>
        <w:bottom w:val="none" w:sz="0" w:space="0" w:color="auto"/>
        <w:right w:val="none" w:sz="0" w:space="0" w:color="auto"/>
      </w:divBdr>
    </w:div>
    <w:div w:id="350839015">
      <w:bodyDiv w:val="1"/>
      <w:marLeft w:val="0"/>
      <w:marRight w:val="0"/>
      <w:marTop w:val="0"/>
      <w:marBottom w:val="0"/>
      <w:divBdr>
        <w:top w:val="none" w:sz="0" w:space="0" w:color="auto"/>
        <w:left w:val="none" w:sz="0" w:space="0" w:color="auto"/>
        <w:bottom w:val="none" w:sz="0" w:space="0" w:color="auto"/>
        <w:right w:val="none" w:sz="0" w:space="0" w:color="auto"/>
      </w:divBdr>
    </w:div>
    <w:div w:id="370765965">
      <w:bodyDiv w:val="1"/>
      <w:marLeft w:val="0"/>
      <w:marRight w:val="0"/>
      <w:marTop w:val="0"/>
      <w:marBottom w:val="0"/>
      <w:divBdr>
        <w:top w:val="none" w:sz="0" w:space="0" w:color="auto"/>
        <w:left w:val="none" w:sz="0" w:space="0" w:color="auto"/>
        <w:bottom w:val="none" w:sz="0" w:space="0" w:color="auto"/>
        <w:right w:val="none" w:sz="0" w:space="0" w:color="auto"/>
      </w:divBdr>
    </w:div>
    <w:div w:id="372385197">
      <w:bodyDiv w:val="1"/>
      <w:marLeft w:val="0"/>
      <w:marRight w:val="0"/>
      <w:marTop w:val="0"/>
      <w:marBottom w:val="0"/>
      <w:divBdr>
        <w:top w:val="none" w:sz="0" w:space="0" w:color="auto"/>
        <w:left w:val="none" w:sz="0" w:space="0" w:color="auto"/>
        <w:bottom w:val="none" w:sz="0" w:space="0" w:color="auto"/>
        <w:right w:val="none" w:sz="0" w:space="0" w:color="auto"/>
      </w:divBdr>
    </w:div>
    <w:div w:id="373697055">
      <w:bodyDiv w:val="1"/>
      <w:marLeft w:val="0"/>
      <w:marRight w:val="0"/>
      <w:marTop w:val="0"/>
      <w:marBottom w:val="0"/>
      <w:divBdr>
        <w:top w:val="none" w:sz="0" w:space="0" w:color="auto"/>
        <w:left w:val="none" w:sz="0" w:space="0" w:color="auto"/>
        <w:bottom w:val="none" w:sz="0" w:space="0" w:color="auto"/>
        <w:right w:val="none" w:sz="0" w:space="0" w:color="auto"/>
      </w:divBdr>
    </w:div>
    <w:div w:id="378016882">
      <w:bodyDiv w:val="1"/>
      <w:marLeft w:val="0"/>
      <w:marRight w:val="0"/>
      <w:marTop w:val="0"/>
      <w:marBottom w:val="0"/>
      <w:divBdr>
        <w:top w:val="none" w:sz="0" w:space="0" w:color="auto"/>
        <w:left w:val="none" w:sz="0" w:space="0" w:color="auto"/>
        <w:bottom w:val="none" w:sz="0" w:space="0" w:color="auto"/>
        <w:right w:val="none" w:sz="0" w:space="0" w:color="auto"/>
      </w:divBdr>
    </w:div>
    <w:div w:id="378283898">
      <w:bodyDiv w:val="1"/>
      <w:marLeft w:val="0"/>
      <w:marRight w:val="0"/>
      <w:marTop w:val="0"/>
      <w:marBottom w:val="0"/>
      <w:divBdr>
        <w:top w:val="none" w:sz="0" w:space="0" w:color="auto"/>
        <w:left w:val="none" w:sz="0" w:space="0" w:color="auto"/>
        <w:bottom w:val="none" w:sz="0" w:space="0" w:color="auto"/>
        <w:right w:val="none" w:sz="0" w:space="0" w:color="auto"/>
      </w:divBdr>
    </w:div>
    <w:div w:id="411899860">
      <w:bodyDiv w:val="1"/>
      <w:marLeft w:val="0"/>
      <w:marRight w:val="0"/>
      <w:marTop w:val="0"/>
      <w:marBottom w:val="0"/>
      <w:divBdr>
        <w:top w:val="none" w:sz="0" w:space="0" w:color="auto"/>
        <w:left w:val="none" w:sz="0" w:space="0" w:color="auto"/>
        <w:bottom w:val="none" w:sz="0" w:space="0" w:color="auto"/>
        <w:right w:val="none" w:sz="0" w:space="0" w:color="auto"/>
      </w:divBdr>
    </w:div>
    <w:div w:id="412237201">
      <w:bodyDiv w:val="1"/>
      <w:marLeft w:val="0"/>
      <w:marRight w:val="0"/>
      <w:marTop w:val="0"/>
      <w:marBottom w:val="0"/>
      <w:divBdr>
        <w:top w:val="none" w:sz="0" w:space="0" w:color="auto"/>
        <w:left w:val="none" w:sz="0" w:space="0" w:color="auto"/>
        <w:bottom w:val="none" w:sz="0" w:space="0" w:color="auto"/>
        <w:right w:val="none" w:sz="0" w:space="0" w:color="auto"/>
      </w:divBdr>
    </w:div>
    <w:div w:id="434324659">
      <w:bodyDiv w:val="1"/>
      <w:marLeft w:val="0"/>
      <w:marRight w:val="0"/>
      <w:marTop w:val="0"/>
      <w:marBottom w:val="0"/>
      <w:divBdr>
        <w:top w:val="none" w:sz="0" w:space="0" w:color="auto"/>
        <w:left w:val="none" w:sz="0" w:space="0" w:color="auto"/>
        <w:bottom w:val="none" w:sz="0" w:space="0" w:color="auto"/>
        <w:right w:val="none" w:sz="0" w:space="0" w:color="auto"/>
      </w:divBdr>
    </w:div>
    <w:div w:id="446782406">
      <w:bodyDiv w:val="1"/>
      <w:marLeft w:val="0"/>
      <w:marRight w:val="0"/>
      <w:marTop w:val="0"/>
      <w:marBottom w:val="0"/>
      <w:divBdr>
        <w:top w:val="none" w:sz="0" w:space="0" w:color="auto"/>
        <w:left w:val="none" w:sz="0" w:space="0" w:color="auto"/>
        <w:bottom w:val="none" w:sz="0" w:space="0" w:color="auto"/>
        <w:right w:val="none" w:sz="0" w:space="0" w:color="auto"/>
      </w:divBdr>
    </w:div>
    <w:div w:id="454104352">
      <w:bodyDiv w:val="1"/>
      <w:marLeft w:val="0"/>
      <w:marRight w:val="0"/>
      <w:marTop w:val="0"/>
      <w:marBottom w:val="0"/>
      <w:divBdr>
        <w:top w:val="none" w:sz="0" w:space="0" w:color="auto"/>
        <w:left w:val="none" w:sz="0" w:space="0" w:color="auto"/>
        <w:bottom w:val="none" w:sz="0" w:space="0" w:color="auto"/>
        <w:right w:val="none" w:sz="0" w:space="0" w:color="auto"/>
      </w:divBdr>
    </w:div>
    <w:div w:id="454249843">
      <w:bodyDiv w:val="1"/>
      <w:marLeft w:val="0"/>
      <w:marRight w:val="0"/>
      <w:marTop w:val="0"/>
      <w:marBottom w:val="0"/>
      <w:divBdr>
        <w:top w:val="none" w:sz="0" w:space="0" w:color="auto"/>
        <w:left w:val="none" w:sz="0" w:space="0" w:color="auto"/>
        <w:bottom w:val="none" w:sz="0" w:space="0" w:color="auto"/>
        <w:right w:val="none" w:sz="0" w:space="0" w:color="auto"/>
      </w:divBdr>
    </w:div>
    <w:div w:id="454758455">
      <w:bodyDiv w:val="1"/>
      <w:marLeft w:val="0"/>
      <w:marRight w:val="0"/>
      <w:marTop w:val="0"/>
      <w:marBottom w:val="0"/>
      <w:divBdr>
        <w:top w:val="none" w:sz="0" w:space="0" w:color="auto"/>
        <w:left w:val="none" w:sz="0" w:space="0" w:color="auto"/>
        <w:bottom w:val="none" w:sz="0" w:space="0" w:color="auto"/>
        <w:right w:val="none" w:sz="0" w:space="0" w:color="auto"/>
      </w:divBdr>
    </w:div>
    <w:div w:id="455567118">
      <w:bodyDiv w:val="1"/>
      <w:marLeft w:val="0"/>
      <w:marRight w:val="0"/>
      <w:marTop w:val="0"/>
      <w:marBottom w:val="0"/>
      <w:divBdr>
        <w:top w:val="none" w:sz="0" w:space="0" w:color="auto"/>
        <w:left w:val="none" w:sz="0" w:space="0" w:color="auto"/>
        <w:bottom w:val="none" w:sz="0" w:space="0" w:color="auto"/>
        <w:right w:val="none" w:sz="0" w:space="0" w:color="auto"/>
      </w:divBdr>
    </w:div>
    <w:div w:id="459802842">
      <w:bodyDiv w:val="1"/>
      <w:marLeft w:val="0"/>
      <w:marRight w:val="0"/>
      <w:marTop w:val="0"/>
      <w:marBottom w:val="0"/>
      <w:divBdr>
        <w:top w:val="none" w:sz="0" w:space="0" w:color="auto"/>
        <w:left w:val="none" w:sz="0" w:space="0" w:color="auto"/>
        <w:bottom w:val="none" w:sz="0" w:space="0" w:color="auto"/>
        <w:right w:val="none" w:sz="0" w:space="0" w:color="auto"/>
      </w:divBdr>
    </w:div>
    <w:div w:id="469445583">
      <w:bodyDiv w:val="1"/>
      <w:marLeft w:val="0"/>
      <w:marRight w:val="0"/>
      <w:marTop w:val="0"/>
      <w:marBottom w:val="0"/>
      <w:divBdr>
        <w:top w:val="none" w:sz="0" w:space="0" w:color="auto"/>
        <w:left w:val="none" w:sz="0" w:space="0" w:color="auto"/>
        <w:bottom w:val="none" w:sz="0" w:space="0" w:color="auto"/>
        <w:right w:val="none" w:sz="0" w:space="0" w:color="auto"/>
      </w:divBdr>
    </w:div>
    <w:div w:id="473916839">
      <w:bodyDiv w:val="1"/>
      <w:marLeft w:val="0"/>
      <w:marRight w:val="0"/>
      <w:marTop w:val="0"/>
      <w:marBottom w:val="0"/>
      <w:divBdr>
        <w:top w:val="none" w:sz="0" w:space="0" w:color="auto"/>
        <w:left w:val="none" w:sz="0" w:space="0" w:color="auto"/>
        <w:bottom w:val="none" w:sz="0" w:space="0" w:color="auto"/>
        <w:right w:val="none" w:sz="0" w:space="0" w:color="auto"/>
      </w:divBdr>
    </w:div>
    <w:div w:id="477648144">
      <w:bodyDiv w:val="1"/>
      <w:marLeft w:val="0"/>
      <w:marRight w:val="0"/>
      <w:marTop w:val="0"/>
      <w:marBottom w:val="0"/>
      <w:divBdr>
        <w:top w:val="none" w:sz="0" w:space="0" w:color="auto"/>
        <w:left w:val="none" w:sz="0" w:space="0" w:color="auto"/>
        <w:bottom w:val="none" w:sz="0" w:space="0" w:color="auto"/>
        <w:right w:val="none" w:sz="0" w:space="0" w:color="auto"/>
      </w:divBdr>
    </w:div>
    <w:div w:id="478428319">
      <w:bodyDiv w:val="1"/>
      <w:marLeft w:val="0"/>
      <w:marRight w:val="0"/>
      <w:marTop w:val="0"/>
      <w:marBottom w:val="0"/>
      <w:divBdr>
        <w:top w:val="none" w:sz="0" w:space="0" w:color="auto"/>
        <w:left w:val="none" w:sz="0" w:space="0" w:color="auto"/>
        <w:bottom w:val="none" w:sz="0" w:space="0" w:color="auto"/>
        <w:right w:val="none" w:sz="0" w:space="0" w:color="auto"/>
      </w:divBdr>
    </w:div>
    <w:div w:id="490677689">
      <w:bodyDiv w:val="1"/>
      <w:marLeft w:val="0"/>
      <w:marRight w:val="0"/>
      <w:marTop w:val="0"/>
      <w:marBottom w:val="0"/>
      <w:divBdr>
        <w:top w:val="none" w:sz="0" w:space="0" w:color="auto"/>
        <w:left w:val="none" w:sz="0" w:space="0" w:color="auto"/>
        <w:bottom w:val="none" w:sz="0" w:space="0" w:color="auto"/>
        <w:right w:val="none" w:sz="0" w:space="0" w:color="auto"/>
      </w:divBdr>
    </w:div>
    <w:div w:id="492722853">
      <w:bodyDiv w:val="1"/>
      <w:marLeft w:val="0"/>
      <w:marRight w:val="0"/>
      <w:marTop w:val="0"/>
      <w:marBottom w:val="0"/>
      <w:divBdr>
        <w:top w:val="none" w:sz="0" w:space="0" w:color="auto"/>
        <w:left w:val="none" w:sz="0" w:space="0" w:color="auto"/>
        <w:bottom w:val="none" w:sz="0" w:space="0" w:color="auto"/>
        <w:right w:val="none" w:sz="0" w:space="0" w:color="auto"/>
      </w:divBdr>
    </w:div>
    <w:div w:id="494803211">
      <w:bodyDiv w:val="1"/>
      <w:marLeft w:val="0"/>
      <w:marRight w:val="0"/>
      <w:marTop w:val="0"/>
      <w:marBottom w:val="0"/>
      <w:divBdr>
        <w:top w:val="none" w:sz="0" w:space="0" w:color="auto"/>
        <w:left w:val="none" w:sz="0" w:space="0" w:color="auto"/>
        <w:bottom w:val="none" w:sz="0" w:space="0" w:color="auto"/>
        <w:right w:val="none" w:sz="0" w:space="0" w:color="auto"/>
      </w:divBdr>
    </w:div>
    <w:div w:id="518937071">
      <w:bodyDiv w:val="1"/>
      <w:marLeft w:val="0"/>
      <w:marRight w:val="0"/>
      <w:marTop w:val="0"/>
      <w:marBottom w:val="0"/>
      <w:divBdr>
        <w:top w:val="none" w:sz="0" w:space="0" w:color="auto"/>
        <w:left w:val="none" w:sz="0" w:space="0" w:color="auto"/>
        <w:bottom w:val="none" w:sz="0" w:space="0" w:color="auto"/>
        <w:right w:val="none" w:sz="0" w:space="0" w:color="auto"/>
      </w:divBdr>
    </w:div>
    <w:div w:id="520969062">
      <w:bodyDiv w:val="1"/>
      <w:marLeft w:val="0"/>
      <w:marRight w:val="0"/>
      <w:marTop w:val="0"/>
      <w:marBottom w:val="0"/>
      <w:divBdr>
        <w:top w:val="none" w:sz="0" w:space="0" w:color="auto"/>
        <w:left w:val="none" w:sz="0" w:space="0" w:color="auto"/>
        <w:bottom w:val="none" w:sz="0" w:space="0" w:color="auto"/>
        <w:right w:val="none" w:sz="0" w:space="0" w:color="auto"/>
      </w:divBdr>
    </w:div>
    <w:div w:id="527378372">
      <w:bodyDiv w:val="1"/>
      <w:marLeft w:val="0"/>
      <w:marRight w:val="0"/>
      <w:marTop w:val="0"/>
      <w:marBottom w:val="0"/>
      <w:divBdr>
        <w:top w:val="none" w:sz="0" w:space="0" w:color="auto"/>
        <w:left w:val="none" w:sz="0" w:space="0" w:color="auto"/>
        <w:bottom w:val="none" w:sz="0" w:space="0" w:color="auto"/>
        <w:right w:val="none" w:sz="0" w:space="0" w:color="auto"/>
      </w:divBdr>
    </w:div>
    <w:div w:id="542639191">
      <w:bodyDiv w:val="1"/>
      <w:marLeft w:val="0"/>
      <w:marRight w:val="0"/>
      <w:marTop w:val="0"/>
      <w:marBottom w:val="0"/>
      <w:divBdr>
        <w:top w:val="none" w:sz="0" w:space="0" w:color="auto"/>
        <w:left w:val="none" w:sz="0" w:space="0" w:color="auto"/>
        <w:bottom w:val="none" w:sz="0" w:space="0" w:color="auto"/>
        <w:right w:val="none" w:sz="0" w:space="0" w:color="auto"/>
      </w:divBdr>
    </w:div>
    <w:div w:id="546797903">
      <w:bodyDiv w:val="1"/>
      <w:marLeft w:val="0"/>
      <w:marRight w:val="0"/>
      <w:marTop w:val="0"/>
      <w:marBottom w:val="0"/>
      <w:divBdr>
        <w:top w:val="none" w:sz="0" w:space="0" w:color="auto"/>
        <w:left w:val="none" w:sz="0" w:space="0" w:color="auto"/>
        <w:bottom w:val="none" w:sz="0" w:space="0" w:color="auto"/>
        <w:right w:val="none" w:sz="0" w:space="0" w:color="auto"/>
      </w:divBdr>
    </w:div>
    <w:div w:id="548733102">
      <w:bodyDiv w:val="1"/>
      <w:marLeft w:val="0"/>
      <w:marRight w:val="0"/>
      <w:marTop w:val="0"/>
      <w:marBottom w:val="0"/>
      <w:divBdr>
        <w:top w:val="none" w:sz="0" w:space="0" w:color="auto"/>
        <w:left w:val="none" w:sz="0" w:space="0" w:color="auto"/>
        <w:bottom w:val="none" w:sz="0" w:space="0" w:color="auto"/>
        <w:right w:val="none" w:sz="0" w:space="0" w:color="auto"/>
      </w:divBdr>
    </w:div>
    <w:div w:id="565383901">
      <w:bodyDiv w:val="1"/>
      <w:marLeft w:val="0"/>
      <w:marRight w:val="0"/>
      <w:marTop w:val="0"/>
      <w:marBottom w:val="0"/>
      <w:divBdr>
        <w:top w:val="none" w:sz="0" w:space="0" w:color="auto"/>
        <w:left w:val="none" w:sz="0" w:space="0" w:color="auto"/>
        <w:bottom w:val="none" w:sz="0" w:space="0" w:color="auto"/>
        <w:right w:val="none" w:sz="0" w:space="0" w:color="auto"/>
      </w:divBdr>
    </w:div>
    <w:div w:id="576399828">
      <w:bodyDiv w:val="1"/>
      <w:marLeft w:val="0"/>
      <w:marRight w:val="0"/>
      <w:marTop w:val="0"/>
      <w:marBottom w:val="0"/>
      <w:divBdr>
        <w:top w:val="none" w:sz="0" w:space="0" w:color="auto"/>
        <w:left w:val="none" w:sz="0" w:space="0" w:color="auto"/>
        <w:bottom w:val="none" w:sz="0" w:space="0" w:color="auto"/>
        <w:right w:val="none" w:sz="0" w:space="0" w:color="auto"/>
      </w:divBdr>
    </w:div>
    <w:div w:id="590509592">
      <w:bodyDiv w:val="1"/>
      <w:marLeft w:val="0"/>
      <w:marRight w:val="0"/>
      <w:marTop w:val="0"/>
      <w:marBottom w:val="0"/>
      <w:divBdr>
        <w:top w:val="none" w:sz="0" w:space="0" w:color="auto"/>
        <w:left w:val="none" w:sz="0" w:space="0" w:color="auto"/>
        <w:bottom w:val="none" w:sz="0" w:space="0" w:color="auto"/>
        <w:right w:val="none" w:sz="0" w:space="0" w:color="auto"/>
      </w:divBdr>
    </w:div>
    <w:div w:id="593829084">
      <w:bodyDiv w:val="1"/>
      <w:marLeft w:val="0"/>
      <w:marRight w:val="0"/>
      <w:marTop w:val="0"/>
      <w:marBottom w:val="0"/>
      <w:divBdr>
        <w:top w:val="none" w:sz="0" w:space="0" w:color="auto"/>
        <w:left w:val="none" w:sz="0" w:space="0" w:color="auto"/>
        <w:bottom w:val="none" w:sz="0" w:space="0" w:color="auto"/>
        <w:right w:val="none" w:sz="0" w:space="0" w:color="auto"/>
      </w:divBdr>
    </w:div>
    <w:div w:id="609356708">
      <w:bodyDiv w:val="1"/>
      <w:marLeft w:val="0"/>
      <w:marRight w:val="0"/>
      <w:marTop w:val="0"/>
      <w:marBottom w:val="0"/>
      <w:divBdr>
        <w:top w:val="none" w:sz="0" w:space="0" w:color="auto"/>
        <w:left w:val="none" w:sz="0" w:space="0" w:color="auto"/>
        <w:bottom w:val="none" w:sz="0" w:space="0" w:color="auto"/>
        <w:right w:val="none" w:sz="0" w:space="0" w:color="auto"/>
      </w:divBdr>
    </w:div>
    <w:div w:id="613514234">
      <w:bodyDiv w:val="1"/>
      <w:marLeft w:val="0"/>
      <w:marRight w:val="0"/>
      <w:marTop w:val="0"/>
      <w:marBottom w:val="0"/>
      <w:divBdr>
        <w:top w:val="none" w:sz="0" w:space="0" w:color="auto"/>
        <w:left w:val="none" w:sz="0" w:space="0" w:color="auto"/>
        <w:bottom w:val="none" w:sz="0" w:space="0" w:color="auto"/>
        <w:right w:val="none" w:sz="0" w:space="0" w:color="auto"/>
      </w:divBdr>
    </w:div>
    <w:div w:id="617026962">
      <w:bodyDiv w:val="1"/>
      <w:marLeft w:val="0"/>
      <w:marRight w:val="0"/>
      <w:marTop w:val="0"/>
      <w:marBottom w:val="0"/>
      <w:divBdr>
        <w:top w:val="none" w:sz="0" w:space="0" w:color="auto"/>
        <w:left w:val="none" w:sz="0" w:space="0" w:color="auto"/>
        <w:bottom w:val="none" w:sz="0" w:space="0" w:color="auto"/>
        <w:right w:val="none" w:sz="0" w:space="0" w:color="auto"/>
      </w:divBdr>
    </w:div>
    <w:div w:id="641741007">
      <w:bodyDiv w:val="1"/>
      <w:marLeft w:val="0"/>
      <w:marRight w:val="0"/>
      <w:marTop w:val="0"/>
      <w:marBottom w:val="0"/>
      <w:divBdr>
        <w:top w:val="none" w:sz="0" w:space="0" w:color="auto"/>
        <w:left w:val="none" w:sz="0" w:space="0" w:color="auto"/>
        <w:bottom w:val="none" w:sz="0" w:space="0" w:color="auto"/>
        <w:right w:val="none" w:sz="0" w:space="0" w:color="auto"/>
      </w:divBdr>
    </w:div>
    <w:div w:id="642123311">
      <w:bodyDiv w:val="1"/>
      <w:marLeft w:val="0"/>
      <w:marRight w:val="0"/>
      <w:marTop w:val="0"/>
      <w:marBottom w:val="0"/>
      <w:divBdr>
        <w:top w:val="none" w:sz="0" w:space="0" w:color="auto"/>
        <w:left w:val="none" w:sz="0" w:space="0" w:color="auto"/>
        <w:bottom w:val="none" w:sz="0" w:space="0" w:color="auto"/>
        <w:right w:val="none" w:sz="0" w:space="0" w:color="auto"/>
      </w:divBdr>
    </w:div>
    <w:div w:id="648484408">
      <w:bodyDiv w:val="1"/>
      <w:marLeft w:val="0"/>
      <w:marRight w:val="0"/>
      <w:marTop w:val="0"/>
      <w:marBottom w:val="0"/>
      <w:divBdr>
        <w:top w:val="none" w:sz="0" w:space="0" w:color="auto"/>
        <w:left w:val="none" w:sz="0" w:space="0" w:color="auto"/>
        <w:bottom w:val="none" w:sz="0" w:space="0" w:color="auto"/>
        <w:right w:val="none" w:sz="0" w:space="0" w:color="auto"/>
      </w:divBdr>
    </w:div>
    <w:div w:id="650333581">
      <w:bodyDiv w:val="1"/>
      <w:marLeft w:val="0"/>
      <w:marRight w:val="0"/>
      <w:marTop w:val="0"/>
      <w:marBottom w:val="0"/>
      <w:divBdr>
        <w:top w:val="none" w:sz="0" w:space="0" w:color="auto"/>
        <w:left w:val="none" w:sz="0" w:space="0" w:color="auto"/>
        <w:bottom w:val="none" w:sz="0" w:space="0" w:color="auto"/>
        <w:right w:val="none" w:sz="0" w:space="0" w:color="auto"/>
      </w:divBdr>
    </w:div>
    <w:div w:id="651642390">
      <w:bodyDiv w:val="1"/>
      <w:marLeft w:val="0"/>
      <w:marRight w:val="0"/>
      <w:marTop w:val="0"/>
      <w:marBottom w:val="0"/>
      <w:divBdr>
        <w:top w:val="none" w:sz="0" w:space="0" w:color="auto"/>
        <w:left w:val="none" w:sz="0" w:space="0" w:color="auto"/>
        <w:bottom w:val="none" w:sz="0" w:space="0" w:color="auto"/>
        <w:right w:val="none" w:sz="0" w:space="0" w:color="auto"/>
      </w:divBdr>
    </w:div>
    <w:div w:id="657541813">
      <w:bodyDiv w:val="1"/>
      <w:marLeft w:val="0"/>
      <w:marRight w:val="0"/>
      <w:marTop w:val="0"/>
      <w:marBottom w:val="0"/>
      <w:divBdr>
        <w:top w:val="none" w:sz="0" w:space="0" w:color="auto"/>
        <w:left w:val="none" w:sz="0" w:space="0" w:color="auto"/>
        <w:bottom w:val="none" w:sz="0" w:space="0" w:color="auto"/>
        <w:right w:val="none" w:sz="0" w:space="0" w:color="auto"/>
      </w:divBdr>
    </w:div>
    <w:div w:id="658509028">
      <w:bodyDiv w:val="1"/>
      <w:marLeft w:val="0"/>
      <w:marRight w:val="0"/>
      <w:marTop w:val="0"/>
      <w:marBottom w:val="0"/>
      <w:divBdr>
        <w:top w:val="none" w:sz="0" w:space="0" w:color="auto"/>
        <w:left w:val="none" w:sz="0" w:space="0" w:color="auto"/>
        <w:bottom w:val="none" w:sz="0" w:space="0" w:color="auto"/>
        <w:right w:val="none" w:sz="0" w:space="0" w:color="auto"/>
      </w:divBdr>
    </w:div>
    <w:div w:id="687024166">
      <w:bodyDiv w:val="1"/>
      <w:marLeft w:val="0"/>
      <w:marRight w:val="0"/>
      <w:marTop w:val="0"/>
      <w:marBottom w:val="0"/>
      <w:divBdr>
        <w:top w:val="none" w:sz="0" w:space="0" w:color="auto"/>
        <w:left w:val="none" w:sz="0" w:space="0" w:color="auto"/>
        <w:bottom w:val="none" w:sz="0" w:space="0" w:color="auto"/>
        <w:right w:val="none" w:sz="0" w:space="0" w:color="auto"/>
      </w:divBdr>
    </w:div>
    <w:div w:id="689381570">
      <w:bodyDiv w:val="1"/>
      <w:marLeft w:val="0"/>
      <w:marRight w:val="0"/>
      <w:marTop w:val="0"/>
      <w:marBottom w:val="0"/>
      <w:divBdr>
        <w:top w:val="none" w:sz="0" w:space="0" w:color="auto"/>
        <w:left w:val="none" w:sz="0" w:space="0" w:color="auto"/>
        <w:bottom w:val="none" w:sz="0" w:space="0" w:color="auto"/>
        <w:right w:val="none" w:sz="0" w:space="0" w:color="auto"/>
      </w:divBdr>
    </w:div>
    <w:div w:id="690692236">
      <w:bodyDiv w:val="1"/>
      <w:marLeft w:val="0"/>
      <w:marRight w:val="0"/>
      <w:marTop w:val="0"/>
      <w:marBottom w:val="0"/>
      <w:divBdr>
        <w:top w:val="none" w:sz="0" w:space="0" w:color="auto"/>
        <w:left w:val="none" w:sz="0" w:space="0" w:color="auto"/>
        <w:bottom w:val="none" w:sz="0" w:space="0" w:color="auto"/>
        <w:right w:val="none" w:sz="0" w:space="0" w:color="auto"/>
      </w:divBdr>
    </w:div>
    <w:div w:id="702943271">
      <w:bodyDiv w:val="1"/>
      <w:marLeft w:val="0"/>
      <w:marRight w:val="0"/>
      <w:marTop w:val="0"/>
      <w:marBottom w:val="0"/>
      <w:divBdr>
        <w:top w:val="none" w:sz="0" w:space="0" w:color="auto"/>
        <w:left w:val="none" w:sz="0" w:space="0" w:color="auto"/>
        <w:bottom w:val="none" w:sz="0" w:space="0" w:color="auto"/>
        <w:right w:val="none" w:sz="0" w:space="0" w:color="auto"/>
      </w:divBdr>
    </w:div>
    <w:div w:id="723794945">
      <w:bodyDiv w:val="1"/>
      <w:marLeft w:val="0"/>
      <w:marRight w:val="0"/>
      <w:marTop w:val="0"/>
      <w:marBottom w:val="0"/>
      <w:divBdr>
        <w:top w:val="none" w:sz="0" w:space="0" w:color="auto"/>
        <w:left w:val="none" w:sz="0" w:space="0" w:color="auto"/>
        <w:bottom w:val="none" w:sz="0" w:space="0" w:color="auto"/>
        <w:right w:val="none" w:sz="0" w:space="0" w:color="auto"/>
      </w:divBdr>
    </w:div>
    <w:div w:id="731730449">
      <w:bodyDiv w:val="1"/>
      <w:marLeft w:val="0"/>
      <w:marRight w:val="0"/>
      <w:marTop w:val="0"/>
      <w:marBottom w:val="0"/>
      <w:divBdr>
        <w:top w:val="none" w:sz="0" w:space="0" w:color="auto"/>
        <w:left w:val="none" w:sz="0" w:space="0" w:color="auto"/>
        <w:bottom w:val="none" w:sz="0" w:space="0" w:color="auto"/>
        <w:right w:val="none" w:sz="0" w:space="0" w:color="auto"/>
      </w:divBdr>
    </w:div>
    <w:div w:id="746995085">
      <w:bodyDiv w:val="1"/>
      <w:marLeft w:val="0"/>
      <w:marRight w:val="0"/>
      <w:marTop w:val="0"/>
      <w:marBottom w:val="0"/>
      <w:divBdr>
        <w:top w:val="none" w:sz="0" w:space="0" w:color="auto"/>
        <w:left w:val="none" w:sz="0" w:space="0" w:color="auto"/>
        <w:bottom w:val="none" w:sz="0" w:space="0" w:color="auto"/>
        <w:right w:val="none" w:sz="0" w:space="0" w:color="auto"/>
      </w:divBdr>
    </w:div>
    <w:div w:id="756907558">
      <w:bodyDiv w:val="1"/>
      <w:marLeft w:val="0"/>
      <w:marRight w:val="0"/>
      <w:marTop w:val="0"/>
      <w:marBottom w:val="0"/>
      <w:divBdr>
        <w:top w:val="none" w:sz="0" w:space="0" w:color="auto"/>
        <w:left w:val="none" w:sz="0" w:space="0" w:color="auto"/>
        <w:bottom w:val="none" w:sz="0" w:space="0" w:color="auto"/>
        <w:right w:val="none" w:sz="0" w:space="0" w:color="auto"/>
      </w:divBdr>
    </w:div>
    <w:div w:id="758985066">
      <w:bodyDiv w:val="1"/>
      <w:marLeft w:val="0"/>
      <w:marRight w:val="0"/>
      <w:marTop w:val="0"/>
      <w:marBottom w:val="0"/>
      <w:divBdr>
        <w:top w:val="none" w:sz="0" w:space="0" w:color="auto"/>
        <w:left w:val="none" w:sz="0" w:space="0" w:color="auto"/>
        <w:bottom w:val="none" w:sz="0" w:space="0" w:color="auto"/>
        <w:right w:val="none" w:sz="0" w:space="0" w:color="auto"/>
      </w:divBdr>
    </w:div>
    <w:div w:id="764544560">
      <w:bodyDiv w:val="1"/>
      <w:marLeft w:val="0"/>
      <w:marRight w:val="0"/>
      <w:marTop w:val="0"/>
      <w:marBottom w:val="0"/>
      <w:divBdr>
        <w:top w:val="none" w:sz="0" w:space="0" w:color="auto"/>
        <w:left w:val="none" w:sz="0" w:space="0" w:color="auto"/>
        <w:bottom w:val="none" w:sz="0" w:space="0" w:color="auto"/>
        <w:right w:val="none" w:sz="0" w:space="0" w:color="auto"/>
      </w:divBdr>
    </w:div>
    <w:div w:id="768542581">
      <w:bodyDiv w:val="1"/>
      <w:marLeft w:val="0"/>
      <w:marRight w:val="0"/>
      <w:marTop w:val="0"/>
      <w:marBottom w:val="0"/>
      <w:divBdr>
        <w:top w:val="none" w:sz="0" w:space="0" w:color="auto"/>
        <w:left w:val="none" w:sz="0" w:space="0" w:color="auto"/>
        <w:bottom w:val="none" w:sz="0" w:space="0" w:color="auto"/>
        <w:right w:val="none" w:sz="0" w:space="0" w:color="auto"/>
      </w:divBdr>
    </w:div>
    <w:div w:id="786316712">
      <w:bodyDiv w:val="1"/>
      <w:marLeft w:val="0"/>
      <w:marRight w:val="0"/>
      <w:marTop w:val="0"/>
      <w:marBottom w:val="0"/>
      <w:divBdr>
        <w:top w:val="none" w:sz="0" w:space="0" w:color="auto"/>
        <w:left w:val="none" w:sz="0" w:space="0" w:color="auto"/>
        <w:bottom w:val="none" w:sz="0" w:space="0" w:color="auto"/>
        <w:right w:val="none" w:sz="0" w:space="0" w:color="auto"/>
      </w:divBdr>
    </w:div>
    <w:div w:id="791094478">
      <w:bodyDiv w:val="1"/>
      <w:marLeft w:val="0"/>
      <w:marRight w:val="0"/>
      <w:marTop w:val="0"/>
      <w:marBottom w:val="0"/>
      <w:divBdr>
        <w:top w:val="none" w:sz="0" w:space="0" w:color="auto"/>
        <w:left w:val="none" w:sz="0" w:space="0" w:color="auto"/>
        <w:bottom w:val="none" w:sz="0" w:space="0" w:color="auto"/>
        <w:right w:val="none" w:sz="0" w:space="0" w:color="auto"/>
      </w:divBdr>
    </w:div>
    <w:div w:id="800349040">
      <w:bodyDiv w:val="1"/>
      <w:marLeft w:val="0"/>
      <w:marRight w:val="0"/>
      <w:marTop w:val="0"/>
      <w:marBottom w:val="0"/>
      <w:divBdr>
        <w:top w:val="none" w:sz="0" w:space="0" w:color="auto"/>
        <w:left w:val="none" w:sz="0" w:space="0" w:color="auto"/>
        <w:bottom w:val="none" w:sz="0" w:space="0" w:color="auto"/>
        <w:right w:val="none" w:sz="0" w:space="0" w:color="auto"/>
      </w:divBdr>
    </w:div>
    <w:div w:id="815024022">
      <w:bodyDiv w:val="1"/>
      <w:marLeft w:val="0"/>
      <w:marRight w:val="0"/>
      <w:marTop w:val="0"/>
      <w:marBottom w:val="0"/>
      <w:divBdr>
        <w:top w:val="none" w:sz="0" w:space="0" w:color="auto"/>
        <w:left w:val="none" w:sz="0" w:space="0" w:color="auto"/>
        <w:bottom w:val="none" w:sz="0" w:space="0" w:color="auto"/>
        <w:right w:val="none" w:sz="0" w:space="0" w:color="auto"/>
      </w:divBdr>
    </w:div>
    <w:div w:id="820580259">
      <w:bodyDiv w:val="1"/>
      <w:marLeft w:val="0"/>
      <w:marRight w:val="0"/>
      <w:marTop w:val="0"/>
      <w:marBottom w:val="0"/>
      <w:divBdr>
        <w:top w:val="none" w:sz="0" w:space="0" w:color="auto"/>
        <w:left w:val="none" w:sz="0" w:space="0" w:color="auto"/>
        <w:bottom w:val="none" w:sz="0" w:space="0" w:color="auto"/>
        <w:right w:val="none" w:sz="0" w:space="0" w:color="auto"/>
      </w:divBdr>
    </w:div>
    <w:div w:id="823085006">
      <w:bodyDiv w:val="1"/>
      <w:marLeft w:val="0"/>
      <w:marRight w:val="0"/>
      <w:marTop w:val="0"/>
      <w:marBottom w:val="0"/>
      <w:divBdr>
        <w:top w:val="none" w:sz="0" w:space="0" w:color="auto"/>
        <w:left w:val="none" w:sz="0" w:space="0" w:color="auto"/>
        <w:bottom w:val="none" w:sz="0" w:space="0" w:color="auto"/>
        <w:right w:val="none" w:sz="0" w:space="0" w:color="auto"/>
      </w:divBdr>
    </w:div>
    <w:div w:id="823929597">
      <w:bodyDiv w:val="1"/>
      <w:marLeft w:val="0"/>
      <w:marRight w:val="0"/>
      <w:marTop w:val="0"/>
      <w:marBottom w:val="0"/>
      <w:divBdr>
        <w:top w:val="none" w:sz="0" w:space="0" w:color="auto"/>
        <w:left w:val="none" w:sz="0" w:space="0" w:color="auto"/>
        <w:bottom w:val="none" w:sz="0" w:space="0" w:color="auto"/>
        <w:right w:val="none" w:sz="0" w:space="0" w:color="auto"/>
      </w:divBdr>
    </w:div>
    <w:div w:id="840245111">
      <w:bodyDiv w:val="1"/>
      <w:marLeft w:val="0"/>
      <w:marRight w:val="0"/>
      <w:marTop w:val="0"/>
      <w:marBottom w:val="0"/>
      <w:divBdr>
        <w:top w:val="none" w:sz="0" w:space="0" w:color="auto"/>
        <w:left w:val="none" w:sz="0" w:space="0" w:color="auto"/>
        <w:bottom w:val="none" w:sz="0" w:space="0" w:color="auto"/>
        <w:right w:val="none" w:sz="0" w:space="0" w:color="auto"/>
      </w:divBdr>
    </w:div>
    <w:div w:id="845897649">
      <w:bodyDiv w:val="1"/>
      <w:marLeft w:val="0"/>
      <w:marRight w:val="0"/>
      <w:marTop w:val="0"/>
      <w:marBottom w:val="0"/>
      <w:divBdr>
        <w:top w:val="none" w:sz="0" w:space="0" w:color="auto"/>
        <w:left w:val="none" w:sz="0" w:space="0" w:color="auto"/>
        <w:bottom w:val="none" w:sz="0" w:space="0" w:color="auto"/>
        <w:right w:val="none" w:sz="0" w:space="0" w:color="auto"/>
      </w:divBdr>
    </w:div>
    <w:div w:id="854810103">
      <w:bodyDiv w:val="1"/>
      <w:marLeft w:val="0"/>
      <w:marRight w:val="0"/>
      <w:marTop w:val="0"/>
      <w:marBottom w:val="0"/>
      <w:divBdr>
        <w:top w:val="none" w:sz="0" w:space="0" w:color="auto"/>
        <w:left w:val="none" w:sz="0" w:space="0" w:color="auto"/>
        <w:bottom w:val="none" w:sz="0" w:space="0" w:color="auto"/>
        <w:right w:val="none" w:sz="0" w:space="0" w:color="auto"/>
      </w:divBdr>
    </w:div>
    <w:div w:id="855389403">
      <w:bodyDiv w:val="1"/>
      <w:marLeft w:val="0"/>
      <w:marRight w:val="0"/>
      <w:marTop w:val="0"/>
      <w:marBottom w:val="0"/>
      <w:divBdr>
        <w:top w:val="none" w:sz="0" w:space="0" w:color="auto"/>
        <w:left w:val="none" w:sz="0" w:space="0" w:color="auto"/>
        <w:bottom w:val="none" w:sz="0" w:space="0" w:color="auto"/>
        <w:right w:val="none" w:sz="0" w:space="0" w:color="auto"/>
      </w:divBdr>
    </w:div>
    <w:div w:id="863830525">
      <w:bodyDiv w:val="1"/>
      <w:marLeft w:val="0"/>
      <w:marRight w:val="0"/>
      <w:marTop w:val="0"/>
      <w:marBottom w:val="0"/>
      <w:divBdr>
        <w:top w:val="none" w:sz="0" w:space="0" w:color="auto"/>
        <w:left w:val="none" w:sz="0" w:space="0" w:color="auto"/>
        <w:bottom w:val="none" w:sz="0" w:space="0" w:color="auto"/>
        <w:right w:val="none" w:sz="0" w:space="0" w:color="auto"/>
      </w:divBdr>
    </w:div>
    <w:div w:id="878394808">
      <w:bodyDiv w:val="1"/>
      <w:marLeft w:val="0"/>
      <w:marRight w:val="0"/>
      <w:marTop w:val="0"/>
      <w:marBottom w:val="0"/>
      <w:divBdr>
        <w:top w:val="none" w:sz="0" w:space="0" w:color="auto"/>
        <w:left w:val="none" w:sz="0" w:space="0" w:color="auto"/>
        <w:bottom w:val="none" w:sz="0" w:space="0" w:color="auto"/>
        <w:right w:val="none" w:sz="0" w:space="0" w:color="auto"/>
      </w:divBdr>
    </w:div>
    <w:div w:id="891312710">
      <w:bodyDiv w:val="1"/>
      <w:marLeft w:val="0"/>
      <w:marRight w:val="0"/>
      <w:marTop w:val="0"/>
      <w:marBottom w:val="0"/>
      <w:divBdr>
        <w:top w:val="none" w:sz="0" w:space="0" w:color="auto"/>
        <w:left w:val="none" w:sz="0" w:space="0" w:color="auto"/>
        <w:bottom w:val="none" w:sz="0" w:space="0" w:color="auto"/>
        <w:right w:val="none" w:sz="0" w:space="0" w:color="auto"/>
      </w:divBdr>
    </w:div>
    <w:div w:id="899948837">
      <w:bodyDiv w:val="1"/>
      <w:marLeft w:val="0"/>
      <w:marRight w:val="0"/>
      <w:marTop w:val="0"/>
      <w:marBottom w:val="0"/>
      <w:divBdr>
        <w:top w:val="none" w:sz="0" w:space="0" w:color="auto"/>
        <w:left w:val="none" w:sz="0" w:space="0" w:color="auto"/>
        <w:bottom w:val="none" w:sz="0" w:space="0" w:color="auto"/>
        <w:right w:val="none" w:sz="0" w:space="0" w:color="auto"/>
      </w:divBdr>
    </w:div>
    <w:div w:id="904687144">
      <w:bodyDiv w:val="1"/>
      <w:marLeft w:val="0"/>
      <w:marRight w:val="0"/>
      <w:marTop w:val="0"/>
      <w:marBottom w:val="0"/>
      <w:divBdr>
        <w:top w:val="none" w:sz="0" w:space="0" w:color="auto"/>
        <w:left w:val="none" w:sz="0" w:space="0" w:color="auto"/>
        <w:bottom w:val="none" w:sz="0" w:space="0" w:color="auto"/>
        <w:right w:val="none" w:sz="0" w:space="0" w:color="auto"/>
      </w:divBdr>
    </w:div>
    <w:div w:id="909853099">
      <w:bodyDiv w:val="1"/>
      <w:marLeft w:val="0"/>
      <w:marRight w:val="0"/>
      <w:marTop w:val="0"/>
      <w:marBottom w:val="0"/>
      <w:divBdr>
        <w:top w:val="none" w:sz="0" w:space="0" w:color="auto"/>
        <w:left w:val="none" w:sz="0" w:space="0" w:color="auto"/>
        <w:bottom w:val="none" w:sz="0" w:space="0" w:color="auto"/>
        <w:right w:val="none" w:sz="0" w:space="0" w:color="auto"/>
      </w:divBdr>
    </w:div>
    <w:div w:id="945230922">
      <w:bodyDiv w:val="1"/>
      <w:marLeft w:val="0"/>
      <w:marRight w:val="0"/>
      <w:marTop w:val="0"/>
      <w:marBottom w:val="0"/>
      <w:divBdr>
        <w:top w:val="none" w:sz="0" w:space="0" w:color="auto"/>
        <w:left w:val="none" w:sz="0" w:space="0" w:color="auto"/>
        <w:bottom w:val="none" w:sz="0" w:space="0" w:color="auto"/>
        <w:right w:val="none" w:sz="0" w:space="0" w:color="auto"/>
      </w:divBdr>
    </w:div>
    <w:div w:id="967933215">
      <w:bodyDiv w:val="1"/>
      <w:marLeft w:val="0"/>
      <w:marRight w:val="0"/>
      <w:marTop w:val="0"/>
      <w:marBottom w:val="0"/>
      <w:divBdr>
        <w:top w:val="none" w:sz="0" w:space="0" w:color="auto"/>
        <w:left w:val="none" w:sz="0" w:space="0" w:color="auto"/>
        <w:bottom w:val="none" w:sz="0" w:space="0" w:color="auto"/>
        <w:right w:val="none" w:sz="0" w:space="0" w:color="auto"/>
      </w:divBdr>
    </w:div>
    <w:div w:id="982348546">
      <w:bodyDiv w:val="1"/>
      <w:marLeft w:val="0"/>
      <w:marRight w:val="0"/>
      <w:marTop w:val="0"/>
      <w:marBottom w:val="0"/>
      <w:divBdr>
        <w:top w:val="none" w:sz="0" w:space="0" w:color="auto"/>
        <w:left w:val="none" w:sz="0" w:space="0" w:color="auto"/>
        <w:bottom w:val="none" w:sz="0" w:space="0" w:color="auto"/>
        <w:right w:val="none" w:sz="0" w:space="0" w:color="auto"/>
      </w:divBdr>
    </w:div>
    <w:div w:id="987854754">
      <w:bodyDiv w:val="1"/>
      <w:marLeft w:val="0"/>
      <w:marRight w:val="0"/>
      <w:marTop w:val="0"/>
      <w:marBottom w:val="0"/>
      <w:divBdr>
        <w:top w:val="none" w:sz="0" w:space="0" w:color="auto"/>
        <w:left w:val="none" w:sz="0" w:space="0" w:color="auto"/>
        <w:bottom w:val="none" w:sz="0" w:space="0" w:color="auto"/>
        <w:right w:val="none" w:sz="0" w:space="0" w:color="auto"/>
      </w:divBdr>
    </w:div>
    <w:div w:id="993684812">
      <w:bodyDiv w:val="1"/>
      <w:marLeft w:val="0"/>
      <w:marRight w:val="0"/>
      <w:marTop w:val="0"/>
      <w:marBottom w:val="0"/>
      <w:divBdr>
        <w:top w:val="none" w:sz="0" w:space="0" w:color="auto"/>
        <w:left w:val="none" w:sz="0" w:space="0" w:color="auto"/>
        <w:bottom w:val="none" w:sz="0" w:space="0" w:color="auto"/>
        <w:right w:val="none" w:sz="0" w:space="0" w:color="auto"/>
      </w:divBdr>
    </w:div>
    <w:div w:id="1006442905">
      <w:bodyDiv w:val="1"/>
      <w:marLeft w:val="0"/>
      <w:marRight w:val="0"/>
      <w:marTop w:val="0"/>
      <w:marBottom w:val="0"/>
      <w:divBdr>
        <w:top w:val="none" w:sz="0" w:space="0" w:color="auto"/>
        <w:left w:val="none" w:sz="0" w:space="0" w:color="auto"/>
        <w:bottom w:val="none" w:sz="0" w:space="0" w:color="auto"/>
        <w:right w:val="none" w:sz="0" w:space="0" w:color="auto"/>
      </w:divBdr>
    </w:div>
    <w:div w:id="1008872416">
      <w:bodyDiv w:val="1"/>
      <w:marLeft w:val="0"/>
      <w:marRight w:val="0"/>
      <w:marTop w:val="0"/>
      <w:marBottom w:val="0"/>
      <w:divBdr>
        <w:top w:val="none" w:sz="0" w:space="0" w:color="auto"/>
        <w:left w:val="none" w:sz="0" w:space="0" w:color="auto"/>
        <w:bottom w:val="none" w:sz="0" w:space="0" w:color="auto"/>
        <w:right w:val="none" w:sz="0" w:space="0" w:color="auto"/>
      </w:divBdr>
    </w:div>
    <w:div w:id="1011302429">
      <w:bodyDiv w:val="1"/>
      <w:marLeft w:val="0"/>
      <w:marRight w:val="0"/>
      <w:marTop w:val="0"/>
      <w:marBottom w:val="0"/>
      <w:divBdr>
        <w:top w:val="none" w:sz="0" w:space="0" w:color="auto"/>
        <w:left w:val="none" w:sz="0" w:space="0" w:color="auto"/>
        <w:bottom w:val="none" w:sz="0" w:space="0" w:color="auto"/>
        <w:right w:val="none" w:sz="0" w:space="0" w:color="auto"/>
      </w:divBdr>
    </w:div>
    <w:div w:id="1012337854">
      <w:bodyDiv w:val="1"/>
      <w:marLeft w:val="0"/>
      <w:marRight w:val="0"/>
      <w:marTop w:val="0"/>
      <w:marBottom w:val="0"/>
      <w:divBdr>
        <w:top w:val="none" w:sz="0" w:space="0" w:color="auto"/>
        <w:left w:val="none" w:sz="0" w:space="0" w:color="auto"/>
        <w:bottom w:val="none" w:sz="0" w:space="0" w:color="auto"/>
        <w:right w:val="none" w:sz="0" w:space="0" w:color="auto"/>
      </w:divBdr>
    </w:div>
    <w:div w:id="1013805576">
      <w:bodyDiv w:val="1"/>
      <w:marLeft w:val="0"/>
      <w:marRight w:val="0"/>
      <w:marTop w:val="0"/>
      <w:marBottom w:val="0"/>
      <w:divBdr>
        <w:top w:val="none" w:sz="0" w:space="0" w:color="auto"/>
        <w:left w:val="none" w:sz="0" w:space="0" w:color="auto"/>
        <w:bottom w:val="none" w:sz="0" w:space="0" w:color="auto"/>
        <w:right w:val="none" w:sz="0" w:space="0" w:color="auto"/>
      </w:divBdr>
    </w:div>
    <w:div w:id="1020156612">
      <w:bodyDiv w:val="1"/>
      <w:marLeft w:val="0"/>
      <w:marRight w:val="0"/>
      <w:marTop w:val="0"/>
      <w:marBottom w:val="0"/>
      <w:divBdr>
        <w:top w:val="none" w:sz="0" w:space="0" w:color="auto"/>
        <w:left w:val="none" w:sz="0" w:space="0" w:color="auto"/>
        <w:bottom w:val="none" w:sz="0" w:space="0" w:color="auto"/>
        <w:right w:val="none" w:sz="0" w:space="0" w:color="auto"/>
      </w:divBdr>
    </w:div>
    <w:div w:id="1020548265">
      <w:bodyDiv w:val="1"/>
      <w:marLeft w:val="0"/>
      <w:marRight w:val="0"/>
      <w:marTop w:val="0"/>
      <w:marBottom w:val="0"/>
      <w:divBdr>
        <w:top w:val="none" w:sz="0" w:space="0" w:color="auto"/>
        <w:left w:val="none" w:sz="0" w:space="0" w:color="auto"/>
        <w:bottom w:val="none" w:sz="0" w:space="0" w:color="auto"/>
        <w:right w:val="none" w:sz="0" w:space="0" w:color="auto"/>
      </w:divBdr>
    </w:div>
    <w:div w:id="1021013424">
      <w:bodyDiv w:val="1"/>
      <w:marLeft w:val="0"/>
      <w:marRight w:val="0"/>
      <w:marTop w:val="0"/>
      <w:marBottom w:val="0"/>
      <w:divBdr>
        <w:top w:val="none" w:sz="0" w:space="0" w:color="auto"/>
        <w:left w:val="none" w:sz="0" w:space="0" w:color="auto"/>
        <w:bottom w:val="none" w:sz="0" w:space="0" w:color="auto"/>
        <w:right w:val="none" w:sz="0" w:space="0" w:color="auto"/>
      </w:divBdr>
    </w:div>
    <w:div w:id="1035539188">
      <w:bodyDiv w:val="1"/>
      <w:marLeft w:val="0"/>
      <w:marRight w:val="0"/>
      <w:marTop w:val="0"/>
      <w:marBottom w:val="0"/>
      <w:divBdr>
        <w:top w:val="none" w:sz="0" w:space="0" w:color="auto"/>
        <w:left w:val="none" w:sz="0" w:space="0" w:color="auto"/>
        <w:bottom w:val="none" w:sz="0" w:space="0" w:color="auto"/>
        <w:right w:val="none" w:sz="0" w:space="0" w:color="auto"/>
      </w:divBdr>
    </w:div>
    <w:div w:id="1049381461">
      <w:bodyDiv w:val="1"/>
      <w:marLeft w:val="0"/>
      <w:marRight w:val="0"/>
      <w:marTop w:val="0"/>
      <w:marBottom w:val="0"/>
      <w:divBdr>
        <w:top w:val="none" w:sz="0" w:space="0" w:color="auto"/>
        <w:left w:val="none" w:sz="0" w:space="0" w:color="auto"/>
        <w:bottom w:val="none" w:sz="0" w:space="0" w:color="auto"/>
        <w:right w:val="none" w:sz="0" w:space="0" w:color="auto"/>
      </w:divBdr>
    </w:div>
    <w:div w:id="1053850641">
      <w:bodyDiv w:val="1"/>
      <w:marLeft w:val="0"/>
      <w:marRight w:val="0"/>
      <w:marTop w:val="0"/>
      <w:marBottom w:val="0"/>
      <w:divBdr>
        <w:top w:val="none" w:sz="0" w:space="0" w:color="auto"/>
        <w:left w:val="none" w:sz="0" w:space="0" w:color="auto"/>
        <w:bottom w:val="none" w:sz="0" w:space="0" w:color="auto"/>
        <w:right w:val="none" w:sz="0" w:space="0" w:color="auto"/>
      </w:divBdr>
    </w:div>
    <w:div w:id="1062487646">
      <w:bodyDiv w:val="1"/>
      <w:marLeft w:val="0"/>
      <w:marRight w:val="0"/>
      <w:marTop w:val="0"/>
      <w:marBottom w:val="0"/>
      <w:divBdr>
        <w:top w:val="none" w:sz="0" w:space="0" w:color="auto"/>
        <w:left w:val="none" w:sz="0" w:space="0" w:color="auto"/>
        <w:bottom w:val="none" w:sz="0" w:space="0" w:color="auto"/>
        <w:right w:val="none" w:sz="0" w:space="0" w:color="auto"/>
      </w:divBdr>
    </w:div>
    <w:div w:id="1093625593">
      <w:bodyDiv w:val="1"/>
      <w:marLeft w:val="0"/>
      <w:marRight w:val="0"/>
      <w:marTop w:val="0"/>
      <w:marBottom w:val="0"/>
      <w:divBdr>
        <w:top w:val="none" w:sz="0" w:space="0" w:color="auto"/>
        <w:left w:val="none" w:sz="0" w:space="0" w:color="auto"/>
        <w:bottom w:val="none" w:sz="0" w:space="0" w:color="auto"/>
        <w:right w:val="none" w:sz="0" w:space="0" w:color="auto"/>
      </w:divBdr>
    </w:div>
    <w:div w:id="1095127464">
      <w:bodyDiv w:val="1"/>
      <w:marLeft w:val="0"/>
      <w:marRight w:val="0"/>
      <w:marTop w:val="0"/>
      <w:marBottom w:val="0"/>
      <w:divBdr>
        <w:top w:val="none" w:sz="0" w:space="0" w:color="auto"/>
        <w:left w:val="none" w:sz="0" w:space="0" w:color="auto"/>
        <w:bottom w:val="none" w:sz="0" w:space="0" w:color="auto"/>
        <w:right w:val="none" w:sz="0" w:space="0" w:color="auto"/>
      </w:divBdr>
    </w:div>
    <w:div w:id="1096445484">
      <w:bodyDiv w:val="1"/>
      <w:marLeft w:val="0"/>
      <w:marRight w:val="0"/>
      <w:marTop w:val="0"/>
      <w:marBottom w:val="0"/>
      <w:divBdr>
        <w:top w:val="none" w:sz="0" w:space="0" w:color="auto"/>
        <w:left w:val="none" w:sz="0" w:space="0" w:color="auto"/>
        <w:bottom w:val="none" w:sz="0" w:space="0" w:color="auto"/>
        <w:right w:val="none" w:sz="0" w:space="0" w:color="auto"/>
      </w:divBdr>
    </w:div>
    <w:div w:id="1098214250">
      <w:bodyDiv w:val="1"/>
      <w:marLeft w:val="0"/>
      <w:marRight w:val="0"/>
      <w:marTop w:val="0"/>
      <w:marBottom w:val="0"/>
      <w:divBdr>
        <w:top w:val="none" w:sz="0" w:space="0" w:color="auto"/>
        <w:left w:val="none" w:sz="0" w:space="0" w:color="auto"/>
        <w:bottom w:val="none" w:sz="0" w:space="0" w:color="auto"/>
        <w:right w:val="none" w:sz="0" w:space="0" w:color="auto"/>
      </w:divBdr>
    </w:div>
    <w:div w:id="1101680645">
      <w:bodyDiv w:val="1"/>
      <w:marLeft w:val="0"/>
      <w:marRight w:val="0"/>
      <w:marTop w:val="0"/>
      <w:marBottom w:val="0"/>
      <w:divBdr>
        <w:top w:val="none" w:sz="0" w:space="0" w:color="auto"/>
        <w:left w:val="none" w:sz="0" w:space="0" w:color="auto"/>
        <w:bottom w:val="none" w:sz="0" w:space="0" w:color="auto"/>
        <w:right w:val="none" w:sz="0" w:space="0" w:color="auto"/>
      </w:divBdr>
    </w:div>
    <w:div w:id="1102458268">
      <w:bodyDiv w:val="1"/>
      <w:marLeft w:val="0"/>
      <w:marRight w:val="0"/>
      <w:marTop w:val="0"/>
      <w:marBottom w:val="0"/>
      <w:divBdr>
        <w:top w:val="none" w:sz="0" w:space="0" w:color="auto"/>
        <w:left w:val="none" w:sz="0" w:space="0" w:color="auto"/>
        <w:bottom w:val="none" w:sz="0" w:space="0" w:color="auto"/>
        <w:right w:val="none" w:sz="0" w:space="0" w:color="auto"/>
      </w:divBdr>
    </w:div>
    <w:div w:id="1104419868">
      <w:bodyDiv w:val="1"/>
      <w:marLeft w:val="0"/>
      <w:marRight w:val="0"/>
      <w:marTop w:val="0"/>
      <w:marBottom w:val="0"/>
      <w:divBdr>
        <w:top w:val="none" w:sz="0" w:space="0" w:color="auto"/>
        <w:left w:val="none" w:sz="0" w:space="0" w:color="auto"/>
        <w:bottom w:val="none" w:sz="0" w:space="0" w:color="auto"/>
        <w:right w:val="none" w:sz="0" w:space="0" w:color="auto"/>
      </w:divBdr>
    </w:div>
    <w:div w:id="1110974311">
      <w:bodyDiv w:val="1"/>
      <w:marLeft w:val="0"/>
      <w:marRight w:val="0"/>
      <w:marTop w:val="0"/>
      <w:marBottom w:val="0"/>
      <w:divBdr>
        <w:top w:val="none" w:sz="0" w:space="0" w:color="auto"/>
        <w:left w:val="none" w:sz="0" w:space="0" w:color="auto"/>
        <w:bottom w:val="none" w:sz="0" w:space="0" w:color="auto"/>
        <w:right w:val="none" w:sz="0" w:space="0" w:color="auto"/>
      </w:divBdr>
    </w:div>
    <w:div w:id="1112017647">
      <w:bodyDiv w:val="1"/>
      <w:marLeft w:val="0"/>
      <w:marRight w:val="0"/>
      <w:marTop w:val="0"/>
      <w:marBottom w:val="0"/>
      <w:divBdr>
        <w:top w:val="none" w:sz="0" w:space="0" w:color="auto"/>
        <w:left w:val="none" w:sz="0" w:space="0" w:color="auto"/>
        <w:bottom w:val="none" w:sz="0" w:space="0" w:color="auto"/>
        <w:right w:val="none" w:sz="0" w:space="0" w:color="auto"/>
      </w:divBdr>
    </w:div>
    <w:div w:id="1115709753">
      <w:bodyDiv w:val="1"/>
      <w:marLeft w:val="0"/>
      <w:marRight w:val="0"/>
      <w:marTop w:val="0"/>
      <w:marBottom w:val="0"/>
      <w:divBdr>
        <w:top w:val="none" w:sz="0" w:space="0" w:color="auto"/>
        <w:left w:val="none" w:sz="0" w:space="0" w:color="auto"/>
        <w:bottom w:val="none" w:sz="0" w:space="0" w:color="auto"/>
        <w:right w:val="none" w:sz="0" w:space="0" w:color="auto"/>
      </w:divBdr>
    </w:div>
    <w:div w:id="1125974603">
      <w:bodyDiv w:val="1"/>
      <w:marLeft w:val="0"/>
      <w:marRight w:val="0"/>
      <w:marTop w:val="0"/>
      <w:marBottom w:val="0"/>
      <w:divBdr>
        <w:top w:val="none" w:sz="0" w:space="0" w:color="auto"/>
        <w:left w:val="none" w:sz="0" w:space="0" w:color="auto"/>
        <w:bottom w:val="none" w:sz="0" w:space="0" w:color="auto"/>
        <w:right w:val="none" w:sz="0" w:space="0" w:color="auto"/>
      </w:divBdr>
    </w:div>
    <w:div w:id="1126392587">
      <w:bodyDiv w:val="1"/>
      <w:marLeft w:val="0"/>
      <w:marRight w:val="0"/>
      <w:marTop w:val="0"/>
      <w:marBottom w:val="0"/>
      <w:divBdr>
        <w:top w:val="none" w:sz="0" w:space="0" w:color="auto"/>
        <w:left w:val="none" w:sz="0" w:space="0" w:color="auto"/>
        <w:bottom w:val="none" w:sz="0" w:space="0" w:color="auto"/>
        <w:right w:val="none" w:sz="0" w:space="0" w:color="auto"/>
      </w:divBdr>
    </w:div>
    <w:div w:id="1131367815">
      <w:bodyDiv w:val="1"/>
      <w:marLeft w:val="0"/>
      <w:marRight w:val="0"/>
      <w:marTop w:val="0"/>
      <w:marBottom w:val="0"/>
      <w:divBdr>
        <w:top w:val="none" w:sz="0" w:space="0" w:color="auto"/>
        <w:left w:val="none" w:sz="0" w:space="0" w:color="auto"/>
        <w:bottom w:val="none" w:sz="0" w:space="0" w:color="auto"/>
        <w:right w:val="none" w:sz="0" w:space="0" w:color="auto"/>
      </w:divBdr>
    </w:div>
    <w:div w:id="1151360879">
      <w:bodyDiv w:val="1"/>
      <w:marLeft w:val="0"/>
      <w:marRight w:val="0"/>
      <w:marTop w:val="0"/>
      <w:marBottom w:val="0"/>
      <w:divBdr>
        <w:top w:val="none" w:sz="0" w:space="0" w:color="auto"/>
        <w:left w:val="none" w:sz="0" w:space="0" w:color="auto"/>
        <w:bottom w:val="none" w:sz="0" w:space="0" w:color="auto"/>
        <w:right w:val="none" w:sz="0" w:space="0" w:color="auto"/>
      </w:divBdr>
    </w:div>
    <w:div w:id="1167094970">
      <w:bodyDiv w:val="1"/>
      <w:marLeft w:val="0"/>
      <w:marRight w:val="0"/>
      <w:marTop w:val="0"/>
      <w:marBottom w:val="0"/>
      <w:divBdr>
        <w:top w:val="none" w:sz="0" w:space="0" w:color="auto"/>
        <w:left w:val="none" w:sz="0" w:space="0" w:color="auto"/>
        <w:bottom w:val="none" w:sz="0" w:space="0" w:color="auto"/>
        <w:right w:val="none" w:sz="0" w:space="0" w:color="auto"/>
      </w:divBdr>
    </w:div>
    <w:div w:id="1168328015">
      <w:bodyDiv w:val="1"/>
      <w:marLeft w:val="0"/>
      <w:marRight w:val="0"/>
      <w:marTop w:val="0"/>
      <w:marBottom w:val="0"/>
      <w:divBdr>
        <w:top w:val="none" w:sz="0" w:space="0" w:color="auto"/>
        <w:left w:val="none" w:sz="0" w:space="0" w:color="auto"/>
        <w:bottom w:val="none" w:sz="0" w:space="0" w:color="auto"/>
        <w:right w:val="none" w:sz="0" w:space="0" w:color="auto"/>
      </w:divBdr>
    </w:div>
    <w:div w:id="1173835735">
      <w:bodyDiv w:val="1"/>
      <w:marLeft w:val="0"/>
      <w:marRight w:val="0"/>
      <w:marTop w:val="0"/>
      <w:marBottom w:val="0"/>
      <w:divBdr>
        <w:top w:val="none" w:sz="0" w:space="0" w:color="auto"/>
        <w:left w:val="none" w:sz="0" w:space="0" w:color="auto"/>
        <w:bottom w:val="none" w:sz="0" w:space="0" w:color="auto"/>
        <w:right w:val="none" w:sz="0" w:space="0" w:color="auto"/>
      </w:divBdr>
    </w:div>
    <w:div w:id="1177840248">
      <w:bodyDiv w:val="1"/>
      <w:marLeft w:val="0"/>
      <w:marRight w:val="0"/>
      <w:marTop w:val="0"/>
      <w:marBottom w:val="0"/>
      <w:divBdr>
        <w:top w:val="none" w:sz="0" w:space="0" w:color="auto"/>
        <w:left w:val="none" w:sz="0" w:space="0" w:color="auto"/>
        <w:bottom w:val="none" w:sz="0" w:space="0" w:color="auto"/>
        <w:right w:val="none" w:sz="0" w:space="0" w:color="auto"/>
      </w:divBdr>
    </w:div>
    <w:div w:id="1183126081">
      <w:bodyDiv w:val="1"/>
      <w:marLeft w:val="0"/>
      <w:marRight w:val="0"/>
      <w:marTop w:val="0"/>
      <w:marBottom w:val="0"/>
      <w:divBdr>
        <w:top w:val="none" w:sz="0" w:space="0" w:color="auto"/>
        <w:left w:val="none" w:sz="0" w:space="0" w:color="auto"/>
        <w:bottom w:val="none" w:sz="0" w:space="0" w:color="auto"/>
        <w:right w:val="none" w:sz="0" w:space="0" w:color="auto"/>
      </w:divBdr>
    </w:div>
    <w:div w:id="1183669713">
      <w:bodyDiv w:val="1"/>
      <w:marLeft w:val="0"/>
      <w:marRight w:val="0"/>
      <w:marTop w:val="0"/>
      <w:marBottom w:val="0"/>
      <w:divBdr>
        <w:top w:val="none" w:sz="0" w:space="0" w:color="auto"/>
        <w:left w:val="none" w:sz="0" w:space="0" w:color="auto"/>
        <w:bottom w:val="none" w:sz="0" w:space="0" w:color="auto"/>
        <w:right w:val="none" w:sz="0" w:space="0" w:color="auto"/>
      </w:divBdr>
    </w:div>
    <w:div w:id="1184443595">
      <w:bodyDiv w:val="1"/>
      <w:marLeft w:val="0"/>
      <w:marRight w:val="0"/>
      <w:marTop w:val="0"/>
      <w:marBottom w:val="0"/>
      <w:divBdr>
        <w:top w:val="none" w:sz="0" w:space="0" w:color="auto"/>
        <w:left w:val="none" w:sz="0" w:space="0" w:color="auto"/>
        <w:bottom w:val="none" w:sz="0" w:space="0" w:color="auto"/>
        <w:right w:val="none" w:sz="0" w:space="0" w:color="auto"/>
      </w:divBdr>
    </w:div>
    <w:div w:id="1223561456">
      <w:bodyDiv w:val="1"/>
      <w:marLeft w:val="0"/>
      <w:marRight w:val="0"/>
      <w:marTop w:val="0"/>
      <w:marBottom w:val="0"/>
      <w:divBdr>
        <w:top w:val="none" w:sz="0" w:space="0" w:color="auto"/>
        <w:left w:val="none" w:sz="0" w:space="0" w:color="auto"/>
        <w:bottom w:val="none" w:sz="0" w:space="0" w:color="auto"/>
        <w:right w:val="none" w:sz="0" w:space="0" w:color="auto"/>
      </w:divBdr>
    </w:div>
    <w:div w:id="1229652679">
      <w:bodyDiv w:val="1"/>
      <w:marLeft w:val="0"/>
      <w:marRight w:val="0"/>
      <w:marTop w:val="0"/>
      <w:marBottom w:val="0"/>
      <w:divBdr>
        <w:top w:val="none" w:sz="0" w:space="0" w:color="auto"/>
        <w:left w:val="none" w:sz="0" w:space="0" w:color="auto"/>
        <w:bottom w:val="none" w:sz="0" w:space="0" w:color="auto"/>
        <w:right w:val="none" w:sz="0" w:space="0" w:color="auto"/>
      </w:divBdr>
    </w:div>
    <w:div w:id="1236746043">
      <w:bodyDiv w:val="1"/>
      <w:marLeft w:val="0"/>
      <w:marRight w:val="0"/>
      <w:marTop w:val="0"/>
      <w:marBottom w:val="0"/>
      <w:divBdr>
        <w:top w:val="none" w:sz="0" w:space="0" w:color="auto"/>
        <w:left w:val="none" w:sz="0" w:space="0" w:color="auto"/>
        <w:bottom w:val="none" w:sz="0" w:space="0" w:color="auto"/>
        <w:right w:val="none" w:sz="0" w:space="0" w:color="auto"/>
      </w:divBdr>
    </w:div>
    <w:div w:id="1243635824">
      <w:bodyDiv w:val="1"/>
      <w:marLeft w:val="0"/>
      <w:marRight w:val="0"/>
      <w:marTop w:val="0"/>
      <w:marBottom w:val="0"/>
      <w:divBdr>
        <w:top w:val="none" w:sz="0" w:space="0" w:color="auto"/>
        <w:left w:val="none" w:sz="0" w:space="0" w:color="auto"/>
        <w:bottom w:val="none" w:sz="0" w:space="0" w:color="auto"/>
        <w:right w:val="none" w:sz="0" w:space="0" w:color="auto"/>
      </w:divBdr>
    </w:div>
    <w:div w:id="1255700227">
      <w:bodyDiv w:val="1"/>
      <w:marLeft w:val="0"/>
      <w:marRight w:val="0"/>
      <w:marTop w:val="0"/>
      <w:marBottom w:val="0"/>
      <w:divBdr>
        <w:top w:val="none" w:sz="0" w:space="0" w:color="auto"/>
        <w:left w:val="none" w:sz="0" w:space="0" w:color="auto"/>
        <w:bottom w:val="none" w:sz="0" w:space="0" w:color="auto"/>
        <w:right w:val="none" w:sz="0" w:space="0" w:color="auto"/>
      </w:divBdr>
    </w:div>
    <w:div w:id="1258100179">
      <w:bodyDiv w:val="1"/>
      <w:marLeft w:val="0"/>
      <w:marRight w:val="0"/>
      <w:marTop w:val="0"/>
      <w:marBottom w:val="0"/>
      <w:divBdr>
        <w:top w:val="none" w:sz="0" w:space="0" w:color="auto"/>
        <w:left w:val="none" w:sz="0" w:space="0" w:color="auto"/>
        <w:bottom w:val="none" w:sz="0" w:space="0" w:color="auto"/>
        <w:right w:val="none" w:sz="0" w:space="0" w:color="auto"/>
      </w:divBdr>
    </w:div>
    <w:div w:id="1260216668">
      <w:bodyDiv w:val="1"/>
      <w:marLeft w:val="0"/>
      <w:marRight w:val="0"/>
      <w:marTop w:val="0"/>
      <w:marBottom w:val="0"/>
      <w:divBdr>
        <w:top w:val="none" w:sz="0" w:space="0" w:color="auto"/>
        <w:left w:val="none" w:sz="0" w:space="0" w:color="auto"/>
        <w:bottom w:val="none" w:sz="0" w:space="0" w:color="auto"/>
        <w:right w:val="none" w:sz="0" w:space="0" w:color="auto"/>
      </w:divBdr>
    </w:div>
    <w:div w:id="1271744597">
      <w:bodyDiv w:val="1"/>
      <w:marLeft w:val="0"/>
      <w:marRight w:val="0"/>
      <w:marTop w:val="0"/>
      <w:marBottom w:val="0"/>
      <w:divBdr>
        <w:top w:val="none" w:sz="0" w:space="0" w:color="auto"/>
        <w:left w:val="none" w:sz="0" w:space="0" w:color="auto"/>
        <w:bottom w:val="none" w:sz="0" w:space="0" w:color="auto"/>
        <w:right w:val="none" w:sz="0" w:space="0" w:color="auto"/>
      </w:divBdr>
    </w:div>
    <w:div w:id="1287272532">
      <w:bodyDiv w:val="1"/>
      <w:marLeft w:val="0"/>
      <w:marRight w:val="0"/>
      <w:marTop w:val="0"/>
      <w:marBottom w:val="0"/>
      <w:divBdr>
        <w:top w:val="none" w:sz="0" w:space="0" w:color="auto"/>
        <w:left w:val="none" w:sz="0" w:space="0" w:color="auto"/>
        <w:bottom w:val="none" w:sz="0" w:space="0" w:color="auto"/>
        <w:right w:val="none" w:sz="0" w:space="0" w:color="auto"/>
      </w:divBdr>
    </w:div>
    <w:div w:id="1290090130">
      <w:bodyDiv w:val="1"/>
      <w:marLeft w:val="0"/>
      <w:marRight w:val="0"/>
      <w:marTop w:val="0"/>
      <w:marBottom w:val="0"/>
      <w:divBdr>
        <w:top w:val="none" w:sz="0" w:space="0" w:color="auto"/>
        <w:left w:val="none" w:sz="0" w:space="0" w:color="auto"/>
        <w:bottom w:val="none" w:sz="0" w:space="0" w:color="auto"/>
        <w:right w:val="none" w:sz="0" w:space="0" w:color="auto"/>
      </w:divBdr>
    </w:div>
    <w:div w:id="1290238804">
      <w:bodyDiv w:val="1"/>
      <w:marLeft w:val="0"/>
      <w:marRight w:val="0"/>
      <w:marTop w:val="0"/>
      <w:marBottom w:val="0"/>
      <w:divBdr>
        <w:top w:val="none" w:sz="0" w:space="0" w:color="auto"/>
        <w:left w:val="none" w:sz="0" w:space="0" w:color="auto"/>
        <w:bottom w:val="none" w:sz="0" w:space="0" w:color="auto"/>
        <w:right w:val="none" w:sz="0" w:space="0" w:color="auto"/>
      </w:divBdr>
    </w:div>
    <w:div w:id="1293245620">
      <w:bodyDiv w:val="1"/>
      <w:marLeft w:val="0"/>
      <w:marRight w:val="0"/>
      <w:marTop w:val="0"/>
      <w:marBottom w:val="0"/>
      <w:divBdr>
        <w:top w:val="none" w:sz="0" w:space="0" w:color="auto"/>
        <w:left w:val="none" w:sz="0" w:space="0" w:color="auto"/>
        <w:bottom w:val="none" w:sz="0" w:space="0" w:color="auto"/>
        <w:right w:val="none" w:sz="0" w:space="0" w:color="auto"/>
      </w:divBdr>
    </w:div>
    <w:div w:id="1302270532">
      <w:bodyDiv w:val="1"/>
      <w:marLeft w:val="0"/>
      <w:marRight w:val="0"/>
      <w:marTop w:val="0"/>
      <w:marBottom w:val="0"/>
      <w:divBdr>
        <w:top w:val="none" w:sz="0" w:space="0" w:color="auto"/>
        <w:left w:val="none" w:sz="0" w:space="0" w:color="auto"/>
        <w:bottom w:val="none" w:sz="0" w:space="0" w:color="auto"/>
        <w:right w:val="none" w:sz="0" w:space="0" w:color="auto"/>
      </w:divBdr>
    </w:div>
    <w:div w:id="1303775303">
      <w:bodyDiv w:val="1"/>
      <w:marLeft w:val="0"/>
      <w:marRight w:val="0"/>
      <w:marTop w:val="0"/>
      <w:marBottom w:val="0"/>
      <w:divBdr>
        <w:top w:val="none" w:sz="0" w:space="0" w:color="auto"/>
        <w:left w:val="none" w:sz="0" w:space="0" w:color="auto"/>
        <w:bottom w:val="none" w:sz="0" w:space="0" w:color="auto"/>
        <w:right w:val="none" w:sz="0" w:space="0" w:color="auto"/>
      </w:divBdr>
    </w:div>
    <w:div w:id="1313870173">
      <w:bodyDiv w:val="1"/>
      <w:marLeft w:val="0"/>
      <w:marRight w:val="0"/>
      <w:marTop w:val="0"/>
      <w:marBottom w:val="0"/>
      <w:divBdr>
        <w:top w:val="none" w:sz="0" w:space="0" w:color="auto"/>
        <w:left w:val="none" w:sz="0" w:space="0" w:color="auto"/>
        <w:bottom w:val="none" w:sz="0" w:space="0" w:color="auto"/>
        <w:right w:val="none" w:sz="0" w:space="0" w:color="auto"/>
      </w:divBdr>
    </w:div>
    <w:div w:id="1317490977">
      <w:bodyDiv w:val="1"/>
      <w:marLeft w:val="0"/>
      <w:marRight w:val="0"/>
      <w:marTop w:val="0"/>
      <w:marBottom w:val="0"/>
      <w:divBdr>
        <w:top w:val="none" w:sz="0" w:space="0" w:color="auto"/>
        <w:left w:val="none" w:sz="0" w:space="0" w:color="auto"/>
        <w:bottom w:val="none" w:sz="0" w:space="0" w:color="auto"/>
        <w:right w:val="none" w:sz="0" w:space="0" w:color="auto"/>
      </w:divBdr>
    </w:div>
    <w:div w:id="1319963036">
      <w:bodyDiv w:val="1"/>
      <w:marLeft w:val="0"/>
      <w:marRight w:val="0"/>
      <w:marTop w:val="0"/>
      <w:marBottom w:val="0"/>
      <w:divBdr>
        <w:top w:val="none" w:sz="0" w:space="0" w:color="auto"/>
        <w:left w:val="none" w:sz="0" w:space="0" w:color="auto"/>
        <w:bottom w:val="none" w:sz="0" w:space="0" w:color="auto"/>
        <w:right w:val="none" w:sz="0" w:space="0" w:color="auto"/>
      </w:divBdr>
    </w:div>
    <w:div w:id="1320617442">
      <w:bodyDiv w:val="1"/>
      <w:marLeft w:val="0"/>
      <w:marRight w:val="0"/>
      <w:marTop w:val="0"/>
      <w:marBottom w:val="0"/>
      <w:divBdr>
        <w:top w:val="none" w:sz="0" w:space="0" w:color="auto"/>
        <w:left w:val="none" w:sz="0" w:space="0" w:color="auto"/>
        <w:bottom w:val="none" w:sz="0" w:space="0" w:color="auto"/>
        <w:right w:val="none" w:sz="0" w:space="0" w:color="auto"/>
      </w:divBdr>
    </w:div>
    <w:div w:id="1321275843">
      <w:bodyDiv w:val="1"/>
      <w:marLeft w:val="0"/>
      <w:marRight w:val="0"/>
      <w:marTop w:val="0"/>
      <w:marBottom w:val="0"/>
      <w:divBdr>
        <w:top w:val="none" w:sz="0" w:space="0" w:color="auto"/>
        <w:left w:val="none" w:sz="0" w:space="0" w:color="auto"/>
        <w:bottom w:val="none" w:sz="0" w:space="0" w:color="auto"/>
        <w:right w:val="none" w:sz="0" w:space="0" w:color="auto"/>
      </w:divBdr>
    </w:div>
    <w:div w:id="1327827956">
      <w:bodyDiv w:val="1"/>
      <w:marLeft w:val="0"/>
      <w:marRight w:val="0"/>
      <w:marTop w:val="0"/>
      <w:marBottom w:val="0"/>
      <w:divBdr>
        <w:top w:val="none" w:sz="0" w:space="0" w:color="auto"/>
        <w:left w:val="none" w:sz="0" w:space="0" w:color="auto"/>
        <w:bottom w:val="none" w:sz="0" w:space="0" w:color="auto"/>
        <w:right w:val="none" w:sz="0" w:space="0" w:color="auto"/>
      </w:divBdr>
    </w:div>
    <w:div w:id="1337346691">
      <w:bodyDiv w:val="1"/>
      <w:marLeft w:val="0"/>
      <w:marRight w:val="0"/>
      <w:marTop w:val="0"/>
      <w:marBottom w:val="0"/>
      <w:divBdr>
        <w:top w:val="none" w:sz="0" w:space="0" w:color="auto"/>
        <w:left w:val="none" w:sz="0" w:space="0" w:color="auto"/>
        <w:bottom w:val="none" w:sz="0" w:space="0" w:color="auto"/>
        <w:right w:val="none" w:sz="0" w:space="0" w:color="auto"/>
      </w:divBdr>
    </w:div>
    <w:div w:id="1344747415">
      <w:bodyDiv w:val="1"/>
      <w:marLeft w:val="0"/>
      <w:marRight w:val="0"/>
      <w:marTop w:val="0"/>
      <w:marBottom w:val="0"/>
      <w:divBdr>
        <w:top w:val="none" w:sz="0" w:space="0" w:color="auto"/>
        <w:left w:val="none" w:sz="0" w:space="0" w:color="auto"/>
        <w:bottom w:val="none" w:sz="0" w:space="0" w:color="auto"/>
        <w:right w:val="none" w:sz="0" w:space="0" w:color="auto"/>
      </w:divBdr>
    </w:div>
    <w:div w:id="1344818521">
      <w:bodyDiv w:val="1"/>
      <w:marLeft w:val="0"/>
      <w:marRight w:val="0"/>
      <w:marTop w:val="0"/>
      <w:marBottom w:val="0"/>
      <w:divBdr>
        <w:top w:val="none" w:sz="0" w:space="0" w:color="auto"/>
        <w:left w:val="none" w:sz="0" w:space="0" w:color="auto"/>
        <w:bottom w:val="none" w:sz="0" w:space="0" w:color="auto"/>
        <w:right w:val="none" w:sz="0" w:space="0" w:color="auto"/>
      </w:divBdr>
    </w:div>
    <w:div w:id="1345129243">
      <w:bodyDiv w:val="1"/>
      <w:marLeft w:val="0"/>
      <w:marRight w:val="0"/>
      <w:marTop w:val="0"/>
      <w:marBottom w:val="0"/>
      <w:divBdr>
        <w:top w:val="none" w:sz="0" w:space="0" w:color="auto"/>
        <w:left w:val="none" w:sz="0" w:space="0" w:color="auto"/>
        <w:bottom w:val="none" w:sz="0" w:space="0" w:color="auto"/>
        <w:right w:val="none" w:sz="0" w:space="0" w:color="auto"/>
      </w:divBdr>
    </w:div>
    <w:div w:id="1350178994">
      <w:bodyDiv w:val="1"/>
      <w:marLeft w:val="0"/>
      <w:marRight w:val="0"/>
      <w:marTop w:val="0"/>
      <w:marBottom w:val="0"/>
      <w:divBdr>
        <w:top w:val="none" w:sz="0" w:space="0" w:color="auto"/>
        <w:left w:val="none" w:sz="0" w:space="0" w:color="auto"/>
        <w:bottom w:val="none" w:sz="0" w:space="0" w:color="auto"/>
        <w:right w:val="none" w:sz="0" w:space="0" w:color="auto"/>
      </w:divBdr>
    </w:div>
    <w:div w:id="1357121365">
      <w:bodyDiv w:val="1"/>
      <w:marLeft w:val="0"/>
      <w:marRight w:val="0"/>
      <w:marTop w:val="0"/>
      <w:marBottom w:val="0"/>
      <w:divBdr>
        <w:top w:val="none" w:sz="0" w:space="0" w:color="auto"/>
        <w:left w:val="none" w:sz="0" w:space="0" w:color="auto"/>
        <w:bottom w:val="none" w:sz="0" w:space="0" w:color="auto"/>
        <w:right w:val="none" w:sz="0" w:space="0" w:color="auto"/>
      </w:divBdr>
    </w:div>
    <w:div w:id="1359889865">
      <w:bodyDiv w:val="1"/>
      <w:marLeft w:val="0"/>
      <w:marRight w:val="0"/>
      <w:marTop w:val="0"/>
      <w:marBottom w:val="0"/>
      <w:divBdr>
        <w:top w:val="none" w:sz="0" w:space="0" w:color="auto"/>
        <w:left w:val="none" w:sz="0" w:space="0" w:color="auto"/>
        <w:bottom w:val="none" w:sz="0" w:space="0" w:color="auto"/>
        <w:right w:val="none" w:sz="0" w:space="0" w:color="auto"/>
      </w:divBdr>
    </w:div>
    <w:div w:id="1362899411">
      <w:bodyDiv w:val="1"/>
      <w:marLeft w:val="0"/>
      <w:marRight w:val="0"/>
      <w:marTop w:val="0"/>
      <w:marBottom w:val="0"/>
      <w:divBdr>
        <w:top w:val="none" w:sz="0" w:space="0" w:color="auto"/>
        <w:left w:val="none" w:sz="0" w:space="0" w:color="auto"/>
        <w:bottom w:val="none" w:sz="0" w:space="0" w:color="auto"/>
        <w:right w:val="none" w:sz="0" w:space="0" w:color="auto"/>
      </w:divBdr>
    </w:div>
    <w:div w:id="1364287802">
      <w:bodyDiv w:val="1"/>
      <w:marLeft w:val="0"/>
      <w:marRight w:val="0"/>
      <w:marTop w:val="0"/>
      <w:marBottom w:val="0"/>
      <w:divBdr>
        <w:top w:val="none" w:sz="0" w:space="0" w:color="auto"/>
        <w:left w:val="none" w:sz="0" w:space="0" w:color="auto"/>
        <w:bottom w:val="none" w:sz="0" w:space="0" w:color="auto"/>
        <w:right w:val="none" w:sz="0" w:space="0" w:color="auto"/>
      </w:divBdr>
    </w:div>
    <w:div w:id="1365254524">
      <w:bodyDiv w:val="1"/>
      <w:marLeft w:val="0"/>
      <w:marRight w:val="0"/>
      <w:marTop w:val="0"/>
      <w:marBottom w:val="0"/>
      <w:divBdr>
        <w:top w:val="none" w:sz="0" w:space="0" w:color="auto"/>
        <w:left w:val="none" w:sz="0" w:space="0" w:color="auto"/>
        <w:bottom w:val="none" w:sz="0" w:space="0" w:color="auto"/>
        <w:right w:val="none" w:sz="0" w:space="0" w:color="auto"/>
      </w:divBdr>
      <w:divsChild>
        <w:div w:id="792559193">
          <w:marLeft w:val="0"/>
          <w:marRight w:val="0"/>
          <w:marTop w:val="0"/>
          <w:marBottom w:val="0"/>
          <w:divBdr>
            <w:top w:val="none" w:sz="0" w:space="0" w:color="auto"/>
            <w:left w:val="none" w:sz="0" w:space="0" w:color="auto"/>
            <w:bottom w:val="none" w:sz="0" w:space="0" w:color="auto"/>
            <w:right w:val="none" w:sz="0" w:space="0" w:color="auto"/>
          </w:divBdr>
          <w:divsChild>
            <w:div w:id="17501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12988">
      <w:bodyDiv w:val="1"/>
      <w:marLeft w:val="0"/>
      <w:marRight w:val="0"/>
      <w:marTop w:val="0"/>
      <w:marBottom w:val="0"/>
      <w:divBdr>
        <w:top w:val="none" w:sz="0" w:space="0" w:color="auto"/>
        <w:left w:val="none" w:sz="0" w:space="0" w:color="auto"/>
        <w:bottom w:val="none" w:sz="0" w:space="0" w:color="auto"/>
        <w:right w:val="none" w:sz="0" w:space="0" w:color="auto"/>
      </w:divBdr>
    </w:div>
    <w:div w:id="1380740071">
      <w:bodyDiv w:val="1"/>
      <w:marLeft w:val="0"/>
      <w:marRight w:val="0"/>
      <w:marTop w:val="0"/>
      <w:marBottom w:val="0"/>
      <w:divBdr>
        <w:top w:val="none" w:sz="0" w:space="0" w:color="auto"/>
        <w:left w:val="none" w:sz="0" w:space="0" w:color="auto"/>
        <w:bottom w:val="none" w:sz="0" w:space="0" w:color="auto"/>
        <w:right w:val="none" w:sz="0" w:space="0" w:color="auto"/>
      </w:divBdr>
    </w:div>
    <w:div w:id="1392728237">
      <w:bodyDiv w:val="1"/>
      <w:marLeft w:val="0"/>
      <w:marRight w:val="0"/>
      <w:marTop w:val="0"/>
      <w:marBottom w:val="0"/>
      <w:divBdr>
        <w:top w:val="none" w:sz="0" w:space="0" w:color="auto"/>
        <w:left w:val="none" w:sz="0" w:space="0" w:color="auto"/>
        <w:bottom w:val="none" w:sz="0" w:space="0" w:color="auto"/>
        <w:right w:val="none" w:sz="0" w:space="0" w:color="auto"/>
      </w:divBdr>
    </w:div>
    <w:div w:id="1405225992">
      <w:bodyDiv w:val="1"/>
      <w:marLeft w:val="0"/>
      <w:marRight w:val="0"/>
      <w:marTop w:val="0"/>
      <w:marBottom w:val="0"/>
      <w:divBdr>
        <w:top w:val="none" w:sz="0" w:space="0" w:color="auto"/>
        <w:left w:val="none" w:sz="0" w:space="0" w:color="auto"/>
        <w:bottom w:val="none" w:sz="0" w:space="0" w:color="auto"/>
        <w:right w:val="none" w:sz="0" w:space="0" w:color="auto"/>
      </w:divBdr>
    </w:div>
    <w:div w:id="1410808941">
      <w:bodyDiv w:val="1"/>
      <w:marLeft w:val="0"/>
      <w:marRight w:val="0"/>
      <w:marTop w:val="0"/>
      <w:marBottom w:val="0"/>
      <w:divBdr>
        <w:top w:val="none" w:sz="0" w:space="0" w:color="auto"/>
        <w:left w:val="none" w:sz="0" w:space="0" w:color="auto"/>
        <w:bottom w:val="none" w:sz="0" w:space="0" w:color="auto"/>
        <w:right w:val="none" w:sz="0" w:space="0" w:color="auto"/>
      </w:divBdr>
    </w:div>
    <w:div w:id="1413889398">
      <w:bodyDiv w:val="1"/>
      <w:marLeft w:val="0"/>
      <w:marRight w:val="0"/>
      <w:marTop w:val="0"/>
      <w:marBottom w:val="0"/>
      <w:divBdr>
        <w:top w:val="none" w:sz="0" w:space="0" w:color="auto"/>
        <w:left w:val="none" w:sz="0" w:space="0" w:color="auto"/>
        <w:bottom w:val="none" w:sz="0" w:space="0" w:color="auto"/>
        <w:right w:val="none" w:sz="0" w:space="0" w:color="auto"/>
      </w:divBdr>
    </w:div>
    <w:div w:id="1416168169">
      <w:bodyDiv w:val="1"/>
      <w:marLeft w:val="0"/>
      <w:marRight w:val="0"/>
      <w:marTop w:val="0"/>
      <w:marBottom w:val="0"/>
      <w:divBdr>
        <w:top w:val="none" w:sz="0" w:space="0" w:color="auto"/>
        <w:left w:val="none" w:sz="0" w:space="0" w:color="auto"/>
        <w:bottom w:val="none" w:sz="0" w:space="0" w:color="auto"/>
        <w:right w:val="none" w:sz="0" w:space="0" w:color="auto"/>
      </w:divBdr>
    </w:div>
    <w:div w:id="1434007468">
      <w:bodyDiv w:val="1"/>
      <w:marLeft w:val="0"/>
      <w:marRight w:val="0"/>
      <w:marTop w:val="0"/>
      <w:marBottom w:val="0"/>
      <w:divBdr>
        <w:top w:val="none" w:sz="0" w:space="0" w:color="auto"/>
        <w:left w:val="none" w:sz="0" w:space="0" w:color="auto"/>
        <w:bottom w:val="none" w:sz="0" w:space="0" w:color="auto"/>
        <w:right w:val="none" w:sz="0" w:space="0" w:color="auto"/>
      </w:divBdr>
    </w:div>
    <w:div w:id="1435514695">
      <w:bodyDiv w:val="1"/>
      <w:marLeft w:val="0"/>
      <w:marRight w:val="0"/>
      <w:marTop w:val="0"/>
      <w:marBottom w:val="0"/>
      <w:divBdr>
        <w:top w:val="none" w:sz="0" w:space="0" w:color="auto"/>
        <w:left w:val="none" w:sz="0" w:space="0" w:color="auto"/>
        <w:bottom w:val="none" w:sz="0" w:space="0" w:color="auto"/>
        <w:right w:val="none" w:sz="0" w:space="0" w:color="auto"/>
      </w:divBdr>
    </w:div>
    <w:div w:id="1448083764">
      <w:bodyDiv w:val="1"/>
      <w:marLeft w:val="0"/>
      <w:marRight w:val="0"/>
      <w:marTop w:val="0"/>
      <w:marBottom w:val="0"/>
      <w:divBdr>
        <w:top w:val="none" w:sz="0" w:space="0" w:color="auto"/>
        <w:left w:val="none" w:sz="0" w:space="0" w:color="auto"/>
        <w:bottom w:val="none" w:sz="0" w:space="0" w:color="auto"/>
        <w:right w:val="none" w:sz="0" w:space="0" w:color="auto"/>
      </w:divBdr>
    </w:div>
    <w:div w:id="1456175642">
      <w:bodyDiv w:val="1"/>
      <w:marLeft w:val="0"/>
      <w:marRight w:val="0"/>
      <w:marTop w:val="0"/>
      <w:marBottom w:val="0"/>
      <w:divBdr>
        <w:top w:val="none" w:sz="0" w:space="0" w:color="auto"/>
        <w:left w:val="none" w:sz="0" w:space="0" w:color="auto"/>
        <w:bottom w:val="none" w:sz="0" w:space="0" w:color="auto"/>
        <w:right w:val="none" w:sz="0" w:space="0" w:color="auto"/>
      </w:divBdr>
    </w:div>
    <w:div w:id="1456557098">
      <w:bodyDiv w:val="1"/>
      <w:marLeft w:val="0"/>
      <w:marRight w:val="0"/>
      <w:marTop w:val="0"/>
      <w:marBottom w:val="0"/>
      <w:divBdr>
        <w:top w:val="none" w:sz="0" w:space="0" w:color="auto"/>
        <w:left w:val="none" w:sz="0" w:space="0" w:color="auto"/>
        <w:bottom w:val="none" w:sz="0" w:space="0" w:color="auto"/>
        <w:right w:val="none" w:sz="0" w:space="0" w:color="auto"/>
      </w:divBdr>
    </w:div>
    <w:div w:id="1458715935">
      <w:bodyDiv w:val="1"/>
      <w:marLeft w:val="0"/>
      <w:marRight w:val="0"/>
      <w:marTop w:val="0"/>
      <w:marBottom w:val="0"/>
      <w:divBdr>
        <w:top w:val="none" w:sz="0" w:space="0" w:color="auto"/>
        <w:left w:val="none" w:sz="0" w:space="0" w:color="auto"/>
        <w:bottom w:val="none" w:sz="0" w:space="0" w:color="auto"/>
        <w:right w:val="none" w:sz="0" w:space="0" w:color="auto"/>
      </w:divBdr>
    </w:div>
    <w:div w:id="1463964201">
      <w:bodyDiv w:val="1"/>
      <w:marLeft w:val="0"/>
      <w:marRight w:val="0"/>
      <w:marTop w:val="0"/>
      <w:marBottom w:val="0"/>
      <w:divBdr>
        <w:top w:val="none" w:sz="0" w:space="0" w:color="auto"/>
        <w:left w:val="none" w:sz="0" w:space="0" w:color="auto"/>
        <w:bottom w:val="none" w:sz="0" w:space="0" w:color="auto"/>
        <w:right w:val="none" w:sz="0" w:space="0" w:color="auto"/>
      </w:divBdr>
    </w:div>
    <w:div w:id="1467746998">
      <w:bodyDiv w:val="1"/>
      <w:marLeft w:val="0"/>
      <w:marRight w:val="0"/>
      <w:marTop w:val="0"/>
      <w:marBottom w:val="0"/>
      <w:divBdr>
        <w:top w:val="none" w:sz="0" w:space="0" w:color="auto"/>
        <w:left w:val="none" w:sz="0" w:space="0" w:color="auto"/>
        <w:bottom w:val="none" w:sz="0" w:space="0" w:color="auto"/>
        <w:right w:val="none" w:sz="0" w:space="0" w:color="auto"/>
      </w:divBdr>
    </w:div>
    <w:div w:id="1469545824">
      <w:bodyDiv w:val="1"/>
      <w:marLeft w:val="0"/>
      <w:marRight w:val="0"/>
      <w:marTop w:val="0"/>
      <w:marBottom w:val="0"/>
      <w:divBdr>
        <w:top w:val="none" w:sz="0" w:space="0" w:color="auto"/>
        <w:left w:val="none" w:sz="0" w:space="0" w:color="auto"/>
        <w:bottom w:val="none" w:sz="0" w:space="0" w:color="auto"/>
        <w:right w:val="none" w:sz="0" w:space="0" w:color="auto"/>
      </w:divBdr>
    </w:div>
    <w:div w:id="1490248106">
      <w:bodyDiv w:val="1"/>
      <w:marLeft w:val="0"/>
      <w:marRight w:val="0"/>
      <w:marTop w:val="0"/>
      <w:marBottom w:val="0"/>
      <w:divBdr>
        <w:top w:val="none" w:sz="0" w:space="0" w:color="auto"/>
        <w:left w:val="none" w:sz="0" w:space="0" w:color="auto"/>
        <w:bottom w:val="none" w:sz="0" w:space="0" w:color="auto"/>
        <w:right w:val="none" w:sz="0" w:space="0" w:color="auto"/>
      </w:divBdr>
    </w:div>
    <w:div w:id="1506893583">
      <w:bodyDiv w:val="1"/>
      <w:marLeft w:val="0"/>
      <w:marRight w:val="0"/>
      <w:marTop w:val="0"/>
      <w:marBottom w:val="0"/>
      <w:divBdr>
        <w:top w:val="none" w:sz="0" w:space="0" w:color="auto"/>
        <w:left w:val="none" w:sz="0" w:space="0" w:color="auto"/>
        <w:bottom w:val="none" w:sz="0" w:space="0" w:color="auto"/>
        <w:right w:val="none" w:sz="0" w:space="0" w:color="auto"/>
      </w:divBdr>
    </w:div>
    <w:div w:id="1514606083">
      <w:bodyDiv w:val="1"/>
      <w:marLeft w:val="0"/>
      <w:marRight w:val="0"/>
      <w:marTop w:val="0"/>
      <w:marBottom w:val="0"/>
      <w:divBdr>
        <w:top w:val="none" w:sz="0" w:space="0" w:color="auto"/>
        <w:left w:val="none" w:sz="0" w:space="0" w:color="auto"/>
        <w:bottom w:val="none" w:sz="0" w:space="0" w:color="auto"/>
        <w:right w:val="none" w:sz="0" w:space="0" w:color="auto"/>
      </w:divBdr>
    </w:div>
    <w:div w:id="1515806581">
      <w:bodyDiv w:val="1"/>
      <w:marLeft w:val="0"/>
      <w:marRight w:val="0"/>
      <w:marTop w:val="0"/>
      <w:marBottom w:val="0"/>
      <w:divBdr>
        <w:top w:val="none" w:sz="0" w:space="0" w:color="auto"/>
        <w:left w:val="none" w:sz="0" w:space="0" w:color="auto"/>
        <w:bottom w:val="none" w:sz="0" w:space="0" w:color="auto"/>
        <w:right w:val="none" w:sz="0" w:space="0" w:color="auto"/>
      </w:divBdr>
    </w:div>
    <w:div w:id="1531256834">
      <w:bodyDiv w:val="1"/>
      <w:marLeft w:val="0"/>
      <w:marRight w:val="0"/>
      <w:marTop w:val="0"/>
      <w:marBottom w:val="0"/>
      <w:divBdr>
        <w:top w:val="none" w:sz="0" w:space="0" w:color="auto"/>
        <w:left w:val="none" w:sz="0" w:space="0" w:color="auto"/>
        <w:bottom w:val="none" w:sz="0" w:space="0" w:color="auto"/>
        <w:right w:val="none" w:sz="0" w:space="0" w:color="auto"/>
      </w:divBdr>
    </w:div>
    <w:div w:id="1538934632">
      <w:bodyDiv w:val="1"/>
      <w:marLeft w:val="0"/>
      <w:marRight w:val="0"/>
      <w:marTop w:val="0"/>
      <w:marBottom w:val="0"/>
      <w:divBdr>
        <w:top w:val="none" w:sz="0" w:space="0" w:color="auto"/>
        <w:left w:val="none" w:sz="0" w:space="0" w:color="auto"/>
        <w:bottom w:val="none" w:sz="0" w:space="0" w:color="auto"/>
        <w:right w:val="none" w:sz="0" w:space="0" w:color="auto"/>
      </w:divBdr>
    </w:div>
    <w:div w:id="1545485497">
      <w:bodyDiv w:val="1"/>
      <w:marLeft w:val="0"/>
      <w:marRight w:val="0"/>
      <w:marTop w:val="0"/>
      <w:marBottom w:val="0"/>
      <w:divBdr>
        <w:top w:val="none" w:sz="0" w:space="0" w:color="auto"/>
        <w:left w:val="none" w:sz="0" w:space="0" w:color="auto"/>
        <w:bottom w:val="none" w:sz="0" w:space="0" w:color="auto"/>
        <w:right w:val="none" w:sz="0" w:space="0" w:color="auto"/>
      </w:divBdr>
    </w:div>
    <w:div w:id="1546873182">
      <w:bodyDiv w:val="1"/>
      <w:marLeft w:val="0"/>
      <w:marRight w:val="0"/>
      <w:marTop w:val="0"/>
      <w:marBottom w:val="0"/>
      <w:divBdr>
        <w:top w:val="none" w:sz="0" w:space="0" w:color="auto"/>
        <w:left w:val="none" w:sz="0" w:space="0" w:color="auto"/>
        <w:bottom w:val="none" w:sz="0" w:space="0" w:color="auto"/>
        <w:right w:val="none" w:sz="0" w:space="0" w:color="auto"/>
      </w:divBdr>
    </w:div>
    <w:div w:id="1563560456">
      <w:bodyDiv w:val="1"/>
      <w:marLeft w:val="0"/>
      <w:marRight w:val="0"/>
      <w:marTop w:val="0"/>
      <w:marBottom w:val="0"/>
      <w:divBdr>
        <w:top w:val="none" w:sz="0" w:space="0" w:color="auto"/>
        <w:left w:val="none" w:sz="0" w:space="0" w:color="auto"/>
        <w:bottom w:val="none" w:sz="0" w:space="0" w:color="auto"/>
        <w:right w:val="none" w:sz="0" w:space="0" w:color="auto"/>
      </w:divBdr>
    </w:div>
    <w:div w:id="1563980301">
      <w:bodyDiv w:val="1"/>
      <w:marLeft w:val="0"/>
      <w:marRight w:val="0"/>
      <w:marTop w:val="0"/>
      <w:marBottom w:val="0"/>
      <w:divBdr>
        <w:top w:val="none" w:sz="0" w:space="0" w:color="auto"/>
        <w:left w:val="none" w:sz="0" w:space="0" w:color="auto"/>
        <w:bottom w:val="none" w:sz="0" w:space="0" w:color="auto"/>
        <w:right w:val="none" w:sz="0" w:space="0" w:color="auto"/>
      </w:divBdr>
    </w:div>
    <w:div w:id="1569995531">
      <w:bodyDiv w:val="1"/>
      <w:marLeft w:val="0"/>
      <w:marRight w:val="0"/>
      <w:marTop w:val="0"/>
      <w:marBottom w:val="0"/>
      <w:divBdr>
        <w:top w:val="none" w:sz="0" w:space="0" w:color="auto"/>
        <w:left w:val="none" w:sz="0" w:space="0" w:color="auto"/>
        <w:bottom w:val="none" w:sz="0" w:space="0" w:color="auto"/>
        <w:right w:val="none" w:sz="0" w:space="0" w:color="auto"/>
      </w:divBdr>
    </w:div>
    <w:div w:id="1572816329">
      <w:bodyDiv w:val="1"/>
      <w:marLeft w:val="0"/>
      <w:marRight w:val="0"/>
      <w:marTop w:val="0"/>
      <w:marBottom w:val="0"/>
      <w:divBdr>
        <w:top w:val="none" w:sz="0" w:space="0" w:color="auto"/>
        <w:left w:val="none" w:sz="0" w:space="0" w:color="auto"/>
        <w:bottom w:val="none" w:sz="0" w:space="0" w:color="auto"/>
        <w:right w:val="none" w:sz="0" w:space="0" w:color="auto"/>
      </w:divBdr>
    </w:div>
    <w:div w:id="1574272286">
      <w:bodyDiv w:val="1"/>
      <w:marLeft w:val="0"/>
      <w:marRight w:val="0"/>
      <w:marTop w:val="0"/>
      <w:marBottom w:val="0"/>
      <w:divBdr>
        <w:top w:val="none" w:sz="0" w:space="0" w:color="auto"/>
        <w:left w:val="none" w:sz="0" w:space="0" w:color="auto"/>
        <w:bottom w:val="none" w:sz="0" w:space="0" w:color="auto"/>
        <w:right w:val="none" w:sz="0" w:space="0" w:color="auto"/>
      </w:divBdr>
    </w:div>
    <w:div w:id="1575168064">
      <w:bodyDiv w:val="1"/>
      <w:marLeft w:val="0"/>
      <w:marRight w:val="0"/>
      <w:marTop w:val="0"/>
      <w:marBottom w:val="0"/>
      <w:divBdr>
        <w:top w:val="none" w:sz="0" w:space="0" w:color="auto"/>
        <w:left w:val="none" w:sz="0" w:space="0" w:color="auto"/>
        <w:bottom w:val="none" w:sz="0" w:space="0" w:color="auto"/>
        <w:right w:val="none" w:sz="0" w:space="0" w:color="auto"/>
      </w:divBdr>
    </w:div>
    <w:div w:id="1578396016">
      <w:bodyDiv w:val="1"/>
      <w:marLeft w:val="0"/>
      <w:marRight w:val="0"/>
      <w:marTop w:val="0"/>
      <w:marBottom w:val="0"/>
      <w:divBdr>
        <w:top w:val="none" w:sz="0" w:space="0" w:color="auto"/>
        <w:left w:val="none" w:sz="0" w:space="0" w:color="auto"/>
        <w:bottom w:val="none" w:sz="0" w:space="0" w:color="auto"/>
        <w:right w:val="none" w:sz="0" w:space="0" w:color="auto"/>
      </w:divBdr>
    </w:div>
    <w:div w:id="1584333163">
      <w:bodyDiv w:val="1"/>
      <w:marLeft w:val="0"/>
      <w:marRight w:val="0"/>
      <w:marTop w:val="0"/>
      <w:marBottom w:val="0"/>
      <w:divBdr>
        <w:top w:val="none" w:sz="0" w:space="0" w:color="auto"/>
        <w:left w:val="none" w:sz="0" w:space="0" w:color="auto"/>
        <w:bottom w:val="none" w:sz="0" w:space="0" w:color="auto"/>
        <w:right w:val="none" w:sz="0" w:space="0" w:color="auto"/>
      </w:divBdr>
    </w:div>
    <w:div w:id="1593926626">
      <w:bodyDiv w:val="1"/>
      <w:marLeft w:val="0"/>
      <w:marRight w:val="0"/>
      <w:marTop w:val="0"/>
      <w:marBottom w:val="0"/>
      <w:divBdr>
        <w:top w:val="none" w:sz="0" w:space="0" w:color="auto"/>
        <w:left w:val="none" w:sz="0" w:space="0" w:color="auto"/>
        <w:bottom w:val="none" w:sz="0" w:space="0" w:color="auto"/>
        <w:right w:val="none" w:sz="0" w:space="0" w:color="auto"/>
      </w:divBdr>
    </w:div>
    <w:div w:id="1597900369">
      <w:bodyDiv w:val="1"/>
      <w:marLeft w:val="0"/>
      <w:marRight w:val="0"/>
      <w:marTop w:val="0"/>
      <w:marBottom w:val="0"/>
      <w:divBdr>
        <w:top w:val="none" w:sz="0" w:space="0" w:color="auto"/>
        <w:left w:val="none" w:sz="0" w:space="0" w:color="auto"/>
        <w:bottom w:val="none" w:sz="0" w:space="0" w:color="auto"/>
        <w:right w:val="none" w:sz="0" w:space="0" w:color="auto"/>
      </w:divBdr>
    </w:div>
    <w:div w:id="1599485972">
      <w:bodyDiv w:val="1"/>
      <w:marLeft w:val="0"/>
      <w:marRight w:val="0"/>
      <w:marTop w:val="0"/>
      <w:marBottom w:val="0"/>
      <w:divBdr>
        <w:top w:val="none" w:sz="0" w:space="0" w:color="auto"/>
        <w:left w:val="none" w:sz="0" w:space="0" w:color="auto"/>
        <w:bottom w:val="none" w:sz="0" w:space="0" w:color="auto"/>
        <w:right w:val="none" w:sz="0" w:space="0" w:color="auto"/>
      </w:divBdr>
    </w:div>
    <w:div w:id="1608273082">
      <w:bodyDiv w:val="1"/>
      <w:marLeft w:val="0"/>
      <w:marRight w:val="0"/>
      <w:marTop w:val="0"/>
      <w:marBottom w:val="0"/>
      <w:divBdr>
        <w:top w:val="none" w:sz="0" w:space="0" w:color="auto"/>
        <w:left w:val="none" w:sz="0" w:space="0" w:color="auto"/>
        <w:bottom w:val="none" w:sz="0" w:space="0" w:color="auto"/>
        <w:right w:val="none" w:sz="0" w:space="0" w:color="auto"/>
      </w:divBdr>
    </w:div>
    <w:div w:id="1610769614">
      <w:bodyDiv w:val="1"/>
      <w:marLeft w:val="0"/>
      <w:marRight w:val="0"/>
      <w:marTop w:val="0"/>
      <w:marBottom w:val="0"/>
      <w:divBdr>
        <w:top w:val="none" w:sz="0" w:space="0" w:color="auto"/>
        <w:left w:val="none" w:sz="0" w:space="0" w:color="auto"/>
        <w:bottom w:val="none" w:sz="0" w:space="0" w:color="auto"/>
        <w:right w:val="none" w:sz="0" w:space="0" w:color="auto"/>
      </w:divBdr>
    </w:div>
    <w:div w:id="1619527557">
      <w:bodyDiv w:val="1"/>
      <w:marLeft w:val="0"/>
      <w:marRight w:val="0"/>
      <w:marTop w:val="0"/>
      <w:marBottom w:val="0"/>
      <w:divBdr>
        <w:top w:val="none" w:sz="0" w:space="0" w:color="auto"/>
        <w:left w:val="none" w:sz="0" w:space="0" w:color="auto"/>
        <w:bottom w:val="none" w:sz="0" w:space="0" w:color="auto"/>
        <w:right w:val="none" w:sz="0" w:space="0" w:color="auto"/>
      </w:divBdr>
    </w:div>
    <w:div w:id="1630163734">
      <w:bodyDiv w:val="1"/>
      <w:marLeft w:val="0"/>
      <w:marRight w:val="0"/>
      <w:marTop w:val="0"/>
      <w:marBottom w:val="0"/>
      <w:divBdr>
        <w:top w:val="none" w:sz="0" w:space="0" w:color="auto"/>
        <w:left w:val="none" w:sz="0" w:space="0" w:color="auto"/>
        <w:bottom w:val="none" w:sz="0" w:space="0" w:color="auto"/>
        <w:right w:val="none" w:sz="0" w:space="0" w:color="auto"/>
      </w:divBdr>
    </w:div>
    <w:div w:id="1634015816">
      <w:bodyDiv w:val="1"/>
      <w:marLeft w:val="0"/>
      <w:marRight w:val="0"/>
      <w:marTop w:val="0"/>
      <w:marBottom w:val="0"/>
      <w:divBdr>
        <w:top w:val="none" w:sz="0" w:space="0" w:color="auto"/>
        <w:left w:val="none" w:sz="0" w:space="0" w:color="auto"/>
        <w:bottom w:val="none" w:sz="0" w:space="0" w:color="auto"/>
        <w:right w:val="none" w:sz="0" w:space="0" w:color="auto"/>
      </w:divBdr>
    </w:div>
    <w:div w:id="1638485718">
      <w:bodyDiv w:val="1"/>
      <w:marLeft w:val="0"/>
      <w:marRight w:val="0"/>
      <w:marTop w:val="0"/>
      <w:marBottom w:val="0"/>
      <w:divBdr>
        <w:top w:val="none" w:sz="0" w:space="0" w:color="auto"/>
        <w:left w:val="none" w:sz="0" w:space="0" w:color="auto"/>
        <w:bottom w:val="none" w:sz="0" w:space="0" w:color="auto"/>
        <w:right w:val="none" w:sz="0" w:space="0" w:color="auto"/>
      </w:divBdr>
    </w:div>
    <w:div w:id="1642224337">
      <w:bodyDiv w:val="1"/>
      <w:marLeft w:val="0"/>
      <w:marRight w:val="0"/>
      <w:marTop w:val="0"/>
      <w:marBottom w:val="0"/>
      <w:divBdr>
        <w:top w:val="none" w:sz="0" w:space="0" w:color="auto"/>
        <w:left w:val="none" w:sz="0" w:space="0" w:color="auto"/>
        <w:bottom w:val="none" w:sz="0" w:space="0" w:color="auto"/>
        <w:right w:val="none" w:sz="0" w:space="0" w:color="auto"/>
      </w:divBdr>
    </w:div>
    <w:div w:id="1644118457">
      <w:bodyDiv w:val="1"/>
      <w:marLeft w:val="0"/>
      <w:marRight w:val="0"/>
      <w:marTop w:val="0"/>
      <w:marBottom w:val="0"/>
      <w:divBdr>
        <w:top w:val="none" w:sz="0" w:space="0" w:color="auto"/>
        <w:left w:val="none" w:sz="0" w:space="0" w:color="auto"/>
        <w:bottom w:val="none" w:sz="0" w:space="0" w:color="auto"/>
        <w:right w:val="none" w:sz="0" w:space="0" w:color="auto"/>
      </w:divBdr>
    </w:div>
    <w:div w:id="1647785289">
      <w:bodyDiv w:val="1"/>
      <w:marLeft w:val="0"/>
      <w:marRight w:val="0"/>
      <w:marTop w:val="0"/>
      <w:marBottom w:val="0"/>
      <w:divBdr>
        <w:top w:val="none" w:sz="0" w:space="0" w:color="auto"/>
        <w:left w:val="none" w:sz="0" w:space="0" w:color="auto"/>
        <w:bottom w:val="none" w:sz="0" w:space="0" w:color="auto"/>
        <w:right w:val="none" w:sz="0" w:space="0" w:color="auto"/>
      </w:divBdr>
    </w:div>
    <w:div w:id="1652252737">
      <w:bodyDiv w:val="1"/>
      <w:marLeft w:val="0"/>
      <w:marRight w:val="0"/>
      <w:marTop w:val="0"/>
      <w:marBottom w:val="0"/>
      <w:divBdr>
        <w:top w:val="none" w:sz="0" w:space="0" w:color="auto"/>
        <w:left w:val="none" w:sz="0" w:space="0" w:color="auto"/>
        <w:bottom w:val="none" w:sz="0" w:space="0" w:color="auto"/>
        <w:right w:val="none" w:sz="0" w:space="0" w:color="auto"/>
      </w:divBdr>
    </w:div>
    <w:div w:id="1657296766">
      <w:bodyDiv w:val="1"/>
      <w:marLeft w:val="0"/>
      <w:marRight w:val="0"/>
      <w:marTop w:val="0"/>
      <w:marBottom w:val="0"/>
      <w:divBdr>
        <w:top w:val="none" w:sz="0" w:space="0" w:color="auto"/>
        <w:left w:val="none" w:sz="0" w:space="0" w:color="auto"/>
        <w:bottom w:val="none" w:sz="0" w:space="0" w:color="auto"/>
        <w:right w:val="none" w:sz="0" w:space="0" w:color="auto"/>
      </w:divBdr>
    </w:div>
    <w:div w:id="1672295115">
      <w:bodyDiv w:val="1"/>
      <w:marLeft w:val="0"/>
      <w:marRight w:val="0"/>
      <w:marTop w:val="0"/>
      <w:marBottom w:val="0"/>
      <w:divBdr>
        <w:top w:val="none" w:sz="0" w:space="0" w:color="auto"/>
        <w:left w:val="none" w:sz="0" w:space="0" w:color="auto"/>
        <w:bottom w:val="none" w:sz="0" w:space="0" w:color="auto"/>
        <w:right w:val="none" w:sz="0" w:space="0" w:color="auto"/>
      </w:divBdr>
    </w:div>
    <w:div w:id="1682393570">
      <w:bodyDiv w:val="1"/>
      <w:marLeft w:val="0"/>
      <w:marRight w:val="0"/>
      <w:marTop w:val="0"/>
      <w:marBottom w:val="0"/>
      <w:divBdr>
        <w:top w:val="none" w:sz="0" w:space="0" w:color="auto"/>
        <w:left w:val="none" w:sz="0" w:space="0" w:color="auto"/>
        <w:bottom w:val="none" w:sz="0" w:space="0" w:color="auto"/>
        <w:right w:val="none" w:sz="0" w:space="0" w:color="auto"/>
      </w:divBdr>
    </w:div>
    <w:div w:id="1687563319">
      <w:bodyDiv w:val="1"/>
      <w:marLeft w:val="0"/>
      <w:marRight w:val="0"/>
      <w:marTop w:val="0"/>
      <w:marBottom w:val="0"/>
      <w:divBdr>
        <w:top w:val="none" w:sz="0" w:space="0" w:color="auto"/>
        <w:left w:val="none" w:sz="0" w:space="0" w:color="auto"/>
        <w:bottom w:val="none" w:sz="0" w:space="0" w:color="auto"/>
        <w:right w:val="none" w:sz="0" w:space="0" w:color="auto"/>
      </w:divBdr>
    </w:div>
    <w:div w:id="1692101503">
      <w:bodyDiv w:val="1"/>
      <w:marLeft w:val="0"/>
      <w:marRight w:val="0"/>
      <w:marTop w:val="0"/>
      <w:marBottom w:val="0"/>
      <w:divBdr>
        <w:top w:val="none" w:sz="0" w:space="0" w:color="auto"/>
        <w:left w:val="none" w:sz="0" w:space="0" w:color="auto"/>
        <w:bottom w:val="none" w:sz="0" w:space="0" w:color="auto"/>
        <w:right w:val="none" w:sz="0" w:space="0" w:color="auto"/>
      </w:divBdr>
    </w:div>
    <w:div w:id="1695493935">
      <w:bodyDiv w:val="1"/>
      <w:marLeft w:val="0"/>
      <w:marRight w:val="0"/>
      <w:marTop w:val="0"/>
      <w:marBottom w:val="0"/>
      <w:divBdr>
        <w:top w:val="none" w:sz="0" w:space="0" w:color="auto"/>
        <w:left w:val="none" w:sz="0" w:space="0" w:color="auto"/>
        <w:bottom w:val="none" w:sz="0" w:space="0" w:color="auto"/>
        <w:right w:val="none" w:sz="0" w:space="0" w:color="auto"/>
      </w:divBdr>
    </w:div>
    <w:div w:id="1698583703">
      <w:bodyDiv w:val="1"/>
      <w:marLeft w:val="0"/>
      <w:marRight w:val="0"/>
      <w:marTop w:val="0"/>
      <w:marBottom w:val="0"/>
      <w:divBdr>
        <w:top w:val="none" w:sz="0" w:space="0" w:color="auto"/>
        <w:left w:val="none" w:sz="0" w:space="0" w:color="auto"/>
        <w:bottom w:val="none" w:sz="0" w:space="0" w:color="auto"/>
        <w:right w:val="none" w:sz="0" w:space="0" w:color="auto"/>
      </w:divBdr>
    </w:div>
    <w:div w:id="1701971592">
      <w:bodyDiv w:val="1"/>
      <w:marLeft w:val="0"/>
      <w:marRight w:val="0"/>
      <w:marTop w:val="0"/>
      <w:marBottom w:val="0"/>
      <w:divBdr>
        <w:top w:val="none" w:sz="0" w:space="0" w:color="auto"/>
        <w:left w:val="none" w:sz="0" w:space="0" w:color="auto"/>
        <w:bottom w:val="none" w:sz="0" w:space="0" w:color="auto"/>
        <w:right w:val="none" w:sz="0" w:space="0" w:color="auto"/>
      </w:divBdr>
    </w:div>
    <w:div w:id="1703436106">
      <w:bodyDiv w:val="1"/>
      <w:marLeft w:val="0"/>
      <w:marRight w:val="0"/>
      <w:marTop w:val="0"/>
      <w:marBottom w:val="0"/>
      <w:divBdr>
        <w:top w:val="none" w:sz="0" w:space="0" w:color="auto"/>
        <w:left w:val="none" w:sz="0" w:space="0" w:color="auto"/>
        <w:bottom w:val="none" w:sz="0" w:space="0" w:color="auto"/>
        <w:right w:val="none" w:sz="0" w:space="0" w:color="auto"/>
      </w:divBdr>
    </w:div>
    <w:div w:id="1710063302">
      <w:bodyDiv w:val="1"/>
      <w:marLeft w:val="0"/>
      <w:marRight w:val="0"/>
      <w:marTop w:val="0"/>
      <w:marBottom w:val="0"/>
      <w:divBdr>
        <w:top w:val="none" w:sz="0" w:space="0" w:color="auto"/>
        <w:left w:val="none" w:sz="0" w:space="0" w:color="auto"/>
        <w:bottom w:val="none" w:sz="0" w:space="0" w:color="auto"/>
        <w:right w:val="none" w:sz="0" w:space="0" w:color="auto"/>
      </w:divBdr>
    </w:div>
    <w:div w:id="1710107545">
      <w:bodyDiv w:val="1"/>
      <w:marLeft w:val="0"/>
      <w:marRight w:val="0"/>
      <w:marTop w:val="0"/>
      <w:marBottom w:val="0"/>
      <w:divBdr>
        <w:top w:val="none" w:sz="0" w:space="0" w:color="auto"/>
        <w:left w:val="none" w:sz="0" w:space="0" w:color="auto"/>
        <w:bottom w:val="none" w:sz="0" w:space="0" w:color="auto"/>
        <w:right w:val="none" w:sz="0" w:space="0" w:color="auto"/>
      </w:divBdr>
    </w:div>
    <w:div w:id="1711028852">
      <w:bodyDiv w:val="1"/>
      <w:marLeft w:val="0"/>
      <w:marRight w:val="0"/>
      <w:marTop w:val="0"/>
      <w:marBottom w:val="0"/>
      <w:divBdr>
        <w:top w:val="none" w:sz="0" w:space="0" w:color="auto"/>
        <w:left w:val="none" w:sz="0" w:space="0" w:color="auto"/>
        <w:bottom w:val="none" w:sz="0" w:space="0" w:color="auto"/>
        <w:right w:val="none" w:sz="0" w:space="0" w:color="auto"/>
      </w:divBdr>
    </w:div>
    <w:div w:id="1730304479">
      <w:bodyDiv w:val="1"/>
      <w:marLeft w:val="0"/>
      <w:marRight w:val="0"/>
      <w:marTop w:val="0"/>
      <w:marBottom w:val="0"/>
      <w:divBdr>
        <w:top w:val="none" w:sz="0" w:space="0" w:color="auto"/>
        <w:left w:val="none" w:sz="0" w:space="0" w:color="auto"/>
        <w:bottom w:val="none" w:sz="0" w:space="0" w:color="auto"/>
        <w:right w:val="none" w:sz="0" w:space="0" w:color="auto"/>
      </w:divBdr>
    </w:div>
    <w:div w:id="1741711278">
      <w:bodyDiv w:val="1"/>
      <w:marLeft w:val="0"/>
      <w:marRight w:val="0"/>
      <w:marTop w:val="0"/>
      <w:marBottom w:val="0"/>
      <w:divBdr>
        <w:top w:val="none" w:sz="0" w:space="0" w:color="auto"/>
        <w:left w:val="none" w:sz="0" w:space="0" w:color="auto"/>
        <w:bottom w:val="none" w:sz="0" w:space="0" w:color="auto"/>
        <w:right w:val="none" w:sz="0" w:space="0" w:color="auto"/>
      </w:divBdr>
    </w:div>
    <w:div w:id="1743142634">
      <w:bodyDiv w:val="1"/>
      <w:marLeft w:val="0"/>
      <w:marRight w:val="0"/>
      <w:marTop w:val="0"/>
      <w:marBottom w:val="0"/>
      <w:divBdr>
        <w:top w:val="none" w:sz="0" w:space="0" w:color="auto"/>
        <w:left w:val="none" w:sz="0" w:space="0" w:color="auto"/>
        <w:bottom w:val="none" w:sz="0" w:space="0" w:color="auto"/>
        <w:right w:val="none" w:sz="0" w:space="0" w:color="auto"/>
      </w:divBdr>
    </w:div>
    <w:div w:id="1748962236">
      <w:bodyDiv w:val="1"/>
      <w:marLeft w:val="0"/>
      <w:marRight w:val="0"/>
      <w:marTop w:val="0"/>
      <w:marBottom w:val="0"/>
      <w:divBdr>
        <w:top w:val="none" w:sz="0" w:space="0" w:color="auto"/>
        <w:left w:val="none" w:sz="0" w:space="0" w:color="auto"/>
        <w:bottom w:val="none" w:sz="0" w:space="0" w:color="auto"/>
        <w:right w:val="none" w:sz="0" w:space="0" w:color="auto"/>
      </w:divBdr>
    </w:div>
    <w:div w:id="1749111705">
      <w:bodyDiv w:val="1"/>
      <w:marLeft w:val="0"/>
      <w:marRight w:val="0"/>
      <w:marTop w:val="0"/>
      <w:marBottom w:val="0"/>
      <w:divBdr>
        <w:top w:val="none" w:sz="0" w:space="0" w:color="auto"/>
        <w:left w:val="none" w:sz="0" w:space="0" w:color="auto"/>
        <w:bottom w:val="none" w:sz="0" w:space="0" w:color="auto"/>
        <w:right w:val="none" w:sz="0" w:space="0" w:color="auto"/>
      </w:divBdr>
    </w:div>
    <w:div w:id="1754475521">
      <w:bodyDiv w:val="1"/>
      <w:marLeft w:val="0"/>
      <w:marRight w:val="0"/>
      <w:marTop w:val="0"/>
      <w:marBottom w:val="0"/>
      <w:divBdr>
        <w:top w:val="none" w:sz="0" w:space="0" w:color="auto"/>
        <w:left w:val="none" w:sz="0" w:space="0" w:color="auto"/>
        <w:bottom w:val="none" w:sz="0" w:space="0" w:color="auto"/>
        <w:right w:val="none" w:sz="0" w:space="0" w:color="auto"/>
      </w:divBdr>
    </w:div>
    <w:div w:id="1763337109">
      <w:bodyDiv w:val="1"/>
      <w:marLeft w:val="0"/>
      <w:marRight w:val="0"/>
      <w:marTop w:val="0"/>
      <w:marBottom w:val="0"/>
      <w:divBdr>
        <w:top w:val="none" w:sz="0" w:space="0" w:color="auto"/>
        <w:left w:val="none" w:sz="0" w:space="0" w:color="auto"/>
        <w:bottom w:val="none" w:sz="0" w:space="0" w:color="auto"/>
        <w:right w:val="none" w:sz="0" w:space="0" w:color="auto"/>
      </w:divBdr>
    </w:div>
    <w:div w:id="1772361769">
      <w:bodyDiv w:val="1"/>
      <w:marLeft w:val="0"/>
      <w:marRight w:val="0"/>
      <w:marTop w:val="0"/>
      <w:marBottom w:val="0"/>
      <w:divBdr>
        <w:top w:val="none" w:sz="0" w:space="0" w:color="auto"/>
        <w:left w:val="none" w:sz="0" w:space="0" w:color="auto"/>
        <w:bottom w:val="none" w:sz="0" w:space="0" w:color="auto"/>
        <w:right w:val="none" w:sz="0" w:space="0" w:color="auto"/>
      </w:divBdr>
    </w:div>
    <w:div w:id="1793550188">
      <w:bodyDiv w:val="1"/>
      <w:marLeft w:val="0"/>
      <w:marRight w:val="0"/>
      <w:marTop w:val="0"/>
      <w:marBottom w:val="0"/>
      <w:divBdr>
        <w:top w:val="none" w:sz="0" w:space="0" w:color="auto"/>
        <w:left w:val="none" w:sz="0" w:space="0" w:color="auto"/>
        <w:bottom w:val="none" w:sz="0" w:space="0" w:color="auto"/>
        <w:right w:val="none" w:sz="0" w:space="0" w:color="auto"/>
      </w:divBdr>
    </w:div>
    <w:div w:id="1802379058">
      <w:bodyDiv w:val="1"/>
      <w:marLeft w:val="0"/>
      <w:marRight w:val="0"/>
      <w:marTop w:val="0"/>
      <w:marBottom w:val="0"/>
      <w:divBdr>
        <w:top w:val="none" w:sz="0" w:space="0" w:color="auto"/>
        <w:left w:val="none" w:sz="0" w:space="0" w:color="auto"/>
        <w:bottom w:val="none" w:sz="0" w:space="0" w:color="auto"/>
        <w:right w:val="none" w:sz="0" w:space="0" w:color="auto"/>
      </w:divBdr>
    </w:div>
    <w:div w:id="1804692277">
      <w:bodyDiv w:val="1"/>
      <w:marLeft w:val="0"/>
      <w:marRight w:val="0"/>
      <w:marTop w:val="0"/>
      <w:marBottom w:val="0"/>
      <w:divBdr>
        <w:top w:val="none" w:sz="0" w:space="0" w:color="auto"/>
        <w:left w:val="none" w:sz="0" w:space="0" w:color="auto"/>
        <w:bottom w:val="none" w:sz="0" w:space="0" w:color="auto"/>
        <w:right w:val="none" w:sz="0" w:space="0" w:color="auto"/>
      </w:divBdr>
    </w:div>
    <w:div w:id="1807307840">
      <w:bodyDiv w:val="1"/>
      <w:marLeft w:val="0"/>
      <w:marRight w:val="0"/>
      <w:marTop w:val="0"/>
      <w:marBottom w:val="0"/>
      <w:divBdr>
        <w:top w:val="none" w:sz="0" w:space="0" w:color="auto"/>
        <w:left w:val="none" w:sz="0" w:space="0" w:color="auto"/>
        <w:bottom w:val="none" w:sz="0" w:space="0" w:color="auto"/>
        <w:right w:val="none" w:sz="0" w:space="0" w:color="auto"/>
      </w:divBdr>
    </w:div>
    <w:div w:id="1809780897">
      <w:bodyDiv w:val="1"/>
      <w:marLeft w:val="0"/>
      <w:marRight w:val="0"/>
      <w:marTop w:val="0"/>
      <w:marBottom w:val="0"/>
      <w:divBdr>
        <w:top w:val="none" w:sz="0" w:space="0" w:color="auto"/>
        <w:left w:val="none" w:sz="0" w:space="0" w:color="auto"/>
        <w:bottom w:val="none" w:sz="0" w:space="0" w:color="auto"/>
        <w:right w:val="none" w:sz="0" w:space="0" w:color="auto"/>
      </w:divBdr>
    </w:div>
    <w:div w:id="1811557766">
      <w:bodyDiv w:val="1"/>
      <w:marLeft w:val="0"/>
      <w:marRight w:val="0"/>
      <w:marTop w:val="0"/>
      <w:marBottom w:val="0"/>
      <w:divBdr>
        <w:top w:val="none" w:sz="0" w:space="0" w:color="auto"/>
        <w:left w:val="none" w:sz="0" w:space="0" w:color="auto"/>
        <w:bottom w:val="none" w:sz="0" w:space="0" w:color="auto"/>
        <w:right w:val="none" w:sz="0" w:space="0" w:color="auto"/>
      </w:divBdr>
    </w:div>
    <w:div w:id="1814634292">
      <w:bodyDiv w:val="1"/>
      <w:marLeft w:val="0"/>
      <w:marRight w:val="0"/>
      <w:marTop w:val="0"/>
      <w:marBottom w:val="0"/>
      <w:divBdr>
        <w:top w:val="none" w:sz="0" w:space="0" w:color="auto"/>
        <w:left w:val="none" w:sz="0" w:space="0" w:color="auto"/>
        <w:bottom w:val="none" w:sz="0" w:space="0" w:color="auto"/>
        <w:right w:val="none" w:sz="0" w:space="0" w:color="auto"/>
      </w:divBdr>
    </w:div>
    <w:div w:id="1836799626">
      <w:bodyDiv w:val="1"/>
      <w:marLeft w:val="0"/>
      <w:marRight w:val="0"/>
      <w:marTop w:val="0"/>
      <w:marBottom w:val="0"/>
      <w:divBdr>
        <w:top w:val="none" w:sz="0" w:space="0" w:color="auto"/>
        <w:left w:val="none" w:sz="0" w:space="0" w:color="auto"/>
        <w:bottom w:val="none" w:sz="0" w:space="0" w:color="auto"/>
        <w:right w:val="none" w:sz="0" w:space="0" w:color="auto"/>
      </w:divBdr>
    </w:div>
    <w:div w:id="1838493644">
      <w:bodyDiv w:val="1"/>
      <w:marLeft w:val="0"/>
      <w:marRight w:val="0"/>
      <w:marTop w:val="0"/>
      <w:marBottom w:val="0"/>
      <w:divBdr>
        <w:top w:val="none" w:sz="0" w:space="0" w:color="auto"/>
        <w:left w:val="none" w:sz="0" w:space="0" w:color="auto"/>
        <w:bottom w:val="none" w:sz="0" w:space="0" w:color="auto"/>
        <w:right w:val="none" w:sz="0" w:space="0" w:color="auto"/>
      </w:divBdr>
    </w:div>
    <w:div w:id="1843810194">
      <w:bodyDiv w:val="1"/>
      <w:marLeft w:val="0"/>
      <w:marRight w:val="0"/>
      <w:marTop w:val="0"/>
      <w:marBottom w:val="0"/>
      <w:divBdr>
        <w:top w:val="none" w:sz="0" w:space="0" w:color="auto"/>
        <w:left w:val="none" w:sz="0" w:space="0" w:color="auto"/>
        <w:bottom w:val="none" w:sz="0" w:space="0" w:color="auto"/>
        <w:right w:val="none" w:sz="0" w:space="0" w:color="auto"/>
      </w:divBdr>
    </w:div>
    <w:div w:id="1847817190">
      <w:bodyDiv w:val="1"/>
      <w:marLeft w:val="0"/>
      <w:marRight w:val="0"/>
      <w:marTop w:val="0"/>
      <w:marBottom w:val="0"/>
      <w:divBdr>
        <w:top w:val="none" w:sz="0" w:space="0" w:color="auto"/>
        <w:left w:val="none" w:sz="0" w:space="0" w:color="auto"/>
        <w:bottom w:val="none" w:sz="0" w:space="0" w:color="auto"/>
        <w:right w:val="none" w:sz="0" w:space="0" w:color="auto"/>
      </w:divBdr>
    </w:div>
    <w:div w:id="1853833320">
      <w:bodyDiv w:val="1"/>
      <w:marLeft w:val="0"/>
      <w:marRight w:val="0"/>
      <w:marTop w:val="0"/>
      <w:marBottom w:val="0"/>
      <w:divBdr>
        <w:top w:val="none" w:sz="0" w:space="0" w:color="auto"/>
        <w:left w:val="none" w:sz="0" w:space="0" w:color="auto"/>
        <w:bottom w:val="none" w:sz="0" w:space="0" w:color="auto"/>
        <w:right w:val="none" w:sz="0" w:space="0" w:color="auto"/>
      </w:divBdr>
    </w:div>
    <w:div w:id="1855923992">
      <w:bodyDiv w:val="1"/>
      <w:marLeft w:val="0"/>
      <w:marRight w:val="0"/>
      <w:marTop w:val="0"/>
      <w:marBottom w:val="0"/>
      <w:divBdr>
        <w:top w:val="none" w:sz="0" w:space="0" w:color="auto"/>
        <w:left w:val="none" w:sz="0" w:space="0" w:color="auto"/>
        <w:bottom w:val="none" w:sz="0" w:space="0" w:color="auto"/>
        <w:right w:val="none" w:sz="0" w:space="0" w:color="auto"/>
      </w:divBdr>
    </w:div>
    <w:div w:id="1861503233">
      <w:bodyDiv w:val="1"/>
      <w:marLeft w:val="0"/>
      <w:marRight w:val="0"/>
      <w:marTop w:val="0"/>
      <w:marBottom w:val="0"/>
      <w:divBdr>
        <w:top w:val="none" w:sz="0" w:space="0" w:color="auto"/>
        <w:left w:val="none" w:sz="0" w:space="0" w:color="auto"/>
        <w:bottom w:val="none" w:sz="0" w:space="0" w:color="auto"/>
        <w:right w:val="none" w:sz="0" w:space="0" w:color="auto"/>
      </w:divBdr>
    </w:div>
    <w:div w:id="1865629574">
      <w:bodyDiv w:val="1"/>
      <w:marLeft w:val="0"/>
      <w:marRight w:val="0"/>
      <w:marTop w:val="0"/>
      <w:marBottom w:val="0"/>
      <w:divBdr>
        <w:top w:val="none" w:sz="0" w:space="0" w:color="auto"/>
        <w:left w:val="none" w:sz="0" w:space="0" w:color="auto"/>
        <w:bottom w:val="none" w:sz="0" w:space="0" w:color="auto"/>
        <w:right w:val="none" w:sz="0" w:space="0" w:color="auto"/>
      </w:divBdr>
    </w:div>
    <w:div w:id="1878855332">
      <w:bodyDiv w:val="1"/>
      <w:marLeft w:val="0"/>
      <w:marRight w:val="0"/>
      <w:marTop w:val="0"/>
      <w:marBottom w:val="0"/>
      <w:divBdr>
        <w:top w:val="none" w:sz="0" w:space="0" w:color="auto"/>
        <w:left w:val="none" w:sz="0" w:space="0" w:color="auto"/>
        <w:bottom w:val="none" w:sz="0" w:space="0" w:color="auto"/>
        <w:right w:val="none" w:sz="0" w:space="0" w:color="auto"/>
      </w:divBdr>
    </w:div>
    <w:div w:id="1882593100">
      <w:bodyDiv w:val="1"/>
      <w:marLeft w:val="0"/>
      <w:marRight w:val="0"/>
      <w:marTop w:val="0"/>
      <w:marBottom w:val="0"/>
      <w:divBdr>
        <w:top w:val="none" w:sz="0" w:space="0" w:color="auto"/>
        <w:left w:val="none" w:sz="0" w:space="0" w:color="auto"/>
        <w:bottom w:val="none" w:sz="0" w:space="0" w:color="auto"/>
        <w:right w:val="none" w:sz="0" w:space="0" w:color="auto"/>
      </w:divBdr>
    </w:div>
    <w:div w:id="1886018938">
      <w:bodyDiv w:val="1"/>
      <w:marLeft w:val="0"/>
      <w:marRight w:val="0"/>
      <w:marTop w:val="0"/>
      <w:marBottom w:val="0"/>
      <w:divBdr>
        <w:top w:val="none" w:sz="0" w:space="0" w:color="auto"/>
        <w:left w:val="none" w:sz="0" w:space="0" w:color="auto"/>
        <w:bottom w:val="none" w:sz="0" w:space="0" w:color="auto"/>
        <w:right w:val="none" w:sz="0" w:space="0" w:color="auto"/>
      </w:divBdr>
    </w:div>
    <w:div w:id="1888948860">
      <w:bodyDiv w:val="1"/>
      <w:marLeft w:val="0"/>
      <w:marRight w:val="0"/>
      <w:marTop w:val="0"/>
      <w:marBottom w:val="0"/>
      <w:divBdr>
        <w:top w:val="none" w:sz="0" w:space="0" w:color="auto"/>
        <w:left w:val="none" w:sz="0" w:space="0" w:color="auto"/>
        <w:bottom w:val="none" w:sz="0" w:space="0" w:color="auto"/>
        <w:right w:val="none" w:sz="0" w:space="0" w:color="auto"/>
      </w:divBdr>
    </w:div>
    <w:div w:id="1895391305">
      <w:bodyDiv w:val="1"/>
      <w:marLeft w:val="0"/>
      <w:marRight w:val="0"/>
      <w:marTop w:val="0"/>
      <w:marBottom w:val="0"/>
      <w:divBdr>
        <w:top w:val="none" w:sz="0" w:space="0" w:color="auto"/>
        <w:left w:val="none" w:sz="0" w:space="0" w:color="auto"/>
        <w:bottom w:val="none" w:sz="0" w:space="0" w:color="auto"/>
        <w:right w:val="none" w:sz="0" w:space="0" w:color="auto"/>
      </w:divBdr>
    </w:div>
    <w:div w:id="1903979250">
      <w:bodyDiv w:val="1"/>
      <w:marLeft w:val="0"/>
      <w:marRight w:val="0"/>
      <w:marTop w:val="0"/>
      <w:marBottom w:val="0"/>
      <w:divBdr>
        <w:top w:val="none" w:sz="0" w:space="0" w:color="auto"/>
        <w:left w:val="none" w:sz="0" w:space="0" w:color="auto"/>
        <w:bottom w:val="none" w:sz="0" w:space="0" w:color="auto"/>
        <w:right w:val="none" w:sz="0" w:space="0" w:color="auto"/>
      </w:divBdr>
    </w:div>
    <w:div w:id="1914393019">
      <w:bodyDiv w:val="1"/>
      <w:marLeft w:val="0"/>
      <w:marRight w:val="0"/>
      <w:marTop w:val="0"/>
      <w:marBottom w:val="0"/>
      <w:divBdr>
        <w:top w:val="none" w:sz="0" w:space="0" w:color="auto"/>
        <w:left w:val="none" w:sz="0" w:space="0" w:color="auto"/>
        <w:bottom w:val="none" w:sz="0" w:space="0" w:color="auto"/>
        <w:right w:val="none" w:sz="0" w:space="0" w:color="auto"/>
      </w:divBdr>
    </w:div>
    <w:div w:id="1925800417">
      <w:bodyDiv w:val="1"/>
      <w:marLeft w:val="0"/>
      <w:marRight w:val="0"/>
      <w:marTop w:val="0"/>
      <w:marBottom w:val="0"/>
      <w:divBdr>
        <w:top w:val="none" w:sz="0" w:space="0" w:color="auto"/>
        <w:left w:val="none" w:sz="0" w:space="0" w:color="auto"/>
        <w:bottom w:val="none" w:sz="0" w:space="0" w:color="auto"/>
        <w:right w:val="none" w:sz="0" w:space="0" w:color="auto"/>
      </w:divBdr>
    </w:div>
    <w:div w:id="1930501956">
      <w:bodyDiv w:val="1"/>
      <w:marLeft w:val="0"/>
      <w:marRight w:val="0"/>
      <w:marTop w:val="0"/>
      <w:marBottom w:val="0"/>
      <w:divBdr>
        <w:top w:val="none" w:sz="0" w:space="0" w:color="auto"/>
        <w:left w:val="none" w:sz="0" w:space="0" w:color="auto"/>
        <w:bottom w:val="none" w:sz="0" w:space="0" w:color="auto"/>
        <w:right w:val="none" w:sz="0" w:space="0" w:color="auto"/>
      </w:divBdr>
    </w:div>
    <w:div w:id="1936012518">
      <w:bodyDiv w:val="1"/>
      <w:marLeft w:val="0"/>
      <w:marRight w:val="0"/>
      <w:marTop w:val="0"/>
      <w:marBottom w:val="0"/>
      <w:divBdr>
        <w:top w:val="none" w:sz="0" w:space="0" w:color="auto"/>
        <w:left w:val="none" w:sz="0" w:space="0" w:color="auto"/>
        <w:bottom w:val="none" w:sz="0" w:space="0" w:color="auto"/>
        <w:right w:val="none" w:sz="0" w:space="0" w:color="auto"/>
      </w:divBdr>
    </w:div>
    <w:div w:id="1942838544">
      <w:bodyDiv w:val="1"/>
      <w:marLeft w:val="0"/>
      <w:marRight w:val="0"/>
      <w:marTop w:val="0"/>
      <w:marBottom w:val="0"/>
      <w:divBdr>
        <w:top w:val="none" w:sz="0" w:space="0" w:color="auto"/>
        <w:left w:val="none" w:sz="0" w:space="0" w:color="auto"/>
        <w:bottom w:val="none" w:sz="0" w:space="0" w:color="auto"/>
        <w:right w:val="none" w:sz="0" w:space="0" w:color="auto"/>
      </w:divBdr>
    </w:div>
    <w:div w:id="1944995124">
      <w:bodyDiv w:val="1"/>
      <w:marLeft w:val="0"/>
      <w:marRight w:val="0"/>
      <w:marTop w:val="0"/>
      <w:marBottom w:val="0"/>
      <w:divBdr>
        <w:top w:val="none" w:sz="0" w:space="0" w:color="auto"/>
        <w:left w:val="none" w:sz="0" w:space="0" w:color="auto"/>
        <w:bottom w:val="none" w:sz="0" w:space="0" w:color="auto"/>
        <w:right w:val="none" w:sz="0" w:space="0" w:color="auto"/>
      </w:divBdr>
    </w:div>
    <w:div w:id="1945575425">
      <w:bodyDiv w:val="1"/>
      <w:marLeft w:val="0"/>
      <w:marRight w:val="0"/>
      <w:marTop w:val="0"/>
      <w:marBottom w:val="0"/>
      <w:divBdr>
        <w:top w:val="none" w:sz="0" w:space="0" w:color="auto"/>
        <w:left w:val="none" w:sz="0" w:space="0" w:color="auto"/>
        <w:bottom w:val="none" w:sz="0" w:space="0" w:color="auto"/>
        <w:right w:val="none" w:sz="0" w:space="0" w:color="auto"/>
      </w:divBdr>
    </w:div>
    <w:div w:id="1947033571">
      <w:bodyDiv w:val="1"/>
      <w:marLeft w:val="0"/>
      <w:marRight w:val="0"/>
      <w:marTop w:val="0"/>
      <w:marBottom w:val="0"/>
      <w:divBdr>
        <w:top w:val="none" w:sz="0" w:space="0" w:color="auto"/>
        <w:left w:val="none" w:sz="0" w:space="0" w:color="auto"/>
        <w:bottom w:val="none" w:sz="0" w:space="0" w:color="auto"/>
        <w:right w:val="none" w:sz="0" w:space="0" w:color="auto"/>
      </w:divBdr>
    </w:div>
    <w:div w:id="1949459444">
      <w:bodyDiv w:val="1"/>
      <w:marLeft w:val="0"/>
      <w:marRight w:val="0"/>
      <w:marTop w:val="0"/>
      <w:marBottom w:val="0"/>
      <w:divBdr>
        <w:top w:val="none" w:sz="0" w:space="0" w:color="auto"/>
        <w:left w:val="none" w:sz="0" w:space="0" w:color="auto"/>
        <w:bottom w:val="none" w:sz="0" w:space="0" w:color="auto"/>
        <w:right w:val="none" w:sz="0" w:space="0" w:color="auto"/>
      </w:divBdr>
    </w:div>
    <w:div w:id="1961691995">
      <w:bodyDiv w:val="1"/>
      <w:marLeft w:val="0"/>
      <w:marRight w:val="0"/>
      <w:marTop w:val="0"/>
      <w:marBottom w:val="0"/>
      <w:divBdr>
        <w:top w:val="none" w:sz="0" w:space="0" w:color="auto"/>
        <w:left w:val="none" w:sz="0" w:space="0" w:color="auto"/>
        <w:bottom w:val="none" w:sz="0" w:space="0" w:color="auto"/>
        <w:right w:val="none" w:sz="0" w:space="0" w:color="auto"/>
      </w:divBdr>
    </w:div>
    <w:div w:id="1968853330">
      <w:bodyDiv w:val="1"/>
      <w:marLeft w:val="0"/>
      <w:marRight w:val="0"/>
      <w:marTop w:val="0"/>
      <w:marBottom w:val="0"/>
      <w:divBdr>
        <w:top w:val="none" w:sz="0" w:space="0" w:color="auto"/>
        <w:left w:val="none" w:sz="0" w:space="0" w:color="auto"/>
        <w:bottom w:val="none" w:sz="0" w:space="0" w:color="auto"/>
        <w:right w:val="none" w:sz="0" w:space="0" w:color="auto"/>
      </w:divBdr>
    </w:div>
    <w:div w:id="1976451463">
      <w:bodyDiv w:val="1"/>
      <w:marLeft w:val="0"/>
      <w:marRight w:val="0"/>
      <w:marTop w:val="0"/>
      <w:marBottom w:val="0"/>
      <w:divBdr>
        <w:top w:val="none" w:sz="0" w:space="0" w:color="auto"/>
        <w:left w:val="none" w:sz="0" w:space="0" w:color="auto"/>
        <w:bottom w:val="none" w:sz="0" w:space="0" w:color="auto"/>
        <w:right w:val="none" w:sz="0" w:space="0" w:color="auto"/>
      </w:divBdr>
    </w:div>
    <w:div w:id="1986159311">
      <w:bodyDiv w:val="1"/>
      <w:marLeft w:val="0"/>
      <w:marRight w:val="0"/>
      <w:marTop w:val="0"/>
      <w:marBottom w:val="0"/>
      <w:divBdr>
        <w:top w:val="none" w:sz="0" w:space="0" w:color="auto"/>
        <w:left w:val="none" w:sz="0" w:space="0" w:color="auto"/>
        <w:bottom w:val="none" w:sz="0" w:space="0" w:color="auto"/>
        <w:right w:val="none" w:sz="0" w:space="0" w:color="auto"/>
      </w:divBdr>
      <w:divsChild>
        <w:div w:id="2091852488">
          <w:marLeft w:val="0"/>
          <w:marRight w:val="0"/>
          <w:marTop w:val="0"/>
          <w:marBottom w:val="0"/>
          <w:divBdr>
            <w:top w:val="none" w:sz="0" w:space="0" w:color="auto"/>
            <w:left w:val="none" w:sz="0" w:space="0" w:color="auto"/>
            <w:bottom w:val="none" w:sz="0" w:space="0" w:color="auto"/>
            <w:right w:val="none" w:sz="0" w:space="0" w:color="auto"/>
          </w:divBdr>
          <w:divsChild>
            <w:div w:id="82937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27978">
      <w:bodyDiv w:val="1"/>
      <w:marLeft w:val="0"/>
      <w:marRight w:val="0"/>
      <w:marTop w:val="0"/>
      <w:marBottom w:val="0"/>
      <w:divBdr>
        <w:top w:val="none" w:sz="0" w:space="0" w:color="auto"/>
        <w:left w:val="none" w:sz="0" w:space="0" w:color="auto"/>
        <w:bottom w:val="none" w:sz="0" w:space="0" w:color="auto"/>
        <w:right w:val="none" w:sz="0" w:space="0" w:color="auto"/>
      </w:divBdr>
    </w:div>
    <w:div w:id="2006474407">
      <w:bodyDiv w:val="1"/>
      <w:marLeft w:val="0"/>
      <w:marRight w:val="0"/>
      <w:marTop w:val="0"/>
      <w:marBottom w:val="0"/>
      <w:divBdr>
        <w:top w:val="none" w:sz="0" w:space="0" w:color="auto"/>
        <w:left w:val="none" w:sz="0" w:space="0" w:color="auto"/>
        <w:bottom w:val="none" w:sz="0" w:space="0" w:color="auto"/>
        <w:right w:val="none" w:sz="0" w:space="0" w:color="auto"/>
      </w:divBdr>
    </w:div>
    <w:div w:id="2009747388">
      <w:bodyDiv w:val="1"/>
      <w:marLeft w:val="0"/>
      <w:marRight w:val="0"/>
      <w:marTop w:val="0"/>
      <w:marBottom w:val="0"/>
      <w:divBdr>
        <w:top w:val="none" w:sz="0" w:space="0" w:color="auto"/>
        <w:left w:val="none" w:sz="0" w:space="0" w:color="auto"/>
        <w:bottom w:val="none" w:sz="0" w:space="0" w:color="auto"/>
        <w:right w:val="none" w:sz="0" w:space="0" w:color="auto"/>
      </w:divBdr>
    </w:div>
    <w:div w:id="2034071576">
      <w:bodyDiv w:val="1"/>
      <w:marLeft w:val="0"/>
      <w:marRight w:val="0"/>
      <w:marTop w:val="0"/>
      <w:marBottom w:val="0"/>
      <w:divBdr>
        <w:top w:val="none" w:sz="0" w:space="0" w:color="auto"/>
        <w:left w:val="none" w:sz="0" w:space="0" w:color="auto"/>
        <w:bottom w:val="none" w:sz="0" w:space="0" w:color="auto"/>
        <w:right w:val="none" w:sz="0" w:space="0" w:color="auto"/>
      </w:divBdr>
    </w:div>
    <w:div w:id="2052224096">
      <w:bodyDiv w:val="1"/>
      <w:marLeft w:val="0"/>
      <w:marRight w:val="0"/>
      <w:marTop w:val="0"/>
      <w:marBottom w:val="0"/>
      <w:divBdr>
        <w:top w:val="none" w:sz="0" w:space="0" w:color="auto"/>
        <w:left w:val="none" w:sz="0" w:space="0" w:color="auto"/>
        <w:bottom w:val="none" w:sz="0" w:space="0" w:color="auto"/>
        <w:right w:val="none" w:sz="0" w:space="0" w:color="auto"/>
      </w:divBdr>
    </w:div>
    <w:div w:id="2052996326">
      <w:bodyDiv w:val="1"/>
      <w:marLeft w:val="0"/>
      <w:marRight w:val="0"/>
      <w:marTop w:val="0"/>
      <w:marBottom w:val="0"/>
      <w:divBdr>
        <w:top w:val="none" w:sz="0" w:space="0" w:color="auto"/>
        <w:left w:val="none" w:sz="0" w:space="0" w:color="auto"/>
        <w:bottom w:val="none" w:sz="0" w:space="0" w:color="auto"/>
        <w:right w:val="none" w:sz="0" w:space="0" w:color="auto"/>
      </w:divBdr>
    </w:div>
    <w:div w:id="2073042495">
      <w:bodyDiv w:val="1"/>
      <w:marLeft w:val="0"/>
      <w:marRight w:val="0"/>
      <w:marTop w:val="0"/>
      <w:marBottom w:val="0"/>
      <w:divBdr>
        <w:top w:val="none" w:sz="0" w:space="0" w:color="auto"/>
        <w:left w:val="none" w:sz="0" w:space="0" w:color="auto"/>
        <w:bottom w:val="none" w:sz="0" w:space="0" w:color="auto"/>
        <w:right w:val="none" w:sz="0" w:space="0" w:color="auto"/>
      </w:divBdr>
    </w:div>
    <w:div w:id="2080052957">
      <w:bodyDiv w:val="1"/>
      <w:marLeft w:val="0"/>
      <w:marRight w:val="0"/>
      <w:marTop w:val="0"/>
      <w:marBottom w:val="0"/>
      <w:divBdr>
        <w:top w:val="none" w:sz="0" w:space="0" w:color="auto"/>
        <w:left w:val="none" w:sz="0" w:space="0" w:color="auto"/>
        <w:bottom w:val="none" w:sz="0" w:space="0" w:color="auto"/>
        <w:right w:val="none" w:sz="0" w:space="0" w:color="auto"/>
      </w:divBdr>
    </w:div>
    <w:div w:id="2087920619">
      <w:bodyDiv w:val="1"/>
      <w:marLeft w:val="0"/>
      <w:marRight w:val="0"/>
      <w:marTop w:val="0"/>
      <w:marBottom w:val="0"/>
      <w:divBdr>
        <w:top w:val="none" w:sz="0" w:space="0" w:color="auto"/>
        <w:left w:val="none" w:sz="0" w:space="0" w:color="auto"/>
        <w:bottom w:val="none" w:sz="0" w:space="0" w:color="auto"/>
        <w:right w:val="none" w:sz="0" w:space="0" w:color="auto"/>
      </w:divBdr>
    </w:div>
    <w:div w:id="2090232891">
      <w:bodyDiv w:val="1"/>
      <w:marLeft w:val="0"/>
      <w:marRight w:val="0"/>
      <w:marTop w:val="0"/>
      <w:marBottom w:val="0"/>
      <w:divBdr>
        <w:top w:val="none" w:sz="0" w:space="0" w:color="auto"/>
        <w:left w:val="none" w:sz="0" w:space="0" w:color="auto"/>
        <w:bottom w:val="none" w:sz="0" w:space="0" w:color="auto"/>
        <w:right w:val="none" w:sz="0" w:space="0" w:color="auto"/>
      </w:divBdr>
    </w:div>
    <w:div w:id="2094541612">
      <w:bodyDiv w:val="1"/>
      <w:marLeft w:val="0"/>
      <w:marRight w:val="0"/>
      <w:marTop w:val="0"/>
      <w:marBottom w:val="0"/>
      <w:divBdr>
        <w:top w:val="none" w:sz="0" w:space="0" w:color="auto"/>
        <w:left w:val="none" w:sz="0" w:space="0" w:color="auto"/>
        <w:bottom w:val="none" w:sz="0" w:space="0" w:color="auto"/>
        <w:right w:val="none" w:sz="0" w:space="0" w:color="auto"/>
      </w:divBdr>
    </w:div>
    <w:div w:id="2114084354">
      <w:bodyDiv w:val="1"/>
      <w:marLeft w:val="0"/>
      <w:marRight w:val="0"/>
      <w:marTop w:val="0"/>
      <w:marBottom w:val="0"/>
      <w:divBdr>
        <w:top w:val="none" w:sz="0" w:space="0" w:color="auto"/>
        <w:left w:val="none" w:sz="0" w:space="0" w:color="auto"/>
        <w:bottom w:val="none" w:sz="0" w:space="0" w:color="auto"/>
        <w:right w:val="none" w:sz="0" w:space="0" w:color="auto"/>
      </w:divBdr>
    </w:div>
    <w:div w:id="2114400105">
      <w:bodyDiv w:val="1"/>
      <w:marLeft w:val="0"/>
      <w:marRight w:val="0"/>
      <w:marTop w:val="0"/>
      <w:marBottom w:val="0"/>
      <w:divBdr>
        <w:top w:val="none" w:sz="0" w:space="0" w:color="auto"/>
        <w:left w:val="none" w:sz="0" w:space="0" w:color="auto"/>
        <w:bottom w:val="none" w:sz="0" w:space="0" w:color="auto"/>
        <w:right w:val="none" w:sz="0" w:space="0" w:color="auto"/>
      </w:divBdr>
    </w:div>
    <w:div w:id="2115401497">
      <w:bodyDiv w:val="1"/>
      <w:marLeft w:val="0"/>
      <w:marRight w:val="0"/>
      <w:marTop w:val="0"/>
      <w:marBottom w:val="0"/>
      <w:divBdr>
        <w:top w:val="none" w:sz="0" w:space="0" w:color="auto"/>
        <w:left w:val="none" w:sz="0" w:space="0" w:color="auto"/>
        <w:bottom w:val="none" w:sz="0" w:space="0" w:color="auto"/>
        <w:right w:val="none" w:sz="0" w:space="0" w:color="auto"/>
      </w:divBdr>
    </w:div>
    <w:div w:id="2115635276">
      <w:bodyDiv w:val="1"/>
      <w:marLeft w:val="0"/>
      <w:marRight w:val="0"/>
      <w:marTop w:val="0"/>
      <w:marBottom w:val="0"/>
      <w:divBdr>
        <w:top w:val="none" w:sz="0" w:space="0" w:color="auto"/>
        <w:left w:val="none" w:sz="0" w:space="0" w:color="auto"/>
        <w:bottom w:val="none" w:sz="0" w:space="0" w:color="auto"/>
        <w:right w:val="none" w:sz="0" w:space="0" w:color="auto"/>
      </w:divBdr>
    </w:div>
    <w:div w:id="2124225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customXml" Target="ink/ink2.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customXml" Target="ink/ink1.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customXml" Target="ink/ink3.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image" Target="media/image90.png"/><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4.jp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ORNUPA\Downloads\de_Thesisvorlage_ohne_Titelbild.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3:56.941"/>
    </inkml:context>
    <inkml:brush xml:id="br0">
      <inkml:brushProperty name="width" value="0.035" units="cm"/>
      <inkml:brushProperty name="height" value="0.035" units="cm"/>
    </inkml:brush>
  </inkml:definitions>
  <inkml:trace contextRef="#ctx0" brushRef="#br0">597 52 24575,'-3'-4'0,"0"1"0,0-1 0,-1 1 0,1 0 0,-1 0 0,1 0 0,-1 1 0,0-1 0,0 1 0,0 0 0,0 0 0,-9-2 0,-14-1 0,0 1 0,-46-1 0,64 5 0,0 1 0,0 0 0,0 0 0,0 1 0,0 0 0,0 1 0,0 0 0,0 0 0,1 1 0,0 0 0,-14 9 0,-28 20 0,29-19 0,-1 0 0,2 2 0,-31 28 0,42-34 0,0 0 0,1 0 0,-1 0 0,2 1 0,0 0 0,0 0 0,1 1 0,0 0 0,-6 21 0,1-1 0,6-20 0,1 1 0,0-1 0,1 1 0,0 0 0,-2 24 0,-11 150 0,18-172 0,1 0 0,0-1 0,0 1 0,2-1 0,0 0 0,10 20 0,-8-17 0,1-1 0,1 1 0,0-2 0,2 0 0,-1 0 0,18 18 0,-20-25 0,1-1 0,-1 0 0,1 0 0,1-1 0,-1 0 0,1 0 0,0-1 0,0-1 0,0 0 0,1 0 0,17 3 0,-9-2 0,0 1 0,30 14 0,22 7 0,-50-22 0,0-1 0,0-1 0,0-1 0,1-1 0,-1-1 0,1 0 0,-1-2 0,0-1 0,0 0 0,0-2 0,27-9 0,131-46 0,-162 55 0,-10 3 0,0 0 0,0 0 0,0 0 0,0 0 0,0-1 0,-1-1 0,1 1 0,-1-1 0,0 0 0,0 0 0,0-1 0,-1 0 0,10-10 0,-7 11 0,0 0 0,-1 1 0,2 0 0,-1 0 0,0 1 0,0 0 0,1 1 0,11-1 0,26-5 0,0-1 0,-1-2 0,62-23 0,-92 28 0,-8 4 0,0-1 0,0-1 0,0 1 0,-1-1 0,1 0 0,-1-1 0,1 1 0,-1-2 0,0 1 0,-1 0 0,8-8 0,-6 5 0,1 1 0,0 0 0,0 0 0,1 1 0,0 0 0,9-4 0,-8 5 0,-1-1 0,0 0 0,0-1 0,0 1 0,13-14 0,-12 11 0,-1 0 0,1 1 0,0 0 0,20-11 0,-21 14 0,-1 0 0,1-1 0,-1-1 0,0 0 0,-1 0 0,1 0 0,-1-1 0,0 0 0,6-9 0,-8 11 0,-1 0 0,1 0 0,0 0 0,1 0 0,6-4 0,25-25 0,-26 23 0,0 0 0,1 1 0,0 0 0,1 1 0,0 0 0,0 1 0,1 1 0,24-10 0,-14 6 0,42-27 0,-26 12 0,2 3 0,0 1 0,1 2 0,62-20 0,-36 14 0,-44 15 0,1 2 0,-1 0 0,2 2 0,29-5 0,65-5 0,-68 8 0,93-3 0,-93 6 0,-46 5 0,1-1 0,0 1 0,0 1 0,0-1 0,0 1 0,0 1 0,0-1 0,0 1 0,0 1 0,8 2 0,13 5-1365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4:01.058"/>
    </inkml:context>
    <inkml:brush xml:id="br0">
      <inkml:brushProperty name="width" value="0.035" units="cm"/>
      <inkml:brushProperty name="height" value="0.035" units="cm"/>
    </inkml:brush>
  </inkml:definitions>
  <inkml:trace contextRef="#ctx0" brushRef="#br0">168 898 24575,'-26'-1'0,"-27"2"0,51-1 0,0 1 0,0-1 0,0 1 0,0 0 0,0 0 0,0 0 0,0 0 0,0 0 0,1 0 0,-1 0 0,0 1 0,1-1 0,-1 1 0,1-1 0,-1 1 0,1 0 0,0-1 0,-1 1 0,1 0 0,0 0 0,-1 2 0,-18 39 0,15-35 0,1 0 0,0 0 0,0 0 0,1 0 0,0 1 0,1 0 0,0-1 0,0 1 0,1 0 0,-1 13 0,2-18 0,0 6 0,0 0 0,1-1 0,0 1 0,3 13 0,-3-21 0,0 1 0,0 0 0,0 0 0,1-1 0,-1 1 0,1-1 0,-1 1 0,1-1 0,0 0 0,0 1 0,0-1 0,0 0 0,0 0 0,0 0 0,1-1 0,-1 1 0,0 0 0,1-1 0,3 2 0,1-1 0,0 1 0,0-1 0,0-1 0,0 1 0,1-1 0,-1-1 0,0 1 0,1-1 0,-1 0 0,0-1 0,1 0 0,-1 0 0,0-1 0,0 0 0,0 0 0,0 0 0,11-6 0,-10 4 0,0-1 0,0 1 0,-1-1 0,1-1 0,-1 1 0,-1-1 0,1-1 0,-1 1 0,0-1 0,-1 0 0,0 0 0,0-1 0,8-15 0,-11 17 0,0 0 0,-1 0 0,1-1 0,-1 1 0,0 0 0,-1-1 0,0 1 0,0-1 0,0 1 0,0-1 0,-1 1 0,-1 0 0,1-1 0,-1 1 0,0 0 0,0 0 0,0 0 0,-1 0 0,0 0 0,0 1 0,-1-1 0,0 1 0,0 0 0,0 0 0,0 0 0,-1 1 0,0-1 0,-5-3 0,9 8 0,-27-20 0,27 19 0,0 0 0,0 0 0,0 0 0,0 0 0,0 1 0,0-1 0,-1 1 0,1-1 0,0 1 0,0-1 0,-1 1 0,1-1 0,0 1 0,-1 0 0,1 0 0,0 0 0,-1 0 0,1 0 0,0 0 0,-3 0 0,4 2 0,1-1 0,-1 1 0,0-1 0,1 0 0,-1 0 0,1 1 0,0-1 0,-1 0 0,1 0 0,0 1 0,0-1 0,-1 0 0,1 0 0,0 0 0,0 0 0,0 0 0,3 1 0,19 20 0,-10-13 0,0 0 0,1-1 0,0 0 0,0-1 0,1-1 0,21 7 0,-28-10 0,-4-2 0,1 0 0,-1 0 0,0 0 0,1-1 0,-1 0 0,1 0 0,-1 0 0,1 0 0,-1 0 0,1-1 0,-1 0 0,0 0 0,1 0 0,-1-1 0,0 0 0,0 1 0,0-1 0,0-1 0,0 1 0,-1 0 0,1-1 0,-1 0 0,4-3 0,7-8 0,0 1 0,-2-2 0,0 0 0,12-19 0,2-23 0,-7 14 0,-19 43 0,0-1 0,0 1 0,0 0 0,0 0 0,0 0 0,0 0 0,0-1 0,0 1 0,1 0 0,-1 0 0,0 0 0,0 0 0,0-1 0,0 1 0,0 0 0,0 0 0,1 0 0,-1 0 0,0 0 0,0 0 0,0 0 0,0-1 0,1 1 0,-1 0 0,0 0 0,0 0 0,0 0 0,1 0 0,-1 0 0,0 0 0,0 0 0,0 0 0,1 0 0,-1 0 0,0 0 0,0 0 0,0 0 0,1 0 0,-1 0 0,0 0 0,0 0 0,0 1 0,0-1 0,1 0 0,-1 0 0,0 0 0,0 0 0,0 0 0,0 0 0,1 0 0,-1 1 0,0-1 0,0 0 0,8 16 0,0 18 0,-6 15 0,-3-39 0,1-1 0,0 1 0,1-1 0,0 0 0,0 1 0,1-1 0,0 0 0,1 0 0,0 0 0,4 9 0,-8-27 0,1 0 0,-1 0 0,2-1 0,-1 1 0,1 0 0,2-9 0,1 3 0,0 1 0,1-1 0,0 1 0,1 0 0,1 1 0,0 0 0,1 0 0,1 0 0,0 1 0,0 0 0,1 1 0,13-12 0,-20 22 0,1-1 0,0 1 0,0 0 0,0 0 0,0 0 0,0 1 0,1 0 0,-1-1 0,0 1 0,7 2 0,16-3 0,9 53 0,-34-51 0,-1 0 0,1 0 0,-1 0 0,1 0 0,-1 0 0,1 0 0,0-1 0,-1 1 0,1 0 0,0-1 0,0 1 0,-1-1 0,1 0 0,0 0 0,0 0 0,0 1 0,-1-2 0,1 1 0,0 0 0,0 0 0,3-1 0,-1-1 0,0 0 0,1 0 0,-1 0 0,0 0 0,0-1 0,0 1 0,-1-1 0,6-5 0,5-6 0,-1-1 0,-1 0 0,12-18 0,-22 30 0,16-41 0,-9 18 0,-6 27 0,1 11 0,-1 12 0,-4 19 0,2 66 0,-1-109 0,0 1 0,0 0 0,0-1 0,0 1 0,0-1 0,0 1 0,1-1 0,-1 1 0,0 0 0,0-1 0,0 1 0,1-1 0,-1 1 0,0-1 0,1 1 0,-1-1 0,1 1 0,-1-1 0,0 0 0,1 1 0,-1-1 0,1 0 0,-1 1 0,1-1 0,-1 0 0,1 1 0,-1-1 0,1 0 0,0 0 0,0 1 0,22-5 0,16-19 0,-27 11 0,0-1 0,-2 0 0,1-1 0,-2 0 0,0-1 0,0 0 0,6-18 0,6-7 0,-21 40 0,0-1 0,0 1 0,0 0 0,0 0 0,0-1 0,0 1 0,0 0 0,0 0 0,0-1 0,0 1 0,0 0 0,0 0 0,0 0 0,0-1 0,1 1 0,-1 0 0,0 0 0,0 0 0,0-1 0,0 1 0,1 0 0,-1 0 0,0 0 0,0 0 0,0 0 0,1 0 0,-1-1 0,0 1 0,0 0 0,1 0 0,-1 0 0,0 0 0,0 0 0,1 0 0,-1 0 0,0 0 0,0 0 0,0 0 0,1 0 0,-1 0 0,0 0 0,0 0 0,1 0 0,-1 0 0,0 0 0,0 1 0,1-1 0,-1 0 0,0 0 0,0 0 0,6 16 0,-1 19 0,-6-19 0,0-12 0,1 1 0,-1 0 0,1 0 0,0 0 0,0 0 0,0 0 0,1 0 0,0 0 0,0-1 0,0 1 0,0 0 0,1 0 0,2 5 0,-2-9 0,-1-1 0,1 0 0,-1 0 0,1 1 0,-1-1 0,1 0 0,-1 0 0,0-1 0,1 1 0,-1 0 0,1 0 0,-1-1 0,1 1 0,-1-1 0,0 1 0,1-1 0,-1 1 0,0-1 0,0 0 0,1 0 0,-1 0 0,0 0 0,0 0 0,0 0 0,0 0 0,0 0 0,1-2 0,30-32 0,-31 34 0,37-42 0,-27 33 0,-1-1 0,-1 0 0,1 0 0,-2 0 0,0-1 0,0-1 0,-1 1 0,0-1 0,8-25 0,-12 19 0,-5 27 0,-4 36 0,6-32 0,2 29 0,-2-41 0,0 0 0,0 1 0,1-1 0,-1 1 0,0-1 0,0 0 0,0 1 0,0-1 0,1 0 0,-1 1 0,0-1 0,0 0 0,1 1 0,-1-1 0,0 0 0,1 1 0,-1-1 0,0 0 0,1 0 0,-1 1 0,0-1 0,1 0 0,-1 0 0,0 0 0,1 0 0,-1 0 0,1 1 0,0-1 0,16-12 0,140-177 0,-156 189 0,-1 0 0,0 0 0,0 0 0,0 0 0,0 0 0,0-1 0,0 1 0,0 0 0,0 0 0,1 0 0,-1 0 0,0 0 0,0 0 0,0 0 0,0 0 0,0 0 0,1 0 0,-1 0 0,0 0 0,0 0 0,0 0 0,0 0 0,0 0 0,1 0 0,-1 0 0,0 0 0,0 0 0,0 0 0,0 0 0,0 0 0,0 0 0,1 0 0,-1 0 0,0 0 0,0 0 0,0 1 0,0-1 0,0 0 0,0 0 0,0 0 0,1 0 0,-1 0 0,0 0 0,0 0 0,0 1 0,0-1 0,0 0 0,0 0 0,0 0 0,0 0 0,0 0 0,0 0 0,0 1 0,0-1 0,0 0 0,0 0 0,0 0 0,0 0 0,0 0 0,0 1 0,3 16 0,-2 24 0,-1-38 0,-1-1 0,1 1 0,0-1 0,0 0 0,0 1 0,0-1 0,1 0 0,-1 1 0,0-1 0,1 0 0,0 1 0,-1-1 0,1 0 0,0 0 0,0 0 0,1 1 0,-1-1 0,0 0 0,1-1 0,-1 1 0,1 0 0,-1 0 0,1-1 0,0 1 0,0-1 0,0 1 0,0-1 0,0 0 0,0 0 0,0 1 0,0-2 0,3 2 0,-1-1 0,0-1 0,1 0 0,-1 0 0,0 0 0,0 0 0,1-1 0,-1 0 0,0 0 0,0 0 0,0 0 0,0 0 0,0-1 0,0 0 0,0 0 0,0 0 0,4-4 0,77-63 0,-67 52 0,-15 20 0,-5 11 0,-4 13 0,4-25 0,1 1 0,0 0 0,0 0 0,0 0 0,0 0 0,0 0 0,1 0 0,-1 1 0,1-1 0,0 0 0,0 0 0,0 5 0,1-7 0,-1 0 0,0-1 0,1 1 0,-1-1 0,0 1 0,1-1 0,-1 1 0,0-1 0,1 1 0,-1-1 0,1 1 0,-1-1 0,1 1 0,-1-1 0,1 0 0,0 1 0,-1-1 0,1 0 0,-1 0 0,1 1 0,0-1 0,-1 0 0,2 0 0,27-3 0,-22 0 0,-1 0 0,1 0 0,-1 0 0,1-1 0,-1 0 0,-1 0 0,1-1 0,0 0 0,-1 0 0,7-8 0,47-67 0,-35 45 0,-20 29 0,12-12 0,-13 21 0,-6 14 0,-3 29 0,6-43 0,0 0 0,0 0 0,-1 0 0,2 0 0,-1 0 0,0-1 0,1 1 0,-1 0 0,1 0 0,0 0 0,0 0 0,2 5 0,-2-7 0,0 0 0,0 0 0,1-1 0,-1 1 0,0 0 0,0 0 0,0-1 0,1 1 0,-1-1 0,0 1 0,1-1 0,-1 0 0,0 1 0,1-1 0,-1 0 0,0 0 0,1 0 0,-1 0 0,0 0 0,1 0 0,-1 0 0,1-1 0,-1 1 0,0 0 0,1-1 0,-1 1 0,0-1 0,0 1 0,1-1 0,-1 0 0,0 1 0,0-1 0,0 0 0,0 0 0,0 0 0,2-2 0,2-2 0,0 1 0,-1-2 0,1 1 0,-1 0 0,6-12 0,57-137 0,-20 37 0,-45 114 0,20-52 0,-21 52 0,0 1 0,0-1 0,0 0 0,0 0 0,-1 0 0,1 0 0,-1 0 0,0 0 0,0 0 0,0 0 0,0 0 0,0 0 0,-1 0 0,0 1 0,1-1 0,-3-5 0,-4 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3:49.097"/>
    </inkml:context>
    <inkml:brush xml:id="br0">
      <inkml:brushProperty name="width" value="0.035" units="cm"/>
      <inkml:brushProperty name="height" value="0.035" units="cm"/>
    </inkml:brush>
  </inkml:definitions>
  <inkml:trace contextRef="#ctx0" brushRef="#br0">57 77 24575,'1'18'0,"2"0"0,0-1 0,1 1 0,0-1 0,9 21 0,11 47 0,-19-50 0,-1 1 0,-3-1 0,-4 64 0,0-37 0,2-28 0,-12 64 0,-17 76 0,24-130 0,6-38 0,-1 1 0,1-1 0,-1 1 0,-1-1 0,1 1 0,-1-1 0,0 0 0,0 0 0,-1 0 0,0 0 0,0 0 0,0-1 0,-8 10 0,2-1 14,8-12-120,0 0 0,0 0 0,0 0 0,0-1 0,0 1 0,0 0 0,-1-1-1,1 1 1,0-1 0,-1 0 0,1 1 0,-4 1 0</inkml:trace>
  <inkml:trace contextRef="#ctx0" brushRef="#br0" timeOffset="1645.73">46 87 24575,'5'-4'0,"-1"0"0,1 0 0,0 1 0,0-1 0,0 1 0,1 1 0,10-5 0,26-13 0,-34 15 0,0 1 0,0 0 0,0 1 0,0 0 0,1 0 0,-1 1 0,1 0 0,-1 0 0,1 1 0,10-1 0,25 0 0,-32 1 0,1 0 0,-1 1 0,0 0 0,0 0 0,0 1 0,0 1 0,12 3 0,45 16 0,-58-19 0,0 0 0,0 1 0,0 1 0,-1 0 0,1 0 0,-1 1 0,0 0 0,0 1 0,0 0 0,16 14 0,-19-12 0,0 0 0,0 1 0,-1 0 0,0 0 0,0 0 0,-1 1 0,0 0 0,-1 0 0,0 0 0,-1 0 0,0 1 0,0 0 0,-1-1 0,-1 1 0,0 0 0,0 0 0,-1 0 0,-1 0 0,-2 17 0,1-22 0,-1 1 0,0-1 0,0 0 0,0 0 0,-1 0 0,0-1 0,0 1 0,-1-1 0,1 0 0,-1 0 0,0 0 0,0-1 0,-1 0 0,-9 6 0,4-3 0,0-1 0,-1 0 0,0-1 0,0 0 0,0 0 0,-25 4 0,-125 13 0,135-19-227,-1-2-1,0-2 1,1 0-1,-1-1 1,-46-12-1</inkml:trace>
  <inkml:trace contextRef="#ctx0" brushRef="#br0" timeOffset="3686.06">306 1043 24575,'30'-3'0,"-27"1"0,-19 2 0,16 0-20,0 0-1,-1 0 1,1 0 0,0 0-1,-1 0 1,1 0 0,-1 0-1,1 0 1,0 0-1,-1 0 1,1 0 0,0 1-1,-1-1 1,1 0 0,0 0-1,-1 0 1,1 1-1,0-1 1,0 0 0,-1 0-1,1 1 1,0-1 0,0 0-1,-1 0 1,1 1-1,0-1 1,0 0 0,0 1-1,0-1 1,-1 0 0,1 1-1,0-1 1,0 0-1,0 1 1,0-1 0,0 0-1,0 1 1,0-1-1,0 1 1,0-1 0,0 0-1,0 1 1,0-1 0,0 0-1,0 1 1,0-1-1,1 0 1,-1 1 0,0-1-1,0 0 1,0 1 0,1-1-1,-1 0 1,0 1-1,0-1 1,0 0 0,1 0-1,-1 1 1,0-1 0,1 0-1,-1 0 1,0 0-1,1 1 1,-1-1 0,0 0-1,1 0 1</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484c8c59-755d-4516-b8d2-1621b38262b4">
      <Value>241</Value>
    </TaxCatchAll>
    <lcf76f155ced4ddcb4097134ff3c332f xmlns="dd8cb13b-09cd-4f71-a146-5d96908aee33">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6C5E7711755FE64DB61EA4D9FB910FA3" ma:contentTypeVersion="12" ma:contentTypeDescription="Ein neues Dokument erstellen." ma:contentTypeScope="" ma:versionID="3e943206e81ecb9f290f7a957254b993">
  <xsd:schema xmlns:xsd="http://www.w3.org/2001/XMLSchema" xmlns:xs="http://www.w3.org/2001/XMLSchema" xmlns:p="http://schemas.microsoft.com/office/2006/metadata/properties" xmlns:ns2="dd8cb13b-09cd-4f71-a146-5d96908aee33" xmlns:ns3="484c8c59-755d-4516-b8d2-1621b38262b4" xmlns:ns4="65111c24-9a2a-477f-abc3-258134d3f2a0" targetNamespace="http://schemas.microsoft.com/office/2006/metadata/properties" ma:root="true" ma:fieldsID="4a73b8a6e85c3d0f90d40cc91b10065b" ns2:_="" ns3:_="" ns4:_="">
    <xsd:import namespace="dd8cb13b-09cd-4f71-a146-5d96908aee33"/>
    <xsd:import namespace="484c8c59-755d-4516-b8d2-1621b38262b4"/>
    <xsd:import namespace="65111c24-9a2a-477f-abc3-258134d3f2a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GenerationTime" minOccurs="0"/>
                <xsd:element ref="ns2:MediaServiceEventHashCode" minOccurs="0"/>
                <xsd:element ref="ns2:MediaServiceDateTaken" minOccurs="0"/>
                <xsd:element ref="ns2:MediaLengthInSeconds" minOccurs="0"/>
                <xsd:element ref="ns2:MediaServiceOCR" minOccurs="0"/>
                <xsd:element ref="ns4:SharedWithUsers" minOccurs="0"/>
                <xsd:element ref="ns4: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8cb13b-09cd-4f71-a146-5d96908aee33"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Bildmarkierungen" ma:readOnly="false" ma:fieldId="{5cf76f15-5ced-4ddc-b409-7134ff3c332f}" ma:taxonomyMulti="true" ma:sspId="5762c749-3c58-4e44-b2b3-1d952cc78e76"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84c8c59-755d-4516-b8d2-1621b38262b4"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313d4892-713f-4b7a-bfd1-236a680d039a}" ma:internalName="TaxCatchAll" ma:showField="CatchAllData" ma:web="65111c24-9a2a-477f-abc3-258134d3f2a0">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5111c24-9a2a-477f-abc3-258134d3f2a0" elementFormDefault="qualified">
    <xsd:import namespace="http://schemas.microsoft.com/office/2006/documentManagement/types"/>
    <xsd:import namespace="http://schemas.microsoft.com/office/infopath/2007/PartnerControls"/>
    <xsd:element name="SharedWithUsers" ma:index="1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Int25</b:Tag>
    <b:SourceType>InternetSite</b:SourceType>
    <b:Guid>{7E8C8D0B-E274-45C8-BB91-6FF6B7B50589}</b:Guid>
    <b:Author>
      <b:Author>
        <b:Corporate>Intel</b:Corporate>
      </b:Author>
    </b:Author>
    <b:Title>Intel Open Image Denoise</b:Title>
    <b:YearAccessed>2025</b:YearAccessed>
    <b:MonthAccessed>06</b:MonthAccessed>
    <b:DayAccessed>05</b:DayAccessed>
    <b:URL>https://www.openimagedenoise.org/</b:URL>
    <b:LCID>de-CH</b:LCID>
    <b:RefOrder>5</b:RefOrder>
  </b:Source>
  <b:Source>
    <b:Tag>NVI25</b:Tag>
    <b:SourceType>InternetSite</b:SourceType>
    <b:Guid>{DCDAE219-34C1-46EB-82AA-BE8AFFD0C1A4}</b:Guid>
    <b:LCID>de-CH</b:LCID>
    <b:Author>
      <b:Author>
        <b:Corporate>NVIDIA</b:Corporate>
      </b:Author>
    </b:Author>
    <b:Title>NVIDIA OptiX Ray Tracing Engine</b:Title>
    <b:YearAccessed>2025</b:YearAccessed>
    <b:MonthAccessed>06</b:MonthAccessed>
    <b:DayAccessed>05</b:DayAccessed>
    <b:URL>https://developer.nvidia.com/rtx/ray-tracing/optix</b:URL>
    <b:RefOrder>4</b:RefOrder>
  </b:Source>
  <b:Source>
    <b:Tag>AMD25</b:Tag>
    <b:SourceType>InternetSite</b:SourceType>
    <b:Guid>{B5BC5325-DD8E-49E6-80AE-60E9486FDBC4}</b:Guid>
    <b:LCID>de-CH</b:LCID>
    <b:Author>
      <b:Author>
        <b:Corporate>AMD</b:Corporate>
      </b:Author>
    </b:Author>
    <b:Title>AMD Radeon ProRender</b:Title>
    <b:YearAccessed>2025</b:YearAccessed>
    <b:MonthAccessed>06</b:MonthAccessed>
    <b:DayAccessed>05</b:DayAccessed>
    <b:URL>https://www.amd.com/en/products/graphics/software/radeon-prorender.html</b:URL>
    <b:RefOrder>6</b:RefOrder>
  </b:Source>
  <b:Source>
    <b:Tag>Cha17</b:Tag>
    <b:SourceType>ConferenceProceedings</b:SourceType>
    <b:Guid>{A155D32B-C97E-41DF-B632-62F3A445877F}</b:Guid>
    <b:Author>
      <b:Author>
        <b:NameList>
          <b:Person>
            <b:Last>Chaitanya</b:Last>
            <b:First>C.</b:First>
            <b:Middle>R.</b:Middle>
          </b:Person>
          <b:Person>
            <b:Last>Kaplanyan</b:Last>
            <b:First>A.</b:First>
          </b:Person>
          <b:Person>
            <b:Last>Schied</b:Last>
            <b:First>C.</b:First>
          </b:Person>
          <b:Person>
            <b:Last>Salvi</b:Last>
            <b:First>M.</b:First>
          </b:Person>
          <b:Person>
            <b:Last>Lefohn</b:Last>
            <b:First>A.</b:First>
          </b:Person>
          <b:Person>
            <b:Last>Nowrouzezahrai</b:Last>
            <b:First>D.</b:First>
          </b:Person>
          <b:Person>
            <b:Last>Aila</b:Last>
            <b:First>T.</b:First>
          </b:Person>
        </b:NameList>
      </b:Author>
    </b:Author>
    <b:Title>Interactive reconstruction of Monte Carlo image sequences using a recurrent denoising autoencoder</b:Title>
    <b:Year>2017</b:Year>
    <b:City>New York</b:City>
    <b:LCID>de-CH</b:LCID>
    <b:ConferenceName>ACM SIGGRAPH</b:ConferenceName>
    <b:RefOrder>7</b:RefOrder>
  </b:Source>
  <b:Source>
    <b:Tag>Bak17</b:Tag>
    <b:SourceType>ConferenceProceedings</b:SourceType>
    <b:Guid>{4097120C-4B7D-4327-AD12-6A17DD7D9510}</b:Guid>
    <b:LCID>de-CH</b:LCID>
    <b:Author>
      <b:Author>
        <b:NameList>
          <b:Person>
            <b:Last>Bako</b:Last>
            <b:First>S.</b:First>
          </b:Person>
          <b:Person>
            <b:Last>Vogels</b:Last>
            <b:First>T.</b:First>
          </b:Person>
          <b:Person>
            <b:Last>McWilliams</b:Last>
            <b:First>B.</b:First>
          </b:Person>
          <b:Person>
            <b:Last>Meyer</b:Last>
            <b:First>M.</b:First>
          </b:Person>
          <b:Person>
            <b:Last>Novák</b:Last>
            <b:First>J.</b:First>
          </b:Person>
          <b:Person>
            <b:Last>Harvill</b:Last>
            <b:First>A.</b:First>
          </b:Person>
          <b:Person>
            <b:Last>Sen</b:Last>
            <b:First>P.</b:First>
          </b:Person>
          <b:Person>
            <b:Last>Rousselle</b:Last>
            <b:First>F.</b:First>
          </b:Person>
          <b:Person>
            <b:Last>Zwicker</b:Last>
            <b:First>M.</b:First>
          </b:Person>
        </b:NameList>
      </b:Author>
    </b:Author>
    <b:Title>Kernel-Predicting Convolutional Networks for Denoising Monte Carlo Renderings</b:Title>
    <b:Year>2017</b:Year>
    <b:ConferenceName>ACM Transactions on Graphics (TOG), SIGGRAPH</b:ConferenceName>
    <b:City>New York</b:City>
    <b:RefOrder>8</b:RefOrder>
  </b:Source>
  <b:Source>
    <b:Tag>Bua05</b:Tag>
    <b:SourceType>ConferenceProceedings</b:SourceType>
    <b:Guid>{8B31F82F-C583-4B1D-AC5B-C78AFD83FF03}</b:Guid>
    <b:Author>
      <b:Author>
        <b:NameList>
          <b:Person>
            <b:Last>Buades</b:Last>
            <b:First>A.</b:First>
          </b:Person>
          <b:Person>
            <b:Last>Coll</b:Last>
            <b:First>B.</b:First>
          </b:Person>
          <b:Person>
            <b:Last>Morel</b:Last>
            <b:First>J.</b:First>
            <b:Middle>M.</b:Middle>
          </b:Person>
        </b:NameList>
      </b:Author>
    </b:Author>
    <b:Title>A Non-Local Algorithm for Image Denoising</b:Title>
    <b:Year>2005</b:Year>
    <b:ConferenceName>IEEE Computer Society Conference on Computer Vision and Pattern</b:ConferenceName>
    <b:City>San Diego</b:City>
    <b:RefOrder>10</b:RefOrder>
  </b:Source>
  <b:Source>
    <b:Tag>Pha16</b:Tag>
    <b:SourceType>Book</b:SourceType>
    <b:Guid>{C9D8460B-76D7-4DE3-BB83-8DC326EABF8A}</b:Guid>
    <b:Title>Physically Based Rendering: From Theory to Implementation</b:Title>
    <b:Year>2016</b:Year>
    <b:Author>
      <b:Author>
        <b:NameList>
          <b:Person>
            <b:Last>Pharr</b:Last>
            <b:First>M.</b:First>
          </b:Person>
          <b:Person>
            <b:Last>Jakob</b:Last>
            <b:First>W.</b:First>
          </b:Person>
          <b:Person>
            <b:Last>Humphreys</b:Last>
            <b:First>G.</b:First>
          </b:Person>
        </b:NameList>
      </b:Author>
    </b:Author>
    <b:Publisher>Morgan Kaufmann</b:Publisher>
    <b:RefOrder>1</b:RefOrder>
  </b:Source>
  <b:Source>
    <b:Tag>Che17</b:Tag>
    <b:SourceType>JournalArticle</b:SourceType>
    <b:Guid>{B71F779C-896D-4A6C-9394-9C92843AE06E}</b:Guid>
    <b:Title>Low-dose CT via convolutional neural network</b:Title>
    <b:Year>2017</b:Year>
    <b:Author>
      <b:Author>
        <b:NameList>
          <b:Person>
            <b:Last>Chen</b:Last>
            <b:First>H.</b:First>
          </b:Person>
          <b:Person>
            <b:Last>Zhang</b:Last>
            <b:First>Y.</b:First>
          </b:Person>
          <b:Person>
            <b:Last>Zhang</b:Last>
            <b:First>W.</b:First>
          </b:Person>
          <b:Person>
            <b:Last>Liao</b:Last>
            <b:First>P.</b:First>
          </b:Person>
          <b:Person>
            <b:Last>Li</b:Last>
            <b:First>K.</b:First>
          </b:Person>
          <b:Person>
            <b:Last>Zhou</b:Last>
            <b:First>J.</b:First>
          </b:Person>
          <b:Person>
            <b:Last>Wang</b:Last>
            <b:First>G.</b:First>
          </b:Person>
        </b:NameList>
      </b:Author>
    </b:Author>
    <b:JournalName>Biomedical Optics Express</b:JournalName>
    <b:Pages>679-694</b:Pages>
    <b:Volume>8</b:Volume>
    <b:Issue>2</b:Issue>
    <b:RefOrder>2</b:RefOrder>
  </b:Source>
  <b:Source>
    <b:Tag>Kaj86</b:Tag>
    <b:SourceType>JournalArticle</b:SourceType>
    <b:Guid>{928253C5-9287-4CF1-A241-F20060170449}</b:Guid>
    <b:Title>The rendering equation</b:Title>
    <b:Year>1986</b:Year>
    <b:Author>
      <b:Author>
        <b:NameList>
          <b:Person>
            <b:Last>Kajiya</b:Last>
            <b:First>James</b:First>
            <b:Middle>T.</b:Middle>
          </b:Person>
        </b:NameList>
      </b:Author>
    </b:Author>
    <b:PeriodicalTitle>ACM SIGGRAPH Computer Graphics</b:PeriodicalTitle>
    <b:Pages>143-150</b:Pages>
    <b:JournalName>ACM SIGGRAPH Computer Graphics</b:JournalName>
    <b:Volume>20</b:Volume>
    <b:Issue>4</b:Issue>
    <b:RefOrder>3</b:RefOrder>
  </b:Source>
  <b:Source>
    <b:Tag>Pas25</b:Tag>
    <b:SourceType>InternetSite</b:SourceType>
    <b:Guid>{7A8B5C17-F0BD-4069-86ED-4CAFF03B2BB2}</b:Guid>
    <b:Title>GitHub</b:Title>
    <b:Year>2025</b:Year>
    <b:Author>
      <b:Author>
        <b:NameList>
          <b:Person>
            <b:Last>Cornu</b:Last>
            <b:First>Pascal</b:First>
            <b:Middle>L.</b:Middle>
          </b:Person>
        </b:NameList>
      </b:Author>
    </b:Author>
    <b:YearAccessed>2025</b:YearAccessed>
    <b:MonthAccessed>06</b:MonthAccessed>
    <b:DayAccessed>06</b:DayAccessed>
    <b:URL>https://github.com/asyxui/PTDenoising</b:URL>
    <b:LCID>de-CH</b:LCID>
    <b:RefOrder>12</b:RefOrder>
  </b:Source>
  <b:Source>
    <b:Tag>Goo16</b:Tag>
    <b:SourceType>Book</b:SourceType>
    <b:Guid>{405D3C32-01B6-4268-A9DA-9CC048594CB6}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15</b:RefOrder>
  </b:Source>
  <b:Source>
    <b:Tag>Iof15</b:Tag>
    <b:SourceType>Report</b:SourceType>
    <b:Guid>{0B4272F0-0A70-49C1-B128-97D2E88EFD3D}</b:Guid>
    <b:Title>Batch normalization: Accelerating deep network training by reducing internal covariate shift</b:Title>
    <b:Year>2015</b:Year>
    <b:Author>
      <b:Author>
        <b:NameList>
          <b:Person>
            <b:Last>Ioffe</b:Last>
            <b:First>Sergey</b:First>
          </b:Person>
          <b:Person>
            <b:Last>Szegedy</b:Last>
            <b:First>Christian</b:First>
          </b:Person>
        </b:NameList>
      </b:Author>
    </b:Author>
    <b:Publisher>arXiv</b:Publisher>
    <b:RefOrder>16</b:RefOrder>
  </b:Source>
  <b:Source>
    <b:Tag>PyT25</b:Tag>
    <b:SourceType>InternetSite</b:SourceType>
    <b:Guid>{C8797A8F-AFEE-408E-B9AD-46BFF811AF4D}</b:Guid>
    <b:Title>torch.nn module</b:Title>
    <b:Author>
      <b:Author>
        <b:Corporate>PyTorch</b:Corporate>
      </b:Author>
    </b:Author>
    <b:YearAccessed>2025</b:YearAccessed>
    <b:MonthAccessed>06</b:MonthAccessed>
    <b:DayAccessed>06</b:DayAccessed>
    <b:URL>https://docs.pytorch.org/docs/stable/nn.html</b:URL>
    <b:RefOrder>13</b:RefOrder>
  </b:Source>
  <b:Source>
    <b:Tag>Mao16</b:Tag>
    <b:SourceType>ConferenceProceedings</b:SourceType>
    <b:Guid>{5D7A0C21-1F25-4FEA-99AB-4CE35139345A}</b:Guid>
    <b:Title>Image restoration using very deep convolutional encoder-decoder networks with symmetric skip connections</b:Title>
    <b:Year>2016</b:Year>
    <b:City>New York</b:City>
    <b:ConferenceName>NIPS'16: Proceedings of the 30th International Conference on Neural Information Processing Systems</b:ConferenceName>
    <b:Author>
      <b:Author>
        <b:NameList>
          <b:Person>
            <b:Last>Mao</b:Last>
            <b:First>X.,</b:First>
            <b:Middle>Shen, C., &amp; Yang, Y.-B.</b:Middle>
          </b:Person>
        </b:NameList>
      </b:Author>
    </b:Author>
    <b:RefOrder>14</b:RefOrder>
  </b:Source>
  <b:Source>
    <b:Tag>Zha17</b:Tag>
    <b:SourceType>JournalArticle</b:SourceType>
    <b:Guid>{76F6DA62-9CA6-4472-9185-E7C712643919}</b:Guid>
    <b:Title>Beyond a Gaussian Denoiser: Residual Learning of Deep CNN for Image Denoising</b:Title>
    <b:Year>2017</b:Year>
    <b:Author>
      <b:Author>
        <b:NameList>
          <b:Person>
            <b:Last>Zhang</b:Last>
            <b:First>Kai</b:First>
          </b:Person>
          <b:Person>
            <b:Last>Zuo</b:Last>
            <b:First>Wangmeng</b:First>
          </b:Person>
          <b:Person>
            <b:Last>Chen</b:Last>
            <b:First>Yunjin</b:First>
          </b:Person>
          <b:Person>
            <b:Last>Meng</b:Last>
            <b:First>Deyu</b:First>
          </b:Person>
          <b:Person>
            <b:Last>Zhang</b:Last>
            <b:First>Lei</b:First>
          </b:Person>
        </b:NameList>
      </b:Author>
    </b:Author>
    <b:JournalName>IEEE Transactions on Image Processing</b:JournalName>
    <b:Pages>3142-3155</b:Pages>
    <b:Volume>26</b:Volume>
    <b:Issue>7</b:Issue>
    <b:RefOrder>9</b:RefOrder>
  </b:Source>
  <b:Source>
    <b:Tag>Sah23</b:Tag>
    <b:SourceType>JournalArticle</b:SourceType>
    <b:Guid>{6A92A783-07B0-45F2-B176-17F4C22267CE}</b:Guid>
    <b:Author>
      <b:Author>
        <b:NameList>
          <b:Person>
            <b:Last>Saharia</b:Last>
            <b:First>Chitwan</b:First>
            <b:Middle>and Ho, Jonathan and Chan, William and Salimans, Tim and Fleet, David J. and Norouzi, Mohammad</b:Middle>
          </b:Person>
        </b:NameList>
      </b:Author>
    </b:Author>
    <b:Title>Image Super-Resolution via Iterative Refinement</b:Title>
    <b:JournalName>IEEE Transactions on Pattern Analysis and Machine Intelligence (TPAMI)</b:JournalName>
    <b:Year>2023</b:Year>
    <b:Pages>4713-4726</b:Pages>
    <b:Volume>45</b:Volume>
    <b:Issue>4</b:Issue>
    <b:RefOrder>11</b:RefOrder>
  </b:Source>
</b:Sources>
</file>

<file path=customXml/itemProps1.xml><?xml version="1.0" encoding="utf-8"?>
<ds:datastoreItem xmlns:ds="http://schemas.openxmlformats.org/officeDocument/2006/customXml" ds:itemID="{98B64793-8DEA-42E7-9484-5BDE3B563884}">
  <ds:schemaRefs>
    <ds:schemaRef ds:uri="http://schemas.microsoft.com/office/2006/metadata/properties"/>
    <ds:schemaRef ds:uri="http://schemas.microsoft.com/office/infopath/2007/PartnerControls"/>
    <ds:schemaRef ds:uri="484c8c59-755d-4516-b8d2-1621b38262b4"/>
    <ds:schemaRef ds:uri="dd8cb13b-09cd-4f71-a146-5d96908aee33"/>
  </ds:schemaRefs>
</ds:datastoreItem>
</file>

<file path=customXml/itemProps2.xml><?xml version="1.0" encoding="utf-8"?>
<ds:datastoreItem xmlns:ds="http://schemas.openxmlformats.org/officeDocument/2006/customXml" ds:itemID="{24149978-E965-4D97-AE4F-085F1B0463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8cb13b-09cd-4f71-a146-5d96908aee33"/>
    <ds:schemaRef ds:uri="484c8c59-755d-4516-b8d2-1621b38262b4"/>
    <ds:schemaRef ds:uri="65111c24-9a2a-477f-abc3-258134d3f2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9F4314D-2F80-4764-A5FE-B86D34027F61}">
  <ds:schemaRefs>
    <ds:schemaRef ds:uri="http://schemas.microsoft.com/sharepoint/v3/contenttype/forms"/>
  </ds:schemaRefs>
</ds:datastoreItem>
</file>

<file path=customXml/itemProps4.xml><?xml version="1.0" encoding="utf-8"?>
<ds:datastoreItem xmlns:ds="http://schemas.openxmlformats.org/officeDocument/2006/customXml" ds:itemID="{C67B00EE-4782-4EDB-8820-67BA8817C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de_Thesisvorlage_ohne_Titelbild.dotx</Template>
  <TotalTime>0</TotalTime>
  <Pages>40</Pages>
  <Words>11429</Words>
  <Characters>72007</Characters>
  <Application>Microsoft Office Word</Application>
  <DocSecurity>0</DocSecurity>
  <Lines>600</Lines>
  <Paragraphs>166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Thesisvorlage ohne Titelbld (de)</vt:lpstr>
      <vt:lpstr>Thesisvorlage ohne Titelbld (de)</vt:lpstr>
    </vt:vector>
  </TitlesOfParts>
  <Company>Mediaviso AG</Company>
  <LinksUpToDate>false</LinksUpToDate>
  <CharactersWithSpaces>83270</CharactersWithSpaces>
  <SharedDoc>false</SharedDoc>
  <HLinks>
    <vt:vector size="114" baseType="variant">
      <vt:variant>
        <vt:i4>1179696</vt:i4>
      </vt:variant>
      <vt:variant>
        <vt:i4>152</vt:i4>
      </vt:variant>
      <vt:variant>
        <vt:i4>0</vt:i4>
      </vt:variant>
      <vt:variant>
        <vt:i4>5</vt:i4>
      </vt:variant>
      <vt:variant>
        <vt:lpwstr/>
      </vt:variant>
      <vt:variant>
        <vt:lpwstr>_Toc371572556</vt:lpwstr>
      </vt:variant>
      <vt:variant>
        <vt:i4>1114160</vt:i4>
      </vt:variant>
      <vt:variant>
        <vt:i4>143</vt:i4>
      </vt:variant>
      <vt:variant>
        <vt:i4>0</vt:i4>
      </vt:variant>
      <vt:variant>
        <vt:i4>5</vt:i4>
      </vt:variant>
      <vt:variant>
        <vt:lpwstr/>
      </vt:variant>
      <vt:variant>
        <vt:lpwstr>_Toc371572566</vt:lpwstr>
      </vt:variant>
      <vt:variant>
        <vt:i4>1376308</vt:i4>
      </vt:variant>
      <vt:variant>
        <vt:i4>128</vt:i4>
      </vt:variant>
      <vt:variant>
        <vt:i4>0</vt:i4>
      </vt:variant>
      <vt:variant>
        <vt:i4>5</vt:i4>
      </vt:variant>
      <vt:variant>
        <vt:lpwstr/>
      </vt:variant>
      <vt:variant>
        <vt:lpwstr>_Toc371572120</vt:lpwstr>
      </vt:variant>
      <vt:variant>
        <vt:i4>1441844</vt:i4>
      </vt:variant>
      <vt:variant>
        <vt:i4>122</vt:i4>
      </vt:variant>
      <vt:variant>
        <vt:i4>0</vt:i4>
      </vt:variant>
      <vt:variant>
        <vt:i4>5</vt:i4>
      </vt:variant>
      <vt:variant>
        <vt:lpwstr/>
      </vt:variant>
      <vt:variant>
        <vt:lpwstr>_Toc371572119</vt:lpwstr>
      </vt:variant>
      <vt:variant>
        <vt:i4>1441844</vt:i4>
      </vt:variant>
      <vt:variant>
        <vt:i4>116</vt:i4>
      </vt:variant>
      <vt:variant>
        <vt:i4>0</vt:i4>
      </vt:variant>
      <vt:variant>
        <vt:i4>5</vt:i4>
      </vt:variant>
      <vt:variant>
        <vt:lpwstr/>
      </vt:variant>
      <vt:variant>
        <vt:lpwstr>_Toc371572118</vt:lpwstr>
      </vt:variant>
      <vt:variant>
        <vt:i4>1441844</vt:i4>
      </vt:variant>
      <vt:variant>
        <vt:i4>110</vt:i4>
      </vt:variant>
      <vt:variant>
        <vt:i4>0</vt:i4>
      </vt:variant>
      <vt:variant>
        <vt:i4>5</vt:i4>
      </vt:variant>
      <vt:variant>
        <vt:lpwstr/>
      </vt:variant>
      <vt:variant>
        <vt:lpwstr>_Toc371572117</vt:lpwstr>
      </vt:variant>
      <vt:variant>
        <vt:i4>1441844</vt:i4>
      </vt:variant>
      <vt:variant>
        <vt:i4>104</vt:i4>
      </vt:variant>
      <vt:variant>
        <vt:i4>0</vt:i4>
      </vt:variant>
      <vt:variant>
        <vt:i4>5</vt:i4>
      </vt:variant>
      <vt:variant>
        <vt:lpwstr/>
      </vt:variant>
      <vt:variant>
        <vt:lpwstr>_Toc371572116</vt:lpwstr>
      </vt:variant>
      <vt:variant>
        <vt:i4>1441844</vt:i4>
      </vt:variant>
      <vt:variant>
        <vt:i4>98</vt:i4>
      </vt:variant>
      <vt:variant>
        <vt:i4>0</vt:i4>
      </vt:variant>
      <vt:variant>
        <vt:i4>5</vt:i4>
      </vt:variant>
      <vt:variant>
        <vt:lpwstr/>
      </vt:variant>
      <vt:variant>
        <vt:lpwstr>_Toc371572115</vt:lpwstr>
      </vt:variant>
      <vt:variant>
        <vt:i4>1441844</vt:i4>
      </vt:variant>
      <vt:variant>
        <vt:i4>92</vt:i4>
      </vt:variant>
      <vt:variant>
        <vt:i4>0</vt:i4>
      </vt:variant>
      <vt:variant>
        <vt:i4>5</vt:i4>
      </vt:variant>
      <vt:variant>
        <vt:lpwstr/>
      </vt:variant>
      <vt:variant>
        <vt:lpwstr>_Toc371572114</vt:lpwstr>
      </vt:variant>
      <vt:variant>
        <vt:i4>1441844</vt:i4>
      </vt:variant>
      <vt:variant>
        <vt:i4>86</vt:i4>
      </vt:variant>
      <vt:variant>
        <vt:i4>0</vt:i4>
      </vt:variant>
      <vt:variant>
        <vt:i4>5</vt:i4>
      </vt:variant>
      <vt:variant>
        <vt:lpwstr/>
      </vt:variant>
      <vt:variant>
        <vt:lpwstr>_Toc371572113</vt:lpwstr>
      </vt:variant>
      <vt:variant>
        <vt:i4>1441844</vt:i4>
      </vt:variant>
      <vt:variant>
        <vt:i4>80</vt:i4>
      </vt:variant>
      <vt:variant>
        <vt:i4>0</vt:i4>
      </vt:variant>
      <vt:variant>
        <vt:i4>5</vt:i4>
      </vt:variant>
      <vt:variant>
        <vt:lpwstr/>
      </vt:variant>
      <vt:variant>
        <vt:lpwstr>_Toc371572112</vt:lpwstr>
      </vt:variant>
      <vt:variant>
        <vt:i4>1441844</vt:i4>
      </vt:variant>
      <vt:variant>
        <vt:i4>74</vt:i4>
      </vt:variant>
      <vt:variant>
        <vt:i4>0</vt:i4>
      </vt:variant>
      <vt:variant>
        <vt:i4>5</vt:i4>
      </vt:variant>
      <vt:variant>
        <vt:lpwstr/>
      </vt:variant>
      <vt:variant>
        <vt:lpwstr>_Toc371572111</vt:lpwstr>
      </vt:variant>
      <vt:variant>
        <vt:i4>1441844</vt:i4>
      </vt:variant>
      <vt:variant>
        <vt:i4>68</vt:i4>
      </vt:variant>
      <vt:variant>
        <vt:i4>0</vt:i4>
      </vt:variant>
      <vt:variant>
        <vt:i4>5</vt:i4>
      </vt:variant>
      <vt:variant>
        <vt:lpwstr/>
      </vt:variant>
      <vt:variant>
        <vt:lpwstr>_Toc371572110</vt:lpwstr>
      </vt:variant>
      <vt:variant>
        <vt:i4>1507380</vt:i4>
      </vt:variant>
      <vt:variant>
        <vt:i4>62</vt:i4>
      </vt:variant>
      <vt:variant>
        <vt:i4>0</vt:i4>
      </vt:variant>
      <vt:variant>
        <vt:i4>5</vt:i4>
      </vt:variant>
      <vt:variant>
        <vt:lpwstr/>
      </vt:variant>
      <vt:variant>
        <vt:lpwstr>_Toc371572109</vt:lpwstr>
      </vt:variant>
      <vt:variant>
        <vt:i4>1507380</vt:i4>
      </vt:variant>
      <vt:variant>
        <vt:i4>56</vt:i4>
      </vt:variant>
      <vt:variant>
        <vt:i4>0</vt:i4>
      </vt:variant>
      <vt:variant>
        <vt:i4>5</vt:i4>
      </vt:variant>
      <vt:variant>
        <vt:lpwstr/>
      </vt:variant>
      <vt:variant>
        <vt:lpwstr>_Toc371572108</vt:lpwstr>
      </vt:variant>
      <vt:variant>
        <vt:i4>1507380</vt:i4>
      </vt:variant>
      <vt:variant>
        <vt:i4>50</vt:i4>
      </vt:variant>
      <vt:variant>
        <vt:i4>0</vt:i4>
      </vt:variant>
      <vt:variant>
        <vt:i4>5</vt:i4>
      </vt:variant>
      <vt:variant>
        <vt:lpwstr/>
      </vt:variant>
      <vt:variant>
        <vt:lpwstr>_Toc371572107</vt:lpwstr>
      </vt:variant>
      <vt:variant>
        <vt:i4>1507380</vt:i4>
      </vt:variant>
      <vt:variant>
        <vt:i4>44</vt:i4>
      </vt:variant>
      <vt:variant>
        <vt:i4>0</vt:i4>
      </vt:variant>
      <vt:variant>
        <vt:i4>5</vt:i4>
      </vt:variant>
      <vt:variant>
        <vt:lpwstr/>
      </vt:variant>
      <vt:variant>
        <vt:lpwstr>_Toc371572106</vt:lpwstr>
      </vt:variant>
      <vt:variant>
        <vt:i4>1507380</vt:i4>
      </vt:variant>
      <vt:variant>
        <vt:i4>38</vt:i4>
      </vt:variant>
      <vt:variant>
        <vt:i4>0</vt:i4>
      </vt:variant>
      <vt:variant>
        <vt:i4>5</vt:i4>
      </vt:variant>
      <vt:variant>
        <vt:lpwstr/>
      </vt:variant>
      <vt:variant>
        <vt:lpwstr>_Toc371572105</vt:lpwstr>
      </vt:variant>
      <vt:variant>
        <vt:i4>1507380</vt:i4>
      </vt:variant>
      <vt:variant>
        <vt:i4>32</vt:i4>
      </vt:variant>
      <vt:variant>
        <vt:i4>0</vt:i4>
      </vt:variant>
      <vt:variant>
        <vt:i4>5</vt:i4>
      </vt:variant>
      <vt:variant>
        <vt:lpwstr/>
      </vt:variant>
      <vt:variant>
        <vt:lpwstr>_Toc371572104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Thesisvorlage ohne Titelbld (de)</dc:title>
  <dc:subject/>
  <dc:creator>Pascal</dc:creator>
  <cp:keywords/>
  <cp:lastModifiedBy>Cornu Pascal Luc</cp:lastModifiedBy>
  <cp:revision>396</cp:revision>
  <cp:lastPrinted>2025-06-06T19:53:00Z</cp:lastPrinted>
  <dcterms:created xsi:type="dcterms:W3CDTF">2025-03-21T07:37:00Z</dcterms:created>
  <dcterms:modified xsi:type="dcterms:W3CDTF">2025-06-07T14:41:00Z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0x0101006C5E7711755FE64DB61EA4D9FB910FA3</vt:lpwstr>
  </property>
  <property fmtid="{D5CDD505-2E9C-101B-9397-08002B2CF9AE}" pid="3" name="BfhIntranetDocumentType">
    <vt:lpwstr>241;#Vorlage|de1a6d3c-ac6a-4b34-8edd-308eb81066db</vt:lpwstr>
  </property>
  <property fmtid="{D5CDD505-2E9C-101B-9397-08002B2CF9AE}" pid="4" name="TaxCatchAll">
    <vt:lpwstr>241;#Vorlage|de1a6d3c-ac6a-4b34-8edd-308eb81066db</vt:lpwstr>
  </property>
</Properties>
</file>