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F42C1F" w14:paraId="7DB6DADA" w14:textId="77777777" w:rsidTr="000C468E">
        <w:trPr>
          <w:trHeight w:hRule="exact" w:val="10431"/>
        </w:trPr>
        <w:tc>
          <w:tcPr>
            <w:tcW w:w="8392" w:type="dxa"/>
            <w:shd w:val="clear" w:color="auto" w:fill="auto"/>
            <w:tcMar>
              <w:top w:w="284" w:type="dxa"/>
            </w:tcMar>
          </w:tcPr>
          <w:p w14:paraId="2759CEB6" w14:textId="2C9BA4C4" w:rsidR="00801CD9" w:rsidRPr="00F42C1F" w:rsidRDefault="007E70D7" w:rsidP="00801CD9">
            <w:pPr>
              <w:pStyle w:val="Titel"/>
            </w:pPr>
            <w:r w:rsidRPr="00F42C1F">
              <w:fldChar w:fldCharType="begin">
                <w:ffData>
                  <w:name w:val=""/>
                  <w:enabled/>
                  <w:calcOnExit w:val="0"/>
                  <w:textInput>
                    <w:default w:val="Rendering Denoising"/>
                  </w:textInput>
                </w:ffData>
              </w:fldChar>
            </w:r>
            <w:r w:rsidRPr="00F42C1F">
              <w:instrText xml:space="preserve"> FORMTEXT </w:instrText>
            </w:r>
            <w:r w:rsidRPr="00F42C1F">
              <w:fldChar w:fldCharType="separate"/>
            </w:r>
            <w:r w:rsidRPr="00F42C1F">
              <w:t>Rendering Denoising</w:t>
            </w:r>
            <w:r w:rsidRPr="00F42C1F">
              <w:fldChar w:fldCharType="end"/>
            </w:r>
          </w:p>
          <w:p w14:paraId="3B5BF4D5" w14:textId="544960FE" w:rsidR="00801CD9" w:rsidRPr="00F42C1F" w:rsidRDefault="0098728A" w:rsidP="00801CD9">
            <w:pPr>
              <w:pStyle w:val="Untertitel"/>
            </w:pPr>
            <w:r w:rsidRPr="00F42C1F">
              <w:fldChar w:fldCharType="begin">
                <w:ffData>
                  <w:name w:val=""/>
                  <w:enabled/>
                  <w:calcOnExit w:val="0"/>
                  <w:textInput>
                    <w:default w:val="Path Tracing Denoising mit neuronalen Netzen"/>
                  </w:textInput>
                </w:ffData>
              </w:fldChar>
            </w:r>
            <w:r w:rsidRPr="00F42C1F">
              <w:instrText xml:space="preserve"> FORMTEXT </w:instrText>
            </w:r>
            <w:r w:rsidRPr="00F42C1F">
              <w:fldChar w:fldCharType="separate"/>
            </w:r>
            <w:bookmarkStart w:id="0" w:name="_Toc200132099"/>
            <w:r w:rsidRPr="00F42C1F">
              <w:t>Path Tracing Denoising mit neuronalen Netzen</w:t>
            </w:r>
            <w:bookmarkEnd w:id="0"/>
            <w:r w:rsidRPr="00F42C1F">
              <w:fldChar w:fldCharType="end"/>
            </w:r>
          </w:p>
          <w:p w14:paraId="51CC6B9D" w14:textId="77777777" w:rsidR="00801CD9" w:rsidRPr="00F42C1F" w:rsidRDefault="00801CD9" w:rsidP="00801CD9"/>
          <w:p w14:paraId="2A4956E1" w14:textId="5155C95B" w:rsidR="009F5BCC" w:rsidRPr="00F42C1F" w:rsidRDefault="00E1384E" w:rsidP="00801CD9">
            <w:pPr>
              <w:rPr>
                <w:b/>
              </w:rPr>
            </w:pPr>
            <w:r w:rsidRPr="00F42C1F">
              <w:rPr>
                <w:b/>
              </w:rPr>
              <w:fldChar w:fldCharType="begin">
                <w:ffData>
                  <w:name w:val=""/>
                  <w:enabled/>
                  <w:calcOnExit w:val="0"/>
                  <w:textInput>
                    <w:default w:val="Bachelorthesis"/>
                  </w:textInput>
                </w:ffData>
              </w:fldChar>
            </w:r>
            <w:r w:rsidRPr="00F42C1F">
              <w:rPr>
                <w:b/>
              </w:rPr>
              <w:instrText xml:space="preserve"> FORMTEXT </w:instrText>
            </w:r>
            <w:r w:rsidRPr="00F42C1F">
              <w:rPr>
                <w:b/>
              </w:rPr>
            </w:r>
            <w:r w:rsidRPr="00F42C1F">
              <w:rPr>
                <w:b/>
              </w:rPr>
              <w:fldChar w:fldCharType="separate"/>
            </w:r>
            <w:r w:rsidRPr="00F42C1F">
              <w:rPr>
                <w:b/>
              </w:rPr>
              <w:t>Bachelorthesis</w:t>
            </w:r>
            <w:r w:rsidRPr="00F42C1F">
              <w:rPr>
                <w:b/>
              </w:rPr>
              <w:fldChar w:fldCharType="end"/>
            </w:r>
          </w:p>
          <w:p w14:paraId="5A96BE58" w14:textId="77777777" w:rsidR="000C468E" w:rsidRPr="00F42C1F" w:rsidRDefault="000C468E" w:rsidP="00801CD9">
            <w:pPr>
              <w:rPr>
                <w:b/>
              </w:rPr>
            </w:pPr>
          </w:p>
          <w:p w14:paraId="6411102E" w14:textId="77777777" w:rsidR="000C468E" w:rsidRPr="00F42C1F" w:rsidRDefault="000C468E" w:rsidP="00801CD9">
            <w:pPr>
              <w:rPr>
                <w:b/>
              </w:rPr>
            </w:pPr>
          </w:p>
          <w:p w14:paraId="7DA6A939" w14:textId="77777777" w:rsidR="000C468E" w:rsidRPr="00F42C1F" w:rsidRDefault="000C468E" w:rsidP="00801CD9">
            <w:pPr>
              <w:rPr>
                <w:b/>
              </w:rPr>
            </w:pPr>
            <w:r w:rsidRPr="00F42C1F">
              <w:rPr>
                <w:szCs w:val="19"/>
              </w:rPr>
              <w:fldChar w:fldCharType="begin">
                <w:ffData>
                  <w:name w:val=""/>
                  <w:enabled/>
                  <w:calcOnExit w:val="0"/>
                  <w:textInput>
                    <w:default w:val="[Kurztext einfüngen, falls gewünscht]"/>
                  </w:textInput>
                </w:ffData>
              </w:fldChar>
            </w:r>
            <w:r w:rsidRPr="00F42C1F">
              <w:rPr>
                <w:szCs w:val="19"/>
              </w:rPr>
              <w:instrText xml:space="preserve"> FORMTEXT </w:instrText>
            </w:r>
            <w:r w:rsidRPr="00F42C1F">
              <w:rPr>
                <w:szCs w:val="19"/>
              </w:rPr>
            </w:r>
            <w:r w:rsidRPr="00F42C1F">
              <w:rPr>
                <w:szCs w:val="19"/>
              </w:rPr>
              <w:fldChar w:fldCharType="separate"/>
            </w:r>
            <w:r w:rsidRPr="00F42C1F">
              <w:rPr>
                <w:szCs w:val="19"/>
              </w:rPr>
              <w:t>[Kurztext einfüngen, falls gewünscht]</w:t>
            </w:r>
            <w:r w:rsidRPr="00F42C1F">
              <w:rPr>
                <w:szCs w:val="19"/>
              </w:rPr>
              <w:fldChar w:fldCharType="end"/>
            </w:r>
          </w:p>
        </w:tc>
      </w:tr>
      <w:tr w:rsidR="009F5BCC" w:rsidRPr="00F42C1F" w14:paraId="44768DB6" w14:textId="77777777" w:rsidTr="000C468E">
        <w:trPr>
          <w:trHeight w:hRule="exact" w:val="2138"/>
        </w:trPr>
        <w:tc>
          <w:tcPr>
            <w:tcW w:w="8392" w:type="dxa"/>
            <w:shd w:val="clear" w:color="auto" w:fill="auto"/>
            <w:vAlign w:val="bottom"/>
          </w:tcPr>
          <w:p w14:paraId="6AF6D3CE" w14:textId="2A1157D4"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Studiengang:</w:t>
            </w:r>
            <w:r w:rsidRPr="00F42C1F">
              <w:rPr>
                <w:color w:val="auto"/>
                <w:sz w:val="19"/>
                <w:szCs w:val="19"/>
              </w:rPr>
              <w:tab/>
            </w:r>
            <w:r w:rsidR="007E70D7" w:rsidRPr="00F42C1F">
              <w:rPr>
                <w:color w:val="auto"/>
                <w:sz w:val="19"/>
                <w:szCs w:val="19"/>
              </w:rPr>
              <w:fldChar w:fldCharType="begin">
                <w:ffData>
                  <w:name w:val=""/>
                  <w:enabled/>
                  <w:calcOnExit w:val="0"/>
                  <w:textInput>
                    <w:default w:val="CPCVR"/>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CPCVR</w:t>
            </w:r>
            <w:r w:rsidR="007E70D7" w:rsidRPr="00F42C1F">
              <w:rPr>
                <w:color w:val="auto"/>
                <w:sz w:val="19"/>
                <w:szCs w:val="19"/>
              </w:rPr>
              <w:fldChar w:fldCharType="end"/>
            </w:r>
          </w:p>
          <w:p w14:paraId="1A28745C" w14:textId="39A13316"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Autor:</w:t>
            </w:r>
            <w:r w:rsidRPr="00F42C1F">
              <w:rPr>
                <w:color w:val="auto"/>
                <w:sz w:val="19"/>
                <w:szCs w:val="19"/>
              </w:rPr>
              <w:tab/>
            </w:r>
            <w:r w:rsidR="007E70D7" w:rsidRPr="00F42C1F">
              <w:rPr>
                <w:color w:val="auto"/>
                <w:sz w:val="19"/>
                <w:szCs w:val="19"/>
              </w:rPr>
              <w:fldChar w:fldCharType="begin">
                <w:ffData>
                  <w:name w:val=""/>
                  <w:enabled/>
                  <w:calcOnExit w:val="0"/>
                  <w:textInput>
                    <w:default w:val="Pascal Cornu"/>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Pascal Cornu</w:t>
            </w:r>
            <w:r w:rsidR="007E70D7" w:rsidRPr="00F42C1F">
              <w:rPr>
                <w:color w:val="auto"/>
                <w:sz w:val="19"/>
                <w:szCs w:val="19"/>
              </w:rPr>
              <w:fldChar w:fldCharType="end"/>
            </w:r>
          </w:p>
          <w:p w14:paraId="1D049DE7" w14:textId="59AC9FC0"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Betreuer:</w:t>
            </w:r>
            <w:r w:rsidRPr="00F42C1F">
              <w:rPr>
                <w:color w:val="auto"/>
                <w:sz w:val="19"/>
                <w:szCs w:val="19"/>
              </w:rPr>
              <w:tab/>
            </w:r>
            <w:r w:rsidR="007E70D7" w:rsidRPr="00F42C1F">
              <w:rPr>
                <w:color w:val="auto"/>
                <w:sz w:val="19"/>
                <w:szCs w:val="19"/>
              </w:rPr>
              <w:fldChar w:fldCharType="begin">
                <w:ffData>
                  <w:name w:val=""/>
                  <w:enabled/>
                  <w:calcOnExit w:val="0"/>
                  <w:textInput>
                    <w:default w:val="Marcus Hudritsch"/>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Marcus Hudritsch</w:t>
            </w:r>
            <w:r w:rsidR="007E70D7" w:rsidRPr="00F42C1F">
              <w:rPr>
                <w:color w:val="auto"/>
                <w:sz w:val="19"/>
                <w:szCs w:val="19"/>
              </w:rPr>
              <w:fldChar w:fldCharType="end"/>
            </w:r>
          </w:p>
          <w:p w14:paraId="57DA23D5" w14:textId="3D795F2C" w:rsidR="000C468E" w:rsidRPr="00F42C1F" w:rsidRDefault="000C468E" w:rsidP="000C468E">
            <w:pPr>
              <w:pStyle w:val="Fuzeile"/>
              <w:tabs>
                <w:tab w:val="clear" w:pos="4536"/>
                <w:tab w:val="left" w:pos="2835"/>
              </w:tabs>
              <w:spacing w:line="360" w:lineRule="auto"/>
              <w:rPr>
                <w:color w:val="auto"/>
                <w:sz w:val="19"/>
                <w:szCs w:val="19"/>
              </w:rPr>
            </w:pPr>
            <w:r w:rsidRPr="00F42C1F">
              <w:rPr>
                <w:color w:val="auto"/>
                <w:sz w:val="19"/>
                <w:szCs w:val="19"/>
              </w:rPr>
              <w:t>Experten:</w:t>
            </w:r>
            <w:r w:rsidRPr="00F42C1F">
              <w:rPr>
                <w:color w:val="auto"/>
                <w:sz w:val="19"/>
                <w:szCs w:val="19"/>
              </w:rPr>
              <w:tab/>
            </w:r>
            <w:r w:rsidR="007E70D7" w:rsidRPr="00F42C1F">
              <w:rPr>
                <w:color w:val="auto"/>
                <w:sz w:val="19"/>
                <w:szCs w:val="19"/>
              </w:rPr>
              <w:fldChar w:fldCharType="begin">
                <w:ffData>
                  <w:name w:val=""/>
                  <w:enabled/>
                  <w:calcOnExit w:val="0"/>
                  <w:textInput>
                    <w:default w:val="Harald Studer"/>
                  </w:textInput>
                </w:ffData>
              </w:fldChar>
            </w:r>
            <w:r w:rsidR="007E70D7" w:rsidRPr="00F42C1F">
              <w:rPr>
                <w:color w:val="auto"/>
                <w:sz w:val="19"/>
                <w:szCs w:val="19"/>
              </w:rPr>
              <w:instrText xml:space="preserve"> FORMTEXT </w:instrText>
            </w:r>
            <w:r w:rsidR="007E70D7" w:rsidRPr="00F42C1F">
              <w:rPr>
                <w:color w:val="auto"/>
                <w:sz w:val="19"/>
                <w:szCs w:val="19"/>
              </w:rPr>
            </w:r>
            <w:r w:rsidR="007E70D7" w:rsidRPr="00F42C1F">
              <w:rPr>
                <w:color w:val="auto"/>
                <w:sz w:val="19"/>
                <w:szCs w:val="19"/>
              </w:rPr>
              <w:fldChar w:fldCharType="separate"/>
            </w:r>
            <w:r w:rsidR="007E70D7" w:rsidRPr="00F42C1F">
              <w:rPr>
                <w:color w:val="auto"/>
                <w:sz w:val="19"/>
                <w:szCs w:val="19"/>
              </w:rPr>
              <w:t>Harald Studer</w:t>
            </w:r>
            <w:r w:rsidR="007E70D7" w:rsidRPr="00F42C1F">
              <w:rPr>
                <w:color w:val="auto"/>
                <w:sz w:val="19"/>
                <w:szCs w:val="19"/>
              </w:rPr>
              <w:fldChar w:fldCharType="end"/>
            </w:r>
          </w:p>
          <w:p w14:paraId="669D87FB" w14:textId="5A54F676" w:rsidR="009F5BCC" w:rsidRPr="00F42C1F" w:rsidRDefault="000C468E" w:rsidP="000C468E">
            <w:pPr>
              <w:pStyle w:val="Fuzeile"/>
              <w:tabs>
                <w:tab w:val="clear" w:pos="4536"/>
                <w:tab w:val="left" w:pos="2835"/>
              </w:tabs>
            </w:pPr>
            <w:r w:rsidRPr="00F42C1F">
              <w:rPr>
                <w:color w:val="auto"/>
                <w:sz w:val="19"/>
                <w:szCs w:val="19"/>
              </w:rPr>
              <w:t>Datum:</w:t>
            </w:r>
            <w:r w:rsidRPr="00F42C1F">
              <w:rPr>
                <w:color w:val="auto"/>
                <w:sz w:val="19"/>
                <w:szCs w:val="19"/>
              </w:rPr>
              <w:tab/>
            </w:r>
            <w:r w:rsidR="00AA352D" w:rsidRPr="00F42C1F">
              <w:rPr>
                <w:color w:val="auto"/>
                <w:sz w:val="19"/>
                <w:szCs w:val="19"/>
              </w:rPr>
              <w:t>0</w:t>
            </w:r>
            <w:r w:rsidR="004C67F4">
              <w:rPr>
                <w:color w:val="auto"/>
                <w:sz w:val="19"/>
                <w:szCs w:val="19"/>
              </w:rPr>
              <w:t>7</w:t>
            </w:r>
            <w:r w:rsidR="0056118A" w:rsidRPr="00F42C1F">
              <w:rPr>
                <w:color w:val="auto"/>
                <w:sz w:val="19"/>
                <w:szCs w:val="19"/>
              </w:rPr>
              <w:t>.0</w:t>
            </w:r>
            <w:r w:rsidR="00AA352D" w:rsidRPr="00F42C1F">
              <w:rPr>
                <w:color w:val="auto"/>
                <w:sz w:val="19"/>
                <w:szCs w:val="19"/>
              </w:rPr>
              <w:t>6</w:t>
            </w:r>
            <w:r w:rsidR="0056118A" w:rsidRPr="00F42C1F">
              <w:rPr>
                <w:color w:val="auto"/>
                <w:sz w:val="19"/>
                <w:szCs w:val="19"/>
              </w:rPr>
              <w:t>.2025</w:t>
            </w:r>
          </w:p>
        </w:tc>
      </w:tr>
    </w:tbl>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1"/>
          <w:footerReference w:type="default" r:id="rId12"/>
          <w:headerReference w:type="first" r:id="rId13"/>
          <w:footerReference w:type="first" r:id="rId14"/>
          <w:pgSz w:w="11906" w:h="16838" w:code="9"/>
          <w:pgMar w:top="1758" w:right="2081" w:bottom="680" w:left="1435" w:header="709" w:footer="510" w:gutter="0"/>
          <w:cols w:space="708"/>
          <w:titlePg/>
          <w:docGrid w:linePitch="360"/>
        </w:sectPr>
      </w:pPr>
    </w:p>
    <w:p w14:paraId="68419887" w14:textId="77777777" w:rsidR="00801CD9" w:rsidRPr="00F42C1F" w:rsidRDefault="00801CD9" w:rsidP="00801CD9">
      <w:pPr>
        <w:pStyle w:val="Inhaltsverzeichnis"/>
      </w:pPr>
      <w:bookmarkStart w:id="1" w:name="_Toc200132100"/>
      <w:r w:rsidRPr="00F42C1F">
        <w:lastRenderedPageBreak/>
        <w:t>Management Summary</w:t>
      </w:r>
      <w:bookmarkEnd w:id="1"/>
    </w:p>
    <w:p w14:paraId="3785555A" w14:textId="77777777" w:rsidR="00801CD9" w:rsidRPr="00F42C1F" w:rsidRDefault="00801CD9" w:rsidP="00801CD9"/>
    <w:p w14:paraId="05A189F1" w14:textId="5F366C1F" w:rsidR="00C51857" w:rsidRDefault="00C51857" w:rsidP="00C51857">
      <w:r>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w:t>
      </w:r>
      <w:r w:rsidR="00FC44A7">
        <w:t>ss</w:t>
      </w:r>
      <w:r>
        <w:t>ert sich in Form von körnigen oder fleckigen Bildern.</w:t>
      </w:r>
    </w:p>
    <w:p w14:paraId="213588D7" w14:textId="77777777" w:rsidR="00C51857" w:rsidRDefault="00C51857" w:rsidP="00C51857"/>
    <w:p w14:paraId="1DCF72FB" w14:textId="05C6F506" w:rsidR="00C51857" w:rsidRDefault="00C51857" w:rsidP="00C51857">
      <w:r>
        <w:t>Ziel der Arbeit war es, ein Verfahren zu entwickeln, das solche verrauschten Bilder automatisch verbessern kann – und zwar mithilfe Künstlicher Intelligenz. Dafür wurde ein eigene</w:t>
      </w:r>
      <w:r w:rsidR="00094F43">
        <w:t>r</w:t>
      </w:r>
      <w:r>
        <w:t xml:space="preserve"> Trainingsdaten</w:t>
      </w:r>
      <w:r w:rsidR="00094F43">
        <w:t>satz</w:t>
      </w:r>
      <w:r>
        <w:t xml:space="preserve"> erstellt, bestehend aus verrauschten und hochwertigen Vergleichsbildern. Anschlie</w:t>
      </w:r>
      <w:r w:rsidR="002E75A7">
        <w:t>ss</w:t>
      </w:r>
      <w:r>
        <w:t>end wurde ein künstliches neuronales Netz trainiert, das lernt, wie ein Bild mit wenig Rechenzeit aussieht und wie es idealerweise aussehen sollte. Es kann dann auf neue Bilder angewendet werden, um diese deutlich zu verbessern.</w:t>
      </w:r>
    </w:p>
    <w:p w14:paraId="3A7AB69D" w14:textId="77777777" w:rsidR="00C51857" w:rsidRDefault="00C51857" w:rsidP="00C51857"/>
    <w:p w14:paraId="10BC7E0E" w14:textId="09713150" w:rsidR="00C51857" w:rsidRDefault="00C51857" w:rsidP="00C51857">
      <w:r>
        <w:t>Die Bildqualität konnte dadurch messbar gesteigert werden: Der durchschnittliche Unterschied zur Originalqualität wurde um rund 70</w:t>
      </w:r>
      <w:r w:rsidR="00811241">
        <w:t xml:space="preserve"> </w:t>
      </w:r>
      <w:r>
        <w:t xml:space="preserve">% verringert. Gleichzeitig verbesserte sich die visuelle </w:t>
      </w:r>
      <w:r>
        <w:rPr>
          <w:rFonts w:cs="Lucida Sans"/>
        </w:rPr>
        <w:t>Ä</w:t>
      </w:r>
      <w:r>
        <w:t>hnlichkeit zu den perfekten Bildern deutlich. Subjektiv bedeutet das: Die vom Modell bearbeiteten Bilder wirken deutlich sauberer, detailreicher und nat</w:t>
      </w:r>
      <w:r>
        <w:rPr>
          <w:rFonts w:cs="Lucida Sans"/>
        </w:rPr>
        <w:t>ü</w:t>
      </w:r>
      <w:r>
        <w:t>rlicher als die urspr</w:t>
      </w:r>
      <w:r>
        <w:rPr>
          <w:rFonts w:cs="Lucida Sans"/>
        </w:rPr>
        <w:t>ü</w:t>
      </w:r>
      <w:r>
        <w:t xml:space="preserve">nglichen verrauschten Versionen </w:t>
      </w:r>
      <w:r>
        <w:rPr>
          <w:rFonts w:cs="Lucida Sans"/>
        </w:rPr>
        <w:t>–</w:t>
      </w:r>
      <w:r>
        <w:t xml:space="preserve"> und das ohne zus</w:t>
      </w:r>
      <w:r>
        <w:rPr>
          <w:rFonts w:cs="Lucida Sans"/>
        </w:rPr>
        <w:t>ä</w:t>
      </w:r>
      <w:r>
        <w:t>tzliche Rechenzeit beim Rendern.</w:t>
      </w:r>
    </w:p>
    <w:p w14:paraId="2A3C8A79" w14:textId="77777777" w:rsidR="00C51857" w:rsidRDefault="00C51857" w:rsidP="00C51857"/>
    <w:p w14:paraId="340BFB85" w14:textId="6F98FDF3" w:rsidR="00C51857" w:rsidRDefault="00C51857" w:rsidP="00C51857">
      <w:r>
        <w:t>Damit zeigt diese Arbeit das Potenzial von Deep Learning zur Beschleunigung realistischer Bildsynthese. Besonders in Anwendungsfeldern wie Animation, Produktvisualisierung oder Computerspielen kann dies in Zukunft eine wichtige Rolle spielen.</w:t>
      </w:r>
    </w:p>
    <w:p w14:paraId="245AC297" w14:textId="77777777" w:rsidR="00C51857" w:rsidRDefault="00C51857" w:rsidP="00C51857"/>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132101"/>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1A6E193D" w14:textId="6CCEC936" w:rsidR="006E471F"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132099" w:history="1">
            <w:r w:rsidR="006E471F" w:rsidRPr="009E45D0">
              <w:rPr>
                <w:rStyle w:val="Hyperlink"/>
                <w:noProof/>
              </w:rPr>
              <w:t>Path Tracing Denoising mit neuronalen Netzen</w:t>
            </w:r>
            <w:r w:rsidR="006E471F">
              <w:rPr>
                <w:noProof/>
                <w:webHidden/>
              </w:rPr>
              <w:tab/>
            </w:r>
            <w:r w:rsidR="006E471F">
              <w:rPr>
                <w:noProof/>
                <w:webHidden/>
              </w:rPr>
              <w:fldChar w:fldCharType="begin"/>
            </w:r>
            <w:r w:rsidR="006E471F">
              <w:rPr>
                <w:noProof/>
                <w:webHidden/>
              </w:rPr>
              <w:instrText xml:space="preserve"> PAGEREF _Toc200132099 \h </w:instrText>
            </w:r>
            <w:r w:rsidR="006E471F">
              <w:rPr>
                <w:noProof/>
                <w:webHidden/>
              </w:rPr>
            </w:r>
            <w:r w:rsidR="006E471F">
              <w:rPr>
                <w:noProof/>
                <w:webHidden/>
              </w:rPr>
              <w:fldChar w:fldCharType="separate"/>
            </w:r>
            <w:r w:rsidR="004B1E74">
              <w:rPr>
                <w:noProof/>
                <w:webHidden/>
              </w:rPr>
              <w:t>1</w:t>
            </w:r>
            <w:r w:rsidR="006E471F">
              <w:rPr>
                <w:noProof/>
                <w:webHidden/>
              </w:rPr>
              <w:fldChar w:fldCharType="end"/>
            </w:r>
          </w:hyperlink>
        </w:p>
        <w:p w14:paraId="0CCB02D1" w14:textId="14080FCC"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0" w:history="1">
            <w:r w:rsidRPr="009E45D0">
              <w:rPr>
                <w:rStyle w:val="Hyperlink"/>
                <w:noProof/>
              </w:rPr>
              <w:t>Management Summary</w:t>
            </w:r>
            <w:r>
              <w:rPr>
                <w:noProof/>
                <w:webHidden/>
              </w:rPr>
              <w:tab/>
            </w:r>
            <w:r>
              <w:rPr>
                <w:noProof/>
                <w:webHidden/>
              </w:rPr>
              <w:fldChar w:fldCharType="begin"/>
            </w:r>
            <w:r>
              <w:rPr>
                <w:noProof/>
                <w:webHidden/>
              </w:rPr>
              <w:instrText xml:space="preserve"> PAGEREF _Toc200132100 \h </w:instrText>
            </w:r>
            <w:r>
              <w:rPr>
                <w:noProof/>
                <w:webHidden/>
              </w:rPr>
            </w:r>
            <w:r>
              <w:rPr>
                <w:noProof/>
                <w:webHidden/>
              </w:rPr>
              <w:fldChar w:fldCharType="separate"/>
            </w:r>
            <w:r w:rsidR="004B1E74">
              <w:rPr>
                <w:noProof/>
                <w:webHidden/>
              </w:rPr>
              <w:t>2</w:t>
            </w:r>
            <w:r>
              <w:rPr>
                <w:noProof/>
                <w:webHidden/>
              </w:rPr>
              <w:fldChar w:fldCharType="end"/>
            </w:r>
          </w:hyperlink>
        </w:p>
        <w:p w14:paraId="6337D49B" w14:textId="45B3B653"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1" w:history="1">
            <w:r w:rsidRPr="009E45D0">
              <w:rPr>
                <w:rStyle w:val="Hyperlink"/>
                <w:noProof/>
              </w:rPr>
              <w:t>Inhaltsverzeichnis</w:t>
            </w:r>
            <w:r>
              <w:rPr>
                <w:noProof/>
                <w:webHidden/>
              </w:rPr>
              <w:tab/>
            </w:r>
            <w:r>
              <w:rPr>
                <w:noProof/>
                <w:webHidden/>
              </w:rPr>
              <w:fldChar w:fldCharType="begin"/>
            </w:r>
            <w:r>
              <w:rPr>
                <w:noProof/>
                <w:webHidden/>
              </w:rPr>
              <w:instrText xml:space="preserve"> PAGEREF _Toc200132101 \h </w:instrText>
            </w:r>
            <w:r>
              <w:rPr>
                <w:noProof/>
                <w:webHidden/>
              </w:rPr>
            </w:r>
            <w:r>
              <w:rPr>
                <w:noProof/>
                <w:webHidden/>
              </w:rPr>
              <w:fldChar w:fldCharType="separate"/>
            </w:r>
            <w:r w:rsidR="004B1E74">
              <w:rPr>
                <w:noProof/>
                <w:webHidden/>
              </w:rPr>
              <w:t>3</w:t>
            </w:r>
            <w:r>
              <w:rPr>
                <w:noProof/>
                <w:webHidden/>
              </w:rPr>
              <w:fldChar w:fldCharType="end"/>
            </w:r>
          </w:hyperlink>
        </w:p>
        <w:p w14:paraId="6FE41F7D" w14:textId="68878C39"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02" w:history="1">
            <w:r w:rsidRPr="009E45D0">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Einleitung</w:t>
            </w:r>
            <w:r>
              <w:rPr>
                <w:noProof/>
                <w:webHidden/>
              </w:rPr>
              <w:tab/>
            </w:r>
            <w:r>
              <w:rPr>
                <w:noProof/>
                <w:webHidden/>
              </w:rPr>
              <w:fldChar w:fldCharType="begin"/>
            </w:r>
            <w:r>
              <w:rPr>
                <w:noProof/>
                <w:webHidden/>
              </w:rPr>
              <w:instrText xml:space="preserve"> PAGEREF _Toc200132102 \h </w:instrText>
            </w:r>
            <w:r>
              <w:rPr>
                <w:noProof/>
                <w:webHidden/>
              </w:rPr>
            </w:r>
            <w:r>
              <w:rPr>
                <w:noProof/>
                <w:webHidden/>
              </w:rPr>
              <w:fldChar w:fldCharType="separate"/>
            </w:r>
            <w:r w:rsidR="004B1E74">
              <w:rPr>
                <w:noProof/>
                <w:webHidden/>
              </w:rPr>
              <w:t>5</w:t>
            </w:r>
            <w:r>
              <w:rPr>
                <w:noProof/>
                <w:webHidden/>
              </w:rPr>
              <w:fldChar w:fldCharType="end"/>
            </w:r>
          </w:hyperlink>
        </w:p>
        <w:p w14:paraId="1D98EECE" w14:textId="3C30F6DD"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3" w:history="1">
            <w:r w:rsidRPr="009E45D0">
              <w:rPr>
                <w:rStyle w:val="Hyperlink"/>
                <w:iCs/>
                <w:noProof/>
              </w:rPr>
              <w:t>1.1</w:t>
            </w:r>
            <w:r w:rsidRPr="009E45D0">
              <w:rPr>
                <w:rStyle w:val="Hyperlink"/>
                <w:noProof/>
              </w:rPr>
              <w:t xml:space="preserve"> Einleitung</w:t>
            </w:r>
            <w:r>
              <w:rPr>
                <w:noProof/>
                <w:webHidden/>
              </w:rPr>
              <w:tab/>
            </w:r>
            <w:r>
              <w:rPr>
                <w:noProof/>
                <w:webHidden/>
              </w:rPr>
              <w:fldChar w:fldCharType="begin"/>
            </w:r>
            <w:r>
              <w:rPr>
                <w:noProof/>
                <w:webHidden/>
              </w:rPr>
              <w:instrText xml:space="preserve"> PAGEREF _Toc200132103 \h </w:instrText>
            </w:r>
            <w:r>
              <w:rPr>
                <w:noProof/>
                <w:webHidden/>
              </w:rPr>
            </w:r>
            <w:r>
              <w:rPr>
                <w:noProof/>
                <w:webHidden/>
              </w:rPr>
              <w:fldChar w:fldCharType="separate"/>
            </w:r>
            <w:r w:rsidR="004B1E74">
              <w:rPr>
                <w:noProof/>
                <w:webHidden/>
              </w:rPr>
              <w:t>5</w:t>
            </w:r>
            <w:r>
              <w:rPr>
                <w:noProof/>
                <w:webHidden/>
              </w:rPr>
              <w:fldChar w:fldCharType="end"/>
            </w:r>
          </w:hyperlink>
        </w:p>
        <w:p w14:paraId="0F0E1A00" w14:textId="3C3CE27C"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4" w:history="1">
            <w:r w:rsidRPr="009E45D0">
              <w:rPr>
                <w:rStyle w:val="Hyperlink"/>
                <w:iCs/>
                <w:noProof/>
              </w:rPr>
              <w:t>1.2</w:t>
            </w:r>
            <w:r w:rsidRPr="009E45D0">
              <w:rPr>
                <w:rStyle w:val="Hyperlink"/>
                <w:noProof/>
              </w:rPr>
              <w:t xml:space="preserve"> Forschungsfrage und Zielsetzung</w:t>
            </w:r>
            <w:r>
              <w:rPr>
                <w:noProof/>
                <w:webHidden/>
              </w:rPr>
              <w:tab/>
            </w:r>
            <w:r>
              <w:rPr>
                <w:noProof/>
                <w:webHidden/>
              </w:rPr>
              <w:fldChar w:fldCharType="begin"/>
            </w:r>
            <w:r>
              <w:rPr>
                <w:noProof/>
                <w:webHidden/>
              </w:rPr>
              <w:instrText xml:space="preserve"> PAGEREF _Toc200132104 \h </w:instrText>
            </w:r>
            <w:r>
              <w:rPr>
                <w:noProof/>
                <w:webHidden/>
              </w:rPr>
            </w:r>
            <w:r>
              <w:rPr>
                <w:noProof/>
                <w:webHidden/>
              </w:rPr>
              <w:fldChar w:fldCharType="separate"/>
            </w:r>
            <w:r w:rsidR="004B1E74">
              <w:rPr>
                <w:noProof/>
                <w:webHidden/>
              </w:rPr>
              <w:t>6</w:t>
            </w:r>
            <w:r>
              <w:rPr>
                <w:noProof/>
                <w:webHidden/>
              </w:rPr>
              <w:fldChar w:fldCharType="end"/>
            </w:r>
          </w:hyperlink>
        </w:p>
        <w:p w14:paraId="2B081837" w14:textId="79EBFCC9"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5" w:history="1">
            <w:r w:rsidRPr="009E45D0">
              <w:rPr>
                <w:rStyle w:val="Hyperlink"/>
                <w:iCs/>
                <w:noProof/>
              </w:rPr>
              <w:t>1.3</w:t>
            </w:r>
            <w:r w:rsidRPr="009E45D0">
              <w:rPr>
                <w:rStyle w:val="Hyperlink"/>
                <w:noProof/>
              </w:rPr>
              <w:t xml:space="preserve"> Hintergrund</w:t>
            </w:r>
            <w:r>
              <w:rPr>
                <w:noProof/>
                <w:webHidden/>
              </w:rPr>
              <w:tab/>
            </w:r>
            <w:r>
              <w:rPr>
                <w:noProof/>
                <w:webHidden/>
              </w:rPr>
              <w:fldChar w:fldCharType="begin"/>
            </w:r>
            <w:r>
              <w:rPr>
                <w:noProof/>
                <w:webHidden/>
              </w:rPr>
              <w:instrText xml:space="preserve"> PAGEREF _Toc200132105 \h </w:instrText>
            </w:r>
            <w:r>
              <w:rPr>
                <w:noProof/>
                <w:webHidden/>
              </w:rPr>
            </w:r>
            <w:r>
              <w:rPr>
                <w:noProof/>
                <w:webHidden/>
              </w:rPr>
              <w:fldChar w:fldCharType="separate"/>
            </w:r>
            <w:r w:rsidR="004B1E74">
              <w:rPr>
                <w:noProof/>
                <w:webHidden/>
              </w:rPr>
              <w:t>6</w:t>
            </w:r>
            <w:r>
              <w:rPr>
                <w:noProof/>
                <w:webHidden/>
              </w:rPr>
              <w:fldChar w:fldCharType="end"/>
            </w:r>
          </w:hyperlink>
        </w:p>
        <w:p w14:paraId="7095C1E1" w14:textId="5480FFFA"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06" w:history="1">
            <w:r w:rsidRPr="009E45D0">
              <w:rPr>
                <w:rStyle w:val="Hyperlink"/>
                <w:iCs/>
                <w:noProof/>
              </w:rPr>
              <w:t>1.3.1</w:t>
            </w:r>
            <w:r w:rsidRPr="009E45D0">
              <w:rPr>
                <w:rStyle w:val="Hyperlink"/>
                <w:noProof/>
              </w:rPr>
              <w:t xml:space="preserve"> Anwendungen</w:t>
            </w:r>
            <w:r>
              <w:rPr>
                <w:noProof/>
                <w:webHidden/>
              </w:rPr>
              <w:tab/>
            </w:r>
            <w:r>
              <w:rPr>
                <w:noProof/>
                <w:webHidden/>
              </w:rPr>
              <w:fldChar w:fldCharType="begin"/>
            </w:r>
            <w:r>
              <w:rPr>
                <w:noProof/>
                <w:webHidden/>
              </w:rPr>
              <w:instrText xml:space="preserve"> PAGEREF _Toc200132106 \h </w:instrText>
            </w:r>
            <w:r>
              <w:rPr>
                <w:noProof/>
                <w:webHidden/>
              </w:rPr>
            </w:r>
            <w:r>
              <w:rPr>
                <w:noProof/>
                <w:webHidden/>
              </w:rPr>
              <w:fldChar w:fldCharType="separate"/>
            </w:r>
            <w:r w:rsidR="004B1E74">
              <w:rPr>
                <w:noProof/>
                <w:webHidden/>
              </w:rPr>
              <w:t>6</w:t>
            </w:r>
            <w:r>
              <w:rPr>
                <w:noProof/>
                <w:webHidden/>
              </w:rPr>
              <w:fldChar w:fldCharType="end"/>
            </w:r>
          </w:hyperlink>
        </w:p>
        <w:p w14:paraId="3C3BD504" w14:textId="4D175233"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07" w:history="1">
            <w:r w:rsidRPr="009E45D0">
              <w:rPr>
                <w:rStyle w:val="Hyperlink"/>
                <w:iCs/>
                <w:noProof/>
              </w:rPr>
              <w:t>1.4</w:t>
            </w:r>
            <w:r w:rsidRPr="009E45D0">
              <w:rPr>
                <w:rStyle w:val="Hyperlink"/>
                <w:noProof/>
              </w:rPr>
              <w:t xml:space="preserve"> Path Tracing</w:t>
            </w:r>
            <w:r>
              <w:rPr>
                <w:noProof/>
                <w:webHidden/>
              </w:rPr>
              <w:tab/>
            </w:r>
            <w:r>
              <w:rPr>
                <w:noProof/>
                <w:webHidden/>
              </w:rPr>
              <w:fldChar w:fldCharType="begin"/>
            </w:r>
            <w:r>
              <w:rPr>
                <w:noProof/>
                <w:webHidden/>
              </w:rPr>
              <w:instrText xml:space="preserve"> PAGEREF _Toc200132107 \h </w:instrText>
            </w:r>
            <w:r>
              <w:rPr>
                <w:noProof/>
                <w:webHidden/>
              </w:rPr>
            </w:r>
            <w:r>
              <w:rPr>
                <w:noProof/>
                <w:webHidden/>
              </w:rPr>
              <w:fldChar w:fldCharType="separate"/>
            </w:r>
            <w:r w:rsidR="004B1E74">
              <w:rPr>
                <w:noProof/>
                <w:webHidden/>
              </w:rPr>
              <w:t>7</w:t>
            </w:r>
            <w:r>
              <w:rPr>
                <w:noProof/>
                <w:webHidden/>
              </w:rPr>
              <w:fldChar w:fldCharType="end"/>
            </w:r>
          </w:hyperlink>
        </w:p>
        <w:p w14:paraId="5E67D317" w14:textId="6C056E31"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08" w:history="1">
            <w:r w:rsidRPr="009E45D0">
              <w:rPr>
                <w:rStyle w:val="Hyperlink"/>
                <w:iCs/>
                <w:noProof/>
              </w:rPr>
              <w:t>1.4.1</w:t>
            </w:r>
            <w:r w:rsidRPr="009E45D0">
              <w:rPr>
                <w:rStyle w:val="Hyperlink"/>
                <w:noProof/>
              </w:rPr>
              <w:t xml:space="preserve"> Rendering-Gleichung</w:t>
            </w:r>
            <w:r>
              <w:rPr>
                <w:noProof/>
                <w:webHidden/>
              </w:rPr>
              <w:tab/>
            </w:r>
            <w:r>
              <w:rPr>
                <w:noProof/>
                <w:webHidden/>
              </w:rPr>
              <w:fldChar w:fldCharType="begin"/>
            </w:r>
            <w:r>
              <w:rPr>
                <w:noProof/>
                <w:webHidden/>
              </w:rPr>
              <w:instrText xml:space="preserve"> PAGEREF _Toc200132108 \h </w:instrText>
            </w:r>
            <w:r>
              <w:rPr>
                <w:noProof/>
                <w:webHidden/>
              </w:rPr>
            </w:r>
            <w:r>
              <w:rPr>
                <w:noProof/>
                <w:webHidden/>
              </w:rPr>
              <w:fldChar w:fldCharType="separate"/>
            </w:r>
            <w:r w:rsidR="004B1E74">
              <w:rPr>
                <w:noProof/>
                <w:webHidden/>
              </w:rPr>
              <w:t>7</w:t>
            </w:r>
            <w:r>
              <w:rPr>
                <w:noProof/>
                <w:webHidden/>
              </w:rPr>
              <w:fldChar w:fldCharType="end"/>
            </w:r>
          </w:hyperlink>
        </w:p>
        <w:p w14:paraId="501A14FD" w14:textId="5B508A3B"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09" w:history="1">
            <w:r w:rsidRPr="009E45D0">
              <w:rPr>
                <w:rStyle w:val="Hyperlink"/>
                <w:iCs/>
                <w:noProof/>
              </w:rPr>
              <w:t>1.4.2</w:t>
            </w:r>
            <w:r w:rsidRPr="009E45D0">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_Toc200132109 \h </w:instrText>
            </w:r>
            <w:r>
              <w:rPr>
                <w:noProof/>
                <w:webHidden/>
              </w:rPr>
            </w:r>
            <w:r>
              <w:rPr>
                <w:noProof/>
                <w:webHidden/>
              </w:rPr>
              <w:fldChar w:fldCharType="separate"/>
            </w:r>
            <w:r w:rsidR="004B1E74">
              <w:rPr>
                <w:noProof/>
                <w:webHidden/>
              </w:rPr>
              <w:t>7</w:t>
            </w:r>
            <w:r>
              <w:rPr>
                <w:noProof/>
                <w:webHidden/>
              </w:rPr>
              <w:fldChar w:fldCharType="end"/>
            </w:r>
          </w:hyperlink>
        </w:p>
        <w:p w14:paraId="13A3FC83" w14:textId="480F5998"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0" w:history="1">
            <w:r w:rsidRPr="009E45D0">
              <w:rPr>
                <w:rStyle w:val="Hyperlink"/>
                <w:iCs/>
                <w:noProof/>
              </w:rPr>
              <w:t>1.4.3</w:t>
            </w:r>
            <w:r w:rsidRPr="009E45D0">
              <w:rPr>
                <w:rStyle w:val="Hyperlink"/>
                <w:noProof/>
              </w:rPr>
              <w:t xml:space="preserve"> Path Tracing Algorithmus</w:t>
            </w:r>
            <w:r>
              <w:rPr>
                <w:noProof/>
                <w:webHidden/>
              </w:rPr>
              <w:tab/>
            </w:r>
            <w:r>
              <w:rPr>
                <w:noProof/>
                <w:webHidden/>
              </w:rPr>
              <w:fldChar w:fldCharType="begin"/>
            </w:r>
            <w:r>
              <w:rPr>
                <w:noProof/>
                <w:webHidden/>
              </w:rPr>
              <w:instrText xml:space="preserve"> PAGEREF _Toc200132110 \h </w:instrText>
            </w:r>
            <w:r>
              <w:rPr>
                <w:noProof/>
                <w:webHidden/>
              </w:rPr>
            </w:r>
            <w:r>
              <w:rPr>
                <w:noProof/>
                <w:webHidden/>
              </w:rPr>
              <w:fldChar w:fldCharType="separate"/>
            </w:r>
            <w:r w:rsidR="004B1E74">
              <w:rPr>
                <w:noProof/>
                <w:webHidden/>
              </w:rPr>
              <w:t>8</w:t>
            </w:r>
            <w:r>
              <w:rPr>
                <w:noProof/>
                <w:webHidden/>
              </w:rPr>
              <w:fldChar w:fldCharType="end"/>
            </w:r>
          </w:hyperlink>
        </w:p>
        <w:p w14:paraId="151AF5D3" w14:textId="1004967F"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1" w:history="1">
            <w:r w:rsidRPr="009E45D0">
              <w:rPr>
                <w:rStyle w:val="Hyperlink"/>
                <w:iCs/>
                <w:noProof/>
              </w:rPr>
              <w:t>1.4.4</w:t>
            </w:r>
            <w:r w:rsidRPr="009E45D0">
              <w:rPr>
                <w:rStyle w:val="Hyperlink"/>
                <w:noProof/>
              </w:rPr>
              <w:t xml:space="preserve"> Path Tracing Rauschen</w:t>
            </w:r>
            <w:r>
              <w:rPr>
                <w:noProof/>
                <w:webHidden/>
              </w:rPr>
              <w:tab/>
            </w:r>
            <w:r>
              <w:rPr>
                <w:noProof/>
                <w:webHidden/>
              </w:rPr>
              <w:fldChar w:fldCharType="begin"/>
            </w:r>
            <w:r>
              <w:rPr>
                <w:noProof/>
                <w:webHidden/>
              </w:rPr>
              <w:instrText xml:space="preserve"> PAGEREF _Toc200132111 \h </w:instrText>
            </w:r>
            <w:r>
              <w:rPr>
                <w:noProof/>
                <w:webHidden/>
              </w:rPr>
            </w:r>
            <w:r>
              <w:rPr>
                <w:noProof/>
                <w:webHidden/>
              </w:rPr>
              <w:fldChar w:fldCharType="separate"/>
            </w:r>
            <w:r w:rsidR="004B1E74">
              <w:rPr>
                <w:noProof/>
                <w:webHidden/>
              </w:rPr>
              <w:t>9</w:t>
            </w:r>
            <w:r>
              <w:rPr>
                <w:noProof/>
                <w:webHidden/>
              </w:rPr>
              <w:fldChar w:fldCharType="end"/>
            </w:r>
          </w:hyperlink>
        </w:p>
        <w:p w14:paraId="46555706" w14:textId="0C68E657"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12" w:history="1">
            <w:r w:rsidRPr="009E45D0">
              <w:rPr>
                <w:rStyle w:val="Hyperlink"/>
                <w:iCs/>
                <w:noProof/>
              </w:rPr>
              <w:t>1.5</w:t>
            </w:r>
            <w:r w:rsidRPr="009E45D0">
              <w:rPr>
                <w:rStyle w:val="Hyperlink"/>
                <w:noProof/>
              </w:rPr>
              <w:t xml:space="preserve"> Denoising</w:t>
            </w:r>
            <w:r>
              <w:rPr>
                <w:noProof/>
                <w:webHidden/>
              </w:rPr>
              <w:tab/>
            </w:r>
            <w:r>
              <w:rPr>
                <w:noProof/>
                <w:webHidden/>
              </w:rPr>
              <w:fldChar w:fldCharType="begin"/>
            </w:r>
            <w:r>
              <w:rPr>
                <w:noProof/>
                <w:webHidden/>
              </w:rPr>
              <w:instrText xml:space="preserve"> PAGEREF _Toc200132112 \h </w:instrText>
            </w:r>
            <w:r>
              <w:rPr>
                <w:noProof/>
                <w:webHidden/>
              </w:rPr>
            </w:r>
            <w:r>
              <w:rPr>
                <w:noProof/>
                <w:webHidden/>
              </w:rPr>
              <w:fldChar w:fldCharType="separate"/>
            </w:r>
            <w:r w:rsidR="004B1E74">
              <w:rPr>
                <w:noProof/>
                <w:webHidden/>
              </w:rPr>
              <w:t>10</w:t>
            </w:r>
            <w:r>
              <w:rPr>
                <w:noProof/>
                <w:webHidden/>
              </w:rPr>
              <w:fldChar w:fldCharType="end"/>
            </w:r>
          </w:hyperlink>
        </w:p>
        <w:p w14:paraId="52F863EF" w14:textId="0EDBDF3A"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3" w:history="1">
            <w:r w:rsidRPr="009E45D0">
              <w:rPr>
                <w:rStyle w:val="Hyperlink"/>
                <w:iCs/>
                <w:noProof/>
              </w:rPr>
              <w:t>1.5.1</w:t>
            </w:r>
            <w:r w:rsidRPr="009E45D0">
              <w:rPr>
                <w:rStyle w:val="Hyperlink"/>
                <w:noProof/>
              </w:rPr>
              <w:t xml:space="preserve"> Klassische Filtermethoden</w:t>
            </w:r>
            <w:r>
              <w:rPr>
                <w:noProof/>
                <w:webHidden/>
              </w:rPr>
              <w:tab/>
            </w:r>
            <w:r>
              <w:rPr>
                <w:noProof/>
                <w:webHidden/>
              </w:rPr>
              <w:fldChar w:fldCharType="begin"/>
            </w:r>
            <w:r>
              <w:rPr>
                <w:noProof/>
                <w:webHidden/>
              </w:rPr>
              <w:instrText xml:space="preserve"> PAGEREF _Toc200132113 \h </w:instrText>
            </w:r>
            <w:r>
              <w:rPr>
                <w:noProof/>
                <w:webHidden/>
              </w:rPr>
            </w:r>
            <w:r>
              <w:rPr>
                <w:noProof/>
                <w:webHidden/>
              </w:rPr>
              <w:fldChar w:fldCharType="separate"/>
            </w:r>
            <w:r w:rsidR="004B1E74">
              <w:rPr>
                <w:noProof/>
                <w:webHidden/>
              </w:rPr>
              <w:t>10</w:t>
            </w:r>
            <w:r>
              <w:rPr>
                <w:noProof/>
                <w:webHidden/>
              </w:rPr>
              <w:fldChar w:fldCharType="end"/>
            </w:r>
          </w:hyperlink>
        </w:p>
        <w:p w14:paraId="1E1EB11A" w14:textId="00517D06"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4" w:history="1">
            <w:r w:rsidRPr="009E45D0">
              <w:rPr>
                <w:rStyle w:val="Hyperlink"/>
                <w:iCs/>
                <w:noProof/>
              </w:rPr>
              <w:t>1.5.2</w:t>
            </w:r>
            <w:r w:rsidRPr="009E45D0">
              <w:rPr>
                <w:rStyle w:val="Hyperlink"/>
                <w:noProof/>
              </w:rPr>
              <w:t xml:space="preserve"> Statistische Modelle</w:t>
            </w:r>
            <w:r>
              <w:rPr>
                <w:noProof/>
                <w:webHidden/>
              </w:rPr>
              <w:tab/>
            </w:r>
            <w:r>
              <w:rPr>
                <w:noProof/>
                <w:webHidden/>
              </w:rPr>
              <w:fldChar w:fldCharType="begin"/>
            </w:r>
            <w:r>
              <w:rPr>
                <w:noProof/>
                <w:webHidden/>
              </w:rPr>
              <w:instrText xml:space="preserve"> PAGEREF _Toc200132114 \h </w:instrText>
            </w:r>
            <w:r>
              <w:rPr>
                <w:noProof/>
                <w:webHidden/>
              </w:rPr>
            </w:r>
            <w:r>
              <w:rPr>
                <w:noProof/>
                <w:webHidden/>
              </w:rPr>
              <w:fldChar w:fldCharType="separate"/>
            </w:r>
            <w:r w:rsidR="004B1E74">
              <w:rPr>
                <w:noProof/>
                <w:webHidden/>
              </w:rPr>
              <w:t>10</w:t>
            </w:r>
            <w:r>
              <w:rPr>
                <w:noProof/>
                <w:webHidden/>
              </w:rPr>
              <w:fldChar w:fldCharType="end"/>
            </w:r>
          </w:hyperlink>
        </w:p>
        <w:p w14:paraId="1A7CEDCB" w14:textId="1FDFDAE8"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5" w:history="1">
            <w:r w:rsidRPr="009E45D0">
              <w:rPr>
                <w:rStyle w:val="Hyperlink"/>
                <w:iCs/>
                <w:noProof/>
              </w:rPr>
              <w:t>1.5.3</w:t>
            </w:r>
            <w:r w:rsidRPr="009E45D0">
              <w:rPr>
                <w:rStyle w:val="Hyperlink"/>
                <w:noProof/>
              </w:rPr>
              <w:t xml:space="preserve"> Lernbasierte Methoden</w:t>
            </w:r>
            <w:r>
              <w:rPr>
                <w:noProof/>
                <w:webHidden/>
              </w:rPr>
              <w:tab/>
            </w:r>
            <w:r>
              <w:rPr>
                <w:noProof/>
                <w:webHidden/>
              </w:rPr>
              <w:fldChar w:fldCharType="begin"/>
            </w:r>
            <w:r>
              <w:rPr>
                <w:noProof/>
                <w:webHidden/>
              </w:rPr>
              <w:instrText xml:space="preserve"> PAGEREF _Toc200132115 \h </w:instrText>
            </w:r>
            <w:r>
              <w:rPr>
                <w:noProof/>
                <w:webHidden/>
              </w:rPr>
            </w:r>
            <w:r>
              <w:rPr>
                <w:noProof/>
                <w:webHidden/>
              </w:rPr>
              <w:fldChar w:fldCharType="separate"/>
            </w:r>
            <w:r w:rsidR="004B1E74">
              <w:rPr>
                <w:noProof/>
                <w:webHidden/>
              </w:rPr>
              <w:t>10</w:t>
            </w:r>
            <w:r>
              <w:rPr>
                <w:noProof/>
                <w:webHidden/>
              </w:rPr>
              <w:fldChar w:fldCharType="end"/>
            </w:r>
          </w:hyperlink>
        </w:p>
        <w:p w14:paraId="45BB32D4" w14:textId="78DD1C9A"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16" w:history="1">
            <w:r w:rsidRPr="009E45D0">
              <w:rPr>
                <w:rStyle w:val="Hyperlink"/>
                <w:iCs/>
                <w:noProof/>
              </w:rPr>
              <w:t>1.6</w:t>
            </w:r>
            <w:r w:rsidRPr="009E45D0">
              <w:rPr>
                <w:rStyle w:val="Hyperlink"/>
                <w:noProof/>
              </w:rPr>
              <w:t xml:space="preserve"> Verwandte Arbeiten</w:t>
            </w:r>
            <w:r>
              <w:rPr>
                <w:noProof/>
                <w:webHidden/>
              </w:rPr>
              <w:tab/>
            </w:r>
            <w:r>
              <w:rPr>
                <w:noProof/>
                <w:webHidden/>
              </w:rPr>
              <w:fldChar w:fldCharType="begin"/>
            </w:r>
            <w:r>
              <w:rPr>
                <w:noProof/>
                <w:webHidden/>
              </w:rPr>
              <w:instrText xml:space="preserve"> PAGEREF _Toc200132116 \h </w:instrText>
            </w:r>
            <w:r>
              <w:rPr>
                <w:noProof/>
                <w:webHidden/>
              </w:rPr>
            </w:r>
            <w:r>
              <w:rPr>
                <w:noProof/>
                <w:webHidden/>
              </w:rPr>
              <w:fldChar w:fldCharType="separate"/>
            </w:r>
            <w:r w:rsidR="004B1E74">
              <w:rPr>
                <w:noProof/>
                <w:webHidden/>
              </w:rPr>
              <w:t>11</w:t>
            </w:r>
            <w:r>
              <w:rPr>
                <w:noProof/>
                <w:webHidden/>
              </w:rPr>
              <w:fldChar w:fldCharType="end"/>
            </w:r>
          </w:hyperlink>
        </w:p>
        <w:p w14:paraId="3999BDB1" w14:textId="56F18035"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17" w:history="1">
            <w:r w:rsidRPr="009E45D0">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Projektmanagement</w:t>
            </w:r>
            <w:r>
              <w:rPr>
                <w:noProof/>
                <w:webHidden/>
              </w:rPr>
              <w:tab/>
            </w:r>
            <w:r>
              <w:rPr>
                <w:noProof/>
                <w:webHidden/>
              </w:rPr>
              <w:fldChar w:fldCharType="begin"/>
            </w:r>
            <w:r>
              <w:rPr>
                <w:noProof/>
                <w:webHidden/>
              </w:rPr>
              <w:instrText xml:space="preserve"> PAGEREF _Toc200132117 \h </w:instrText>
            </w:r>
            <w:r>
              <w:rPr>
                <w:noProof/>
                <w:webHidden/>
              </w:rPr>
            </w:r>
            <w:r>
              <w:rPr>
                <w:noProof/>
                <w:webHidden/>
              </w:rPr>
              <w:fldChar w:fldCharType="separate"/>
            </w:r>
            <w:r w:rsidR="004B1E74">
              <w:rPr>
                <w:noProof/>
                <w:webHidden/>
              </w:rPr>
              <w:t>12</w:t>
            </w:r>
            <w:r>
              <w:rPr>
                <w:noProof/>
                <w:webHidden/>
              </w:rPr>
              <w:fldChar w:fldCharType="end"/>
            </w:r>
          </w:hyperlink>
        </w:p>
        <w:p w14:paraId="5A0EFE80" w14:textId="1764C351"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18" w:history="1">
            <w:r w:rsidRPr="009E45D0">
              <w:rPr>
                <w:rStyle w:val="Hyperlink"/>
                <w:iCs/>
                <w:noProof/>
              </w:rPr>
              <w:t>2.1</w:t>
            </w:r>
            <w:r w:rsidRPr="009E45D0">
              <w:rPr>
                <w:rStyle w:val="Hyperlink"/>
                <w:noProof/>
              </w:rPr>
              <w:t xml:space="preserve"> Projektziele</w:t>
            </w:r>
            <w:r>
              <w:rPr>
                <w:noProof/>
                <w:webHidden/>
              </w:rPr>
              <w:tab/>
            </w:r>
            <w:r>
              <w:rPr>
                <w:noProof/>
                <w:webHidden/>
              </w:rPr>
              <w:fldChar w:fldCharType="begin"/>
            </w:r>
            <w:r>
              <w:rPr>
                <w:noProof/>
                <w:webHidden/>
              </w:rPr>
              <w:instrText xml:space="preserve"> PAGEREF _Toc200132118 \h </w:instrText>
            </w:r>
            <w:r>
              <w:rPr>
                <w:noProof/>
                <w:webHidden/>
              </w:rPr>
            </w:r>
            <w:r>
              <w:rPr>
                <w:noProof/>
                <w:webHidden/>
              </w:rPr>
              <w:fldChar w:fldCharType="separate"/>
            </w:r>
            <w:r w:rsidR="004B1E74">
              <w:rPr>
                <w:noProof/>
                <w:webHidden/>
              </w:rPr>
              <w:t>12</w:t>
            </w:r>
            <w:r>
              <w:rPr>
                <w:noProof/>
                <w:webHidden/>
              </w:rPr>
              <w:fldChar w:fldCharType="end"/>
            </w:r>
          </w:hyperlink>
        </w:p>
        <w:p w14:paraId="0C464E1E" w14:textId="61B42C99"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19" w:history="1">
            <w:r w:rsidRPr="009E45D0">
              <w:rPr>
                <w:rStyle w:val="Hyperlink"/>
                <w:iCs/>
                <w:noProof/>
              </w:rPr>
              <w:t>2.1.1</w:t>
            </w:r>
            <w:r w:rsidRPr="009E45D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_Toc200132119 \h </w:instrText>
            </w:r>
            <w:r>
              <w:rPr>
                <w:noProof/>
                <w:webHidden/>
              </w:rPr>
            </w:r>
            <w:r>
              <w:rPr>
                <w:noProof/>
                <w:webHidden/>
              </w:rPr>
              <w:fldChar w:fldCharType="separate"/>
            </w:r>
            <w:r w:rsidR="004B1E74">
              <w:rPr>
                <w:noProof/>
                <w:webHidden/>
              </w:rPr>
              <w:t>12</w:t>
            </w:r>
            <w:r>
              <w:rPr>
                <w:noProof/>
                <w:webHidden/>
              </w:rPr>
              <w:fldChar w:fldCharType="end"/>
            </w:r>
          </w:hyperlink>
        </w:p>
        <w:p w14:paraId="002F91AB" w14:textId="576D62D3"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0" w:history="1">
            <w:r w:rsidRPr="009E45D0">
              <w:rPr>
                <w:rStyle w:val="Hyperlink"/>
                <w:iCs/>
                <w:noProof/>
              </w:rPr>
              <w:t>2.1.2</w:t>
            </w:r>
            <w:r w:rsidRPr="009E45D0">
              <w:rPr>
                <w:rStyle w:val="Hyperlink"/>
                <w:noProof/>
              </w:rPr>
              <w:t xml:space="preserve"> Datensatzgenerierung</w:t>
            </w:r>
            <w:r>
              <w:rPr>
                <w:noProof/>
                <w:webHidden/>
              </w:rPr>
              <w:tab/>
            </w:r>
            <w:r>
              <w:rPr>
                <w:noProof/>
                <w:webHidden/>
              </w:rPr>
              <w:fldChar w:fldCharType="begin"/>
            </w:r>
            <w:r>
              <w:rPr>
                <w:noProof/>
                <w:webHidden/>
              </w:rPr>
              <w:instrText xml:space="preserve"> PAGEREF _Toc200132120 \h </w:instrText>
            </w:r>
            <w:r>
              <w:rPr>
                <w:noProof/>
                <w:webHidden/>
              </w:rPr>
            </w:r>
            <w:r>
              <w:rPr>
                <w:noProof/>
                <w:webHidden/>
              </w:rPr>
              <w:fldChar w:fldCharType="separate"/>
            </w:r>
            <w:r w:rsidR="004B1E74">
              <w:rPr>
                <w:noProof/>
                <w:webHidden/>
              </w:rPr>
              <w:t>12</w:t>
            </w:r>
            <w:r>
              <w:rPr>
                <w:noProof/>
                <w:webHidden/>
              </w:rPr>
              <w:fldChar w:fldCharType="end"/>
            </w:r>
          </w:hyperlink>
        </w:p>
        <w:p w14:paraId="3BF40C83" w14:textId="1B137DC3"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1" w:history="1">
            <w:r w:rsidRPr="009E45D0">
              <w:rPr>
                <w:rStyle w:val="Hyperlink"/>
                <w:iCs/>
                <w:noProof/>
              </w:rPr>
              <w:t>2.1.3</w:t>
            </w:r>
            <w:r w:rsidRPr="009E45D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_Toc200132121 \h </w:instrText>
            </w:r>
            <w:r>
              <w:rPr>
                <w:noProof/>
                <w:webHidden/>
              </w:rPr>
            </w:r>
            <w:r>
              <w:rPr>
                <w:noProof/>
                <w:webHidden/>
              </w:rPr>
              <w:fldChar w:fldCharType="separate"/>
            </w:r>
            <w:r w:rsidR="004B1E74">
              <w:rPr>
                <w:noProof/>
                <w:webHidden/>
              </w:rPr>
              <w:t>12</w:t>
            </w:r>
            <w:r>
              <w:rPr>
                <w:noProof/>
                <w:webHidden/>
              </w:rPr>
              <w:fldChar w:fldCharType="end"/>
            </w:r>
          </w:hyperlink>
        </w:p>
        <w:p w14:paraId="1C90CAB2" w14:textId="1ECBC9BE"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2" w:history="1">
            <w:r w:rsidRPr="009E45D0">
              <w:rPr>
                <w:rStyle w:val="Hyperlink"/>
                <w:iCs/>
                <w:noProof/>
              </w:rPr>
              <w:t>2.1.4</w:t>
            </w:r>
            <w:r w:rsidRPr="009E45D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_Toc200132122 \h </w:instrText>
            </w:r>
            <w:r>
              <w:rPr>
                <w:noProof/>
                <w:webHidden/>
              </w:rPr>
            </w:r>
            <w:r>
              <w:rPr>
                <w:noProof/>
                <w:webHidden/>
              </w:rPr>
              <w:fldChar w:fldCharType="separate"/>
            </w:r>
            <w:r w:rsidR="004B1E74">
              <w:rPr>
                <w:noProof/>
                <w:webHidden/>
              </w:rPr>
              <w:t>12</w:t>
            </w:r>
            <w:r>
              <w:rPr>
                <w:noProof/>
                <w:webHidden/>
              </w:rPr>
              <w:fldChar w:fldCharType="end"/>
            </w:r>
          </w:hyperlink>
        </w:p>
        <w:p w14:paraId="79BCCD00" w14:textId="2ED4A3BC"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23" w:history="1">
            <w:r w:rsidRPr="009E45D0">
              <w:rPr>
                <w:rStyle w:val="Hyperlink"/>
                <w:iCs/>
                <w:noProof/>
              </w:rPr>
              <w:t>2.2</w:t>
            </w:r>
            <w:r w:rsidRPr="009E45D0">
              <w:rPr>
                <w:rStyle w:val="Hyperlink"/>
                <w:noProof/>
              </w:rPr>
              <w:t xml:space="preserve"> Meilensteine</w:t>
            </w:r>
            <w:r>
              <w:rPr>
                <w:noProof/>
                <w:webHidden/>
              </w:rPr>
              <w:tab/>
            </w:r>
            <w:r>
              <w:rPr>
                <w:noProof/>
                <w:webHidden/>
              </w:rPr>
              <w:fldChar w:fldCharType="begin"/>
            </w:r>
            <w:r>
              <w:rPr>
                <w:noProof/>
                <w:webHidden/>
              </w:rPr>
              <w:instrText xml:space="preserve"> PAGEREF _Toc200132123 \h </w:instrText>
            </w:r>
            <w:r>
              <w:rPr>
                <w:noProof/>
                <w:webHidden/>
              </w:rPr>
            </w:r>
            <w:r>
              <w:rPr>
                <w:noProof/>
                <w:webHidden/>
              </w:rPr>
              <w:fldChar w:fldCharType="separate"/>
            </w:r>
            <w:r w:rsidR="004B1E74">
              <w:rPr>
                <w:noProof/>
                <w:webHidden/>
              </w:rPr>
              <w:t>12</w:t>
            </w:r>
            <w:r>
              <w:rPr>
                <w:noProof/>
                <w:webHidden/>
              </w:rPr>
              <w:fldChar w:fldCharType="end"/>
            </w:r>
          </w:hyperlink>
        </w:p>
        <w:p w14:paraId="5B117DFF" w14:textId="694011E6"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4" w:history="1">
            <w:r w:rsidRPr="009E45D0">
              <w:rPr>
                <w:rStyle w:val="Hyperlink"/>
                <w:iCs/>
                <w:noProof/>
              </w:rPr>
              <w:t>2.2.1</w:t>
            </w:r>
            <w:r w:rsidRPr="009E45D0">
              <w:rPr>
                <w:rStyle w:val="Hyperlink"/>
                <w:noProof/>
              </w:rPr>
              <w:t xml:space="preserve"> Planung</w:t>
            </w:r>
            <w:r>
              <w:rPr>
                <w:noProof/>
                <w:webHidden/>
              </w:rPr>
              <w:tab/>
            </w:r>
            <w:r>
              <w:rPr>
                <w:noProof/>
                <w:webHidden/>
              </w:rPr>
              <w:fldChar w:fldCharType="begin"/>
            </w:r>
            <w:r>
              <w:rPr>
                <w:noProof/>
                <w:webHidden/>
              </w:rPr>
              <w:instrText xml:space="preserve"> PAGEREF _Toc200132124 \h </w:instrText>
            </w:r>
            <w:r>
              <w:rPr>
                <w:noProof/>
                <w:webHidden/>
              </w:rPr>
            </w:r>
            <w:r>
              <w:rPr>
                <w:noProof/>
                <w:webHidden/>
              </w:rPr>
              <w:fldChar w:fldCharType="separate"/>
            </w:r>
            <w:r w:rsidR="004B1E74">
              <w:rPr>
                <w:noProof/>
                <w:webHidden/>
              </w:rPr>
              <w:t>12</w:t>
            </w:r>
            <w:r>
              <w:rPr>
                <w:noProof/>
                <w:webHidden/>
              </w:rPr>
              <w:fldChar w:fldCharType="end"/>
            </w:r>
          </w:hyperlink>
        </w:p>
        <w:p w14:paraId="491B895C" w14:textId="2587DCAD"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5" w:history="1">
            <w:r w:rsidRPr="009E45D0">
              <w:rPr>
                <w:rStyle w:val="Hyperlink"/>
                <w:iCs/>
                <w:noProof/>
              </w:rPr>
              <w:t>2.2.2</w:t>
            </w:r>
            <w:r w:rsidRPr="009E45D0">
              <w:rPr>
                <w:rStyle w:val="Hyperlink"/>
                <w:noProof/>
              </w:rPr>
              <w:t xml:space="preserve"> Forschung</w:t>
            </w:r>
            <w:r>
              <w:rPr>
                <w:noProof/>
                <w:webHidden/>
              </w:rPr>
              <w:tab/>
            </w:r>
            <w:r>
              <w:rPr>
                <w:noProof/>
                <w:webHidden/>
              </w:rPr>
              <w:fldChar w:fldCharType="begin"/>
            </w:r>
            <w:r>
              <w:rPr>
                <w:noProof/>
                <w:webHidden/>
              </w:rPr>
              <w:instrText xml:space="preserve"> PAGEREF _Toc200132125 \h </w:instrText>
            </w:r>
            <w:r>
              <w:rPr>
                <w:noProof/>
                <w:webHidden/>
              </w:rPr>
            </w:r>
            <w:r>
              <w:rPr>
                <w:noProof/>
                <w:webHidden/>
              </w:rPr>
              <w:fldChar w:fldCharType="separate"/>
            </w:r>
            <w:r w:rsidR="004B1E74">
              <w:rPr>
                <w:noProof/>
                <w:webHidden/>
              </w:rPr>
              <w:t>13</w:t>
            </w:r>
            <w:r>
              <w:rPr>
                <w:noProof/>
                <w:webHidden/>
              </w:rPr>
              <w:fldChar w:fldCharType="end"/>
            </w:r>
          </w:hyperlink>
        </w:p>
        <w:p w14:paraId="40717393" w14:textId="21460C4B"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6" w:history="1">
            <w:r w:rsidRPr="009E45D0">
              <w:rPr>
                <w:rStyle w:val="Hyperlink"/>
                <w:iCs/>
                <w:noProof/>
              </w:rPr>
              <w:t>2.2.3</w:t>
            </w:r>
            <w:r w:rsidRPr="009E45D0">
              <w:rPr>
                <w:rStyle w:val="Hyperlink"/>
                <w:noProof/>
              </w:rPr>
              <w:t xml:space="preserve"> Datensatz</w:t>
            </w:r>
            <w:r>
              <w:rPr>
                <w:noProof/>
                <w:webHidden/>
              </w:rPr>
              <w:tab/>
            </w:r>
            <w:r>
              <w:rPr>
                <w:noProof/>
                <w:webHidden/>
              </w:rPr>
              <w:fldChar w:fldCharType="begin"/>
            </w:r>
            <w:r>
              <w:rPr>
                <w:noProof/>
                <w:webHidden/>
              </w:rPr>
              <w:instrText xml:space="preserve"> PAGEREF _Toc200132126 \h </w:instrText>
            </w:r>
            <w:r>
              <w:rPr>
                <w:noProof/>
                <w:webHidden/>
              </w:rPr>
            </w:r>
            <w:r>
              <w:rPr>
                <w:noProof/>
                <w:webHidden/>
              </w:rPr>
              <w:fldChar w:fldCharType="separate"/>
            </w:r>
            <w:r w:rsidR="004B1E74">
              <w:rPr>
                <w:noProof/>
                <w:webHidden/>
              </w:rPr>
              <w:t>13</w:t>
            </w:r>
            <w:r>
              <w:rPr>
                <w:noProof/>
                <w:webHidden/>
              </w:rPr>
              <w:fldChar w:fldCharType="end"/>
            </w:r>
          </w:hyperlink>
        </w:p>
        <w:p w14:paraId="5B6BB07B" w14:textId="5032CEE1"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7" w:history="1">
            <w:r w:rsidRPr="009E45D0">
              <w:rPr>
                <w:rStyle w:val="Hyperlink"/>
                <w:iCs/>
                <w:noProof/>
              </w:rPr>
              <w:t>2.2.4</w:t>
            </w:r>
            <w:r w:rsidRPr="009E45D0">
              <w:rPr>
                <w:rStyle w:val="Hyperlink"/>
                <w:noProof/>
              </w:rPr>
              <w:t xml:space="preserve"> Modell</w:t>
            </w:r>
            <w:r>
              <w:rPr>
                <w:noProof/>
                <w:webHidden/>
              </w:rPr>
              <w:tab/>
            </w:r>
            <w:r>
              <w:rPr>
                <w:noProof/>
                <w:webHidden/>
              </w:rPr>
              <w:fldChar w:fldCharType="begin"/>
            </w:r>
            <w:r>
              <w:rPr>
                <w:noProof/>
                <w:webHidden/>
              </w:rPr>
              <w:instrText xml:space="preserve"> PAGEREF _Toc200132127 \h </w:instrText>
            </w:r>
            <w:r>
              <w:rPr>
                <w:noProof/>
                <w:webHidden/>
              </w:rPr>
            </w:r>
            <w:r>
              <w:rPr>
                <w:noProof/>
                <w:webHidden/>
              </w:rPr>
              <w:fldChar w:fldCharType="separate"/>
            </w:r>
            <w:r w:rsidR="004B1E74">
              <w:rPr>
                <w:noProof/>
                <w:webHidden/>
              </w:rPr>
              <w:t>13</w:t>
            </w:r>
            <w:r>
              <w:rPr>
                <w:noProof/>
                <w:webHidden/>
              </w:rPr>
              <w:fldChar w:fldCharType="end"/>
            </w:r>
          </w:hyperlink>
        </w:p>
        <w:p w14:paraId="4D5E55F8" w14:textId="1347EB04"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28" w:history="1">
            <w:r w:rsidRPr="009E45D0">
              <w:rPr>
                <w:rStyle w:val="Hyperlink"/>
                <w:iCs/>
                <w:noProof/>
              </w:rPr>
              <w:t>2.2.5</w:t>
            </w:r>
            <w:r w:rsidRPr="009E45D0">
              <w:rPr>
                <w:rStyle w:val="Hyperlink"/>
                <w:noProof/>
              </w:rPr>
              <w:t xml:space="preserve"> Präsentation und Dokumentation</w:t>
            </w:r>
            <w:r>
              <w:rPr>
                <w:noProof/>
                <w:webHidden/>
              </w:rPr>
              <w:tab/>
            </w:r>
            <w:r>
              <w:rPr>
                <w:noProof/>
                <w:webHidden/>
              </w:rPr>
              <w:fldChar w:fldCharType="begin"/>
            </w:r>
            <w:r>
              <w:rPr>
                <w:noProof/>
                <w:webHidden/>
              </w:rPr>
              <w:instrText xml:space="preserve"> PAGEREF _Toc200132128 \h </w:instrText>
            </w:r>
            <w:r>
              <w:rPr>
                <w:noProof/>
                <w:webHidden/>
              </w:rPr>
            </w:r>
            <w:r>
              <w:rPr>
                <w:noProof/>
                <w:webHidden/>
              </w:rPr>
              <w:fldChar w:fldCharType="separate"/>
            </w:r>
            <w:r w:rsidR="004B1E74">
              <w:rPr>
                <w:noProof/>
                <w:webHidden/>
              </w:rPr>
              <w:t>13</w:t>
            </w:r>
            <w:r>
              <w:rPr>
                <w:noProof/>
                <w:webHidden/>
              </w:rPr>
              <w:fldChar w:fldCharType="end"/>
            </w:r>
          </w:hyperlink>
        </w:p>
        <w:p w14:paraId="3714EB87" w14:textId="789A02C3"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29" w:history="1">
            <w:r w:rsidRPr="009E45D0">
              <w:rPr>
                <w:rStyle w:val="Hyperlink"/>
                <w:iCs/>
                <w:noProof/>
              </w:rPr>
              <w:t>2.3</w:t>
            </w:r>
            <w:r w:rsidRPr="009E45D0">
              <w:rPr>
                <w:rStyle w:val="Hyperlink"/>
                <w:noProof/>
              </w:rPr>
              <w:t xml:space="preserve"> Projektablauf</w:t>
            </w:r>
            <w:r>
              <w:rPr>
                <w:noProof/>
                <w:webHidden/>
              </w:rPr>
              <w:tab/>
            </w:r>
            <w:r>
              <w:rPr>
                <w:noProof/>
                <w:webHidden/>
              </w:rPr>
              <w:fldChar w:fldCharType="begin"/>
            </w:r>
            <w:r>
              <w:rPr>
                <w:noProof/>
                <w:webHidden/>
              </w:rPr>
              <w:instrText xml:space="preserve"> PAGEREF _Toc200132129 \h </w:instrText>
            </w:r>
            <w:r>
              <w:rPr>
                <w:noProof/>
                <w:webHidden/>
              </w:rPr>
            </w:r>
            <w:r>
              <w:rPr>
                <w:noProof/>
                <w:webHidden/>
              </w:rPr>
              <w:fldChar w:fldCharType="separate"/>
            </w:r>
            <w:r w:rsidR="004B1E74">
              <w:rPr>
                <w:noProof/>
                <w:webHidden/>
              </w:rPr>
              <w:t>14</w:t>
            </w:r>
            <w:r>
              <w:rPr>
                <w:noProof/>
                <w:webHidden/>
              </w:rPr>
              <w:fldChar w:fldCharType="end"/>
            </w:r>
          </w:hyperlink>
        </w:p>
        <w:p w14:paraId="389C6B1E" w14:textId="1C610B70"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30" w:history="1">
            <w:r w:rsidRPr="009E45D0">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Implementation</w:t>
            </w:r>
            <w:r>
              <w:rPr>
                <w:noProof/>
                <w:webHidden/>
              </w:rPr>
              <w:tab/>
            </w:r>
            <w:r>
              <w:rPr>
                <w:noProof/>
                <w:webHidden/>
              </w:rPr>
              <w:fldChar w:fldCharType="begin"/>
            </w:r>
            <w:r>
              <w:rPr>
                <w:noProof/>
                <w:webHidden/>
              </w:rPr>
              <w:instrText xml:space="preserve"> PAGEREF _Toc200132130 \h </w:instrText>
            </w:r>
            <w:r>
              <w:rPr>
                <w:noProof/>
                <w:webHidden/>
              </w:rPr>
            </w:r>
            <w:r>
              <w:rPr>
                <w:noProof/>
                <w:webHidden/>
              </w:rPr>
              <w:fldChar w:fldCharType="separate"/>
            </w:r>
            <w:r w:rsidR="004B1E74">
              <w:rPr>
                <w:noProof/>
                <w:webHidden/>
              </w:rPr>
              <w:t>15</w:t>
            </w:r>
            <w:r>
              <w:rPr>
                <w:noProof/>
                <w:webHidden/>
              </w:rPr>
              <w:fldChar w:fldCharType="end"/>
            </w:r>
          </w:hyperlink>
        </w:p>
        <w:p w14:paraId="63C625E7" w14:textId="79E050A4"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31" w:history="1">
            <w:r w:rsidRPr="009E45D0">
              <w:rPr>
                <w:rStyle w:val="Hyperlink"/>
                <w:iCs/>
                <w:noProof/>
              </w:rPr>
              <w:t>3.1</w:t>
            </w:r>
            <w:r w:rsidRPr="009E45D0">
              <w:rPr>
                <w:rStyle w:val="Hyperlink"/>
                <w:noProof/>
              </w:rPr>
              <w:t xml:space="preserve"> Erstellung des Datensatzes</w:t>
            </w:r>
            <w:r>
              <w:rPr>
                <w:noProof/>
                <w:webHidden/>
              </w:rPr>
              <w:tab/>
            </w:r>
            <w:r>
              <w:rPr>
                <w:noProof/>
                <w:webHidden/>
              </w:rPr>
              <w:fldChar w:fldCharType="begin"/>
            </w:r>
            <w:r>
              <w:rPr>
                <w:noProof/>
                <w:webHidden/>
              </w:rPr>
              <w:instrText xml:space="preserve"> PAGEREF _Toc200132131 \h </w:instrText>
            </w:r>
            <w:r>
              <w:rPr>
                <w:noProof/>
                <w:webHidden/>
              </w:rPr>
            </w:r>
            <w:r>
              <w:rPr>
                <w:noProof/>
                <w:webHidden/>
              </w:rPr>
              <w:fldChar w:fldCharType="separate"/>
            </w:r>
            <w:r w:rsidR="004B1E74">
              <w:rPr>
                <w:noProof/>
                <w:webHidden/>
              </w:rPr>
              <w:t>16</w:t>
            </w:r>
            <w:r>
              <w:rPr>
                <w:noProof/>
                <w:webHidden/>
              </w:rPr>
              <w:fldChar w:fldCharType="end"/>
            </w:r>
          </w:hyperlink>
        </w:p>
        <w:p w14:paraId="43A8FE1D" w14:textId="03EC8E35"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2" w:history="1">
            <w:r w:rsidRPr="009E45D0">
              <w:rPr>
                <w:rStyle w:val="Hyperlink"/>
                <w:iCs/>
                <w:noProof/>
              </w:rPr>
              <w:t>3.1.1</w:t>
            </w:r>
            <w:r w:rsidRPr="009E45D0">
              <w:rPr>
                <w:rStyle w:val="Hyperlink"/>
                <w:noProof/>
              </w:rPr>
              <w:t xml:space="preserve"> Szenenvorbereitung in Blender</w:t>
            </w:r>
            <w:r>
              <w:rPr>
                <w:noProof/>
                <w:webHidden/>
              </w:rPr>
              <w:tab/>
            </w:r>
            <w:r>
              <w:rPr>
                <w:noProof/>
                <w:webHidden/>
              </w:rPr>
              <w:fldChar w:fldCharType="begin"/>
            </w:r>
            <w:r>
              <w:rPr>
                <w:noProof/>
                <w:webHidden/>
              </w:rPr>
              <w:instrText xml:space="preserve"> PAGEREF _Toc200132132 \h </w:instrText>
            </w:r>
            <w:r>
              <w:rPr>
                <w:noProof/>
                <w:webHidden/>
              </w:rPr>
            </w:r>
            <w:r>
              <w:rPr>
                <w:noProof/>
                <w:webHidden/>
              </w:rPr>
              <w:fldChar w:fldCharType="separate"/>
            </w:r>
            <w:r w:rsidR="004B1E74">
              <w:rPr>
                <w:noProof/>
                <w:webHidden/>
              </w:rPr>
              <w:t>16</w:t>
            </w:r>
            <w:r>
              <w:rPr>
                <w:noProof/>
                <w:webHidden/>
              </w:rPr>
              <w:fldChar w:fldCharType="end"/>
            </w:r>
          </w:hyperlink>
        </w:p>
        <w:p w14:paraId="4529674A" w14:textId="2F15F826"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3" w:history="1">
            <w:r w:rsidRPr="009E45D0">
              <w:rPr>
                <w:rStyle w:val="Hyperlink"/>
                <w:iCs/>
                <w:noProof/>
              </w:rPr>
              <w:t>3.1.2</w:t>
            </w:r>
            <w:r w:rsidRPr="009E45D0">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_Toc200132133 \h </w:instrText>
            </w:r>
            <w:r>
              <w:rPr>
                <w:noProof/>
                <w:webHidden/>
              </w:rPr>
            </w:r>
            <w:r>
              <w:rPr>
                <w:noProof/>
                <w:webHidden/>
              </w:rPr>
              <w:fldChar w:fldCharType="separate"/>
            </w:r>
            <w:r w:rsidR="004B1E74">
              <w:rPr>
                <w:noProof/>
                <w:webHidden/>
              </w:rPr>
              <w:t>16</w:t>
            </w:r>
            <w:r>
              <w:rPr>
                <w:noProof/>
                <w:webHidden/>
              </w:rPr>
              <w:fldChar w:fldCharType="end"/>
            </w:r>
          </w:hyperlink>
        </w:p>
        <w:p w14:paraId="606C6A08" w14:textId="66E7C4A0"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4" w:history="1">
            <w:r w:rsidRPr="009E45D0">
              <w:rPr>
                <w:rStyle w:val="Hyperlink"/>
                <w:iCs/>
                <w:noProof/>
              </w:rPr>
              <w:t>3.1.3</w:t>
            </w:r>
            <w:r w:rsidRPr="009E45D0">
              <w:rPr>
                <w:rStyle w:val="Hyperlink"/>
                <w:noProof/>
              </w:rPr>
              <w:t xml:space="preserve"> Bildausschnitte</w:t>
            </w:r>
            <w:r>
              <w:rPr>
                <w:noProof/>
                <w:webHidden/>
              </w:rPr>
              <w:tab/>
            </w:r>
            <w:r>
              <w:rPr>
                <w:noProof/>
                <w:webHidden/>
              </w:rPr>
              <w:fldChar w:fldCharType="begin"/>
            </w:r>
            <w:r>
              <w:rPr>
                <w:noProof/>
                <w:webHidden/>
              </w:rPr>
              <w:instrText xml:space="preserve"> PAGEREF _Toc200132134 \h </w:instrText>
            </w:r>
            <w:r>
              <w:rPr>
                <w:noProof/>
                <w:webHidden/>
              </w:rPr>
            </w:r>
            <w:r>
              <w:rPr>
                <w:noProof/>
                <w:webHidden/>
              </w:rPr>
              <w:fldChar w:fldCharType="separate"/>
            </w:r>
            <w:r w:rsidR="004B1E74">
              <w:rPr>
                <w:noProof/>
                <w:webHidden/>
              </w:rPr>
              <w:t>18</w:t>
            </w:r>
            <w:r>
              <w:rPr>
                <w:noProof/>
                <w:webHidden/>
              </w:rPr>
              <w:fldChar w:fldCharType="end"/>
            </w:r>
          </w:hyperlink>
        </w:p>
        <w:p w14:paraId="3A2CA12E" w14:textId="13F5D05E"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5" w:history="1">
            <w:r w:rsidRPr="009E45D0">
              <w:rPr>
                <w:rStyle w:val="Hyperlink"/>
                <w:iCs/>
                <w:noProof/>
              </w:rPr>
              <w:t>3.1.4</w:t>
            </w:r>
            <w:r w:rsidRPr="009E45D0">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_Toc200132135 \h </w:instrText>
            </w:r>
            <w:r>
              <w:rPr>
                <w:noProof/>
                <w:webHidden/>
              </w:rPr>
            </w:r>
            <w:r>
              <w:rPr>
                <w:noProof/>
                <w:webHidden/>
              </w:rPr>
              <w:fldChar w:fldCharType="separate"/>
            </w:r>
            <w:r w:rsidR="004B1E74">
              <w:rPr>
                <w:noProof/>
                <w:webHidden/>
              </w:rPr>
              <w:t>18</w:t>
            </w:r>
            <w:r>
              <w:rPr>
                <w:noProof/>
                <w:webHidden/>
              </w:rPr>
              <w:fldChar w:fldCharType="end"/>
            </w:r>
          </w:hyperlink>
        </w:p>
        <w:p w14:paraId="5D30273E" w14:textId="481D3491"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36" w:history="1">
            <w:r w:rsidRPr="009E45D0">
              <w:rPr>
                <w:rStyle w:val="Hyperlink"/>
                <w:iCs/>
                <w:noProof/>
              </w:rPr>
              <w:t>3.2</w:t>
            </w:r>
            <w:r w:rsidRPr="009E45D0">
              <w:rPr>
                <w:rStyle w:val="Hyperlink"/>
                <w:noProof/>
              </w:rPr>
              <w:t xml:space="preserve"> Erstellung des Modells</w:t>
            </w:r>
            <w:r>
              <w:rPr>
                <w:noProof/>
                <w:webHidden/>
              </w:rPr>
              <w:tab/>
            </w:r>
            <w:r>
              <w:rPr>
                <w:noProof/>
                <w:webHidden/>
              </w:rPr>
              <w:fldChar w:fldCharType="begin"/>
            </w:r>
            <w:r>
              <w:rPr>
                <w:noProof/>
                <w:webHidden/>
              </w:rPr>
              <w:instrText xml:space="preserve"> PAGEREF _Toc200132136 \h </w:instrText>
            </w:r>
            <w:r>
              <w:rPr>
                <w:noProof/>
                <w:webHidden/>
              </w:rPr>
            </w:r>
            <w:r>
              <w:rPr>
                <w:noProof/>
                <w:webHidden/>
              </w:rPr>
              <w:fldChar w:fldCharType="separate"/>
            </w:r>
            <w:r w:rsidR="004B1E74">
              <w:rPr>
                <w:noProof/>
                <w:webHidden/>
              </w:rPr>
              <w:t>18</w:t>
            </w:r>
            <w:r>
              <w:rPr>
                <w:noProof/>
                <w:webHidden/>
              </w:rPr>
              <w:fldChar w:fldCharType="end"/>
            </w:r>
          </w:hyperlink>
        </w:p>
        <w:p w14:paraId="1B5E64F2" w14:textId="146A2113"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7" w:history="1">
            <w:r w:rsidRPr="009E45D0">
              <w:rPr>
                <w:rStyle w:val="Hyperlink"/>
                <w:iCs/>
                <w:noProof/>
              </w:rPr>
              <w:t>3.2.1</w:t>
            </w:r>
            <w:r w:rsidRPr="009E45D0">
              <w:rPr>
                <w:rStyle w:val="Hyperlink"/>
                <w:noProof/>
              </w:rPr>
              <w:t xml:space="preserve"> Modell Architektur</w:t>
            </w:r>
            <w:r>
              <w:rPr>
                <w:noProof/>
                <w:webHidden/>
              </w:rPr>
              <w:tab/>
            </w:r>
            <w:r>
              <w:rPr>
                <w:noProof/>
                <w:webHidden/>
              </w:rPr>
              <w:fldChar w:fldCharType="begin"/>
            </w:r>
            <w:r>
              <w:rPr>
                <w:noProof/>
                <w:webHidden/>
              </w:rPr>
              <w:instrText xml:space="preserve"> PAGEREF _Toc200132137 \h </w:instrText>
            </w:r>
            <w:r>
              <w:rPr>
                <w:noProof/>
                <w:webHidden/>
              </w:rPr>
            </w:r>
            <w:r>
              <w:rPr>
                <w:noProof/>
                <w:webHidden/>
              </w:rPr>
              <w:fldChar w:fldCharType="separate"/>
            </w:r>
            <w:r w:rsidR="004B1E74">
              <w:rPr>
                <w:noProof/>
                <w:webHidden/>
              </w:rPr>
              <w:t>18</w:t>
            </w:r>
            <w:r>
              <w:rPr>
                <w:noProof/>
                <w:webHidden/>
              </w:rPr>
              <w:fldChar w:fldCharType="end"/>
            </w:r>
          </w:hyperlink>
        </w:p>
        <w:p w14:paraId="0F534F37" w14:textId="4098D022"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8" w:history="1">
            <w:r w:rsidRPr="009E45D0">
              <w:rPr>
                <w:rStyle w:val="Hyperlink"/>
                <w:iCs/>
                <w:noProof/>
              </w:rPr>
              <w:t>3.2.2</w:t>
            </w:r>
            <w:r w:rsidRPr="009E45D0">
              <w:rPr>
                <w:rStyle w:val="Hyperlink"/>
                <w:noProof/>
              </w:rPr>
              <w:t xml:space="preserve"> Optimierung der Hyperparameter</w:t>
            </w:r>
            <w:r>
              <w:rPr>
                <w:noProof/>
                <w:webHidden/>
              </w:rPr>
              <w:tab/>
            </w:r>
            <w:r>
              <w:rPr>
                <w:noProof/>
                <w:webHidden/>
              </w:rPr>
              <w:fldChar w:fldCharType="begin"/>
            </w:r>
            <w:r>
              <w:rPr>
                <w:noProof/>
                <w:webHidden/>
              </w:rPr>
              <w:instrText xml:space="preserve"> PAGEREF _Toc200132138 \h </w:instrText>
            </w:r>
            <w:r>
              <w:rPr>
                <w:noProof/>
                <w:webHidden/>
              </w:rPr>
            </w:r>
            <w:r>
              <w:rPr>
                <w:noProof/>
                <w:webHidden/>
              </w:rPr>
              <w:fldChar w:fldCharType="separate"/>
            </w:r>
            <w:r w:rsidR="004B1E74">
              <w:rPr>
                <w:noProof/>
                <w:webHidden/>
              </w:rPr>
              <w:t>22</w:t>
            </w:r>
            <w:r>
              <w:rPr>
                <w:noProof/>
                <w:webHidden/>
              </w:rPr>
              <w:fldChar w:fldCharType="end"/>
            </w:r>
          </w:hyperlink>
        </w:p>
        <w:p w14:paraId="0A12A668" w14:textId="5363EB3B"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39" w:history="1">
            <w:r w:rsidRPr="009E45D0">
              <w:rPr>
                <w:rStyle w:val="Hyperlink"/>
                <w:iCs/>
                <w:noProof/>
              </w:rPr>
              <w:t>3.2.3</w:t>
            </w:r>
            <w:r w:rsidRPr="009E45D0">
              <w:rPr>
                <w:rStyle w:val="Hyperlink"/>
                <w:noProof/>
              </w:rPr>
              <w:t xml:space="preserve"> Schutz vor Overfitting</w:t>
            </w:r>
            <w:r>
              <w:rPr>
                <w:noProof/>
                <w:webHidden/>
              </w:rPr>
              <w:tab/>
            </w:r>
            <w:r>
              <w:rPr>
                <w:noProof/>
                <w:webHidden/>
              </w:rPr>
              <w:fldChar w:fldCharType="begin"/>
            </w:r>
            <w:r>
              <w:rPr>
                <w:noProof/>
                <w:webHidden/>
              </w:rPr>
              <w:instrText xml:space="preserve"> PAGEREF _Toc200132139 \h </w:instrText>
            </w:r>
            <w:r>
              <w:rPr>
                <w:noProof/>
                <w:webHidden/>
              </w:rPr>
            </w:r>
            <w:r>
              <w:rPr>
                <w:noProof/>
                <w:webHidden/>
              </w:rPr>
              <w:fldChar w:fldCharType="separate"/>
            </w:r>
            <w:r w:rsidR="004B1E74">
              <w:rPr>
                <w:noProof/>
                <w:webHidden/>
              </w:rPr>
              <w:t>22</w:t>
            </w:r>
            <w:r>
              <w:rPr>
                <w:noProof/>
                <w:webHidden/>
              </w:rPr>
              <w:fldChar w:fldCharType="end"/>
            </w:r>
          </w:hyperlink>
        </w:p>
        <w:p w14:paraId="0886AAD1" w14:textId="3FAF4264"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0" w:history="1">
            <w:r w:rsidRPr="009E45D0">
              <w:rPr>
                <w:rStyle w:val="Hyperlink"/>
                <w:iCs/>
                <w:noProof/>
              </w:rPr>
              <w:t>3.3</w:t>
            </w:r>
            <w:r w:rsidRPr="009E45D0">
              <w:rPr>
                <w:rStyle w:val="Hyperlink"/>
                <w:noProof/>
              </w:rPr>
              <w:t xml:space="preserve"> Modell Training</w:t>
            </w:r>
            <w:r>
              <w:rPr>
                <w:noProof/>
                <w:webHidden/>
              </w:rPr>
              <w:tab/>
            </w:r>
            <w:r>
              <w:rPr>
                <w:noProof/>
                <w:webHidden/>
              </w:rPr>
              <w:fldChar w:fldCharType="begin"/>
            </w:r>
            <w:r>
              <w:rPr>
                <w:noProof/>
                <w:webHidden/>
              </w:rPr>
              <w:instrText xml:space="preserve"> PAGEREF _Toc200132140 \h </w:instrText>
            </w:r>
            <w:r>
              <w:rPr>
                <w:noProof/>
                <w:webHidden/>
              </w:rPr>
            </w:r>
            <w:r>
              <w:rPr>
                <w:noProof/>
                <w:webHidden/>
              </w:rPr>
              <w:fldChar w:fldCharType="separate"/>
            </w:r>
            <w:r w:rsidR="004B1E74">
              <w:rPr>
                <w:noProof/>
                <w:webHidden/>
              </w:rPr>
              <w:t>23</w:t>
            </w:r>
            <w:r>
              <w:rPr>
                <w:noProof/>
                <w:webHidden/>
              </w:rPr>
              <w:fldChar w:fldCharType="end"/>
            </w:r>
          </w:hyperlink>
        </w:p>
        <w:p w14:paraId="3153CEE5" w14:textId="3917C9FB"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1" w:history="1">
            <w:r w:rsidRPr="009E45D0">
              <w:rPr>
                <w:rStyle w:val="Hyperlink"/>
                <w:iCs/>
                <w:noProof/>
              </w:rPr>
              <w:t>3.4</w:t>
            </w:r>
            <w:r w:rsidRPr="009E45D0">
              <w:rPr>
                <w:rStyle w:val="Hyperlink"/>
                <w:noProof/>
              </w:rPr>
              <w:t xml:space="preserve"> Grafische Anwendung</w:t>
            </w:r>
            <w:r>
              <w:rPr>
                <w:noProof/>
                <w:webHidden/>
              </w:rPr>
              <w:tab/>
            </w:r>
            <w:r>
              <w:rPr>
                <w:noProof/>
                <w:webHidden/>
              </w:rPr>
              <w:fldChar w:fldCharType="begin"/>
            </w:r>
            <w:r>
              <w:rPr>
                <w:noProof/>
                <w:webHidden/>
              </w:rPr>
              <w:instrText xml:space="preserve"> PAGEREF _Toc200132141 \h </w:instrText>
            </w:r>
            <w:r>
              <w:rPr>
                <w:noProof/>
                <w:webHidden/>
              </w:rPr>
            </w:r>
            <w:r>
              <w:rPr>
                <w:noProof/>
                <w:webHidden/>
              </w:rPr>
              <w:fldChar w:fldCharType="separate"/>
            </w:r>
            <w:r w:rsidR="004B1E74">
              <w:rPr>
                <w:noProof/>
                <w:webHidden/>
              </w:rPr>
              <w:t>24</w:t>
            </w:r>
            <w:r>
              <w:rPr>
                <w:noProof/>
                <w:webHidden/>
              </w:rPr>
              <w:fldChar w:fldCharType="end"/>
            </w:r>
          </w:hyperlink>
        </w:p>
        <w:p w14:paraId="7734FF27" w14:textId="5594730A"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42" w:history="1">
            <w:r w:rsidRPr="009E45D0">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Resultate</w:t>
            </w:r>
            <w:r>
              <w:rPr>
                <w:noProof/>
                <w:webHidden/>
              </w:rPr>
              <w:tab/>
            </w:r>
            <w:r>
              <w:rPr>
                <w:noProof/>
                <w:webHidden/>
              </w:rPr>
              <w:fldChar w:fldCharType="begin"/>
            </w:r>
            <w:r>
              <w:rPr>
                <w:noProof/>
                <w:webHidden/>
              </w:rPr>
              <w:instrText xml:space="preserve"> PAGEREF _Toc200132142 \h </w:instrText>
            </w:r>
            <w:r>
              <w:rPr>
                <w:noProof/>
                <w:webHidden/>
              </w:rPr>
            </w:r>
            <w:r>
              <w:rPr>
                <w:noProof/>
                <w:webHidden/>
              </w:rPr>
              <w:fldChar w:fldCharType="separate"/>
            </w:r>
            <w:r w:rsidR="004B1E74">
              <w:rPr>
                <w:noProof/>
                <w:webHidden/>
              </w:rPr>
              <w:t>25</w:t>
            </w:r>
            <w:r>
              <w:rPr>
                <w:noProof/>
                <w:webHidden/>
              </w:rPr>
              <w:fldChar w:fldCharType="end"/>
            </w:r>
          </w:hyperlink>
        </w:p>
        <w:p w14:paraId="472D84D0" w14:textId="28231214"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3" w:history="1">
            <w:r w:rsidRPr="009E45D0">
              <w:rPr>
                <w:rStyle w:val="Hyperlink"/>
                <w:iCs/>
                <w:noProof/>
              </w:rPr>
              <w:t>4.1</w:t>
            </w:r>
            <w:r w:rsidRPr="009E45D0">
              <w:rPr>
                <w:rStyle w:val="Hyperlink"/>
                <w:noProof/>
              </w:rPr>
              <w:t xml:space="preserve"> Bewertungsmethoden</w:t>
            </w:r>
            <w:r>
              <w:rPr>
                <w:noProof/>
                <w:webHidden/>
              </w:rPr>
              <w:tab/>
            </w:r>
            <w:r>
              <w:rPr>
                <w:noProof/>
                <w:webHidden/>
              </w:rPr>
              <w:fldChar w:fldCharType="begin"/>
            </w:r>
            <w:r>
              <w:rPr>
                <w:noProof/>
                <w:webHidden/>
              </w:rPr>
              <w:instrText xml:space="preserve"> PAGEREF _Toc200132143 \h </w:instrText>
            </w:r>
            <w:r>
              <w:rPr>
                <w:noProof/>
                <w:webHidden/>
              </w:rPr>
            </w:r>
            <w:r>
              <w:rPr>
                <w:noProof/>
                <w:webHidden/>
              </w:rPr>
              <w:fldChar w:fldCharType="separate"/>
            </w:r>
            <w:r w:rsidR="004B1E74">
              <w:rPr>
                <w:noProof/>
                <w:webHidden/>
              </w:rPr>
              <w:t>25</w:t>
            </w:r>
            <w:r>
              <w:rPr>
                <w:noProof/>
                <w:webHidden/>
              </w:rPr>
              <w:fldChar w:fldCharType="end"/>
            </w:r>
          </w:hyperlink>
        </w:p>
        <w:p w14:paraId="384CECF7" w14:textId="1E212866"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4" w:history="1">
            <w:r w:rsidRPr="009E45D0">
              <w:rPr>
                <w:rStyle w:val="Hyperlink"/>
                <w:iCs/>
                <w:noProof/>
              </w:rPr>
              <w:t>4.2</w:t>
            </w:r>
            <w:r w:rsidRPr="009E45D0">
              <w:rPr>
                <w:rStyle w:val="Hyperlink"/>
                <w:noProof/>
              </w:rPr>
              <w:t xml:space="preserve"> Visuelle Ergebnisse</w:t>
            </w:r>
            <w:r>
              <w:rPr>
                <w:noProof/>
                <w:webHidden/>
              </w:rPr>
              <w:tab/>
            </w:r>
            <w:r>
              <w:rPr>
                <w:noProof/>
                <w:webHidden/>
              </w:rPr>
              <w:fldChar w:fldCharType="begin"/>
            </w:r>
            <w:r>
              <w:rPr>
                <w:noProof/>
                <w:webHidden/>
              </w:rPr>
              <w:instrText xml:space="preserve"> PAGEREF _Toc200132144 \h </w:instrText>
            </w:r>
            <w:r>
              <w:rPr>
                <w:noProof/>
                <w:webHidden/>
              </w:rPr>
            </w:r>
            <w:r>
              <w:rPr>
                <w:noProof/>
                <w:webHidden/>
              </w:rPr>
              <w:fldChar w:fldCharType="separate"/>
            </w:r>
            <w:r w:rsidR="004B1E74">
              <w:rPr>
                <w:noProof/>
                <w:webHidden/>
              </w:rPr>
              <w:t>25</w:t>
            </w:r>
            <w:r>
              <w:rPr>
                <w:noProof/>
                <w:webHidden/>
              </w:rPr>
              <w:fldChar w:fldCharType="end"/>
            </w:r>
          </w:hyperlink>
        </w:p>
        <w:p w14:paraId="7A2B8B8E" w14:textId="195203E7"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5" w:history="1">
            <w:r w:rsidRPr="009E45D0">
              <w:rPr>
                <w:rStyle w:val="Hyperlink"/>
                <w:iCs/>
                <w:noProof/>
              </w:rPr>
              <w:t>4.3</w:t>
            </w:r>
            <w:r w:rsidRPr="009E45D0">
              <w:rPr>
                <w:rStyle w:val="Hyperlink"/>
                <w:noProof/>
              </w:rPr>
              <w:t xml:space="preserve"> Quantitative Ergebnisse</w:t>
            </w:r>
            <w:r>
              <w:rPr>
                <w:noProof/>
                <w:webHidden/>
              </w:rPr>
              <w:tab/>
            </w:r>
            <w:r>
              <w:rPr>
                <w:noProof/>
                <w:webHidden/>
              </w:rPr>
              <w:fldChar w:fldCharType="begin"/>
            </w:r>
            <w:r>
              <w:rPr>
                <w:noProof/>
                <w:webHidden/>
              </w:rPr>
              <w:instrText xml:space="preserve"> PAGEREF _Toc200132145 \h </w:instrText>
            </w:r>
            <w:r>
              <w:rPr>
                <w:noProof/>
                <w:webHidden/>
              </w:rPr>
            </w:r>
            <w:r>
              <w:rPr>
                <w:noProof/>
                <w:webHidden/>
              </w:rPr>
              <w:fldChar w:fldCharType="separate"/>
            </w:r>
            <w:r w:rsidR="004B1E74">
              <w:rPr>
                <w:noProof/>
                <w:webHidden/>
              </w:rPr>
              <w:t>26</w:t>
            </w:r>
            <w:r>
              <w:rPr>
                <w:noProof/>
                <w:webHidden/>
              </w:rPr>
              <w:fldChar w:fldCharType="end"/>
            </w:r>
          </w:hyperlink>
        </w:p>
        <w:p w14:paraId="7395BFE4" w14:textId="30600927"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46" w:history="1">
            <w:r w:rsidRPr="009E45D0">
              <w:rPr>
                <w:rStyle w:val="Hyperlink"/>
                <w:iCs/>
                <w:noProof/>
              </w:rPr>
              <w:t>4.4</w:t>
            </w:r>
            <w:r w:rsidRPr="009E45D0">
              <w:rPr>
                <w:rStyle w:val="Hyperlink"/>
                <w:noProof/>
              </w:rPr>
              <w:t xml:space="preserve"> Zielerreichung</w:t>
            </w:r>
            <w:r>
              <w:rPr>
                <w:noProof/>
                <w:webHidden/>
              </w:rPr>
              <w:tab/>
            </w:r>
            <w:r>
              <w:rPr>
                <w:noProof/>
                <w:webHidden/>
              </w:rPr>
              <w:fldChar w:fldCharType="begin"/>
            </w:r>
            <w:r>
              <w:rPr>
                <w:noProof/>
                <w:webHidden/>
              </w:rPr>
              <w:instrText xml:space="preserve"> PAGEREF _Toc200132146 \h </w:instrText>
            </w:r>
            <w:r>
              <w:rPr>
                <w:noProof/>
                <w:webHidden/>
              </w:rPr>
            </w:r>
            <w:r>
              <w:rPr>
                <w:noProof/>
                <w:webHidden/>
              </w:rPr>
              <w:fldChar w:fldCharType="separate"/>
            </w:r>
            <w:r w:rsidR="004B1E74">
              <w:rPr>
                <w:noProof/>
                <w:webHidden/>
              </w:rPr>
              <w:t>28</w:t>
            </w:r>
            <w:r>
              <w:rPr>
                <w:noProof/>
                <w:webHidden/>
              </w:rPr>
              <w:fldChar w:fldCharType="end"/>
            </w:r>
          </w:hyperlink>
        </w:p>
        <w:p w14:paraId="52EF9107" w14:textId="4D2AFD9C"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47" w:history="1">
            <w:r w:rsidRPr="009E45D0">
              <w:rPr>
                <w:rStyle w:val="Hyperlink"/>
                <w:iCs/>
                <w:noProof/>
              </w:rPr>
              <w:t>4.4.1</w:t>
            </w:r>
            <w:r w:rsidRPr="009E45D0">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_Toc200132147 \h </w:instrText>
            </w:r>
            <w:r>
              <w:rPr>
                <w:noProof/>
                <w:webHidden/>
              </w:rPr>
            </w:r>
            <w:r>
              <w:rPr>
                <w:noProof/>
                <w:webHidden/>
              </w:rPr>
              <w:fldChar w:fldCharType="separate"/>
            </w:r>
            <w:r w:rsidR="004B1E74">
              <w:rPr>
                <w:noProof/>
                <w:webHidden/>
              </w:rPr>
              <w:t>29</w:t>
            </w:r>
            <w:r>
              <w:rPr>
                <w:noProof/>
                <w:webHidden/>
              </w:rPr>
              <w:fldChar w:fldCharType="end"/>
            </w:r>
          </w:hyperlink>
        </w:p>
        <w:p w14:paraId="4B9B957B" w14:textId="6ED6A59A"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48" w:history="1">
            <w:r w:rsidRPr="009E45D0">
              <w:rPr>
                <w:rStyle w:val="Hyperlink"/>
                <w:iCs/>
                <w:noProof/>
              </w:rPr>
              <w:t>4.4.2</w:t>
            </w:r>
            <w:r w:rsidRPr="009E45D0">
              <w:rPr>
                <w:rStyle w:val="Hyperlink"/>
                <w:noProof/>
              </w:rPr>
              <w:t xml:space="preserve"> Datensatzgenerierung</w:t>
            </w:r>
            <w:r>
              <w:rPr>
                <w:noProof/>
                <w:webHidden/>
              </w:rPr>
              <w:tab/>
            </w:r>
            <w:r>
              <w:rPr>
                <w:noProof/>
                <w:webHidden/>
              </w:rPr>
              <w:fldChar w:fldCharType="begin"/>
            </w:r>
            <w:r>
              <w:rPr>
                <w:noProof/>
                <w:webHidden/>
              </w:rPr>
              <w:instrText xml:space="preserve"> PAGEREF _Toc200132148 \h </w:instrText>
            </w:r>
            <w:r>
              <w:rPr>
                <w:noProof/>
                <w:webHidden/>
              </w:rPr>
            </w:r>
            <w:r>
              <w:rPr>
                <w:noProof/>
                <w:webHidden/>
              </w:rPr>
              <w:fldChar w:fldCharType="separate"/>
            </w:r>
            <w:r w:rsidR="004B1E74">
              <w:rPr>
                <w:noProof/>
                <w:webHidden/>
              </w:rPr>
              <w:t>29</w:t>
            </w:r>
            <w:r>
              <w:rPr>
                <w:noProof/>
                <w:webHidden/>
              </w:rPr>
              <w:fldChar w:fldCharType="end"/>
            </w:r>
          </w:hyperlink>
        </w:p>
        <w:p w14:paraId="2AC264A7" w14:textId="6C308C88"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49" w:history="1">
            <w:r w:rsidRPr="009E45D0">
              <w:rPr>
                <w:rStyle w:val="Hyperlink"/>
                <w:iCs/>
                <w:noProof/>
              </w:rPr>
              <w:t>4.4.3</w:t>
            </w:r>
            <w:r w:rsidRPr="009E45D0">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_Toc200132149 \h </w:instrText>
            </w:r>
            <w:r>
              <w:rPr>
                <w:noProof/>
                <w:webHidden/>
              </w:rPr>
            </w:r>
            <w:r>
              <w:rPr>
                <w:noProof/>
                <w:webHidden/>
              </w:rPr>
              <w:fldChar w:fldCharType="separate"/>
            </w:r>
            <w:r w:rsidR="004B1E74">
              <w:rPr>
                <w:noProof/>
                <w:webHidden/>
              </w:rPr>
              <w:t>29</w:t>
            </w:r>
            <w:r>
              <w:rPr>
                <w:noProof/>
                <w:webHidden/>
              </w:rPr>
              <w:fldChar w:fldCharType="end"/>
            </w:r>
          </w:hyperlink>
        </w:p>
        <w:p w14:paraId="7E9C33C1" w14:textId="2552DBCE"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50" w:history="1">
            <w:r w:rsidRPr="009E45D0">
              <w:rPr>
                <w:rStyle w:val="Hyperlink"/>
                <w:iCs/>
                <w:noProof/>
              </w:rPr>
              <w:t>4.4.4</w:t>
            </w:r>
            <w:r w:rsidRPr="009E45D0">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_Toc200132150 \h </w:instrText>
            </w:r>
            <w:r>
              <w:rPr>
                <w:noProof/>
                <w:webHidden/>
              </w:rPr>
            </w:r>
            <w:r>
              <w:rPr>
                <w:noProof/>
                <w:webHidden/>
              </w:rPr>
              <w:fldChar w:fldCharType="separate"/>
            </w:r>
            <w:r w:rsidR="004B1E74">
              <w:rPr>
                <w:noProof/>
                <w:webHidden/>
              </w:rPr>
              <w:t>29</w:t>
            </w:r>
            <w:r>
              <w:rPr>
                <w:noProof/>
                <w:webHidden/>
              </w:rPr>
              <w:fldChar w:fldCharType="end"/>
            </w:r>
          </w:hyperlink>
        </w:p>
        <w:p w14:paraId="497A7231" w14:textId="55CDACC0"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1" w:history="1">
            <w:r w:rsidRPr="009E45D0">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Fazit</w:t>
            </w:r>
            <w:r>
              <w:rPr>
                <w:rStyle w:val="Hyperlink"/>
                <w:noProof/>
              </w:rPr>
              <w:tab/>
            </w:r>
            <w:r>
              <w:rPr>
                <w:noProof/>
                <w:webHidden/>
              </w:rPr>
              <w:tab/>
            </w:r>
            <w:r>
              <w:rPr>
                <w:noProof/>
                <w:webHidden/>
              </w:rPr>
              <w:fldChar w:fldCharType="begin"/>
            </w:r>
            <w:r>
              <w:rPr>
                <w:noProof/>
                <w:webHidden/>
              </w:rPr>
              <w:instrText xml:space="preserve"> PAGEREF _Toc200132151 \h </w:instrText>
            </w:r>
            <w:r>
              <w:rPr>
                <w:noProof/>
                <w:webHidden/>
              </w:rPr>
            </w:r>
            <w:r>
              <w:rPr>
                <w:noProof/>
                <w:webHidden/>
              </w:rPr>
              <w:fldChar w:fldCharType="separate"/>
            </w:r>
            <w:r w:rsidR="004B1E74">
              <w:rPr>
                <w:noProof/>
                <w:webHidden/>
              </w:rPr>
              <w:t>30</w:t>
            </w:r>
            <w:r>
              <w:rPr>
                <w:noProof/>
                <w:webHidden/>
              </w:rPr>
              <w:fldChar w:fldCharType="end"/>
            </w:r>
          </w:hyperlink>
        </w:p>
        <w:p w14:paraId="797B9E09" w14:textId="3536D4C8"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52" w:history="1">
            <w:r w:rsidRPr="009E45D0">
              <w:rPr>
                <w:rStyle w:val="Hyperlink"/>
                <w:iCs/>
                <w:noProof/>
              </w:rPr>
              <w:t>5.1</w:t>
            </w:r>
            <w:r w:rsidRPr="009E45D0">
              <w:rPr>
                <w:rStyle w:val="Hyperlink"/>
                <w:noProof/>
              </w:rPr>
              <w:t xml:space="preserve"> Verbesserungspotenzial</w:t>
            </w:r>
            <w:r>
              <w:rPr>
                <w:noProof/>
                <w:webHidden/>
              </w:rPr>
              <w:tab/>
            </w:r>
            <w:r>
              <w:rPr>
                <w:noProof/>
                <w:webHidden/>
              </w:rPr>
              <w:fldChar w:fldCharType="begin"/>
            </w:r>
            <w:r>
              <w:rPr>
                <w:noProof/>
                <w:webHidden/>
              </w:rPr>
              <w:instrText xml:space="preserve"> PAGEREF _Toc200132152 \h </w:instrText>
            </w:r>
            <w:r>
              <w:rPr>
                <w:noProof/>
                <w:webHidden/>
              </w:rPr>
            </w:r>
            <w:r>
              <w:rPr>
                <w:noProof/>
                <w:webHidden/>
              </w:rPr>
              <w:fldChar w:fldCharType="separate"/>
            </w:r>
            <w:r w:rsidR="004B1E74">
              <w:rPr>
                <w:noProof/>
                <w:webHidden/>
              </w:rPr>
              <w:t>30</w:t>
            </w:r>
            <w:r>
              <w:rPr>
                <w:noProof/>
                <w:webHidden/>
              </w:rPr>
              <w:fldChar w:fldCharType="end"/>
            </w:r>
          </w:hyperlink>
        </w:p>
        <w:p w14:paraId="166AB01D" w14:textId="426223B5"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3" w:history="1">
            <w:r w:rsidRPr="009E45D0">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Abbildungsverzeichnis</w:t>
            </w:r>
            <w:r>
              <w:rPr>
                <w:noProof/>
                <w:webHidden/>
              </w:rPr>
              <w:tab/>
            </w:r>
            <w:r>
              <w:rPr>
                <w:noProof/>
                <w:webHidden/>
              </w:rPr>
              <w:fldChar w:fldCharType="begin"/>
            </w:r>
            <w:r>
              <w:rPr>
                <w:noProof/>
                <w:webHidden/>
              </w:rPr>
              <w:instrText xml:space="preserve"> PAGEREF _Toc200132153 \h </w:instrText>
            </w:r>
            <w:r>
              <w:rPr>
                <w:noProof/>
                <w:webHidden/>
              </w:rPr>
            </w:r>
            <w:r>
              <w:rPr>
                <w:noProof/>
                <w:webHidden/>
              </w:rPr>
              <w:fldChar w:fldCharType="separate"/>
            </w:r>
            <w:r w:rsidR="004B1E74">
              <w:rPr>
                <w:noProof/>
                <w:webHidden/>
              </w:rPr>
              <w:t>32</w:t>
            </w:r>
            <w:r>
              <w:rPr>
                <w:noProof/>
                <w:webHidden/>
              </w:rPr>
              <w:fldChar w:fldCharType="end"/>
            </w:r>
          </w:hyperlink>
        </w:p>
        <w:p w14:paraId="15F3114B" w14:textId="16C5D16E"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4" w:history="1">
            <w:r w:rsidRPr="009E45D0">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Tabellenverzeichnis</w:t>
            </w:r>
            <w:r>
              <w:rPr>
                <w:noProof/>
                <w:webHidden/>
              </w:rPr>
              <w:tab/>
            </w:r>
            <w:r>
              <w:rPr>
                <w:noProof/>
                <w:webHidden/>
              </w:rPr>
              <w:fldChar w:fldCharType="begin"/>
            </w:r>
            <w:r>
              <w:rPr>
                <w:noProof/>
                <w:webHidden/>
              </w:rPr>
              <w:instrText xml:space="preserve"> PAGEREF _Toc200132154 \h </w:instrText>
            </w:r>
            <w:r>
              <w:rPr>
                <w:noProof/>
                <w:webHidden/>
              </w:rPr>
            </w:r>
            <w:r>
              <w:rPr>
                <w:noProof/>
                <w:webHidden/>
              </w:rPr>
              <w:fldChar w:fldCharType="separate"/>
            </w:r>
            <w:r w:rsidR="004B1E74">
              <w:rPr>
                <w:noProof/>
                <w:webHidden/>
              </w:rPr>
              <w:t>32</w:t>
            </w:r>
            <w:r>
              <w:rPr>
                <w:noProof/>
                <w:webHidden/>
              </w:rPr>
              <w:fldChar w:fldCharType="end"/>
            </w:r>
          </w:hyperlink>
        </w:p>
        <w:p w14:paraId="28EB2C09" w14:textId="25C2C130"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5" w:history="1">
            <w:r w:rsidRPr="009E45D0">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Glossar</w:t>
            </w:r>
            <w:r>
              <w:rPr>
                <w:noProof/>
                <w:webHidden/>
              </w:rPr>
              <w:tab/>
            </w:r>
            <w:r>
              <w:rPr>
                <w:noProof/>
                <w:webHidden/>
              </w:rPr>
              <w:fldChar w:fldCharType="begin"/>
            </w:r>
            <w:r>
              <w:rPr>
                <w:noProof/>
                <w:webHidden/>
              </w:rPr>
              <w:instrText xml:space="preserve"> PAGEREF _Toc200132155 \h </w:instrText>
            </w:r>
            <w:r>
              <w:rPr>
                <w:noProof/>
                <w:webHidden/>
              </w:rPr>
            </w:r>
            <w:r>
              <w:rPr>
                <w:noProof/>
                <w:webHidden/>
              </w:rPr>
              <w:fldChar w:fldCharType="separate"/>
            </w:r>
            <w:r w:rsidR="004B1E74">
              <w:rPr>
                <w:noProof/>
                <w:webHidden/>
              </w:rPr>
              <w:t>33</w:t>
            </w:r>
            <w:r>
              <w:rPr>
                <w:noProof/>
                <w:webHidden/>
              </w:rPr>
              <w:fldChar w:fldCharType="end"/>
            </w:r>
          </w:hyperlink>
        </w:p>
        <w:p w14:paraId="61051B2D" w14:textId="56A1D1E6"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6" w:history="1">
            <w:r w:rsidRPr="009E45D0">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lang w:val="de-DE"/>
              </w:rPr>
              <w:t>Literaturverzeichnis</w:t>
            </w:r>
            <w:r>
              <w:rPr>
                <w:noProof/>
                <w:webHidden/>
              </w:rPr>
              <w:tab/>
            </w:r>
            <w:r>
              <w:rPr>
                <w:noProof/>
                <w:webHidden/>
              </w:rPr>
              <w:fldChar w:fldCharType="begin"/>
            </w:r>
            <w:r>
              <w:rPr>
                <w:noProof/>
                <w:webHidden/>
              </w:rPr>
              <w:instrText xml:space="preserve"> PAGEREF _Toc200132156 \h </w:instrText>
            </w:r>
            <w:r>
              <w:rPr>
                <w:noProof/>
                <w:webHidden/>
              </w:rPr>
            </w:r>
            <w:r>
              <w:rPr>
                <w:noProof/>
                <w:webHidden/>
              </w:rPr>
              <w:fldChar w:fldCharType="separate"/>
            </w:r>
            <w:r w:rsidR="004B1E74">
              <w:rPr>
                <w:noProof/>
                <w:webHidden/>
              </w:rPr>
              <w:t>34</w:t>
            </w:r>
            <w:r>
              <w:rPr>
                <w:noProof/>
                <w:webHidden/>
              </w:rPr>
              <w:fldChar w:fldCharType="end"/>
            </w:r>
          </w:hyperlink>
        </w:p>
        <w:p w14:paraId="1BF0793F" w14:textId="6C72FCF3"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57" w:history="1">
            <w:r w:rsidRPr="009E45D0">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Anhang</w:t>
            </w:r>
            <w:r>
              <w:rPr>
                <w:noProof/>
                <w:webHidden/>
              </w:rPr>
              <w:tab/>
            </w:r>
            <w:r>
              <w:rPr>
                <w:noProof/>
                <w:webHidden/>
              </w:rPr>
              <w:fldChar w:fldCharType="begin"/>
            </w:r>
            <w:r>
              <w:rPr>
                <w:noProof/>
                <w:webHidden/>
              </w:rPr>
              <w:instrText xml:space="preserve"> PAGEREF _Toc200132157 \h </w:instrText>
            </w:r>
            <w:r>
              <w:rPr>
                <w:noProof/>
                <w:webHidden/>
              </w:rPr>
            </w:r>
            <w:r>
              <w:rPr>
                <w:noProof/>
                <w:webHidden/>
              </w:rPr>
              <w:fldChar w:fldCharType="separate"/>
            </w:r>
            <w:r w:rsidR="004B1E74">
              <w:rPr>
                <w:noProof/>
                <w:webHidden/>
              </w:rPr>
              <w:t>35</w:t>
            </w:r>
            <w:r>
              <w:rPr>
                <w:noProof/>
                <w:webHidden/>
              </w:rPr>
              <w:fldChar w:fldCharType="end"/>
            </w:r>
          </w:hyperlink>
        </w:p>
        <w:p w14:paraId="73682EF0" w14:textId="5B2C1797" w:rsidR="006E471F" w:rsidRDefault="006E471F">
          <w:pPr>
            <w:pStyle w:val="Verzeichnis2"/>
            <w:rPr>
              <w:rFonts w:asciiTheme="minorHAnsi" w:eastAsiaTheme="minorEastAsia" w:hAnsiTheme="minorHAnsi" w:cstheme="minorBidi"/>
              <w:noProof/>
              <w:kern w:val="2"/>
              <w:sz w:val="24"/>
              <w:szCs w:val="24"/>
              <w:lang w:eastAsia="de-CH"/>
              <w14:ligatures w14:val="standardContextual"/>
            </w:rPr>
          </w:pPr>
          <w:hyperlink w:anchor="_Toc200132158" w:history="1">
            <w:r w:rsidRPr="009E45D0">
              <w:rPr>
                <w:rStyle w:val="Hyperlink"/>
                <w:iCs/>
                <w:noProof/>
              </w:rPr>
              <w:t>10.1</w:t>
            </w:r>
            <w:r w:rsidRPr="009E45D0">
              <w:rPr>
                <w:rStyle w:val="Hyperlink"/>
                <w:noProof/>
              </w:rPr>
              <w:t xml:space="preserve"> Meeting Protokoll</w:t>
            </w:r>
            <w:r>
              <w:rPr>
                <w:noProof/>
                <w:webHidden/>
              </w:rPr>
              <w:tab/>
            </w:r>
            <w:r>
              <w:rPr>
                <w:noProof/>
                <w:webHidden/>
              </w:rPr>
              <w:fldChar w:fldCharType="begin"/>
            </w:r>
            <w:r>
              <w:rPr>
                <w:noProof/>
                <w:webHidden/>
              </w:rPr>
              <w:instrText xml:space="preserve"> PAGEREF _Toc200132158 \h </w:instrText>
            </w:r>
            <w:r>
              <w:rPr>
                <w:noProof/>
                <w:webHidden/>
              </w:rPr>
            </w:r>
            <w:r>
              <w:rPr>
                <w:noProof/>
                <w:webHidden/>
              </w:rPr>
              <w:fldChar w:fldCharType="separate"/>
            </w:r>
            <w:r w:rsidR="004B1E74">
              <w:rPr>
                <w:noProof/>
                <w:webHidden/>
              </w:rPr>
              <w:t>35</w:t>
            </w:r>
            <w:r>
              <w:rPr>
                <w:noProof/>
                <w:webHidden/>
              </w:rPr>
              <w:fldChar w:fldCharType="end"/>
            </w:r>
          </w:hyperlink>
        </w:p>
        <w:p w14:paraId="7EDDB135" w14:textId="0A7D1446"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59" w:history="1">
            <w:r w:rsidRPr="009E45D0">
              <w:rPr>
                <w:rStyle w:val="Hyperlink"/>
                <w:iCs/>
                <w:noProof/>
              </w:rPr>
              <w:t>10.1.1</w:t>
            </w:r>
            <w:r w:rsidRPr="009E45D0">
              <w:rPr>
                <w:rStyle w:val="Hyperlink"/>
                <w:noProof/>
              </w:rPr>
              <w:t xml:space="preserve"> Kick-off Meeting (24.02.2025 09:00)</w:t>
            </w:r>
            <w:r>
              <w:rPr>
                <w:noProof/>
                <w:webHidden/>
              </w:rPr>
              <w:tab/>
            </w:r>
            <w:r>
              <w:rPr>
                <w:noProof/>
                <w:webHidden/>
              </w:rPr>
              <w:fldChar w:fldCharType="begin"/>
            </w:r>
            <w:r>
              <w:rPr>
                <w:noProof/>
                <w:webHidden/>
              </w:rPr>
              <w:instrText xml:space="preserve"> PAGEREF _Toc200132159 \h </w:instrText>
            </w:r>
            <w:r>
              <w:rPr>
                <w:noProof/>
                <w:webHidden/>
              </w:rPr>
            </w:r>
            <w:r>
              <w:rPr>
                <w:noProof/>
                <w:webHidden/>
              </w:rPr>
              <w:fldChar w:fldCharType="separate"/>
            </w:r>
            <w:r w:rsidR="004B1E74">
              <w:rPr>
                <w:noProof/>
                <w:webHidden/>
              </w:rPr>
              <w:t>35</w:t>
            </w:r>
            <w:r>
              <w:rPr>
                <w:noProof/>
                <w:webHidden/>
              </w:rPr>
              <w:fldChar w:fldCharType="end"/>
            </w:r>
          </w:hyperlink>
        </w:p>
        <w:p w14:paraId="19E4408F" w14:textId="64F3CB99"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0" w:history="1">
            <w:r w:rsidRPr="009E45D0">
              <w:rPr>
                <w:rStyle w:val="Hyperlink"/>
                <w:iCs/>
                <w:noProof/>
              </w:rPr>
              <w:t>10.1.2</w:t>
            </w:r>
            <w:r w:rsidRPr="009E45D0">
              <w:rPr>
                <w:rStyle w:val="Hyperlink"/>
                <w:noProof/>
              </w:rPr>
              <w:t xml:space="preserve"> Abgleich 1 (13.03.2025 11:00)</w:t>
            </w:r>
            <w:r>
              <w:rPr>
                <w:noProof/>
                <w:webHidden/>
              </w:rPr>
              <w:tab/>
            </w:r>
            <w:r>
              <w:rPr>
                <w:noProof/>
                <w:webHidden/>
              </w:rPr>
              <w:fldChar w:fldCharType="begin"/>
            </w:r>
            <w:r>
              <w:rPr>
                <w:noProof/>
                <w:webHidden/>
              </w:rPr>
              <w:instrText xml:space="preserve"> PAGEREF _Toc200132160 \h </w:instrText>
            </w:r>
            <w:r>
              <w:rPr>
                <w:noProof/>
                <w:webHidden/>
              </w:rPr>
            </w:r>
            <w:r>
              <w:rPr>
                <w:noProof/>
                <w:webHidden/>
              </w:rPr>
              <w:fldChar w:fldCharType="separate"/>
            </w:r>
            <w:r w:rsidR="004B1E74">
              <w:rPr>
                <w:noProof/>
                <w:webHidden/>
              </w:rPr>
              <w:t>35</w:t>
            </w:r>
            <w:r>
              <w:rPr>
                <w:noProof/>
                <w:webHidden/>
              </w:rPr>
              <w:fldChar w:fldCharType="end"/>
            </w:r>
          </w:hyperlink>
        </w:p>
        <w:p w14:paraId="648D5CA1" w14:textId="7C516A81"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1" w:history="1">
            <w:r w:rsidRPr="009E45D0">
              <w:rPr>
                <w:rStyle w:val="Hyperlink"/>
                <w:iCs/>
                <w:noProof/>
              </w:rPr>
              <w:t>10.1.3</w:t>
            </w:r>
            <w:r w:rsidRPr="009E45D0">
              <w:rPr>
                <w:rStyle w:val="Hyperlink"/>
                <w:noProof/>
              </w:rPr>
              <w:t xml:space="preserve"> Abgleich 2 (24.03.2025 09:00)</w:t>
            </w:r>
            <w:r>
              <w:rPr>
                <w:noProof/>
                <w:webHidden/>
              </w:rPr>
              <w:tab/>
            </w:r>
            <w:r>
              <w:rPr>
                <w:noProof/>
                <w:webHidden/>
              </w:rPr>
              <w:fldChar w:fldCharType="begin"/>
            </w:r>
            <w:r>
              <w:rPr>
                <w:noProof/>
                <w:webHidden/>
              </w:rPr>
              <w:instrText xml:space="preserve"> PAGEREF _Toc200132161 \h </w:instrText>
            </w:r>
            <w:r>
              <w:rPr>
                <w:noProof/>
                <w:webHidden/>
              </w:rPr>
            </w:r>
            <w:r>
              <w:rPr>
                <w:noProof/>
                <w:webHidden/>
              </w:rPr>
              <w:fldChar w:fldCharType="separate"/>
            </w:r>
            <w:r w:rsidR="004B1E74">
              <w:rPr>
                <w:noProof/>
                <w:webHidden/>
              </w:rPr>
              <w:t>35</w:t>
            </w:r>
            <w:r>
              <w:rPr>
                <w:noProof/>
                <w:webHidden/>
              </w:rPr>
              <w:fldChar w:fldCharType="end"/>
            </w:r>
          </w:hyperlink>
        </w:p>
        <w:p w14:paraId="1E276C8C" w14:textId="1188E2AF"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2" w:history="1">
            <w:r w:rsidRPr="009E45D0">
              <w:rPr>
                <w:rStyle w:val="Hyperlink"/>
                <w:iCs/>
                <w:noProof/>
              </w:rPr>
              <w:t>10.1.4</w:t>
            </w:r>
            <w:r w:rsidRPr="009E45D0">
              <w:rPr>
                <w:rStyle w:val="Hyperlink"/>
                <w:noProof/>
              </w:rPr>
              <w:t xml:space="preserve"> Expertentreff (07.04.2025 09:00)</w:t>
            </w:r>
            <w:r>
              <w:rPr>
                <w:noProof/>
                <w:webHidden/>
              </w:rPr>
              <w:tab/>
            </w:r>
            <w:r>
              <w:rPr>
                <w:noProof/>
                <w:webHidden/>
              </w:rPr>
              <w:fldChar w:fldCharType="begin"/>
            </w:r>
            <w:r>
              <w:rPr>
                <w:noProof/>
                <w:webHidden/>
              </w:rPr>
              <w:instrText xml:space="preserve"> PAGEREF _Toc200132162 \h </w:instrText>
            </w:r>
            <w:r>
              <w:rPr>
                <w:noProof/>
                <w:webHidden/>
              </w:rPr>
            </w:r>
            <w:r>
              <w:rPr>
                <w:noProof/>
                <w:webHidden/>
              </w:rPr>
              <w:fldChar w:fldCharType="separate"/>
            </w:r>
            <w:r w:rsidR="004B1E74">
              <w:rPr>
                <w:noProof/>
                <w:webHidden/>
              </w:rPr>
              <w:t>36</w:t>
            </w:r>
            <w:r>
              <w:rPr>
                <w:noProof/>
                <w:webHidden/>
              </w:rPr>
              <w:fldChar w:fldCharType="end"/>
            </w:r>
          </w:hyperlink>
        </w:p>
        <w:p w14:paraId="697C0B74" w14:textId="2EF103B3"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3" w:history="1">
            <w:r w:rsidRPr="009E45D0">
              <w:rPr>
                <w:rStyle w:val="Hyperlink"/>
                <w:iCs/>
                <w:noProof/>
              </w:rPr>
              <w:t>10.1.5</w:t>
            </w:r>
            <w:r w:rsidRPr="009E45D0">
              <w:rPr>
                <w:rStyle w:val="Hyperlink"/>
                <w:noProof/>
              </w:rPr>
              <w:t xml:space="preserve"> Abgleich 3 (22.04.2025 09:00)</w:t>
            </w:r>
            <w:r>
              <w:rPr>
                <w:noProof/>
                <w:webHidden/>
              </w:rPr>
              <w:tab/>
            </w:r>
            <w:r>
              <w:rPr>
                <w:noProof/>
                <w:webHidden/>
              </w:rPr>
              <w:fldChar w:fldCharType="begin"/>
            </w:r>
            <w:r>
              <w:rPr>
                <w:noProof/>
                <w:webHidden/>
              </w:rPr>
              <w:instrText xml:space="preserve"> PAGEREF _Toc200132163 \h </w:instrText>
            </w:r>
            <w:r>
              <w:rPr>
                <w:noProof/>
                <w:webHidden/>
              </w:rPr>
            </w:r>
            <w:r>
              <w:rPr>
                <w:noProof/>
                <w:webHidden/>
              </w:rPr>
              <w:fldChar w:fldCharType="separate"/>
            </w:r>
            <w:r w:rsidR="004B1E74">
              <w:rPr>
                <w:noProof/>
                <w:webHidden/>
              </w:rPr>
              <w:t>36</w:t>
            </w:r>
            <w:r>
              <w:rPr>
                <w:noProof/>
                <w:webHidden/>
              </w:rPr>
              <w:fldChar w:fldCharType="end"/>
            </w:r>
          </w:hyperlink>
        </w:p>
        <w:p w14:paraId="56D03DC0" w14:textId="62BA5705"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4" w:history="1">
            <w:r w:rsidRPr="009E45D0">
              <w:rPr>
                <w:rStyle w:val="Hyperlink"/>
                <w:iCs/>
                <w:noProof/>
              </w:rPr>
              <w:t>10.1.6</w:t>
            </w:r>
            <w:r w:rsidRPr="009E45D0">
              <w:rPr>
                <w:rStyle w:val="Hyperlink"/>
                <w:noProof/>
              </w:rPr>
              <w:t xml:space="preserve"> Abgleich 4 (05.05.2025 09:00)</w:t>
            </w:r>
            <w:r>
              <w:rPr>
                <w:noProof/>
                <w:webHidden/>
              </w:rPr>
              <w:tab/>
            </w:r>
            <w:r>
              <w:rPr>
                <w:noProof/>
                <w:webHidden/>
              </w:rPr>
              <w:fldChar w:fldCharType="begin"/>
            </w:r>
            <w:r>
              <w:rPr>
                <w:noProof/>
                <w:webHidden/>
              </w:rPr>
              <w:instrText xml:space="preserve"> PAGEREF _Toc200132164 \h </w:instrText>
            </w:r>
            <w:r>
              <w:rPr>
                <w:noProof/>
                <w:webHidden/>
              </w:rPr>
            </w:r>
            <w:r>
              <w:rPr>
                <w:noProof/>
                <w:webHidden/>
              </w:rPr>
              <w:fldChar w:fldCharType="separate"/>
            </w:r>
            <w:r w:rsidR="004B1E74">
              <w:rPr>
                <w:noProof/>
                <w:webHidden/>
              </w:rPr>
              <w:t>36</w:t>
            </w:r>
            <w:r>
              <w:rPr>
                <w:noProof/>
                <w:webHidden/>
              </w:rPr>
              <w:fldChar w:fldCharType="end"/>
            </w:r>
          </w:hyperlink>
        </w:p>
        <w:p w14:paraId="0DDDDC13" w14:textId="739ADF99"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5" w:history="1">
            <w:r w:rsidRPr="009E45D0">
              <w:rPr>
                <w:rStyle w:val="Hyperlink"/>
                <w:iCs/>
                <w:noProof/>
              </w:rPr>
              <w:t>10.1.7</w:t>
            </w:r>
            <w:r w:rsidRPr="009E45D0">
              <w:rPr>
                <w:rStyle w:val="Hyperlink"/>
                <w:noProof/>
              </w:rPr>
              <w:t xml:space="preserve"> Abgleich 5 (19.05.2025 09:00)</w:t>
            </w:r>
            <w:r>
              <w:rPr>
                <w:noProof/>
                <w:webHidden/>
              </w:rPr>
              <w:tab/>
            </w:r>
            <w:r>
              <w:rPr>
                <w:noProof/>
                <w:webHidden/>
              </w:rPr>
              <w:fldChar w:fldCharType="begin"/>
            </w:r>
            <w:r>
              <w:rPr>
                <w:noProof/>
                <w:webHidden/>
              </w:rPr>
              <w:instrText xml:space="preserve"> PAGEREF _Toc200132165 \h </w:instrText>
            </w:r>
            <w:r>
              <w:rPr>
                <w:noProof/>
                <w:webHidden/>
              </w:rPr>
            </w:r>
            <w:r>
              <w:rPr>
                <w:noProof/>
                <w:webHidden/>
              </w:rPr>
              <w:fldChar w:fldCharType="separate"/>
            </w:r>
            <w:r w:rsidR="004B1E74">
              <w:rPr>
                <w:noProof/>
                <w:webHidden/>
              </w:rPr>
              <w:t>37</w:t>
            </w:r>
            <w:r>
              <w:rPr>
                <w:noProof/>
                <w:webHidden/>
              </w:rPr>
              <w:fldChar w:fldCharType="end"/>
            </w:r>
          </w:hyperlink>
        </w:p>
        <w:p w14:paraId="135078E8" w14:textId="453E07D3" w:rsidR="006E471F" w:rsidRDefault="006E471F">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166" w:history="1">
            <w:r w:rsidRPr="009E45D0">
              <w:rPr>
                <w:rStyle w:val="Hyperlink"/>
                <w:iCs/>
                <w:noProof/>
              </w:rPr>
              <w:t>10.1.8</w:t>
            </w:r>
            <w:r w:rsidRPr="009E45D0">
              <w:rPr>
                <w:rStyle w:val="Hyperlink"/>
                <w:noProof/>
              </w:rPr>
              <w:t xml:space="preserve"> Abgleich 6 (02.06.2025 09:00)</w:t>
            </w:r>
            <w:r>
              <w:rPr>
                <w:noProof/>
                <w:webHidden/>
              </w:rPr>
              <w:tab/>
            </w:r>
            <w:r>
              <w:rPr>
                <w:noProof/>
                <w:webHidden/>
              </w:rPr>
              <w:fldChar w:fldCharType="begin"/>
            </w:r>
            <w:r>
              <w:rPr>
                <w:noProof/>
                <w:webHidden/>
              </w:rPr>
              <w:instrText xml:space="preserve"> PAGEREF _Toc200132166 \h </w:instrText>
            </w:r>
            <w:r>
              <w:rPr>
                <w:noProof/>
                <w:webHidden/>
              </w:rPr>
            </w:r>
            <w:r>
              <w:rPr>
                <w:noProof/>
                <w:webHidden/>
              </w:rPr>
              <w:fldChar w:fldCharType="separate"/>
            </w:r>
            <w:r w:rsidR="004B1E74">
              <w:rPr>
                <w:noProof/>
                <w:webHidden/>
              </w:rPr>
              <w:t>37</w:t>
            </w:r>
            <w:r>
              <w:rPr>
                <w:noProof/>
                <w:webHidden/>
              </w:rPr>
              <w:fldChar w:fldCharType="end"/>
            </w:r>
          </w:hyperlink>
        </w:p>
        <w:p w14:paraId="113B1202" w14:textId="73B9C42E" w:rsidR="006E471F" w:rsidRDefault="006E471F">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132167" w:history="1">
            <w:r w:rsidRPr="009E45D0">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9E45D0">
              <w:rPr>
                <w:rStyle w:val="Hyperlink"/>
                <w:noProof/>
              </w:rPr>
              <w:t>Selbständigkeitserklärung</w:t>
            </w:r>
            <w:r>
              <w:rPr>
                <w:noProof/>
                <w:webHidden/>
              </w:rPr>
              <w:tab/>
            </w:r>
            <w:r>
              <w:rPr>
                <w:noProof/>
                <w:webHidden/>
              </w:rPr>
              <w:fldChar w:fldCharType="begin"/>
            </w:r>
            <w:r>
              <w:rPr>
                <w:noProof/>
                <w:webHidden/>
              </w:rPr>
              <w:instrText xml:space="preserve"> PAGEREF _Toc200132167 \h </w:instrText>
            </w:r>
            <w:r>
              <w:rPr>
                <w:noProof/>
                <w:webHidden/>
              </w:rPr>
            </w:r>
            <w:r>
              <w:rPr>
                <w:noProof/>
                <w:webHidden/>
              </w:rPr>
              <w:fldChar w:fldCharType="separate"/>
            </w:r>
            <w:r w:rsidR="004B1E74">
              <w:rPr>
                <w:noProof/>
                <w:webHidden/>
              </w:rPr>
              <w:t>38</w:t>
            </w:r>
            <w:r>
              <w:rPr>
                <w:noProof/>
                <w:webHidden/>
              </w:rPr>
              <w:fldChar w:fldCharType="end"/>
            </w:r>
          </w:hyperlink>
        </w:p>
        <w:p w14:paraId="484D0EE5" w14:textId="222E9345"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720D9A2D" w14:textId="7FEB4455" w:rsidR="006312CC" w:rsidRDefault="007116DC" w:rsidP="003779D0">
      <w:pPr>
        <w:pStyle w:val="berschrift1"/>
      </w:pPr>
      <w:bookmarkStart w:id="3" w:name="_Toc193462313"/>
      <w:bookmarkStart w:id="4" w:name="_Toc200132102"/>
      <w:r w:rsidRPr="00F42C1F">
        <w:lastRenderedPageBreak/>
        <w:t>Einleitung</w:t>
      </w:r>
      <w:bookmarkEnd w:id="3"/>
      <w:bookmarkEnd w:id="4"/>
    </w:p>
    <w:p w14:paraId="6268C840" w14:textId="5582475B" w:rsidR="0075507B" w:rsidRPr="0075507B" w:rsidRDefault="0075507B" w:rsidP="0075507B">
      <w:pPr>
        <w:pStyle w:val="berschrift2"/>
      </w:pPr>
      <w:bookmarkStart w:id="5" w:name="_Toc200132103"/>
      <w:r>
        <w:t>Einleitung</w:t>
      </w:r>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749FA08B" w14:textId="077DA977" w:rsidR="0005437D" w:rsidRPr="00F42C1F" w:rsidRDefault="0005437D" w:rsidP="0005437D">
      <w:r w:rsidRPr="00F42C1F">
        <w:t xml:space="preserve">Um dieses Problem zu lösen, wurden Entrauschungstechniken entwickelt, </w:t>
      </w:r>
      <w:r w:rsidR="00827B8E" w:rsidRPr="00F42C1F">
        <w:t>welche</w:t>
      </w:r>
      <w:r w:rsidR="00205D92" w:rsidRPr="00F42C1F">
        <w:t xml:space="preserve"> qualitativ hochwertige Bilder</w:t>
      </w:r>
      <w:r w:rsidRPr="00F42C1F">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46F48653" w14:textId="77777777" w:rsidR="008642BF" w:rsidRPr="00F42C1F" w:rsidRDefault="008642BF" w:rsidP="0005437D"/>
    <w:p w14:paraId="72D657EC" w14:textId="6C2C0E21" w:rsidR="0089769F" w:rsidRPr="00F42C1F" w:rsidRDefault="008642BF" w:rsidP="00BF0436">
      <w:r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168661C7" w14:textId="77777777" w:rsidR="00C16D74" w:rsidRDefault="00C16D74">
      <w:pPr>
        <w:spacing w:line="240" w:lineRule="auto"/>
      </w:pPr>
      <w:r>
        <w:br w:type="page"/>
      </w:r>
    </w:p>
    <w:p w14:paraId="28D11381" w14:textId="3FB21917" w:rsidR="003377EF" w:rsidRDefault="003377EF" w:rsidP="00AB429F">
      <w:pPr>
        <w:pStyle w:val="berschrift2"/>
      </w:pPr>
      <w:bookmarkStart w:id="6" w:name="_Toc200132104"/>
      <w:r>
        <w:lastRenderedPageBreak/>
        <w:t>Forschungsfrage</w:t>
      </w:r>
      <w:r w:rsidR="00AE3573">
        <w:t xml:space="preserve"> und Zielsetzung</w:t>
      </w:r>
      <w:bookmarkEnd w:id="6"/>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(«Denoising»)</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rsidP="006D5F0E">
      <w:pPr>
        <w:pStyle w:val="Listenabsatz"/>
        <w:numPr>
          <w:ilvl w:val="0"/>
          <w:numId w:val="68"/>
        </w:numPr>
        <w:rPr>
          <w:bCs/>
        </w:rPr>
      </w:pPr>
      <w:r w:rsidRPr="006D5F0E">
        <w:rPr>
          <w:bCs/>
        </w:rPr>
        <w:t>Wie effektiv ein Autoencoder bei der Rekonstruktion verrauschter Renderings mit wenigen Samples ist</w:t>
      </w:r>
    </w:p>
    <w:p w14:paraId="5BFAE5D5" w14:textId="0753C4E5" w:rsidR="006D5F0E" w:rsidRDefault="006D5F0E" w:rsidP="006D5F0E">
      <w:pPr>
        <w:pStyle w:val="Listenabsatz"/>
        <w:numPr>
          <w:ilvl w:val="0"/>
          <w:numId w:val="68"/>
        </w:numPr>
        <w:rPr>
          <w:bCs/>
        </w:rPr>
      </w:pPr>
      <w:r w:rsidRPr="006D5F0E">
        <w:rPr>
          <w:bCs/>
        </w:rPr>
        <w:t>Wie die Netzwerkarchitektur (Tiefe, Skip-Connections etc.) die Denosing</w:t>
      </w:r>
      <w:r>
        <w:rPr>
          <w:bCs/>
        </w:rPr>
        <w:t>-L</w:t>
      </w:r>
      <w:r w:rsidRPr="006D5F0E">
        <w:rPr>
          <w:bCs/>
        </w:rPr>
        <w:t>eistung beeinflusst.</w:t>
      </w:r>
    </w:p>
    <w:p w14:paraId="49321677" w14:textId="1625100F" w:rsidR="006D5F0E" w:rsidRDefault="006D5F0E" w:rsidP="006D5F0E">
      <w:pPr>
        <w:pStyle w:val="Listenabsatz"/>
        <w:numPr>
          <w:ilvl w:val="0"/>
          <w:numId w:val="68"/>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Ein weiterführendes Ziel war der Vergleich des entwickelten Denoisers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7" w:name="_Toc200132105"/>
      <w:r>
        <w:t>Hintergrund</w:t>
      </w:r>
      <w:bookmarkEnd w:id="7"/>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70F715C9" w:rsidR="00777046" w:rsidRDefault="00777046" w:rsidP="000A2505">
      <w:r w:rsidRPr="00777046">
        <w:t>Hier setzt die Entrauschung („Denoising“) an: Sie ermöglicht es, mit deutlich weniger Rechenaufwand qualitativ hochwertige Bilder zu erzeugen, indem Rauschen nachträglich entfernt wird.</w:t>
      </w:r>
    </w:p>
    <w:p w14:paraId="1AEEDD70" w14:textId="77777777" w:rsidR="00AC76D3" w:rsidRDefault="00AC76D3" w:rsidP="000A2505"/>
    <w:p w14:paraId="58573BEA" w14:textId="673C3FBD" w:rsidR="00777046" w:rsidRDefault="007122B6" w:rsidP="000A2505">
      <w:r>
        <w:t>Denoising</w:t>
      </w:r>
      <w:r w:rsidR="00777046" w:rsidRPr="00777046">
        <w:t xml:space="preserve"> ist somit ein </w:t>
      </w:r>
      <w:r w:rsidR="00777046" w:rsidRPr="00777046">
        <w:rPr>
          <w:bCs/>
        </w:rPr>
        <w:t>zentraler Bestandteil moderner Renderpipelines</w:t>
      </w:r>
      <w:r w:rsidR="00777046" w:rsidRPr="00777046">
        <w:t>. Sie erlaubt nicht nur eine signifikante Reduktion der Renderzeit,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2162DA">
            <w:rPr>
              <w:noProof/>
            </w:rPr>
            <w:t xml:space="preserve"> </w:t>
          </w:r>
          <w:r w:rsidR="002162DA" w:rsidRPr="002162DA">
            <w:rPr>
              <w:noProof/>
            </w:rPr>
            <w:t>[1]</w:t>
          </w:r>
          <w:r w:rsidR="00CA2752">
            <w:fldChar w:fldCharType="end"/>
          </w:r>
        </w:sdtContent>
      </w:sdt>
      <w:r w:rsidR="00777046">
        <w:t>.</w:t>
      </w:r>
    </w:p>
    <w:p w14:paraId="6A394A00" w14:textId="794AE476" w:rsidR="007122B6" w:rsidRDefault="007122B6" w:rsidP="007122B6">
      <w:pPr>
        <w:pStyle w:val="berschrift3"/>
      </w:pPr>
      <w:bookmarkStart w:id="8" w:name="_Toc200132106"/>
      <w:r>
        <w:t>Anwendungen</w:t>
      </w:r>
      <w:bookmarkEnd w:id="8"/>
    </w:p>
    <w:p w14:paraId="61DB1D57" w14:textId="77777777" w:rsidR="00CA2752" w:rsidRDefault="00CA2752" w:rsidP="00CA2752">
      <w:r>
        <w:t>Denoising wird in verschiedenen Bereichen eingesetzt:</w:t>
      </w:r>
    </w:p>
    <w:p w14:paraId="2E018360" w14:textId="77777777" w:rsidR="00CA2752" w:rsidRDefault="00CA2752" w:rsidP="00CA2752"/>
    <w:p w14:paraId="753B6EEC" w14:textId="0560519F" w:rsidR="00CA2752" w:rsidRDefault="00CA2752" w:rsidP="00CA2752">
      <w:pPr>
        <w:pStyle w:val="Listenabsatz"/>
        <w:numPr>
          <w:ilvl w:val="0"/>
          <w:numId w:val="33"/>
        </w:numPr>
      </w:pPr>
      <w:r w:rsidRPr="00CA2752">
        <w:rPr>
          <w:b/>
        </w:rPr>
        <w:t>Film und Animation</w:t>
      </w:r>
      <w:r>
        <w:t>: In der professionellen Filmproduktion (z.</w:t>
      </w:r>
      <w:r>
        <w:rPr>
          <w:rFonts w:ascii="Arial" w:hAnsi="Arial" w:cs="Arial"/>
        </w:rPr>
        <w:t> </w:t>
      </w:r>
      <w:r>
        <w:t>B. mit Renderern wie Arnold oder RenderMan) werden pro Frame h</w:t>
      </w:r>
      <w:r>
        <w:rPr>
          <w:rFonts w:cs="Lucida Sans"/>
        </w:rPr>
        <w:t>ä</w:t>
      </w:r>
      <w:r>
        <w:t>ufig Tausende Samples ben</w:t>
      </w:r>
      <w:r>
        <w:rPr>
          <w:rFonts w:cs="Lucida Sans"/>
        </w:rPr>
        <w:t>ö</w:t>
      </w:r>
      <w:r>
        <w:t>tigt. Mit effektiven Denoisern kann diese Zahl drastisch reduziert werden, ohne sichtbaren Qualit</w:t>
      </w:r>
      <w:r>
        <w:rPr>
          <w:rFonts w:cs="Lucida Sans"/>
        </w:rPr>
        <w:t>ä</w:t>
      </w:r>
      <w:r>
        <w:t>tsverlust.</w:t>
      </w:r>
    </w:p>
    <w:p w14:paraId="25A124D5" w14:textId="0C6EB6A9" w:rsidR="00CA2752" w:rsidRDefault="00CA2752" w:rsidP="00CA2752">
      <w:pPr>
        <w:pStyle w:val="Listenabsatz"/>
        <w:numPr>
          <w:ilvl w:val="0"/>
          <w:numId w:val="33"/>
        </w:numPr>
      </w:pPr>
      <w:r w:rsidRPr="00CA2752">
        <w:rPr>
          <w:b/>
        </w:rPr>
        <w:t>Interaktives Rendering</w:t>
      </w:r>
      <w:r>
        <w:t>: In Game Engines wie Unreal Engine oder Unity werden Denoiser verwendet, um Echtzeitschatten, Reflexionen oder Beleuchtung zu verbessern.</w:t>
      </w:r>
    </w:p>
    <w:p w14:paraId="7CA7C26C" w14:textId="3C37816C" w:rsidR="00CA2752" w:rsidRDefault="00CA2752" w:rsidP="00CA2752">
      <w:pPr>
        <w:pStyle w:val="Listenabsatz"/>
        <w:numPr>
          <w:ilvl w:val="0"/>
          <w:numId w:val="33"/>
        </w:numPr>
      </w:pPr>
      <w:r w:rsidRPr="00CA2752">
        <w:rPr>
          <w:b/>
        </w:rPr>
        <w:t>Medizinische Bildgebung</w:t>
      </w:r>
      <w:r>
        <w:t>: Auch in der CT- oder MRT-Bildgebung kommen Denoising-Verfahren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2162DA">
            <w:rPr>
              <w:noProof/>
            </w:rPr>
            <w:t xml:space="preserve"> </w:t>
          </w:r>
          <w:r w:rsidR="002162DA" w:rsidRPr="002162DA">
            <w:rPr>
              <w:noProof/>
            </w:rPr>
            <w:t>[2]</w:t>
          </w:r>
          <w:r>
            <w:fldChar w:fldCharType="end"/>
          </w:r>
        </w:sdtContent>
      </w:sdt>
      <w:r>
        <w:t>.</w:t>
      </w:r>
    </w:p>
    <w:p w14:paraId="22C67884" w14:textId="4ADA93A2" w:rsidR="007122B6" w:rsidRDefault="00CA2752" w:rsidP="00CA2752">
      <w:pPr>
        <w:pStyle w:val="Listenabsatz"/>
        <w:numPr>
          <w:ilvl w:val="0"/>
          <w:numId w:val="33"/>
        </w:numPr>
      </w:pPr>
      <w:r w:rsidRPr="00CA2752">
        <w:rPr>
          <w:b/>
        </w:rPr>
        <w:t>Wissenschaftliche Visualisierung</w:t>
      </w:r>
      <w:r>
        <w:t>: In der Astrophysik oder Molekulardynamik-Simulation werden häufig visualisierte Daten entrauscht,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9" w:name="_Toc200132107"/>
      <w:r w:rsidRPr="00F42C1F">
        <w:lastRenderedPageBreak/>
        <w:t>Path Tracing</w:t>
      </w:r>
      <w:bookmarkEnd w:id="9"/>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0" w:name="_Toc200132108"/>
      <w:r w:rsidRPr="00F42C1F">
        <w:t>Rendering-Gleichung</w:t>
      </w:r>
      <w:bookmarkEnd w:id="10"/>
    </w:p>
    <w:p w14:paraId="3B28896E" w14:textId="5D7EFC44"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2162DA">
            <w:rPr>
              <w:noProof/>
            </w:rPr>
            <w:t xml:space="preserve"> </w:t>
          </w:r>
          <w:r w:rsidR="002162DA" w:rsidRPr="002162DA">
            <w:rPr>
              <w:noProof/>
            </w:rPr>
            <w:t>[3]</w:t>
          </w:r>
          <w:r w:rsidR="006D3E99">
            <w:fldChar w:fldCharType="end"/>
          </w:r>
        </w:sdtContent>
      </w:sdt>
      <w:r w:rsidRPr="00F42C1F">
        <w:t>, die von Kajiya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rsidP="0089769F">
      <w:pPr>
        <w:pStyle w:val="Listenabsatz"/>
        <w:numPr>
          <w:ilvl w:val="0"/>
          <w:numId w:val="33"/>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rsidP="0089769F">
      <w:pPr>
        <w:pStyle w:val="Listenabsatz"/>
        <w:numPr>
          <w:ilvl w:val="0"/>
          <w:numId w:val="33"/>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rsidP="0089769F">
      <w:pPr>
        <w:pStyle w:val="Listenabsatz"/>
        <w:numPr>
          <w:ilvl w:val="0"/>
          <w:numId w:val="33"/>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1" w:name="_Toc200132109"/>
      <w:r w:rsidRPr="00F42C1F">
        <w:t>Monte-Carlo-Integration beim Path Tracing</w:t>
      </w:r>
      <w:bookmarkEnd w:id="11"/>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rsidP="0089769F">
      <w:pPr>
        <w:pStyle w:val="Listenabsatz"/>
        <w:numPr>
          <w:ilvl w:val="0"/>
          <w:numId w:val="33"/>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rsidP="0089769F">
      <w:pPr>
        <w:pStyle w:val="Listenabsatz"/>
        <w:numPr>
          <w:ilvl w:val="0"/>
          <w:numId w:val="33"/>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rsidP="0089769F">
      <w:pPr>
        <w:pStyle w:val="Listenabsatz"/>
        <w:numPr>
          <w:ilvl w:val="0"/>
          <w:numId w:val="33"/>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2" w:name="_Toc200132110"/>
      <w:r w:rsidRPr="00F42C1F">
        <w:lastRenderedPageBreak/>
        <w:t>Path Tracing Algorithmus</w:t>
      </w:r>
      <w:bookmarkEnd w:id="12"/>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77777777" w:rsidR="0089769F" w:rsidRPr="00F42C1F" w:rsidRDefault="0089769F" w:rsidP="0089769F">
      <w:pPr>
        <w:pStyle w:val="Nummerierung"/>
      </w:pPr>
      <w:r w:rsidRPr="00CA43B6">
        <w:rPr>
          <w:b/>
        </w:rPr>
        <w:t>Strahlenerzeugung</w:t>
      </w:r>
      <w:r w:rsidRPr="00F42C1F">
        <w:t>: Für jedes Pixel 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Der erste Schnittpunkt mit der Szene wird berechnet, typischerweise mit Hilfe von Bounding Volume Hierarchies (BVH) zur Beschleunigung der Ray-Scene-Intersection.</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rsidP="00CA3A83">
      <w:pPr>
        <w:pStyle w:val="Nummerierung"/>
        <w:numPr>
          <w:ilvl w:val="1"/>
          <w:numId w:val="67"/>
        </w:numPr>
      </w:pPr>
      <w:r w:rsidRPr="00CA3A83">
        <w:t>eine Lichtquelle erreicht wird</w:t>
      </w:r>
    </w:p>
    <w:p w14:paraId="0201E1D0" w14:textId="40B1F157" w:rsidR="00CA3A83" w:rsidRDefault="00CA3A83" w:rsidP="00CA3A83">
      <w:pPr>
        <w:pStyle w:val="Nummerierung"/>
        <w:numPr>
          <w:ilvl w:val="1"/>
          <w:numId w:val="67"/>
        </w:numPr>
      </w:pPr>
      <w:r w:rsidRPr="00CA3A83">
        <w:t>die maximale Pfadlänge überschritten ist oder</w:t>
      </w:r>
    </w:p>
    <w:p w14:paraId="465BC5C2" w14:textId="432FB069" w:rsidR="00CA3A83" w:rsidRPr="00F42C1F" w:rsidRDefault="00CA3A83" w:rsidP="00CA3A83">
      <w:pPr>
        <w:pStyle w:val="Nummerierung"/>
        <w:numPr>
          <w:ilvl w:val="1"/>
          <w:numId w:val="67"/>
        </w:numPr>
      </w:pPr>
      <w:r w:rsidRPr="00CA3A83">
        <w:t xml:space="preserve">per </w:t>
      </w:r>
      <w:r>
        <w:t>russischem</w:t>
      </w:r>
      <w:r w:rsidRPr="00CA3A83">
        <w:t xml:space="preserve"> Roulette stochastisch terminiert wird, um Bias zu vermeiden und Rechenzeit zu sparen.</w:t>
      </w:r>
    </w:p>
    <w:p w14:paraId="43D077C8" w14:textId="77777777" w:rsidR="0089769F" w:rsidRPr="00F42C1F" w:rsidRDefault="0089769F" w:rsidP="0089769F">
      <w:pPr>
        <w:pStyle w:val="Nummerierung"/>
      </w:pPr>
      <w:r w:rsidRPr="004B7391">
        <w:rPr>
          <w:b/>
        </w:rPr>
        <w:t>Monte-Carlo-Schätzung</w:t>
      </w:r>
      <w:r w:rsidRPr="00F42C1F">
        <w:t>: Die akkumulierte Strahldichte entlang des Pfades wird gemittelt, um die Pixelfarbe zu schätzen.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3C8EB915" w:rsidR="0089769F" w:rsidRPr="00F42C1F" w:rsidRDefault="0089769F" w:rsidP="0089769F">
      <w:r w:rsidRPr="00F42C1F">
        <w:t xml:space="preserve">Die Monte-Carlo-Integration ist zwar </w:t>
      </w:r>
      <w:r w:rsidR="00912A57">
        <w:t>unverzerrt</w:t>
      </w:r>
      <w:r w:rsidRPr="00F42C1F">
        <w:t xml:space="preserve">, konvergiert aber langsam und erfordert </w:t>
      </w:r>
      <w:r w:rsidR="00162DDB">
        <w:t>t</w:t>
      </w:r>
      <w:r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(«Denoising»)</w:t>
      </w:r>
      <w:r w:rsidRPr="00F42C1F">
        <w:t>, die darauf abzielen, qualitativ hochwertige Bilder aus verrauschten Renderings mit geringer Abtastung zu rekonstruieren.</w:t>
      </w:r>
    </w:p>
    <w:p w14:paraId="2D70B3D6" w14:textId="77777777" w:rsidR="0089769F" w:rsidRPr="00F42C1F" w:rsidRDefault="0089769F" w:rsidP="0089769F">
      <w:pPr>
        <w:spacing w:line="240" w:lineRule="auto"/>
      </w:pPr>
      <w:r w:rsidRPr="00F42C1F">
        <w:br w:type="page"/>
      </w:r>
    </w:p>
    <w:p w14:paraId="57AFF67A" w14:textId="77777777" w:rsidR="0089769F" w:rsidRPr="00F42C1F" w:rsidRDefault="0089769F" w:rsidP="009B54B7">
      <w:pPr>
        <w:pStyle w:val="berschrift3"/>
        <w:rPr>
          <w:i/>
        </w:rPr>
      </w:pPr>
      <w:bookmarkStart w:id="13" w:name="_Toc200132111"/>
      <w:r w:rsidRPr="00F42C1F">
        <w:lastRenderedPageBreak/>
        <w:t>Path Tracing Rauschen</w:t>
      </w:r>
      <w:bookmarkEnd w:id="13"/>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5"/>
                    <a:stretch>
                      <a:fillRect/>
                    </a:stretch>
                  </pic:blipFill>
                  <pic:spPr>
                    <a:xfrm>
                      <a:off x="0" y="0"/>
                      <a:ext cx="5836459" cy="5846940"/>
                    </a:xfrm>
                    <a:prstGeom prst="rect">
                      <a:avLst/>
                    </a:prstGeom>
                  </pic:spPr>
                </pic:pic>
              </a:graphicData>
            </a:graphic>
          </wp:inline>
        </w:drawing>
      </w:r>
    </w:p>
    <w:p w14:paraId="6F5F0C87" w14:textId="712FEA98" w:rsidR="0089769F" w:rsidRPr="00F42C1F" w:rsidRDefault="0089769F" w:rsidP="0089769F">
      <w:pPr>
        <w:pStyle w:val="Beschriftung"/>
      </w:pPr>
      <w:bookmarkStart w:id="14" w:name="_Toc200135683"/>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1</w:t>
      </w:r>
      <w:r w:rsidRPr="00F42C1F">
        <w:fldChar w:fldCharType="end"/>
      </w:r>
      <w:r w:rsidRPr="00F42C1F">
        <w:t>: Verrauschtes Bücherregal mit Blender (Cycles)</w:t>
      </w:r>
      <w:bookmarkEnd w:id="14"/>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5" w:name="_Toc200132112"/>
      <w:r w:rsidRPr="00F42C1F">
        <w:lastRenderedPageBreak/>
        <w:t>Denoising</w:t>
      </w:r>
      <w:bookmarkEnd w:id="15"/>
    </w:p>
    <w:p w14:paraId="085F71A7" w14:textId="2C573BDA" w:rsidR="00A87D54" w:rsidRPr="00F42C1F" w:rsidRDefault="00A87D54" w:rsidP="00A87D54">
      <w:r w:rsidRPr="00F42C1F">
        <w:t>Denoising bezeichnet den Prozess der Entfernung von unerwünschtem Rauschen aus digitalen Bildern, ohne dabei relevante Details oder Strukturen zu verfälschen. Insbesondere in der Path-Tracing-basierten Bildsynthese ist Denoising ein essenzieller Bestandteil der Nachbearbeitung, da das visuelle Rauschen bei geringen Samples pro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In der Bildverarbeitung existieren verschiedene Ansätze zur Rauschunterdrückung, die sich hinsichtlich Methodik, Komplexität und Anwendungsbereich unterscheiden. Grundsätzlich lassen sich Denoising-Methoden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16" w:name="_Toc200132113"/>
      <w:r w:rsidRPr="00F42C1F">
        <w:t>Klassische Filtermethoden</w:t>
      </w:r>
      <w:bookmarkEnd w:id="16"/>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rsidP="00C178A5">
      <w:pPr>
        <w:numPr>
          <w:ilvl w:val="0"/>
          <w:numId w:val="48"/>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77777777" w:rsidR="00C178A5" w:rsidRPr="00F42C1F" w:rsidRDefault="00C178A5" w:rsidP="00C178A5">
      <w:pPr>
        <w:numPr>
          <w:ilvl w:val="0"/>
          <w:numId w:val="48"/>
        </w:numPr>
      </w:pPr>
      <w:r w:rsidRPr="00F42C1F">
        <w:rPr>
          <w:b/>
          <w:bCs/>
        </w:rPr>
        <w:t>Medianfilter</w:t>
      </w:r>
      <w:r w:rsidRPr="00F42C1F">
        <w:t>: Ersetzt jeden Pixel mit dem Median seiner Umgebung. Besonders effektiv bei impulsartigem ("Salt-and-Pepper") Rauschen.</w:t>
      </w:r>
    </w:p>
    <w:p w14:paraId="038A1FFE" w14:textId="13F78F3C" w:rsidR="00C178A5" w:rsidRPr="00F42C1F" w:rsidRDefault="00C178A5" w:rsidP="00C178A5">
      <w:pPr>
        <w:numPr>
          <w:ilvl w:val="0"/>
          <w:numId w:val="48"/>
        </w:numPr>
      </w:pPr>
      <w:r w:rsidRPr="00F42C1F">
        <w:rPr>
          <w:b/>
          <w:bCs/>
        </w:rPr>
        <w:t>Gaussian</w:t>
      </w:r>
      <w:r w:rsidR="00720E9F" w:rsidRPr="00F42C1F">
        <w:rPr>
          <w:b/>
          <w:bCs/>
        </w:rPr>
        <w:t>-</w:t>
      </w:r>
      <w:r w:rsidRPr="00F42C1F">
        <w:rPr>
          <w:b/>
          <w:bCs/>
        </w:rPr>
        <w:t>Blur</w:t>
      </w:r>
      <w:r w:rsidRPr="00F42C1F">
        <w:t>: Wendet eine gewichtete Glättung an, wobei näherliegende Pixel stärker berücksichtigt werden. Geeignet zur Rauschreduktion mit geringem Detailverlust.</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17" w:name="_Toc200132114"/>
      <w:r w:rsidRPr="00F42C1F">
        <w:t>Statistische Modelle</w:t>
      </w:r>
      <w:bookmarkEnd w:id="17"/>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rsidP="00720E9F">
      <w:pPr>
        <w:numPr>
          <w:ilvl w:val="0"/>
          <w:numId w:val="49"/>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rsidP="00720E9F">
      <w:pPr>
        <w:numPr>
          <w:ilvl w:val="0"/>
          <w:numId w:val="49"/>
        </w:numPr>
      </w:pPr>
      <w:r w:rsidRPr="00F42C1F">
        <w:rPr>
          <w:b/>
          <w:bCs/>
        </w:rPr>
        <w:t>BM3D (Block-Matching and 3D Filtering)</w:t>
      </w:r>
      <w:r w:rsidRPr="00F42C1F">
        <w:t>: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Denoising.</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18" w:name="_Toc200132115"/>
      <w:r w:rsidRPr="00F42C1F">
        <w:t>Lernbasierte Methoden</w:t>
      </w:r>
      <w:bookmarkEnd w:id="18"/>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rsidP="008B72F0">
      <w:pPr>
        <w:numPr>
          <w:ilvl w:val="0"/>
          <w:numId w:val="50"/>
        </w:numPr>
      </w:pPr>
      <w:r w:rsidRPr="00F42C1F">
        <w:rPr>
          <w:b/>
          <w:bCs/>
        </w:rPr>
        <w:t>Convolutional Neural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rsidP="008B72F0">
      <w:pPr>
        <w:numPr>
          <w:ilvl w:val="0"/>
          <w:numId w:val="50"/>
        </w:numPr>
      </w:pPr>
      <w:r w:rsidRPr="00F42C1F">
        <w:rPr>
          <w:b/>
          <w:bCs/>
        </w:rPr>
        <w:t>Autoencoder</w:t>
      </w:r>
      <w:r w:rsidRPr="00F42C1F">
        <w:t>: Netzwerke, die lernen, eine komprimierte Darstellung des Bildes zu erzeugen und daraus die rauschfreie Version zu rekonstruieren.</w:t>
      </w:r>
    </w:p>
    <w:p w14:paraId="59B2E9F7" w14:textId="77777777" w:rsidR="008B72F0" w:rsidRPr="00F42C1F" w:rsidRDefault="008B72F0" w:rsidP="008B72F0">
      <w:pPr>
        <w:numPr>
          <w:ilvl w:val="0"/>
          <w:numId w:val="50"/>
        </w:numPr>
      </w:pPr>
      <w:r w:rsidRPr="00F42C1F">
        <w:rPr>
          <w:b/>
          <w:bCs/>
        </w:rPr>
        <w:t>U-Net-Architekturen</w:t>
      </w:r>
      <w:r w:rsidRPr="00F42C1F">
        <w:t>: Erweiterte Autoencoder mit Skip Connections, die besonders in der medizinischen Bildverarbeitung und beim Denoising in der Computergrafik verwendet werden.</w:t>
      </w:r>
    </w:p>
    <w:p w14:paraId="3FC67DC6" w14:textId="77777777" w:rsidR="008B72F0" w:rsidRPr="00F42C1F" w:rsidRDefault="008B72F0" w:rsidP="008B72F0">
      <w:pPr>
        <w:numPr>
          <w:ilvl w:val="0"/>
          <w:numId w:val="50"/>
        </w:numPr>
      </w:pPr>
      <w:r w:rsidRPr="00F42C1F">
        <w:rPr>
          <w:b/>
          <w:bCs/>
        </w:rPr>
        <w:t>Recurrent und Transformer-basierte Modelle</w:t>
      </w:r>
      <w:r w:rsidRPr="00F42C1F">
        <w:t>: Für spezielle Denoising-Aufgaben, insbesondere bei zeitlich korrelierten Bildern (wie Rendersequenzen), können auch rekurrente Strukturen oder Attention-Mechanismen sinnvoll sein.</w:t>
      </w:r>
    </w:p>
    <w:p w14:paraId="3CD3F4FD" w14:textId="2324F7A7" w:rsidR="008B72F0" w:rsidRPr="00F42C1F" w:rsidRDefault="008B72F0" w:rsidP="008B72F0">
      <w:r w:rsidRPr="00F42C1F">
        <w:t>Lernbasierte Methoden bieten den grossen Vorteil, dass sie an spezifische Rauschtypen angepasst und durch Training optimiert werden können. In der Praxis zeigen sie bei realistischen Renderbildern oft deutlich bessere Resultate als klassische Verfahren – insbesondere bei niedrigem Sample Count.</w:t>
      </w:r>
    </w:p>
    <w:p w14:paraId="7E7CADA6" w14:textId="77777777" w:rsidR="00AB429F" w:rsidRDefault="007116DC" w:rsidP="00AB429F">
      <w:pPr>
        <w:pStyle w:val="berschrift2"/>
      </w:pPr>
      <w:r w:rsidRPr="00F42C1F">
        <w:br w:type="page"/>
      </w:r>
      <w:bookmarkStart w:id="19" w:name="_Toc200132116"/>
      <w:r w:rsidR="00AB429F">
        <w:lastRenderedPageBreak/>
        <w:t>Verwandte Arbeiten</w:t>
      </w:r>
      <w:bookmarkEnd w:id="19"/>
    </w:p>
    <w:p w14:paraId="101EA295" w14:textId="77777777" w:rsidR="00AB429F" w:rsidRDefault="00AB429F" w:rsidP="00AB429F">
      <w:r>
        <w:t>In den letzten Jahren wurden zahlreiche Verfahren zur Bildentrauschung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0DF15AFE" w:rsidR="00AB429F" w:rsidRDefault="00AB429F" w:rsidP="00AB429F">
      <w:r>
        <w:t>Ein verbreiteter klassischer Denoiser ist der Open Image Denoise (OIDN) von Intel, der auf Deep Learning basiert und speziell für ray-traced Bilder optimiert ist</w:t>
      </w:r>
      <w:sdt>
        <w:sdtPr>
          <w:id w:val="-1433506371"/>
          <w:citation/>
        </w:sdtPr>
        <w:sdtContent>
          <w:r>
            <w:fldChar w:fldCharType="begin"/>
          </w:r>
          <w:r>
            <w:instrText xml:space="preserve">CITATION NVI25 \l 2055 </w:instrText>
          </w:r>
          <w:r>
            <w:fldChar w:fldCharType="separate"/>
          </w:r>
          <w:r w:rsidR="002162DA">
            <w:rPr>
              <w:noProof/>
            </w:rPr>
            <w:t xml:space="preserve"> </w:t>
          </w:r>
          <w:r w:rsidR="002162DA" w:rsidRPr="002162DA">
            <w:rPr>
              <w:noProof/>
            </w:rPr>
            <w:t>[4]</w:t>
          </w:r>
          <w:r>
            <w:fldChar w:fldCharType="end"/>
          </w:r>
        </w:sdtContent>
      </w:sdt>
      <w:r>
        <w:t>. OIDN verwendet neuronale Netze, um das Rauschen in Bildern zu reduzieren, und ist mittlerweile fester Bestandteil vieler 3D-Render-Engines wie Blender und LuxCoreRender. Das Modell wurde so trainiert, dass es sowohl Farbbilder als auch zusätzliche Informationen wie Albedo und Normalen nutzen kann, um die Qualität des Denoisings zu verbessern.</w:t>
      </w:r>
    </w:p>
    <w:p w14:paraId="22E8F6FD" w14:textId="77777777" w:rsidR="00AB429F" w:rsidRDefault="00AB429F" w:rsidP="00AB429F"/>
    <w:p w14:paraId="5E58081F" w14:textId="5C6B6266" w:rsidR="00AB429F" w:rsidRDefault="00AB429F" w:rsidP="00AB429F">
      <w:r>
        <w:t>Ein weiterer etablierter Denoiser ist NVIDIA OptiX, der Teil der RTX-Technologie ist</w:t>
      </w:r>
      <w:sdt>
        <w:sdtPr>
          <w:id w:val="1638595645"/>
          <w:citation/>
        </w:sdtPr>
        <w:sdtContent>
          <w:r>
            <w:fldChar w:fldCharType="begin"/>
          </w:r>
          <w:r>
            <w:instrText xml:space="preserve">CITATION Int25 \l 2055 </w:instrText>
          </w:r>
          <w:r>
            <w:fldChar w:fldCharType="separate"/>
          </w:r>
          <w:r w:rsidR="002162DA">
            <w:rPr>
              <w:noProof/>
            </w:rPr>
            <w:t xml:space="preserve"> </w:t>
          </w:r>
          <w:r w:rsidR="002162DA" w:rsidRPr="002162DA">
            <w:rPr>
              <w:noProof/>
            </w:rPr>
            <w:t>[5]</w:t>
          </w:r>
          <w:r>
            <w:fldChar w:fldCharType="end"/>
          </w:r>
        </w:sdtContent>
      </w:sdt>
      <w:r>
        <w:t>. Dieser Denoiser basiert auf einem auf künstlicher Intelligenz trainierten Modell, das in Echtzeit Denoising ermöglicht, insbesondere auf GPUs mit Tensor Cores. NVIDIA verwendet hierfür ein Deep Learning-gestütztes Regressionsmodell, das sowohl Geschwindigkeit als auch hohe Qualität liefert. OptiX ist besonders im professionellen Bereich beliebt, da er in viele Anwendungen wie Autodesk Arnold oder Chaos V-Ray integriert ist.</w:t>
      </w:r>
    </w:p>
    <w:p w14:paraId="723C80A6" w14:textId="77777777" w:rsidR="00AB429F" w:rsidRDefault="00AB429F" w:rsidP="00AB429F"/>
    <w:p w14:paraId="16205605" w14:textId="398230C5" w:rsidR="00AB429F" w:rsidRDefault="00AB429F" w:rsidP="00AB429F">
      <w:r>
        <w:t>AMD Radeon ProRender verwendet ebenfalls einen KI-basierten Denoiser, der entweder auf OpenCL oder auf dem MIOpen-Framework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2162DA">
            <w:rPr>
              <w:noProof/>
            </w:rPr>
            <w:t xml:space="preserve"> </w:t>
          </w:r>
          <w:r w:rsidR="002162DA" w:rsidRPr="002162DA">
            <w:rPr>
              <w:noProof/>
            </w:rPr>
            <w:t>[6]</w:t>
          </w:r>
          <w:r>
            <w:fldChar w:fldCharType="end"/>
          </w:r>
        </w:sdtContent>
      </w:sdt>
      <w:r>
        <w:t>.</w:t>
      </w:r>
    </w:p>
    <w:p w14:paraId="7190BF14" w14:textId="77777777" w:rsidR="00AB429F" w:rsidRDefault="00AB429F" w:rsidP="00AB429F"/>
    <w:p w14:paraId="58FF441F" w14:textId="155AC5E2"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Denoising von Path Tracing Bildern eingesetzt </w:t>
      </w:r>
      <w:sdt>
        <w:sdtPr>
          <w:id w:val="501318342"/>
          <w:citation/>
        </w:sdtPr>
        <w:sdtContent>
          <w:r>
            <w:fldChar w:fldCharType="begin"/>
          </w:r>
          <w:r>
            <w:instrText xml:space="preserve"> CITATION Cha17 \l 2055 </w:instrText>
          </w:r>
          <w:r>
            <w:fldChar w:fldCharType="separate"/>
          </w:r>
          <w:r w:rsidR="002162DA" w:rsidRPr="002162DA">
            <w:rPr>
              <w:noProof/>
            </w:rPr>
            <w:t>[7]</w:t>
          </w:r>
          <w:r>
            <w:fldChar w:fldCharType="end"/>
          </w:r>
        </w:sdtContent>
      </w:sdt>
      <w:sdt>
        <w:sdtPr>
          <w:id w:val="-725453272"/>
          <w:citation/>
        </w:sdtPr>
        <w:sdtContent>
          <w:r>
            <w:fldChar w:fldCharType="begin"/>
          </w:r>
          <w:r>
            <w:instrText xml:space="preserve"> CITATION Bak17 \l 2055 </w:instrText>
          </w:r>
          <w:r>
            <w:fldChar w:fldCharType="separate"/>
          </w:r>
          <w:r w:rsidR="002162DA">
            <w:rPr>
              <w:noProof/>
            </w:rPr>
            <w:t xml:space="preserve"> </w:t>
          </w:r>
          <w:r w:rsidR="002162DA" w:rsidRPr="002162DA">
            <w:rPr>
              <w:noProof/>
            </w:rPr>
            <w:t>[8]</w:t>
          </w:r>
          <w:r>
            <w:fldChar w:fldCharType="end"/>
          </w:r>
        </w:sdtContent>
      </w:sdt>
      <w:r>
        <w:t>. Einige Ansätze integrieren zusätzlich temporale Informationen oder Guiding Features wie Oberflächennormalen und Tiefe, um stabilere Ergebnisse bei animierten Sequenzen zu erzielen.</w:t>
      </w:r>
    </w:p>
    <w:p w14:paraId="53E53BCB" w14:textId="77777777" w:rsidR="00AB429F" w:rsidRDefault="00AB429F" w:rsidP="00AB429F"/>
    <w:p w14:paraId="1C33AF1E" w14:textId="4FD96C66" w:rsidR="00AB429F" w:rsidRDefault="00AB429F" w:rsidP="00AB429F">
      <w:r>
        <w:t>Zudem existieren hybride Ansätze, die klassische Filtertechniken wie den Bilateralfilter oder Non-Local Means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2162DA">
            <w:rPr>
              <w:noProof/>
            </w:rPr>
            <w:t xml:space="preserve"> </w:t>
          </w:r>
          <w:r w:rsidR="002162DA" w:rsidRPr="002162DA">
            <w:rPr>
              <w:noProof/>
            </w:rPr>
            <w:t>[9]</w:t>
          </w:r>
          <w:r>
            <w:fldChar w:fldCharType="end"/>
          </w:r>
        </w:sdtContent>
      </w:sdt>
      <w:r>
        <w:t>.</w:t>
      </w:r>
    </w:p>
    <w:p w14:paraId="3E69DE29" w14:textId="05D1D99C" w:rsidR="00AB429F" w:rsidRDefault="00AB429F">
      <w:pPr>
        <w:spacing w:line="240" w:lineRule="auto"/>
        <w:rPr>
          <w:rFonts w:eastAsia="Times New Roman"/>
          <w:bCs/>
          <w:sz w:val="28"/>
          <w:szCs w:val="28"/>
        </w:rPr>
      </w:pPr>
      <w:r>
        <w:br w:type="page"/>
      </w:r>
    </w:p>
    <w:p w14:paraId="6A437443" w14:textId="582C8151" w:rsidR="003F043B" w:rsidRPr="00F42C1F" w:rsidRDefault="009A4F8C" w:rsidP="00BD303D">
      <w:pPr>
        <w:pStyle w:val="berschrift1"/>
      </w:pPr>
      <w:bookmarkStart w:id="20" w:name="_Toc200132117"/>
      <w:r w:rsidRPr="00F42C1F">
        <w:lastRenderedPageBreak/>
        <w:t>Projektmanagement</w:t>
      </w:r>
      <w:bookmarkEnd w:id="20"/>
    </w:p>
    <w:p w14:paraId="3E99F0A8" w14:textId="0295B5B9" w:rsidR="00CF7A76" w:rsidRPr="00F42C1F" w:rsidRDefault="003F043B" w:rsidP="00CF7A76">
      <w:pPr>
        <w:pStyle w:val="berschrift2"/>
      </w:pPr>
      <w:bookmarkStart w:id="21" w:name="_Toc200132118"/>
      <w:r w:rsidRPr="00F42C1F">
        <w:t>Projektziele</w:t>
      </w:r>
      <w:bookmarkStart w:id="22" w:name="_Toc193462314"/>
      <w:bookmarkEnd w:id="21"/>
    </w:p>
    <w:p w14:paraId="031943BC" w14:textId="6208E1EA" w:rsidR="003F043B" w:rsidRPr="00F42C1F" w:rsidRDefault="009E4195" w:rsidP="009E4195">
      <w:r w:rsidRPr="00F42C1F">
        <w:t>Im Rahmen dieser Arbeit wurde das Ziel verfolgt, sich tiefgehend mit den Konzepten des Path Tracing und dem Denoising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3" w:name="_Toc200132119"/>
      <w:r w:rsidRPr="00F42C1F">
        <w:t>Theoretische Untersuchung von Path Tracing und Denoising</w:t>
      </w:r>
      <w:bookmarkEnd w:id="23"/>
    </w:p>
    <w:p w14:paraId="17DA3726" w14:textId="7F58C591" w:rsidR="00717919" w:rsidRPr="00F42C1F" w:rsidRDefault="00717919" w:rsidP="00916F52">
      <w:pPr>
        <w:pStyle w:val="Listenabsatz"/>
        <w:numPr>
          <w:ilvl w:val="0"/>
          <w:numId w:val="44"/>
        </w:numPr>
      </w:pPr>
      <w:r w:rsidRPr="00F42C1F">
        <w:t>Erarbeitung eines fundierten Verständnisses der Path-Tracing-Technik im Kontext der globalen Beleuchtung.</w:t>
      </w:r>
    </w:p>
    <w:p w14:paraId="09D6FA48" w14:textId="4042401B" w:rsidR="00717919" w:rsidRPr="00F42C1F" w:rsidRDefault="00717919" w:rsidP="00903A4B">
      <w:pPr>
        <w:pStyle w:val="Listenabsatz"/>
        <w:numPr>
          <w:ilvl w:val="0"/>
          <w:numId w:val="44"/>
        </w:numPr>
      </w:pPr>
      <w:r w:rsidRPr="00F42C1F">
        <w:t>Analyse der Ursachen für Bildrauschen in Path-Tracing-Renderings.</w:t>
      </w:r>
    </w:p>
    <w:p w14:paraId="0679F36A" w14:textId="5DDCAA2C" w:rsidR="009E4195" w:rsidRPr="00F42C1F" w:rsidRDefault="00717919" w:rsidP="009E4195">
      <w:pPr>
        <w:pStyle w:val="Listenabsatz"/>
        <w:numPr>
          <w:ilvl w:val="0"/>
          <w:numId w:val="44"/>
        </w:numPr>
      </w:pPr>
      <w:r w:rsidRPr="00F42C1F">
        <w:t>Recherche und Bewertung bestehender Denoising-Techniken – insbesondere unter Verwendung neuronaler Netze.</w:t>
      </w:r>
    </w:p>
    <w:p w14:paraId="496C2D4B" w14:textId="1E92191A" w:rsidR="00B728FD" w:rsidRPr="00F42C1F" w:rsidRDefault="00B728FD" w:rsidP="00B728FD">
      <w:pPr>
        <w:pStyle w:val="berschrift3"/>
      </w:pPr>
      <w:bookmarkStart w:id="24" w:name="_Toc200132120"/>
      <w:r w:rsidRPr="00F42C1F">
        <w:t>Datensatzgenerierung</w:t>
      </w:r>
      <w:bookmarkEnd w:id="24"/>
    </w:p>
    <w:p w14:paraId="43E20A3B" w14:textId="35FAA629" w:rsidR="00B728FD" w:rsidRPr="00F42C1F" w:rsidRDefault="00B728FD" w:rsidP="003F5145">
      <w:pPr>
        <w:pStyle w:val="Listenabsatz"/>
        <w:numPr>
          <w:ilvl w:val="0"/>
          <w:numId w:val="44"/>
        </w:numPr>
      </w:pPr>
      <w:r w:rsidRPr="00F42C1F">
        <w:t>Untersuchung öffentlich verfügbarer Denoising-Datensätze auf die Eignung für Path-Tracing-Anwendungen.</w:t>
      </w:r>
    </w:p>
    <w:p w14:paraId="6C0BBBBB" w14:textId="520DCF6F" w:rsidR="00B728FD" w:rsidRPr="00F42C1F" w:rsidRDefault="00B728FD" w:rsidP="00B728FD">
      <w:pPr>
        <w:pStyle w:val="Listenabsatz"/>
        <w:numPr>
          <w:ilvl w:val="0"/>
          <w:numId w:val="44"/>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5" w:name="_Toc200132121"/>
      <w:r w:rsidRPr="00F42C1F">
        <w:t>Entwicklung und Training eines Denoising-Modells</w:t>
      </w:r>
      <w:bookmarkEnd w:id="25"/>
    </w:p>
    <w:p w14:paraId="0167AE57" w14:textId="50984F19" w:rsidR="00C7001D" w:rsidRPr="00F42C1F" w:rsidRDefault="00C7001D" w:rsidP="00BC46C6">
      <w:pPr>
        <w:pStyle w:val="Listenabsatz"/>
        <w:numPr>
          <w:ilvl w:val="0"/>
          <w:numId w:val="44"/>
        </w:numPr>
      </w:pPr>
      <w:r w:rsidRPr="00F42C1F">
        <w:t>Entwicklung eines neuronalen Netzes zur Rauschunterdrückung, insbesondere in Form eines Autoencoders oder U-Net-ähnlichen Modells.</w:t>
      </w:r>
    </w:p>
    <w:p w14:paraId="3B4735F8" w14:textId="4A41EBBB" w:rsidR="00C7001D" w:rsidRPr="00F42C1F" w:rsidRDefault="00C7001D" w:rsidP="00321AEE">
      <w:pPr>
        <w:pStyle w:val="Listenabsatz"/>
        <w:numPr>
          <w:ilvl w:val="0"/>
          <w:numId w:val="44"/>
        </w:numPr>
      </w:pPr>
      <w:r w:rsidRPr="00F42C1F">
        <w:t>Training des Modells auf den generierten Datensätzen unter Verwendung geeigneter Verlustfunktionen.</w:t>
      </w:r>
    </w:p>
    <w:p w14:paraId="66F08C35" w14:textId="35EE42DF" w:rsidR="00C7001D" w:rsidRPr="00F42C1F" w:rsidRDefault="00C7001D" w:rsidP="00C7001D">
      <w:pPr>
        <w:pStyle w:val="Listenabsatz"/>
        <w:numPr>
          <w:ilvl w:val="0"/>
          <w:numId w:val="44"/>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26" w:name="_Toc200132122"/>
      <w:r w:rsidRPr="00F42C1F">
        <w:t>Vergleich mit bestehenden Lösungen</w:t>
      </w:r>
      <w:bookmarkEnd w:id="26"/>
    </w:p>
    <w:p w14:paraId="3E6DDD5C" w14:textId="53C15C18" w:rsidR="000B3897" w:rsidRPr="00F42C1F" w:rsidRDefault="000B3897" w:rsidP="00656F88">
      <w:pPr>
        <w:pStyle w:val="Listenabsatz"/>
        <w:numPr>
          <w:ilvl w:val="0"/>
          <w:numId w:val="44"/>
        </w:numPr>
      </w:pPr>
      <w:r w:rsidRPr="00F42C1F">
        <w:t>Vergleich der erzielten Resultate mit bestehenden Denoising-Verfahren, z.</w:t>
      </w:r>
      <w:r w:rsidRPr="00F42C1F">
        <w:rPr>
          <w:rFonts w:ascii="Arial" w:hAnsi="Arial" w:cs="Arial"/>
        </w:rPr>
        <w:t> </w:t>
      </w:r>
      <w:r w:rsidRPr="00F42C1F">
        <w:t>B. dem OptiX Denoiser von NVIDIA oder den integrierten Denoisern in Blender.</w:t>
      </w:r>
    </w:p>
    <w:p w14:paraId="1036052A" w14:textId="17D1F6E7" w:rsidR="000B3897" w:rsidRPr="00F42C1F" w:rsidRDefault="000B3897" w:rsidP="000B3897">
      <w:pPr>
        <w:pStyle w:val="Listenabsatz"/>
        <w:numPr>
          <w:ilvl w:val="0"/>
          <w:numId w:val="44"/>
        </w:numPr>
      </w:pPr>
      <w:r w:rsidRPr="00F42C1F">
        <w:t>Analyse der Stärken und Schwächen des eigenen Ansatzes im Vergleich zu etablierten Methoden.</w:t>
      </w:r>
    </w:p>
    <w:p w14:paraId="6532D741" w14:textId="77777777" w:rsidR="003926A5" w:rsidRPr="00F42C1F" w:rsidRDefault="003926A5" w:rsidP="003926A5"/>
    <w:p w14:paraId="4520A707" w14:textId="7C79083D" w:rsidR="003926A5" w:rsidRPr="00F42C1F" w:rsidRDefault="003926A5" w:rsidP="003926A5">
      <w:pPr>
        <w:rPr>
          <w:b/>
        </w:rPr>
      </w:pPr>
      <w:r w:rsidRPr="00F42C1F">
        <w:rPr>
          <w:b/>
        </w:rPr>
        <w:t>Hinweis zur entfernten Zielsetzung:</w:t>
      </w:r>
    </w:p>
    <w:p w14:paraId="265864A8" w14:textId="2F86D6D8" w:rsidR="003926A5" w:rsidRPr="00F42C1F" w:rsidRDefault="003926A5" w:rsidP="003926A5">
      <w:r w:rsidRPr="00F42C1F">
        <w:t>Die ursprünglich geplante Implementierung eines eigenen Path Tracers oder die Nutzung des Path Tracers aus dem SLProject4 wurde im Verlauf der Arbeit verworfen, da der Fokus stärker auf der Bildverarbeitung mittels neuronaler Netze lag. Stattdessen wurde auf extern gerenderte Daten mit kontrollierbarem Rauschverhalten zur</w:t>
      </w:r>
      <w:r w:rsidRPr="00F42C1F">
        <w:rPr>
          <w:rFonts w:cs="Lucida Sans"/>
        </w:rPr>
        <w:t>ü</w:t>
      </w:r>
      <w:r w:rsidRPr="00F42C1F">
        <w:t>ckgegriffen.</w:t>
      </w:r>
    </w:p>
    <w:p w14:paraId="01955FAD" w14:textId="77777777" w:rsidR="003F043B" w:rsidRPr="00F42C1F" w:rsidRDefault="003F043B" w:rsidP="003F043B">
      <w:pPr>
        <w:pStyle w:val="berschrift2"/>
      </w:pPr>
      <w:bookmarkStart w:id="27" w:name="_Toc200132123"/>
      <w:r w:rsidRPr="00F42C1F">
        <w:t>Meilensteine</w:t>
      </w:r>
      <w:bookmarkEnd w:id="27"/>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28" w:name="_Toc200132124"/>
      <w:r w:rsidRPr="00F42C1F">
        <w:t>Planung</w:t>
      </w:r>
      <w:bookmarkEnd w:id="28"/>
    </w:p>
    <w:p w14:paraId="23F53DBE" w14:textId="5291D5E2" w:rsidR="000F3C8C" w:rsidRPr="00F42C1F" w:rsidRDefault="00AD47E0" w:rsidP="0072514D">
      <w:pPr>
        <w:pStyle w:val="Listenabsatz"/>
        <w:numPr>
          <w:ilvl w:val="0"/>
          <w:numId w:val="44"/>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rsidP="0072514D">
      <w:pPr>
        <w:pStyle w:val="Listenabsatz"/>
        <w:numPr>
          <w:ilvl w:val="0"/>
          <w:numId w:val="44"/>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rsidP="0072514D">
      <w:pPr>
        <w:pStyle w:val="Listenabsatz"/>
        <w:numPr>
          <w:ilvl w:val="0"/>
          <w:numId w:val="44"/>
        </w:numPr>
      </w:pPr>
      <w:r w:rsidRPr="00F42C1F">
        <w:lastRenderedPageBreak/>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29" w:name="_Toc200132125"/>
      <w:r w:rsidRPr="00F42C1F">
        <w:t>Forschung</w:t>
      </w:r>
      <w:bookmarkEnd w:id="29"/>
    </w:p>
    <w:p w14:paraId="57F963A3" w14:textId="45CDF3A6" w:rsidR="00BD2578" w:rsidRPr="00F42C1F" w:rsidRDefault="007E119B" w:rsidP="00BD2578">
      <w:pPr>
        <w:pStyle w:val="Listenabsatz"/>
        <w:numPr>
          <w:ilvl w:val="0"/>
          <w:numId w:val="45"/>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Denoising </w:t>
      </w:r>
      <w:r w:rsidRPr="00F42C1F">
        <w:t>wurde durchgeführt. Die gewonnenen Erkenntnisse wurden dokumentiert und bilden die theoretische Grundlage für die weitere Arbeit.</w:t>
      </w:r>
    </w:p>
    <w:p w14:paraId="6AEE5ACA" w14:textId="19A8F1B0" w:rsidR="00BD2578" w:rsidRPr="00F42C1F" w:rsidRDefault="00D25D79" w:rsidP="00BD2578">
      <w:pPr>
        <w:pStyle w:val="Listenabsatz"/>
        <w:numPr>
          <w:ilvl w:val="0"/>
          <w:numId w:val="45"/>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0" w:name="_Toc200132126"/>
      <w:r w:rsidRPr="00F42C1F">
        <w:t>Datensatz</w:t>
      </w:r>
      <w:bookmarkEnd w:id="30"/>
    </w:p>
    <w:p w14:paraId="215D9EEA" w14:textId="68668448" w:rsidR="006A27E0" w:rsidRPr="00F42C1F" w:rsidRDefault="006A27E0" w:rsidP="006A27E0">
      <w:pPr>
        <w:pStyle w:val="Listenabsatz"/>
        <w:numPr>
          <w:ilvl w:val="0"/>
          <w:numId w:val="46"/>
        </w:numPr>
      </w:pPr>
      <w:r w:rsidRPr="00F42C1F">
        <w:t>Bestehende öffentliche Datensätze im Bereich des Bilddenoising wurden recherchiert und auf ihre Eignung für die spezifischen Anforderungen des Projekts hin evaluiert.</w:t>
      </w:r>
    </w:p>
    <w:p w14:paraId="44D8474C" w14:textId="134CCA8A" w:rsidR="006A27E0" w:rsidRPr="00F42C1F" w:rsidRDefault="006A27E0" w:rsidP="00BE36F3">
      <w:pPr>
        <w:pStyle w:val="Listenabsatz"/>
        <w:numPr>
          <w:ilvl w:val="0"/>
          <w:numId w:val="46"/>
        </w:numPr>
      </w:pPr>
      <w:r w:rsidRPr="00F42C1F">
        <w:t>Sollte ein geeigneter Datensatz gefunden worden sein, wurde dieser übernommen und in die Projektinfrastruktur integriert.</w:t>
      </w:r>
    </w:p>
    <w:p w14:paraId="2B2DCD6A" w14:textId="38340108" w:rsidR="00BD2578" w:rsidRPr="00F42C1F" w:rsidRDefault="006A27E0" w:rsidP="006A27E0">
      <w:pPr>
        <w:pStyle w:val="Listenabsatz"/>
        <w:numPr>
          <w:ilvl w:val="0"/>
          <w:numId w:val="46"/>
        </w:numPr>
      </w:pPr>
      <w:r w:rsidRPr="00F42C1F">
        <w:t>Falls kein passender Datensatz verfügbar war, wurde mithilfe von Blender ein eigener Datensatz generiert. Dabei wurden sowohl verrauschte als auch entrauschte Renderings mithilfe unterschiedlicher Sampling-Raten und der Cycles-Engine erstellt. Der Datensatz wurde strukturiert gespeichert und für das Training der Modelle aufbereitet.</w:t>
      </w:r>
    </w:p>
    <w:p w14:paraId="782D5D5B" w14:textId="77777777" w:rsidR="00D86F1C" w:rsidRPr="00F42C1F" w:rsidRDefault="00D86F1C" w:rsidP="00D86F1C">
      <w:pPr>
        <w:pStyle w:val="berschrift3"/>
      </w:pPr>
      <w:bookmarkStart w:id="31" w:name="_Toc200132127"/>
      <w:r w:rsidRPr="00F42C1F">
        <w:t>Modell</w:t>
      </w:r>
      <w:bookmarkEnd w:id="31"/>
    </w:p>
    <w:p w14:paraId="31E66315" w14:textId="724CE41B" w:rsidR="008D6FD0" w:rsidRPr="00F42C1F" w:rsidRDefault="008D6FD0" w:rsidP="00864B63">
      <w:pPr>
        <w:pStyle w:val="Listenabsatz"/>
        <w:numPr>
          <w:ilvl w:val="0"/>
          <w:numId w:val="47"/>
        </w:numPr>
      </w:pPr>
      <w:r w:rsidRPr="00F42C1F">
        <w:t>Basierend auf dem erstellten oder ausgewählten Datensatz wurde ein erstes neuronales Netzwerk-Modell implementiert. Dieses wurde auf die Aufgabe des Bilddenoisings trainiert. Das Modell ist in der Lage, verrauschte Bilder zu verarbeiten und eine entrauschte Version als Ausgabe zu liefern.</w:t>
      </w:r>
    </w:p>
    <w:p w14:paraId="1475BC7E" w14:textId="6E73DD97" w:rsidR="003140BD" w:rsidRPr="00F42C1F" w:rsidRDefault="008D6FD0" w:rsidP="008D6FD0">
      <w:pPr>
        <w:pStyle w:val="Listenabsatz"/>
        <w:numPr>
          <w:ilvl w:val="0"/>
          <w:numId w:val="47"/>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2" w:name="_Toc200132128"/>
      <w:r w:rsidRPr="00F42C1F">
        <w:t>Präsentation</w:t>
      </w:r>
      <w:r w:rsidR="008C3A7D" w:rsidRPr="00F42C1F">
        <w:t xml:space="preserve"> und Dokumentation</w:t>
      </w:r>
      <w:bookmarkEnd w:id="32"/>
    </w:p>
    <w:p w14:paraId="1235193F" w14:textId="31779775" w:rsidR="008C3A7D" w:rsidRPr="00F42C1F" w:rsidRDefault="008C3A7D" w:rsidP="00837A5D">
      <w:pPr>
        <w:pStyle w:val="Listenabsatz"/>
        <w:numPr>
          <w:ilvl w:val="0"/>
          <w:numId w:val="47"/>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rsidP="00364F67">
      <w:pPr>
        <w:pStyle w:val="Listenabsatz"/>
        <w:numPr>
          <w:ilvl w:val="0"/>
          <w:numId w:val="47"/>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rsidP="008C3A7D">
      <w:pPr>
        <w:pStyle w:val="Listenabsatz"/>
        <w:numPr>
          <w:ilvl w:val="0"/>
          <w:numId w:val="47"/>
        </w:numPr>
      </w:pPr>
      <w:r w:rsidRPr="00F42C1F">
        <w:t>Zusätzlich wurde der Aufbau für die Abschlussausstellung geplant und vorbereitet, um die Projektergebnisse anschaulich zu präsentieren.</w:t>
      </w:r>
    </w:p>
    <w:p w14:paraId="64F43854" w14:textId="499089F5" w:rsidR="003F043B" w:rsidRPr="00F42C1F" w:rsidRDefault="006F1BE5" w:rsidP="00972F6E">
      <w:pPr>
        <w:pStyle w:val="Listenabsatz"/>
        <w:numPr>
          <w:ilvl w:val="0"/>
          <w:numId w:val="47"/>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3" w:name="_Toc200132129"/>
      <w:r w:rsidRPr="00F42C1F">
        <w:lastRenderedPageBreak/>
        <w:t>Projektablauf</w:t>
      </w:r>
      <w:bookmarkEnd w:id="33"/>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76057E5A" w:rsidR="00D844F8" w:rsidRPr="00F42C1F" w:rsidRDefault="004A1400" w:rsidP="004A1400">
      <w:pPr>
        <w:pStyle w:val="Beschriftung"/>
      </w:pPr>
      <w:bookmarkStart w:id="34" w:name="_Toc200135684"/>
      <w:r w:rsidRPr="00F42C1F">
        <w:t xml:space="preserve">Abbildung </w:t>
      </w:r>
      <w:r w:rsidR="0098728A" w:rsidRPr="00F42C1F">
        <w:fldChar w:fldCharType="begin"/>
      </w:r>
      <w:r w:rsidR="0098728A" w:rsidRPr="00F42C1F">
        <w:instrText xml:space="preserve"> SEQ Abbildung \* ARABIC </w:instrText>
      </w:r>
      <w:r w:rsidR="0098728A" w:rsidRPr="00F42C1F">
        <w:fldChar w:fldCharType="separate"/>
      </w:r>
      <w:r w:rsidR="004B1E74">
        <w:rPr>
          <w:noProof/>
        </w:rPr>
        <w:t>2</w:t>
      </w:r>
      <w:r w:rsidR="0098728A" w:rsidRPr="00F42C1F">
        <w:fldChar w:fldCharType="end"/>
      </w:r>
      <w:r w:rsidRPr="00F42C1F">
        <w:t>: Projektablauf Gantt Diagramm</w:t>
      </w:r>
      <w:bookmarkEnd w:id="34"/>
    </w:p>
    <w:p w14:paraId="25D36D7D" w14:textId="31ABC686" w:rsidR="003F043B" w:rsidRPr="00F42C1F" w:rsidRDefault="003F043B">
      <w:pPr>
        <w:spacing w:line="240" w:lineRule="auto"/>
        <w:rPr>
          <w:rFonts w:eastAsia="Times New Roman"/>
          <w:bCs/>
          <w:sz w:val="28"/>
          <w:szCs w:val="28"/>
        </w:rPr>
      </w:pPr>
      <w:r w:rsidRPr="00F42C1F">
        <w:br w:type="page"/>
      </w:r>
    </w:p>
    <w:p w14:paraId="54425D13" w14:textId="77777777" w:rsidR="00D844F8" w:rsidRPr="00F42C1F" w:rsidRDefault="00D844F8" w:rsidP="008642BF">
      <w:pPr>
        <w:pStyle w:val="berschrift1"/>
        <w:sectPr w:rsidR="00D844F8" w:rsidRPr="00F42C1F" w:rsidSect="00D844F8">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35" w:name="_Toc200132130"/>
      <w:bookmarkEnd w:id="22"/>
      <w:r>
        <w:lastRenderedPageBreak/>
        <w:t>Kommunikation und Dokumentation</w:t>
      </w:r>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61E61715" w:rsidR="00E3300B" w:rsidRDefault="00E3300B" w:rsidP="00E3300B">
      <w:r>
        <w:t>Zur Dokumentation wurden während des gesamten Projektverlaufs schriftliche Protokolle der Meetings geführt, welche die besprochenen Themen, Entscheidungen und To-Do-Punkte festhielten. Dies erleichterte die Nachverfolgung des Projektverlaufs. Zusätzlich wurde der Quellcode sowie die zugehörigen Datenversionen systematisch in einem Git-Repository</w:t>
      </w:r>
      <w:sdt>
        <w:sdtPr>
          <w:id w:val="1013956001"/>
          <w:citation/>
        </w:sdtPr>
        <w:sdtContent>
          <w:r w:rsidR="002F53BE">
            <w:fldChar w:fldCharType="begin"/>
          </w:r>
          <w:r w:rsidR="002F53BE">
            <w:instrText xml:space="preserve"> CITATION Pas25 \l 2055 </w:instrText>
          </w:r>
          <w:r w:rsidR="002F53BE">
            <w:fldChar w:fldCharType="separate"/>
          </w:r>
          <w:r w:rsidR="002162DA">
            <w:rPr>
              <w:noProof/>
            </w:rPr>
            <w:t xml:space="preserve"> </w:t>
          </w:r>
          <w:r w:rsidR="002162DA" w:rsidRPr="002162DA">
            <w:rPr>
              <w:noProof/>
            </w:rPr>
            <w:t>[10]</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r>
        <w:t>Risikomanagement</w:t>
      </w:r>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6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62"/>
        <w:gridCol w:w="2016"/>
        <w:gridCol w:w="1444"/>
        <w:gridCol w:w="2443"/>
        <w:gridCol w:w="1748"/>
      </w:tblGrid>
      <w:tr w:rsidR="009E0A6E" w:rsidRPr="00951C7B" w14:paraId="15667D59" w14:textId="63351A87" w:rsidTr="009E0A6E">
        <w:trPr>
          <w:trHeight w:val="327"/>
        </w:trPr>
        <w:tc>
          <w:tcPr>
            <w:tcW w:w="2222"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1946"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559"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722"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16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9E0A6E">
        <w:trPr>
          <w:trHeight w:val="411"/>
        </w:trPr>
        <w:tc>
          <w:tcPr>
            <w:tcW w:w="2222" w:type="dxa"/>
            <w:shd w:val="clear" w:color="auto" w:fill="E6E6E6"/>
          </w:tcPr>
          <w:p w14:paraId="17E38BFD" w14:textId="336E19FB" w:rsidR="009E0A6E" w:rsidRPr="00951C7B" w:rsidRDefault="009E0A6E" w:rsidP="009453C5">
            <w:r w:rsidRPr="009E0A6E">
              <w:t>Komplexität der Implementierung des neuronalen Netzes</w:t>
            </w:r>
          </w:p>
        </w:tc>
        <w:tc>
          <w:tcPr>
            <w:tcW w:w="1946"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559" w:type="dxa"/>
            <w:shd w:val="clear" w:color="auto" w:fill="E6E6E6"/>
          </w:tcPr>
          <w:p w14:paraId="73087FA9" w14:textId="30C82ABC" w:rsidR="009E0A6E" w:rsidRPr="00951C7B" w:rsidRDefault="009E0A6E" w:rsidP="009453C5">
            <w:r>
              <w:t>Hoch</w:t>
            </w:r>
          </w:p>
        </w:tc>
        <w:tc>
          <w:tcPr>
            <w:tcW w:w="2722" w:type="dxa"/>
            <w:shd w:val="clear" w:color="auto" w:fill="E6E6E6"/>
          </w:tcPr>
          <w:p w14:paraId="425BD519" w14:textId="4EEAAC40" w:rsidR="009E0A6E" w:rsidRDefault="009E0A6E" w:rsidP="009453C5">
            <w:r w:rsidRPr="009E0A6E">
              <w:t>Zeitpuffer einplanen, iterative Entwicklung</w:t>
            </w:r>
          </w:p>
        </w:tc>
        <w:tc>
          <w:tcPr>
            <w:tcW w:w="116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9E0A6E">
        <w:trPr>
          <w:trHeight w:val="327"/>
        </w:trPr>
        <w:tc>
          <w:tcPr>
            <w:tcW w:w="2222" w:type="dxa"/>
            <w:shd w:val="clear" w:color="auto" w:fill="E6E6E6"/>
          </w:tcPr>
          <w:p w14:paraId="00B0FEAE" w14:textId="78014367" w:rsidR="009E0A6E" w:rsidRPr="00951C7B" w:rsidRDefault="009E0A6E" w:rsidP="009453C5">
            <w:r w:rsidRPr="009E0A6E">
              <w:t>Qualität und Verfügbarkeit des Datensatzes</w:t>
            </w:r>
          </w:p>
        </w:tc>
        <w:tc>
          <w:tcPr>
            <w:tcW w:w="1946" w:type="dxa"/>
            <w:shd w:val="clear" w:color="auto" w:fill="E6E6E6"/>
          </w:tcPr>
          <w:p w14:paraId="21271335" w14:textId="5AAAF50D" w:rsidR="009E0A6E" w:rsidRPr="00951C7B" w:rsidRDefault="009E0A6E" w:rsidP="009453C5">
            <w:r>
              <w:t>Mittel</w:t>
            </w:r>
          </w:p>
        </w:tc>
        <w:tc>
          <w:tcPr>
            <w:tcW w:w="1559" w:type="dxa"/>
            <w:shd w:val="clear" w:color="auto" w:fill="E6E6E6"/>
          </w:tcPr>
          <w:p w14:paraId="7318A25B" w14:textId="64BA0CBF" w:rsidR="009E0A6E" w:rsidRPr="00951C7B" w:rsidRDefault="009E0A6E" w:rsidP="009453C5">
            <w:pPr>
              <w:keepNext/>
            </w:pPr>
            <w:r>
              <w:t>Hoch</w:t>
            </w:r>
          </w:p>
        </w:tc>
        <w:tc>
          <w:tcPr>
            <w:tcW w:w="2722" w:type="dxa"/>
            <w:shd w:val="clear" w:color="auto" w:fill="E6E6E6"/>
          </w:tcPr>
          <w:p w14:paraId="5550972A" w14:textId="015E1D0F" w:rsidR="009E0A6E" w:rsidRDefault="009E0A6E" w:rsidP="009453C5">
            <w:pPr>
              <w:keepNext/>
            </w:pPr>
            <w:r>
              <w:t>Eigene Datensatzgenerierung mit Blender</w:t>
            </w:r>
          </w:p>
        </w:tc>
        <w:tc>
          <w:tcPr>
            <w:tcW w:w="116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9E0A6E">
        <w:trPr>
          <w:trHeight w:val="327"/>
        </w:trPr>
        <w:tc>
          <w:tcPr>
            <w:tcW w:w="2222" w:type="dxa"/>
            <w:shd w:val="clear" w:color="auto" w:fill="E6E6E6"/>
          </w:tcPr>
          <w:p w14:paraId="193AC9EE" w14:textId="49E72A82" w:rsidR="009E0A6E" w:rsidRPr="009E0A6E" w:rsidRDefault="009E0A6E" w:rsidP="009453C5">
            <w:r w:rsidRPr="009E0A6E">
              <w:t>Vergleich mit kommerziellen Denoisern nicht möglich</w:t>
            </w:r>
          </w:p>
        </w:tc>
        <w:tc>
          <w:tcPr>
            <w:tcW w:w="1946" w:type="dxa"/>
            <w:shd w:val="clear" w:color="auto" w:fill="E6E6E6"/>
          </w:tcPr>
          <w:p w14:paraId="7F6166C1" w14:textId="50CA92E7" w:rsidR="009E0A6E" w:rsidRDefault="009E0A6E" w:rsidP="009453C5">
            <w:r>
              <w:t>Hoch</w:t>
            </w:r>
          </w:p>
        </w:tc>
        <w:tc>
          <w:tcPr>
            <w:tcW w:w="1559" w:type="dxa"/>
            <w:shd w:val="clear" w:color="auto" w:fill="E6E6E6"/>
          </w:tcPr>
          <w:p w14:paraId="56AFFC43" w14:textId="7EA4254C" w:rsidR="009E0A6E" w:rsidRDefault="009E0A6E" w:rsidP="009453C5">
            <w:pPr>
              <w:keepNext/>
            </w:pPr>
            <w:r>
              <w:t>Mittel</w:t>
            </w:r>
          </w:p>
        </w:tc>
        <w:tc>
          <w:tcPr>
            <w:tcW w:w="2722" w:type="dxa"/>
            <w:shd w:val="clear" w:color="auto" w:fill="E6E6E6"/>
          </w:tcPr>
          <w:p w14:paraId="386D83D0" w14:textId="788C1C85" w:rsidR="009E0A6E" w:rsidRDefault="009E0A6E" w:rsidP="009453C5">
            <w:pPr>
              <w:keepNext/>
            </w:pPr>
            <w:r w:rsidRPr="009E0A6E">
              <w:t>Fokus auf Entwicklung und Evaluierung des eigenen Modells</w:t>
            </w:r>
          </w:p>
        </w:tc>
        <w:tc>
          <w:tcPr>
            <w:tcW w:w="116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9E0A6E">
        <w:trPr>
          <w:trHeight w:val="327"/>
        </w:trPr>
        <w:tc>
          <w:tcPr>
            <w:tcW w:w="2222" w:type="dxa"/>
            <w:shd w:val="clear" w:color="auto" w:fill="E6E6E6"/>
          </w:tcPr>
          <w:p w14:paraId="49E7A418" w14:textId="722D72F5" w:rsidR="009E0A6E" w:rsidRPr="009E0A6E" w:rsidRDefault="009E0A6E" w:rsidP="009453C5">
            <w:r w:rsidRPr="009E0A6E">
              <w:t>Verzögerungen</w:t>
            </w:r>
            <w:r w:rsidRPr="009E0A6E">
              <w:t xml:space="preserve"> im Projektverlauf</w:t>
            </w:r>
          </w:p>
        </w:tc>
        <w:tc>
          <w:tcPr>
            <w:tcW w:w="1946" w:type="dxa"/>
            <w:shd w:val="clear" w:color="auto" w:fill="E6E6E6"/>
          </w:tcPr>
          <w:p w14:paraId="568F0283" w14:textId="4879E509" w:rsidR="009E0A6E" w:rsidRDefault="009E0A6E" w:rsidP="009453C5">
            <w:r>
              <w:t>Mittel</w:t>
            </w:r>
          </w:p>
        </w:tc>
        <w:tc>
          <w:tcPr>
            <w:tcW w:w="1559" w:type="dxa"/>
            <w:shd w:val="clear" w:color="auto" w:fill="E6E6E6"/>
          </w:tcPr>
          <w:p w14:paraId="4760349B" w14:textId="432AAFCC" w:rsidR="009E0A6E" w:rsidRDefault="009E0A6E" w:rsidP="009453C5">
            <w:pPr>
              <w:keepNext/>
            </w:pPr>
            <w:r>
              <w:t>Hoch</w:t>
            </w:r>
          </w:p>
        </w:tc>
        <w:tc>
          <w:tcPr>
            <w:tcW w:w="2722" w:type="dxa"/>
            <w:shd w:val="clear" w:color="auto" w:fill="E6E6E6"/>
          </w:tcPr>
          <w:p w14:paraId="50CEF00E" w14:textId="5748D958" w:rsidR="009E0A6E" w:rsidRPr="009E0A6E" w:rsidRDefault="009E0A6E" w:rsidP="009453C5">
            <w:pPr>
              <w:keepNext/>
            </w:pPr>
            <w:r>
              <w:t>Meilensteinplanung, regelmässige Meetings</w:t>
            </w:r>
          </w:p>
        </w:tc>
        <w:tc>
          <w:tcPr>
            <w:tcW w:w="1164" w:type="dxa"/>
            <w:shd w:val="clear" w:color="auto" w:fill="E6E6E6"/>
          </w:tcPr>
          <w:p w14:paraId="2DDC2972" w14:textId="1D31BBC7" w:rsidR="009E0A6E" w:rsidRPr="009E0A6E" w:rsidRDefault="009E0A6E" w:rsidP="006177AB">
            <w:pPr>
              <w:keepNext/>
            </w:pPr>
            <w:r>
              <w:t>Projektverlauf blieb im Rahmen</w:t>
            </w:r>
          </w:p>
        </w:tc>
      </w:tr>
    </w:tbl>
    <w:p w14:paraId="2516584B" w14:textId="71FC42F3" w:rsidR="00E906EF" w:rsidRDefault="006177AB" w:rsidP="006177AB">
      <w:pPr>
        <w:pStyle w:val="Beschriftung"/>
      </w:pPr>
      <w:r>
        <w:t xml:space="preserve">Tabelle </w:t>
      </w:r>
      <w:r>
        <w:fldChar w:fldCharType="begin"/>
      </w:r>
      <w:r>
        <w:instrText xml:space="preserve"> SEQ Tabelle \* ARABIC </w:instrText>
      </w:r>
      <w:r>
        <w:fldChar w:fldCharType="separate"/>
      </w:r>
      <w:r w:rsidR="00C20DBE">
        <w:rPr>
          <w:noProof/>
        </w:rPr>
        <w:t>1</w:t>
      </w:r>
      <w:r>
        <w:fldChar w:fldCharType="end"/>
      </w:r>
      <w:r>
        <w:t>: Risikomanagement Tabelle</w:t>
      </w:r>
    </w:p>
    <w:p w14:paraId="3835D5B1" w14:textId="5B2A3DA0" w:rsidR="00E906EF" w:rsidRPr="00E906EF" w:rsidRDefault="00E906EF" w:rsidP="00E906EF">
      <w:pPr>
        <w:pStyle w:val="berschrift2"/>
      </w:pPr>
      <w:r>
        <w:t>Reflexion des Projektmanagements</w:t>
      </w:r>
    </w:p>
    <w:p w14:paraId="5F05D09E" w14:textId="577C102A" w:rsidR="00E906EF" w:rsidRDefault="00E906EF" w:rsidP="00E906EF">
      <w:r>
        <w:t>Das Projektmanagement während dieser Arbeit funktionierte insgesamt sehr gut. Die regelmä</w:t>
      </w:r>
      <w:r>
        <w:t>ss</w:t>
      </w:r>
      <w:r>
        <w:t>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Trotz der guten Organisation gibt es auch Verbesserungspotenzial für zukünftige Projekte. So wäre es sinnvoll, ein etabliertes Projektmanagement-Framework, wie beispielsweise Scrum oder Kanban, einzuführen, um Aufgaben und Fortschritte noch strukturierter zu planen und zu verfolgen. Insbesondere der Einsatz von Issue-Tracking-Systemen wie GitHub Issues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r w:rsidRPr="00F42C1F">
        <w:lastRenderedPageBreak/>
        <w:t>Implementation</w:t>
      </w:r>
      <w:bookmarkEnd w:id="35"/>
    </w:p>
    <w:p w14:paraId="07124154" w14:textId="4564D358" w:rsidR="00E47E8A" w:rsidRPr="00F42C1F" w:rsidRDefault="00B60AB6" w:rsidP="00E47E8A">
      <w:pPr>
        <w:pStyle w:val="berschrift2"/>
        <w:rPr>
          <w:i/>
        </w:rPr>
      </w:pPr>
      <w:bookmarkStart w:id="36" w:name="_Toc200132131"/>
      <w:r w:rsidRPr="00F42C1F">
        <w:t>Erstellung des Datensatzes</w:t>
      </w:r>
      <w:bookmarkEnd w:id="36"/>
    </w:p>
    <w:p w14:paraId="2C97F2C7" w14:textId="77777777"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Pr="00F42C1F">
        <w:t>leveln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37" w:name="_Toc200132132"/>
      <w:r w:rsidRPr="00F42C1F">
        <w:t>Szenenvorbereitung in Blender</w:t>
      </w:r>
      <w:bookmarkEnd w:id="37"/>
      <w:r w:rsidR="00B60AB6" w:rsidRPr="00F42C1F">
        <w:t xml:space="preserve"> </w:t>
      </w:r>
    </w:p>
    <w:p w14:paraId="3B83C973" w14:textId="77777777" w:rsidR="00294492" w:rsidRPr="00F42C1F" w:rsidRDefault="00A43146" w:rsidP="00A43146">
      <w:r w:rsidRPr="00F42C1F">
        <w:t>Zur Datengenerierung wurden mehrere 3D-Szenen in Blender vorbereitet</w:t>
      </w:r>
      <w:r w:rsidR="00294492" w:rsidRPr="00F42C1F">
        <w:t>. Dafür wurden kostenlose öffentliche Szenen von Blender verwendet</w:t>
      </w:r>
      <w:r w:rsidRPr="00F42C1F">
        <w:t xml:space="preserve">. In jeder Szene wurden mehrere Kamerapositionen manuell platziert, um verschiedene Blickwinkel und Bildinhalte zu erfassen. Die Kameras wurden so positioniert, dass sie unterschiedliche Bereiche der Szene abdecken, um eine möglichst hohe Varianz im Datensatz zu gewährleisten. Für jede Kamera wurde anschliessend eine Reihe von Bildern aus derselben Szene, aber mit unterschiedlichen </w:t>
      </w:r>
      <w:r w:rsidR="00294492" w:rsidRPr="00F42C1F">
        <w:t>Parametern</w:t>
      </w:r>
      <w:r w:rsidRPr="00F42C1F">
        <w:t xml:space="preserve"> erzeugt. </w:t>
      </w:r>
    </w:p>
    <w:p w14:paraId="6CC76590" w14:textId="77777777" w:rsidR="00294492" w:rsidRPr="00F42C1F" w:rsidRDefault="00294492" w:rsidP="00294492">
      <w:pPr>
        <w:pStyle w:val="berschrift3"/>
        <w:rPr>
          <w:i/>
        </w:rPr>
      </w:pPr>
      <w:bookmarkStart w:id="38" w:name="_Toc200132133"/>
      <w:r w:rsidRPr="00F42C1F">
        <w:t>Automatisierte Bildgenerierung per Python-Skript</w:t>
      </w:r>
      <w:bookmarkEnd w:id="38"/>
      <w:r w:rsidRPr="00F42C1F">
        <w:t xml:space="preserve"> </w:t>
      </w:r>
    </w:p>
    <w:p w14:paraId="06E55C47" w14:textId="77777777" w:rsidR="00294492" w:rsidRPr="00F42C1F" w:rsidRDefault="00294492" w:rsidP="00294492">
      <w:r w:rsidRPr="00F42C1F">
        <w:t>Ein zentrales Element der Datensatz-Generierung ist ein eigens entwickeltes Python-Skript, das Blender im sogenannten Headless-Modus (d.</w:t>
      </w:r>
      <w:r w:rsidRPr="00F42C1F">
        <w:rPr>
          <w:rFonts w:ascii="Arial" w:hAnsi="Arial" w:cs="Arial"/>
        </w:rPr>
        <w:t> </w:t>
      </w:r>
      <w:r w:rsidRPr="00F42C1F">
        <w:t>h. ohne Benutzeroberfl</w:t>
      </w:r>
      <w:r w:rsidRPr="00F42C1F">
        <w:rPr>
          <w:rFonts w:cs="Lucida Sans"/>
        </w:rPr>
        <w:t>ä</w:t>
      </w:r>
      <w:r w:rsidRPr="00F42C1F">
        <w:t>che) startet. Dies erm</w:t>
      </w:r>
      <w:r w:rsidRPr="00F42C1F">
        <w:rPr>
          <w:rFonts w:cs="Lucida Sans"/>
        </w:rPr>
        <w:t>ö</w:t>
      </w:r>
      <w:r w:rsidRPr="00F42C1F">
        <w:t>glicht eine vollautomatisierte Verarbeitung und eignet sich besonders f</w:t>
      </w:r>
      <w:r w:rsidRPr="00F42C1F">
        <w:rPr>
          <w:rFonts w:cs="Lucida Sans"/>
        </w:rPr>
        <w:t>ü</w:t>
      </w:r>
      <w:r w:rsidRPr="00F42C1F">
        <w:t>r das Rendering auf Servern oder in CI-Umgebungen ohne grafische Oberfl</w:t>
      </w:r>
      <w:r w:rsidRPr="00F42C1F">
        <w:rPr>
          <w:rFonts w:cs="Lucida Sans"/>
        </w:rPr>
        <w:t>ä</w:t>
      </w:r>
      <w:r w:rsidRPr="00F42C1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rsidP="00294492">
      <w:pPr>
        <w:numPr>
          <w:ilvl w:val="0"/>
          <w:numId w:val="51"/>
        </w:numPr>
      </w:pPr>
      <w:r w:rsidRPr="00F42C1F">
        <w:t>Öffnen der .blend-Datei.</w:t>
      </w:r>
    </w:p>
    <w:p w14:paraId="515BFB52" w14:textId="77777777" w:rsidR="00294492" w:rsidRPr="00F42C1F" w:rsidRDefault="00294492" w:rsidP="00294492">
      <w:pPr>
        <w:numPr>
          <w:ilvl w:val="0"/>
          <w:numId w:val="51"/>
        </w:numPr>
      </w:pPr>
      <w:r w:rsidRPr="00F42C1F">
        <w:t>Initialisierung der Blender-Cycles-Renderengine.</w:t>
      </w:r>
    </w:p>
    <w:p w14:paraId="50C566EF" w14:textId="77777777" w:rsidR="00294492" w:rsidRPr="00F42C1F" w:rsidRDefault="00294492" w:rsidP="00294492">
      <w:pPr>
        <w:numPr>
          <w:ilvl w:val="0"/>
          <w:numId w:val="51"/>
        </w:numPr>
      </w:pPr>
      <w:r w:rsidRPr="00F42C1F">
        <w:t>Iteration über alle definierten Kameras.</w:t>
      </w:r>
    </w:p>
    <w:p w14:paraId="766C62A7" w14:textId="44F08693" w:rsidR="00294492" w:rsidRPr="00F42C1F" w:rsidRDefault="00294492" w:rsidP="009C4E2C">
      <w:pPr>
        <w:numPr>
          <w:ilvl w:val="0"/>
          <w:numId w:val="51"/>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627C336A" w:rsidR="00294492" w:rsidRPr="00F42C1F" w:rsidRDefault="00294492" w:rsidP="00294492">
      <w:pPr>
        <w:numPr>
          <w:ilvl w:val="0"/>
          <w:numId w:val="51"/>
        </w:numPr>
      </w:pPr>
      <w:r w:rsidRPr="00F42C1F">
        <w:t>Für</w:t>
      </w:r>
      <w:r w:rsidR="008C2BE1" w:rsidRPr="00F42C1F">
        <w:t xml:space="preserve"> jede Kamera-Perspektive</w:t>
      </w:r>
      <w:r w:rsidRPr="00F42C1F">
        <w:t xml:space="preserve"> wird zusätzlich ein Ground-Truth-Bild generiert. Dieses verwendet eine hohe Sampleanzahl in Kombination mit dem OptiX-Denoiser von Blender,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419B0685" w:rsidR="00E11B6A" w:rsidRPr="00F42C1F" w:rsidRDefault="00E11B6A" w:rsidP="00E11B6A">
      <w:pPr>
        <w:pStyle w:val="Beschriftung"/>
      </w:pPr>
      <w:bookmarkStart w:id="39" w:name="_Toc200135685"/>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3</w:t>
      </w:r>
      <w:r w:rsidRPr="00F42C1F">
        <w:fldChar w:fldCharType="end"/>
      </w:r>
      <w:r w:rsidRPr="00F42C1F">
        <w:t>: Visualisierung der verschiedenen Rauschstufen eines Patches</w:t>
      </w:r>
      <w:bookmarkEnd w:id="39"/>
    </w:p>
    <w:p w14:paraId="0CBD890F" w14:textId="6E843DC4" w:rsidR="003926A5" w:rsidRPr="00F42C1F" w:rsidRDefault="003926A5" w:rsidP="00C7117D">
      <w:r w:rsidRPr="00F42C1F">
        <w:t>Die obige Abbildung zeigt ein Beispiel eines Bildpatches aus dem Datensatz. Es sind insgesamt neun Varianten desselben Ausschnitts dargestellt – acht mit unterschiedlichem Rauschgrad, erzeugt durch verschiedene Sample-Werte (Samples per Pixel), sowie ein entrauschtes Referenzbild (Ground Truth). Die Sample-Anzahl ist jeweils oben links im Bild angegeben; das Referenzbild ist mit "Clean"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40" w:name="_Toc200132134"/>
      <w:r w:rsidRPr="00F42C1F">
        <w:lastRenderedPageBreak/>
        <w:t>Bildau</w:t>
      </w:r>
      <w:r w:rsidR="00B5549E" w:rsidRPr="00F42C1F">
        <w:t>s</w:t>
      </w:r>
      <w:r w:rsidRPr="00F42C1F">
        <w:t>schnitte</w:t>
      </w:r>
      <w:bookmarkEnd w:id="40"/>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rsidP="00B25A11">
      <w:pPr>
        <w:numPr>
          <w:ilvl w:val="0"/>
          <w:numId w:val="52"/>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rsidP="00B25A11">
      <w:pPr>
        <w:numPr>
          <w:ilvl w:val="0"/>
          <w:numId w:val="52"/>
        </w:numPr>
      </w:pPr>
      <w:r w:rsidRPr="00F42C1F">
        <w:t>Dabei werden sowohl die verrauschten Bilder als auch die entsprechenden Ground-Truth-Bilder verarbeitet.</w:t>
      </w:r>
    </w:p>
    <w:p w14:paraId="35F5DAE0" w14:textId="77777777" w:rsidR="00B25A11" w:rsidRPr="00F42C1F" w:rsidRDefault="00B25A11" w:rsidP="00B25A11">
      <w:pPr>
        <w:numPr>
          <w:ilvl w:val="0"/>
          <w:numId w:val="52"/>
        </w:numPr>
      </w:pPr>
      <w:r w:rsidRPr="00F42C1F">
        <w:t>Die resultierenden Patches werden mit einem konsistenten Namensschema abgespeichert, das folgende Informationen enthält:</w:t>
      </w:r>
    </w:p>
    <w:p w14:paraId="33DA9DD1" w14:textId="77777777" w:rsidR="00B25A11" w:rsidRPr="00F42C1F" w:rsidRDefault="00B25A11" w:rsidP="00B25A11">
      <w:pPr>
        <w:numPr>
          <w:ilvl w:val="1"/>
          <w:numId w:val="52"/>
        </w:numPr>
      </w:pPr>
      <w:r w:rsidRPr="00F42C1F">
        <w:t>Szenenname</w:t>
      </w:r>
    </w:p>
    <w:p w14:paraId="64E5179E" w14:textId="77777777" w:rsidR="00B25A11" w:rsidRPr="00F42C1F" w:rsidRDefault="00B25A11" w:rsidP="00B25A11">
      <w:pPr>
        <w:numPr>
          <w:ilvl w:val="1"/>
          <w:numId w:val="52"/>
        </w:numPr>
      </w:pPr>
      <w:r w:rsidRPr="00F42C1F">
        <w:t>Kameranummer</w:t>
      </w:r>
    </w:p>
    <w:p w14:paraId="43C7E72F" w14:textId="77777777" w:rsidR="00B25A11" w:rsidRPr="00F42C1F" w:rsidRDefault="00B25A11" w:rsidP="00B25A11">
      <w:pPr>
        <w:numPr>
          <w:ilvl w:val="1"/>
          <w:numId w:val="52"/>
        </w:numPr>
      </w:pPr>
      <w:r w:rsidRPr="00F42C1F">
        <w:t>Sampleanzahl (für verrauschte Bilder)</w:t>
      </w:r>
    </w:p>
    <w:p w14:paraId="68F0256B" w14:textId="6F8B0904" w:rsidR="00BF56AA" w:rsidRPr="00F42C1F" w:rsidRDefault="00B25A11" w:rsidP="00627A75">
      <w:pPr>
        <w:numPr>
          <w:ilvl w:val="1"/>
          <w:numId w:val="52"/>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rsidP="00B25A11">
      <w:pPr>
        <w:numPr>
          <w:ilvl w:val="0"/>
          <w:numId w:val="53"/>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rsidP="00B25A11">
      <w:pPr>
        <w:numPr>
          <w:ilvl w:val="0"/>
          <w:numId w:val="53"/>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41" w:name="_Toc200132135"/>
      <w:r w:rsidRPr="00F42C1F">
        <w:t>Organisation und Verwendung des Datensatzes</w:t>
      </w:r>
      <w:bookmarkEnd w:id="41"/>
    </w:p>
    <w:p w14:paraId="7B961A92" w14:textId="3EC74451" w:rsidR="00BC3DCD" w:rsidRPr="00F42C1F" w:rsidRDefault="00BC3DCD" w:rsidP="00BC3DCD">
      <w:r w:rsidRPr="00F42C1F">
        <w:t xml:space="preserve">Der vollständige Datensatz besteht aus </w:t>
      </w:r>
      <w:r w:rsidR="00523604" w:rsidRPr="00F42C1F">
        <w:t>13056</w:t>
      </w:r>
      <w:r w:rsidRPr="00F42C1F">
        <w:t xml:space="preserve"> Patch-Paaren (verrauschtes Eingabebild + Ground Truth). Die Daten wurden in drei Teilmengen aufgeteilt:</w:t>
      </w:r>
    </w:p>
    <w:p w14:paraId="488640E2" w14:textId="25176F67" w:rsidR="00BC3DCD" w:rsidRPr="00F42C1F" w:rsidRDefault="00BC3DCD" w:rsidP="00BC3DCD">
      <w:pPr>
        <w:numPr>
          <w:ilvl w:val="0"/>
          <w:numId w:val="54"/>
        </w:numPr>
      </w:pPr>
      <w:r w:rsidRPr="00F42C1F">
        <w:rPr>
          <w:bCs/>
        </w:rPr>
        <w:t>Training</w:t>
      </w:r>
      <w:r w:rsidR="0010193D" w:rsidRPr="00F42C1F">
        <w:rPr>
          <w:bCs/>
        </w:rPr>
        <w:t xml:space="preserve"> – 9856 Patch-Paare</w:t>
      </w:r>
    </w:p>
    <w:p w14:paraId="61740307" w14:textId="3E3BA1A0" w:rsidR="00BC3DCD" w:rsidRPr="00F42C1F" w:rsidRDefault="00BC3DCD" w:rsidP="00BC3DCD">
      <w:pPr>
        <w:numPr>
          <w:ilvl w:val="0"/>
          <w:numId w:val="54"/>
        </w:numPr>
      </w:pPr>
      <w:r w:rsidRPr="00F42C1F">
        <w:rPr>
          <w:bCs/>
        </w:rPr>
        <w:t>Validierung</w:t>
      </w:r>
      <w:r w:rsidR="0010193D" w:rsidRPr="00F42C1F">
        <w:rPr>
          <w:bCs/>
        </w:rPr>
        <w:t xml:space="preserve"> – 1792 Patch-Paare</w:t>
      </w:r>
    </w:p>
    <w:p w14:paraId="3AA51715" w14:textId="5B3FB908" w:rsidR="00BC3DCD" w:rsidRPr="00F42C1F" w:rsidRDefault="00BC3DCD" w:rsidP="00BC3DCD">
      <w:pPr>
        <w:numPr>
          <w:ilvl w:val="0"/>
          <w:numId w:val="54"/>
        </w:numPr>
      </w:pPr>
      <w:r w:rsidRPr="00F42C1F">
        <w:rPr>
          <w:bCs/>
        </w:rPr>
        <w:t>Test</w:t>
      </w:r>
      <w:r w:rsidR="0010193D" w:rsidRPr="00F42C1F">
        <w:rPr>
          <w:bCs/>
        </w:rPr>
        <w:t xml:space="preserve"> – 1</w:t>
      </w:r>
      <w:r w:rsidR="00523604" w:rsidRPr="00F42C1F">
        <w:rPr>
          <w:bCs/>
        </w:rPr>
        <w:t>4</w:t>
      </w:r>
      <w:r w:rsidR="0010193D" w:rsidRPr="00F42C1F">
        <w:rPr>
          <w:bCs/>
        </w:rPr>
        <w:t>0</w:t>
      </w:r>
      <w:r w:rsidR="00523604" w:rsidRPr="00F42C1F">
        <w:rPr>
          <w:bCs/>
        </w:rPr>
        <w:t>8</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«train», «val» und «test»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42" w:name="_Toc200132136"/>
      <w:r w:rsidRPr="00F42C1F">
        <w:t>Erstellung des Modells</w:t>
      </w:r>
      <w:bookmarkEnd w:id="42"/>
    </w:p>
    <w:p w14:paraId="25190BF3" w14:textId="6DB31815" w:rsidR="00CD7965" w:rsidRPr="00F42C1F" w:rsidRDefault="00D767E2" w:rsidP="00BC0294">
      <w:r w:rsidRPr="00F42C1F">
        <w:t xml:space="preserve">Zur Entrauschung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Die in diesem Projekt verwendeten Netzwerkoperationen wurden mit der PyTorch-Bibliothek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2162DA">
            <w:rPr>
              <w:noProof/>
            </w:rPr>
            <w:t xml:space="preserve"> </w:t>
          </w:r>
          <w:r w:rsidR="002162DA" w:rsidRPr="002162DA">
            <w:rPr>
              <w:noProof/>
            </w:rPr>
            <w:t>[11]</w:t>
          </w:r>
          <w:r w:rsidR="002748E3">
            <w:fldChar w:fldCharType="end"/>
          </w:r>
        </w:sdtContent>
      </w:sdt>
      <w:r w:rsidR="002748E3">
        <w:t>.</w:t>
      </w:r>
    </w:p>
    <w:p w14:paraId="07EB1B6B" w14:textId="77777777" w:rsidR="00CD7965" w:rsidRPr="00F42C1F" w:rsidRDefault="00CD7965" w:rsidP="00CD7965">
      <w:pPr>
        <w:pStyle w:val="berschrift3"/>
      </w:pPr>
      <w:bookmarkStart w:id="43" w:name="_Toc200132137"/>
      <w:r w:rsidRPr="00F42C1F">
        <w:t>Modell Architektur</w:t>
      </w:r>
      <w:bookmarkEnd w:id="43"/>
    </w:p>
    <w:p w14:paraId="18707C74" w14:textId="77777777"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3A96EE07" w14:textId="4800066A" w:rsidR="00185148" w:rsidRDefault="00655061" w:rsidP="00CD7965">
      <w:r w:rsidRPr="00F42C1F">
        <w:t>Anschliessend beginnt der Decoder, der das Bild Schritt für Schritt wieder in die ursprüngliche Auflösung bringt. Dabei werden nicht nur die verdichteten Informationen aus dem Bottleneck verwendet, sondern auch sogenannte Skip-Connections</w:t>
      </w:r>
      <w:sdt>
        <w:sdtPr>
          <w:id w:val="536477810"/>
          <w:citation/>
        </w:sdtPr>
        <w:sdtContent>
          <w:r w:rsidR="00AC0735">
            <w:fldChar w:fldCharType="begin"/>
          </w:r>
          <w:r w:rsidR="00AC0735">
            <w:instrText xml:space="preserve"> CITATION Mao16 \l 2055 </w:instrText>
          </w:r>
          <w:r w:rsidR="00AC0735">
            <w:fldChar w:fldCharType="separate"/>
          </w:r>
          <w:r w:rsidR="002162DA">
            <w:rPr>
              <w:noProof/>
            </w:rPr>
            <w:t xml:space="preserve"> </w:t>
          </w:r>
          <w:r w:rsidR="002162DA" w:rsidRPr="002162DA">
            <w:rPr>
              <w:noProof/>
            </w:rPr>
            <w:t>[12]</w:t>
          </w:r>
          <w:r w:rsidR="00AC0735">
            <w:fldChar w:fldCharType="end"/>
          </w:r>
        </w:sdtContent>
      </w:sdt>
      <w:r w:rsidRPr="00F42C1F">
        <w:t>.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 </w:t>
      </w:r>
    </w:p>
    <w:p w14:paraId="44817E7E" w14:textId="77777777" w:rsidR="00537684" w:rsidRDefault="00537684" w:rsidP="00CD7965">
      <w:pPr>
        <w:sectPr w:rsidR="00537684" w:rsidSect="00A54C2F">
          <w:pgSz w:w="11906" w:h="16838" w:code="9"/>
          <w:pgMar w:top="1758" w:right="1004" w:bottom="680" w:left="1435" w:header="709" w:footer="510" w:gutter="0"/>
          <w:cols w:space="708"/>
          <w:docGrid w:linePitch="360"/>
        </w:sectPr>
      </w:pPr>
    </w:p>
    <w:p w14:paraId="397AEAC2" w14:textId="52E01433" w:rsidR="00537684" w:rsidRDefault="00C20DBE">
      <w:pPr>
        <w:spacing w:line="240" w:lineRule="auto"/>
      </w:pPr>
      <w:r>
        <w:rPr>
          <w:noProof/>
        </w:rPr>
        <w:lastRenderedPageBreak/>
        <mc:AlternateContent>
          <mc:Choice Requires="wps">
            <w:drawing>
              <wp:anchor distT="0" distB="0" distL="114300" distR="114300" simplePos="0" relativeHeight="251684864" behindDoc="0" locked="0" layoutInCell="1" allowOverlap="1" wp14:anchorId="7973B986" wp14:editId="17A689E7">
                <wp:simplePos x="0" y="0"/>
                <wp:positionH relativeFrom="column">
                  <wp:posOffset>0</wp:posOffset>
                </wp:positionH>
                <wp:positionV relativeFrom="paragraph">
                  <wp:posOffset>4178935</wp:posOffset>
                </wp:positionV>
                <wp:extent cx="9776460" cy="635"/>
                <wp:effectExtent l="0" t="0" r="0" b="0"/>
                <wp:wrapTopAndBottom/>
                <wp:docPr id="1345492112" name="Textfeld 1"/>
                <wp:cNvGraphicFramePr/>
                <a:graphic xmlns:a="http://schemas.openxmlformats.org/drawingml/2006/main">
                  <a:graphicData uri="http://schemas.microsoft.com/office/word/2010/wordprocessingShape">
                    <wps:wsp>
                      <wps:cNvSpPr txBox="1"/>
                      <wps:spPr>
                        <a:xfrm>
                          <a:off x="0" y="0"/>
                          <a:ext cx="9776460" cy="635"/>
                        </a:xfrm>
                        <a:prstGeom prst="rect">
                          <a:avLst/>
                        </a:prstGeom>
                        <a:solidFill>
                          <a:prstClr val="white"/>
                        </a:solidFill>
                        <a:ln>
                          <a:noFill/>
                        </a:ln>
                      </wps:spPr>
                      <wps:txbx>
                        <w:txbxContent>
                          <w:p w14:paraId="28EACDA6" w14:textId="3339DB11" w:rsidR="00C20DBE" w:rsidRPr="007A1D05" w:rsidRDefault="00C20DBE" w:rsidP="00C20DBE">
                            <w:pPr>
                              <w:pStyle w:val="Beschriftung"/>
                              <w:rPr>
                                <w:noProof/>
                                <w:sz w:val="19"/>
                              </w:rPr>
                            </w:pPr>
                            <w:r>
                              <w:t xml:space="preserve">Tabelle </w:t>
                            </w:r>
                            <w:r>
                              <w:fldChar w:fldCharType="begin"/>
                            </w:r>
                            <w:r>
                              <w:instrText xml:space="preserve"> SEQ Tabelle \* ARABIC </w:instrText>
                            </w:r>
                            <w:r>
                              <w:fldChar w:fldCharType="separate"/>
                            </w:r>
                            <w:r>
                              <w:rPr>
                                <w:noProof/>
                              </w:rPr>
                              <w:t>2</w:t>
                            </w:r>
                            <w:r>
                              <w:fldChar w:fldCharType="end"/>
                            </w:r>
                            <w:r>
                              <w:t xml:space="preserve">: </w:t>
                            </w:r>
                            <w:r w:rsidRPr="00580E9A">
                              <w:t>Vollständige Architektur des Autoencoder-Modells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3B986" id="_x0000_t202" coordsize="21600,21600" o:spt="202" path="m,l,21600r21600,l21600,xe">
                <v:stroke joinstyle="miter"/>
                <v:path gradientshapeok="t" o:connecttype="rect"/>
              </v:shapetype>
              <v:shape id="Textfeld 1" o:spid="_x0000_s1026" type="#_x0000_t202" style="position:absolute;margin-left:0;margin-top:329.05pt;width:769.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" stroked="f">
                <v:textbox style="mso-fit-shape-to-text:t" inset="0,0,0,0">
                  <w:txbxContent>
                    <w:p w14:paraId="28EACDA6" w14:textId="3339DB11" w:rsidR="00C20DBE" w:rsidRPr="007A1D05" w:rsidRDefault="00C20DBE" w:rsidP="00C20DBE">
                      <w:pPr>
                        <w:pStyle w:val="Beschriftung"/>
                        <w:rPr>
                          <w:noProof/>
                          <w:sz w:val="19"/>
                        </w:rPr>
                      </w:pPr>
                      <w:r>
                        <w:t xml:space="preserve">Tabelle </w:t>
                      </w:r>
                      <w:r>
                        <w:fldChar w:fldCharType="begin"/>
                      </w:r>
                      <w:r>
                        <w:instrText xml:space="preserve"> SEQ Tabelle \* ARABIC </w:instrText>
                      </w:r>
                      <w:r>
                        <w:fldChar w:fldCharType="separate"/>
                      </w:r>
                      <w:r>
                        <w:rPr>
                          <w:noProof/>
                        </w:rPr>
                        <w:t>2</w:t>
                      </w:r>
                      <w:r>
                        <w:fldChar w:fldCharType="end"/>
                      </w:r>
                      <w:r>
                        <w:t xml:space="preserve">: </w:t>
                      </w:r>
                      <w:r w:rsidRPr="00580E9A">
                        <w:t>Vollständige Architektur des Autoencoder-Modells</w:t>
                      </w:r>
                    </w:p>
                  </w:txbxContent>
                </v:textbox>
                <w10:wrap type="topAndBottom"/>
              </v:shape>
            </w:pict>
          </mc:Fallback>
        </mc:AlternateContent>
      </w:r>
      <w:r>
        <w:rPr>
          <w:noProof/>
        </w:rPr>
        <w:drawing>
          <wp:anchor distT="0" distB="0" distL="114300" distR="114300" simplePos="0" relativeHeight="251682816" behindDoc="0" locked="0" layoutInCell="1" allowOverlap="1" wp14:anchorId="72CA229A" wp14:editId="46724528">
            <wp:simplePos x="0" y="0"/>
            <wp:positionH relativeFrom="margin">
              <wp:align>left</wp:align>
            </wp:positionH>
            <wp:positionV relativeFrom="paragraph">
              <wp:posOffset>3175</wp:posOffset>
            </wp:positionV>
            <wp:extent cx="9776460" cy="4118610"/>
            <wp:effectExtent l="0" t="0" r="0" b="0"/>
            <wp:wrapTopAndBottom/>
            <wp:docPr id="58044447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76460" cy="411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FED94" w14:textId="77777777" w:rsidR="00537684" w:rsidRDefault="00537684">
      <w:pPr>
        <w:spacing w:line="240" w:lineRule="auto"/>
      </w:pPr>
    </w:p>
    <w:p w14:paraId="1B64E029" w14:textId="77777777" w:rsidR="00CB2EF3" w:rsidRDefault="00CB2EF3">
      <w:pPr>
        <w:spacing w:line="240" w:lineRule="auto"/>
      </w:pPr>
    </w:p>
    <w:p w14:paraId="5CB656B8" w14:textId="77777777" w:rsidR="00CB2EF3" w:rsidRDefault="00CB2EF3">
      <w:pPr>
        <w:spacing w:line="240" w:lineRule="auto"/>
      </w:pPr>
    </w:p>
    <w:p w14:paraId="0EC487E0" w14:textId="77777777" w:rsidR="00CB2EF3" w:rsidRDefault="00CB2EF3">
      <w:pPr>
        <w:spacing w:line="240" w:lineRule="auto"/>
      </w:pPr>
    </w:p>
    <w:p w14:paraId="65CCA3BE" w14:textId="138B713B" w:rsidR="00ED5477" w:rsidRDefault="00ED5477">
      <w:pPr>
        <w:spacing w:line="240" w:lineRule="auto"/>
      </w:pPr>
      <w:r>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77777777" w:rsidR="00AD1A27" w:rsidRDefault="00AD1A27" w:rsidP="00ED5477">
      <w:r>
        <w:rPr>
          <w:b/>
        </w:rPr>
        <w:lastRenderedPageBreak/>
        <w:t>Encoder (Downsampling-Pfad):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rsidP="00AD1A27">
      <w:pPr>
        <w:pStyle w:val="Listenabsatz"/>
        <w:numPr>
          <w:ilvl w:val="0"/>
          <w:numId w:val="69"/>
        </w:numPr>
      </w:pPr>
      <w:r w:rsidRPr="00E4524C">
        <w:rPr>
          <w:b/>
        </w:rPr>
        <w:t>Doppelte Faltung</w:t>
      </w:r>
      <w:r w:rsidR="00AD1A27">
        <w:t>: Zwei aufeinanderfolgende 2D-Faltungsschichten (Conv2d), jeweils gefolgt von Batch Normalization und einer ReLU-Aktivierungsfunktion.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rsidP="00AD1A27">
      <w:pPr>
        <w:pStyle w:val="Listenabsatz"/>
        <w:numPr>
          <w:ilvl w:val="0"/>
          <w:numId w:val="69"/>
        </w:numPr>
        <w:rPr>
          <w:rFonts w:cs="Arial"/>
          <w:szCs w:val="26"/>
        </w:rPr>
      </w:pPr>
      <w:r w:rsidRPr="00E4524C">
        <w:rPr>
          <w:b/>
        </w:rPr>
        <w:t>Max-Pooling</w:t>
      </w:r>
      <w:r>
        <w:t>: Eine MaxPooling-Schicht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(Upsampling-Pfad):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rsidP="008B12D0">
      <w:pPr>
        <w:pStyle w:val="Listenabsatz"/>
        <w:numPr>
          <w:ilvl w:val="0"/>
          <w:numId w:val="70"/>
        </w:numPr>
      </w:pPr>
      <w:r w:rsidRPr="008B12D0">
        <w:rPr>
          <w:b/>
        </w:rPr>
        <w:t>Transponierte Faltung</w:t>
      </w:r>
      <w:r>
        <w:t xml:space="preserve"> (ConvTranspose2d): Dient zum Upsampling der Feature Maps und zur Wiederherstellung der räumlichen Auflösung.</w:t>
      </w:r>
    </w:p>
    <w:p w14:paraId="180B1D6A" w14:textId="38882F10" w:rsidR="008B12D0" w:rsidRDefault="008B12D0" w:rsidP="008B12D0">
      <w:pPr>
        <w:pStyle w:val="Listenabsatz"/>
        <w:numPr>
          <w:ilvl w:val="0"/>
          <w:numId w:val="70"/>
        </w:numPr>
      </w:pPr>
      <w:r w:rsidRPr="00E4524C">
        <w:rPr>
          <w:b/>
        </w:rPr>
        <w:t>Verknüpfung</w:t>
      </w:r>
      <w:r>
        <w:t xml:space="preserve"> (Concat)</w:t>
      </w:r>
      <w:r>
        <w: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rsidP="008B12D0">
      <w:pPr>
        <w:pStyle w:val="Listenabsatz"/>
        <w:numPr>
          <w:ilvl w:val="0"/>
          <w:numId w:val="70"/>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7652DA74" w:rsidR="00892899" w:rsidRDefault="006E757B" w:rsidP="002F2F44">
      <w:r w:rsidRPr="006E757B">
        <w:t>Im Folgenden werden die zentralen Bausteine der Netzwerkarchitektur im Detail beschrieben, jeweils mit ihrer Funktion und Bedeutung im Kontext des Denoising-Modells</w:t>
      </w:r>
      <w:sdt>
        <w:sdtPr>
          <w:id w:val="919526800"/>
          <w:citation/>
        </w:sdtPr>
        <w:sdtContent>
          <w:r w:rsidR="002748E3">
            <w:fldChar w:fldCharType="begin"/>
          </w:r>
          <w:r w:rsidR="002748E3">
            <w:instrText xml:space="preserve"> CITATION Goo16 \l 2055 </w:instrText>
          </w:r>
          <w:r w:rsidR="002748E3">
            <w:fldChar w:fldCharType="separate"/>
          </w:r>
          <w:r w:rsidR="002162DA">
            <w:rPr>
              <w:noProof/>
            </w:rPr>
            <w:t xml:space="preserve"> </w:t>
          </w:r>
          <w:r w:rsidR="002162DA" w:rsidRPr="002162DA">
            <w:rPr>
              <w:noProof/>
            </w:rPr>
            <w:t>[13]</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-Schicht ist eine grundlegende Operation in Convolutional Neural Networks (CNNs), die ein kleines Faltungsfilter (Kernel) über das Eingabebild oder Feature</w:t>
      </w:r>
      <w:r w:rsidR="00547FFB">
        <w:t xml:space="preserve"> </w:t>
      </w:r>
      <w:r w:rsidRPr="003A623A">
        <w:t>Map verschiebt. Dabei wird lokal ein gewichtetes Mittel berechnet, was einer Merkmalsextraktion entspricht.</w:t>
      </w:r>
    </w:p>
    <w:p w14:paraId="463085F1" w14:textId="4F680489" w:rsidR="003A623A" w:rsidRPr="003A623A" w:rsidRDefault="003A623A" w:rsidP="003A623A">
      <w:pPr>
        <w:pStyle w:val="Listenabsatz"/>
        <w:numPr>
          <w:ilvl w:val="0"/>
          <w:numId w:val="71"/>
        </w:numPr>
      </w:pPr>
      <w:r w:rsidRPr="003A623A">
        <w:rPr>
          <w:b/>
          <w:bCs/>
        </w:rPr>
        <w:t>Zweck:</w:t>
      </w:r>
      <w:r w:rsidRPr="003A623A">
        <w:t xml:space="preserve"> Extraktion lokaler Bildmerkmale wie Kanten, Texturen oder Formen.</w:t>
      </w:r>
    </w:p>
    <w:p w14:paraId="4E8F5A26" w14:textId="5FDF3014" w:rsidR="003A623A" w:rsidRPr="003A623A" w:rsidRDefault="003A623A" w:rsidP="003A623A">
      <w:pPr>
        <w:pStyle w:val="Listenabsatz"/>
        <w:numPr>
          <w:ilvl w:val="0"/>
          <w:numId w:val="71"/>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rsidP="003A623A">
      <w:pPr>
        <w:pStyle w:val="Listenabsatz"/>
        <w:numPr>
          <w:ilvl w:val="0"/>
          <w:numId w:val="71"/>
        </w:numPr>
      </w:pPr>
      <w:r w:rsidRPr="003A623A">
        <w:rPr>
          <w:b/>
          <w:bCs/>
        </w:rPr>
        <w:t>Ausgabe:</w:t>
      </w:r>
      <w:r w:rsidRPr="003A623A">
        <w:t xml:space="preserve"> Eine Feature</w:t>
      </w:r>
      <w:r w:rsidR="00547FFB">
        <w:t xml:space="preserve"> </w:t>
      </w:r>
      <w:r w:rsidRPr="003A623A">
        <w:t>Map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(Downsampling),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rsidP="00F34848">
      <w:pPr>
        <w:pStyle w:val="Listenabsatz"/>
        <w:numPr>
          <w:ilvl w:val="0"/>
          <w:numId w:val="72"/>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rsidP="00474175">
      <w:pPr>
        <w:pStyle w:val="Listenabsatz"/>
        <w:numPr>
          <w:ilvl w:val="0"/>
          <w:numId w:val="72"/>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1E702A2C"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2162DA">
            <w:rPr>
              <w:noProof/>
            </w:rPr>
            <w:t xml:space="preserve"> </w:t>
          </w:r>
          <w:r w:rsidR="002162DA" w:rsidRPr="002162DA">
            <w:rPr>
              <w:noProof/>
            </w:rPr>
            <w:t>[14]</w:t>
          </w:r>
          <w:r w:rsidR="002748E3">
            <w:fldChar w:fldCharType="end"/>
          </w:r>
        </w:sdtContent>
      </w:sdt>
      <w:r w:rsidRPr="00F26F74">
        <w:t>.</w:t>
      </w:r>
    </w:p>
    <w:p w14:paraId="2F3DF0DC" w14:textId="31157B25" w:rsidR="00F26F74" w:rsidRPr="00F26F74" w:rsidRDefault="00F26F74" w:rsidP="00F26F74">
      <w:pPr>
        <w:pStyle w:val="Listenabsatz"/>
        <w:numPr>
          <w:ilvl w:val="0"/>
          <w:numId w:val="73"/>
        </w:numPr>
      </w:pPr>
      <w:r w:rsidRPr="00F26F74">
        <w:rPr>
          <w:b/>
          <w:bCs/>
        </w:rPr>
        <w:t>Zweck:</w:t>
      </w:r>
      <w:r w:rsidRPr="00F26F74">
        <w:t xml:space="preserve"> Normalisierung der Zwischenergebnisse (Mittelwert ≈ 0, Varianz ≈ 1).</w:t>
      </w:r>
    </w:p>
    <w:p w14:paraId="764E074D" w14:textId="6B434464" w:rsidR="00F26F74" w:rsidRPr="00F26F74" w:rsidRDefault="00F26F74" w:rsidP="00F26F74">
      <w:pPr>
        <w:pStyle w:val="Listenabsatz"/>
        <w:numPr>
          <w:ilvl w:val="0"/>
          <w:numId w:val="73"/>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r w:rsidRPr="00F26F74">
        <w:rPr>
          <w:b/>
        </w:rPr>
        <w:t>ReLU</w:t>
      </w:r>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rsidP="00BC013B">
      <w:pPr>
        <w:pStyle w:val="Listenabsatz"/>
        <w:numPr>
          <w:ilvl w:val="0"/>
          <w:numId w:val="74"/>
        </w:numPr>
      </w:pPr>
      <w:r w:rsidRPr="00BC013B">
        <w:rPr>
          <w:b/>
          <w:bCs/>
        </w:rPr>
        <w:t>Zweck:</w:t>
      </w:r>
      <w:r w:rsidRPr="00BC013B">
        <w:t xml:space="preserve"> Einführen von Nichtlinearität.</w:t>
      </w:r>
    </w:p>
    <w:p w14:paraId="4776EB47" w14:textId="7ADAE4EA" w:rsidR="00BC013B" w:rsidRPr="00BC013B" w:rsidRDefault="00BC013B" w:rsidP="00BC013B">
      <w:pPr>
        <w:pStyle w:val="Listenabsatz"/>
        <w:numPr>
          <w:ilvl w:val="0"/>
          <w:numId w:val="74"/>
        </w:numPr>
      </w:pPr>
      <w:r w:rsidRPr="00BC013B">
        <w:rPr>
          <w:b/>
          <w:bCs/>
        </w:rPr>
        <w:t>Eigenschaften:</w:t>
      </w:r>
      <w:r w:rsidRPr="00BC013B">
        <w:t xml:space="preserve"> Schnell berechenbar, keine Sättigung im positiven Bereich.</w:t>
      </w:r>
    </w:p>
    <w:p w14:paraId="5CCCF401" w14:textId="77777777" w:rsidR="0014350E" w:rsidRDefault="0014350E">
      <w:pPr>
        <w:spacing w:line="240" w:lineRule="auto"/>
      </w:pPr>
      <w:r>
        <w:br w:type="page"/>
      </w: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w:t>
      </w:r>
      <w:r w:rsidRPr="0014350E">
        <w:t xml:space="preserve">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t>
          </m:r>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rsidP="0014350E">
      <w:pPr>
        <w:numPr>
          <w:ilvl w:val="0"/>
          <w:numId w:val="76"/>
        </w:numPr>
      </w:pPr>
      <w:r w:rsidRPr="0014350E">
        <w:t>Ausgabe liegt immer im Intervall (0, 1).</w:t>
      </w:r>
    </w:p>
    <w:p w14:paraId="4778749F" w14:textId="68645FD0" w:rsidR="0014350E" w:rsidRPr="0014350E" w:rsidRDefault="0014350E" w:rsidP="0014350E">
      <w:pPr>
        <w:numPr>
          <w:ilvl w:val="0"/>
          <w:numId w:val="76"/>
        </w:numPr>
      </w:pPr>
      <w:r w:rsidRPr="0014350E">
        <w:t>Nichtlinear, ermöglicht komplexe Modellierungen.</w:t>
      </w:r>
    </w:p>
    <w:p w14:paraId="731EDEEF" w14:textId="48EAB985" w:rsidR="0014350E" w:rsidRPr="0014350E" w:rsidRDefault="0014350E" w:rsidP="0014350E">
      <w:pPr>
        <w:numPr>
          <w:ilvl w:val="0"/>
          <w:numId w:val="76"/>
        </w:numPr>
      </w:pPr>
      <w:r w:rsidRPr="0014350E">
        <w:t>Nachteil: kann bei gro</w:t>
      </w:r>
      <w:r>
        <w:t>ss</w:t>
      </w:r>
      <w:r w:rsidRPr="0014350E">
        <w:t>en Eingabewerten zu "Vanishing Gradients" führen, wodurch das Training erschwert wird.</w:t>
      </w:r>
    </w:p>
    <w:p w14:paraId="025B7B9A" w14:textId="77777777" w:rsidR="0014350E" w:rsidRPr="0014350E" w:rsidRDefault="0014350E" w:rsidP="0014350E">
      <w:r w:rsidRPr="0014350E">
        <w:t>Im Kontext von Denoising-Modellen kann die Sigmoid-Funktion im Ausgangslayer genutzt werden, um die Pixelwerte in einem normierten Bereich (z.</w:t>
      </w:r>
      <w:r w:rsidRPr="0014350E">
        <w:rPr>
          <w:rFonts w:ascii="Arial" w:hAnsi="Arial" w:cs="Arial"/>
        </w:rPr>
        <w:t> </w:t>
      </w:r>
      <w:r w:rsidRPr="0014350E">
        <w:t>B. [0, 1]) zu halten.</w:t>
      </w:r>
    </w:p>
    <w:p w14:paraId="61F699CA" w14:textId="2A0B8675" w:rsidR="00ED5477" w:rsidRPr="002F2F44" w:rsidRDefault="00ED5477" w:rsidP="0014350E">
      <w:pPr>
        <w:rPr>
          <w:rFonts w:cs="Arial"/>
          <w:szCs w:val="26"/>
        </w:rPr>
      </w:pPr>
      <w:r>
        <w:br w:type="page"/>
      </w:r>
    </w:p>
    <w:p w14:paraId="0778F831" w14:textId="7B39581F" w:rsidR="00185148" w:rsidRPr="00F42C1F" w:rsidRDefault="00185148" w:rsidP="00185148">
      <w:pPr>
        <w:pStyle w:val="berschrift3"/>
      </w:pPr>
      <w:bookmarkStart w:id="44" w:name="_Toc200132138"/>
      <w:r w:rsidRPr="00F42C1F">
        <w:lastRenderedPageBreak/>
        <w:t>Optimierung der Hyperparameter</w:t>
      </w:r>
      <w:bookmarkEnd w:id="44"/>
    </w:p>
    <w:p w14:paraId="51ADEB48" w14:textId="5CC3787B" w:rsidR="005522A8" w:rsidRPr="00F42C1F" w:rsidRDefault="005522A8" w:rsidP="005522A8">
      <w:r w:rsidRPr="00F42C1F">
        <w:t>Um das Modell möglichst effektiv zu trainieren, wurde die Optimierungsbibliothek Optuna eingesetzt. Sie hilft dabei, wichtige Einstellungswerte des Trainings automatisch zu testen und zu verbessern. Dazu gehören unter anderem die sogenannte Batch-Grö</w:t>
      </w:r>
      <w:r w:rsidR="00592FE9" w:rsidRPr="00F42C1F">
        <w:t>ss</w:t>
      </w:r>
      <w:r w:rsidRPr="00F42C1F">
        <w:t>e (wie viele Bilder gleichzeitig verarbeitet werden), die Lernrate (wie schnell das Modell lernt), die Anzahl der Kanäle in den Verarbeitungsschritten (also wie viele unterschiedliche Merkmale betrachtet werden) sowie Einstellungen für den verwendeten Optimierungsalgorithmus.</w:t>
      </w:r>
    </w:p>
    <w:p w14:paraId="1827FFED" w14:textId="77777777" w:rsidR="005522A8" w:rsidRPr="00F42C1F" w:rsidRDefault="005522A8" w:rsidP="005522A8"/>
    <w:p w14:paraId="5288174C" w14:textId="44E7ED30" w:rsidR="00CE543F" w:rsidRPr="00F42C1F" w:rsidRDefault="00CE543F" w:rsidP="005522A8">
      <w:r w:rsidRPr="00F42C1F">
        <w:t xml:space="preserve">Bei der automatisierten Optimierung mit Optuna wurden gezielt verschiedene sogenannte </w:t>
      </w:r>
      <w:r w:rsidRPr="00F42C1F">
        <w:rPr>
          <w:bCs/>
        </w:rPr>
        <w:t>Hyperparameter</w:t>
      </w:r>
      <w:r w:rsidRPr="00F42C1F">
        <w:t xml:space="preserve"> getestet. Diese bestimmen grundlegende Eigenschaften des Trainingsprozesses und der Modellstruktur. Die wichtigsten dabei waren:</w:t>
      </w:r>
    </w:p>
    <w:p w14:paraId="6CFC159F" w14:textId="1BBA98FD" w:rsidR="005522A8" w:rsidRPr="00F42C1F" w:rsidRDefault="005522A8" w:rsidP="005522A8">
      <w:pPr>
        <w:numPr>
          <w:ilvl w:val="0"/>
          <w:numId w:val="55"/>
        </w:numPr>
      </w:pPr>
      <w:r w:rsidRPr="00F42C1F">
        <w:rPr>
          <w:b/>
          <w:bCs/>
        </w:rPr>
        <w:t xml:space="preserve">Batch-Grösse </w:t>
      </w:r>
      <w:r w:rsidRPr="00F42C1F">
        <w:rPr>
          <w:bCs/>
        </w:rPr>
        <w:t>(batch_size)</w:t>
      </w:r>
      <w:r w:rsidRPr="00F42C1F">
        <w:t>: Gibt an, wie viele Bilder gleichzeitig verarbeitet werden. Getestet wurden Werte von 32 und 64.</w:t>
      </w:r>
    </w:p>
    <w:p w14:paraId="1DD659D8" w14:textId="77777777" w:rsidR="005522A8" w:rsidRPr="00F42C1F" w:rsidRDefault="005522A8" w:rsidP="005522A8">
      <w:pPr>
        <w:numPr>
          <w:ilvl w:val="0"/>
          <w:numId w:val="55"/>
        </w:numPr>
      </w:pPr>
      <w:r w:rsidRPr="00F42C1F">
        <w:rPr>
          <w:b/>
          <w:bCs/>
        </w:rPr>
        <w:t xml:space="preserve">Lernrate </w:t>
      </w:r>
      <w:r w:rsidRPr="00F42C1F">
        <w:rPr>
          <w:bCs/>
        </w:rPr>
        <w:t>(lr)</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rsidP="005522A8">
      <w:pPr>
        <w:numPr>
          <w:ilvl w:val="0"/>
          <w:numId w:val="55"/>
        </w:numPr>
      </w:pPr>
      <w:r w:rsidRPr="00F42C1F">
        <w:rPr>
          <w:b/>
          <w:bCs/>
        </w:rPr>
        <w:t xml:space="preserve">Anzahl der Basis-Kanäle </w:t>
      </w:r>
      <w:r w:rsidRPr="00F42C1F">
        <w:rPr>
          <w:bCs/>
        </w:rPr>
        <w:t>(base_channels)</w:t>
      </w:r>
      <w:r w:rsidRPr="00F42C1F">
        <w:t>: Gibt die Breite der ersten Verarbeitungsschicht an und beeinflusst damit direkt die Tiefe und Kapazität des Modells. Es wurden 64 und 128 Kanäle getestet.</w:t>
      </w:r>
    </w:p>
    <w:p w14:paraId="3F4AE142" w14:textId="77777777" w:rsidR="005522A8" w:rsidRPr="00F42C1F" w:rsidRDefault="005522A8" w:rsidP="005522A8">
      <w:pPr>
        <w:numPr>
          <w:ilvl w:val="0"/>
          <w:numId w:val="55"/>
        </w:numPr>
      </w:pPr>
      <w:r w:rsidRPr="00F42C1F">
        <w:rPr>
          <w:b/>
          <w:bCs/>
        </w:rPr>
        <w:t xml:space="preserve">Beta1 und Beta2 </w:t>
      </w:r>
      <w:r w:rsidRPr="00F42C1F">
        <w:rPr>
          <w:bCs/>
        </w:rPr>
        <w:t>(beta1, beta2)</w:t>
      </w:r>
      <w:r w:rsidRPr="00F42C1F">
        <w:t>: Diese beiden Parameter gehören zum verwendeten Adam-Optimierer und regeln, wie stark frühere Gradientenverläufe berücksichtigt werden. Die getesteten Bereiche lagen bei:</w:t>
      </w:r>
    </w:p>
    <w:p w14:paraId="36B07CEA" w14:textId="77777777" w:rsidR="005522A8" w:rsidRPr="00F42C1F" w:rsidRDefault="005522A8" w:rsidP="005522A8">
      <w:pPr>
        <w:numPr>
          <w:ilvl w:val="1"/>
          <w:numId w:val="55"/>
        </w:numPr>
      </w:pPr>
      <w:r w:rsidRPr="00F42C1F">
        <w:t>Beta1: zwischen 0.8 und 0.99</w:t>
      </w:r>
    </w:p>
    <w:p w14:paraId="2BB4F1FA" w14:textId="77777777" w:rsidR="005522A8" w:rsidRPr="00F42C1F" w:rsidRDefault="005522A8" w:rsidP="005522A8">
      <w:pPr>
        <w:numPr>
          <w:ilvl w:val="1"/>
          <w:numId w:val="55"/>
        </w:numPr>
      </w:pPr>
      <w:r w:rsidRPr="00F42C1F">
        <w:t>Beta2: zwischen 0.9 und 0.999</w:t>
      </w:r>
    </w:p>
    <w:p w14:paraId="57B3DCE9" w14:textId="77777777" w:rsidR="005522A8" w:rsidRPr="00F42C1F" w:rsidRDefault="005522A8" w:rsidP="005522A8">
      <w:pPr>
        <w:numPr>
          <w:ilvl w:val="0"/>
          <w:numId w:val="55"/>
        </w:numPr>
      </w:pPr>
      <w:r w:rsidRPr="00F42C1F">
        <w:rPr>
          <w:b/>
          <w:bCs/>
        </w:rPr>
        <w:t xml:space="preserve">Epsilon </w:t>
      </w:r>
      <w:r w:rsidRPr="00F42C1F">
        <w:rPr>
          <w:bCs/>
        </w:rPr>
        <w:t>(eps)</w:t>
      </w:r>
      <w:r w:rsidRPr="00F42C1F">
        <w:t>: Eine kleine Zahl, die zur Vermeidung von Division durch Null dient. Getestet wurden Werte zwischen 1e-9 und 1e-6.</w:t>
      </w:r>
    </w:p>
    <w:p w14:paraId="2A2EAF5C" w14:textId="1A754E8B" w:rsidR="005522A8" w:rsidRPr="00F42C1F" w:rsidRDefault="005522A8" w:rsidP="005522A8">
      <w:pPr>
        <w:numPr>
          <w:ilvl w:val="0"/>
          <w:numId w:val="55"/>
        </w:numPr>
      </w:pPr>
      <w:r w:rsidRPr="00F42C1F">
        <w:rPr>
          <w:b/>
          <w:bCs/>
        </w:rPr>
        <w:t xml:space="preserve">Gewichtsverfall </w:t>
      </w:r>
      <w:r w:rsidRPr="00F42C1F">
        <w:rPr>
          <w:bCs/>
        </w:rPr>
        <w:t>(weight_decay)</w:t>
      </w:r>
      <w:r w:rsidRPr="00F42C1F">
        <w:t>: Eine Form der Regularisierung, die sehr gro</w:t>
      </w:r>
      <w:r w:rsidR="00592FE9" w:rsidRPr="00F42C1F">
        <w:t>ss</w:t>
      </w:r>
      <w:r w:rsidRPr="00F42C1F">
        <w:t>e Gewichtswerte vermeidet und damit Overfitting entgegenwirkt. Der Bereich lag zwischen 1e-6 und 1e-2.</w:t>
      </w:r>
    </w:p>
    <w:p w14:paraId="0A274459" w14:textId="631933E8" w:rsidR="00CE543F" w:rsidRPr="00F42C1F" w:rsidRDefault="00CE543F" w:rsidP="00CE543F">
      <w:r w:rsidRPr="00F42C1F">
        <w:t>Jede Kombination dieser Werte wurde von Optuna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27"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dClYw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Folgende Werte wurden von Optuna als beste Hyperparameter gefunden.</w:t>
      </w:r>
    </w:p>
    <w:p w14:paraId="4E0C13DB" w14:textId="5FAFA25F" w:rsidR="00B73BEA" w:rsidRPr="00F42C1F" w:rsidRDefault="00B73BEA" w:rsidP="00516009">
      <w:pPr>
        <w:pStyle w:val="berschrift3"/>
      </w:pPr>
      <w:bookmarkStart w:id="45" w:name="_Toc200132139"/>
      <w:r w:rsidRPr="00F42C1F">
        <w:t>Schutz vor Overfitting</w:t>
      </w:r>
      <w:bookmarkEnd w:id="45"/>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r w:rsidRPr="00F42C1F">
        <w:rPr>
          <w:bCs/>
        </w:rPr>
        <w:t>Overfitting</w:t>
      </w:r>
      <w:r w:rsidRPr="00F42C1F">
        <w:t xml:space="preserve"> (engl. für Überanpassung). Um dem entgegenzuwirken, wurden mehrere Strategien eingesetzt:</w:t>
      </w:r>
    </w:p>
    <w:p w14:paraId="083783C1" w14:textId="77777777" w:rsidR="00B73BEA" w:rsidRPr="00F42C1F" w:rsidRDefault="00B73BEA" w:rsidP="00B73BEA">
      <w:pPr>
        <w:numPr>
          <w:ilvl w:val="0"/>
          <w:numId w:val="56"/>
        </w:numPr>
      </w:pPr>
      <w:r w:rsidRPr="00F42C1F">
        <w:rPr>
          <w:b/>
          <w:bCs/>
        </w:rPr>
        <w:t>Validierungsdaten</w:t>
      </w:r>
      <w:r w:rsidRPr="00F42C1F">
        <w:t>: Ein Teil der Bilddaten wurde nicht zum Lernen verwendet, sondern nur zur Überprüfung, wie gut das Modell auf unbekannten Bildern funktioniert.</w:t>
      </w:r>
    </w:p>
    <w:p w14:paraId="54C62AD3" w14:textId="77777777" w:rsidR="00B73BEA" w:rsidRPr="00F42C1F" w:rsidRDefault="00B73BEA" w:rsidP="00B73BEA">
      <w:pPr>
        <w:numPr>
          <w:ilvl w:val="0"/>
          <w:numId w:val="56"/>
        </w:numPr>
      </w:pPr>
      <w:r w:rsidRPr="00F42C1F">
        <w:rPr>
          <w:b/>
          <w:bCs/>
        </w:rPr>
        <w:t>Frühzeitiges Abbrechen</w:t>
      </w:r>
      <w:r w:rsidRPr="00F42C1F">
        <w:t>: Wenn sich die Qualität auf den Validierungsdaten über längere Zeit nicht verbessert hat, wurde das Training automatisch gestoppt.</w:t>
      </w:r>
    </w:p>
    <w:p w14:paraId="5165C4D5" w14:textId="77777777" w:rsidR="00B73BEA" w:rsidRPr="00F42C1F" w:rsidRDefault="00B73BEA" w:rsidP="00B73BEA">
      <w:pPr>
        <w:numPr>
          <w:ilvl w:val="0"/>
          <w:numId w:val="56"/>
        </w:numPr>
      </w:pPr>
      <w:r w:rsidRPr="00F42C1F">
        <w:rPr>
          <w:b/>
          <w:bCs/>
        </w:rPr>
        <w:lastRenderedPageBreak/>
        <w:t>Regulierung der Gewichte</w:t>
      </w:r>
      <w:r w:rsidRPr="00F42C1F">
        <w:t>: Das Netzwerk wurde leicht dazu "bestraft", wenn es sehr extreme Werte für seine internen Verbindungen verwendet hat. So bleibt es stabiler und verallgemeinert besser.</w:t>
      </w:r>
    </w:p>
    <w:p w14:paraId="40E1854A" w14:textId="3CE06586" w:rsidR="00A606D9" w:rsidRPr="00F42C1F" w:rsidRDefault="00A606D9" w:rsidP="00A606D9">
      <w:pPr>
        <w:pStyle w:val="berschrift2"/>
      </w:pPr>
      <w:bookmarkStart w:id="46" w:name="_Toc200132140"/>
      <w:r w:rsidRPr="00F42C1F">
        <w:t>Modell Training</w:t>
      </w:r>
      <w:bookmarkEnd w:id="46"/>
    </w:p>
    <w:p w14:paraId="48CF600B" w14:textId="77777777" w:rsidR="000672E7" w:rsidRPr="00F42C1F" w:rsidRDefault="000672E7" w:rsidP="000672E7">
      <w:r w:rsidRPr="00F42C1F">
        <w:t>Das Training des Denoising-Autoencoders erfolgte auf einer leistungsstarken Serverplattform mit einer NVIDIA A100 Grafikkarte, die speziell für rechenintensive Aufgaben wie das Training neuronaler Netzwerke ausgelegt ist. Als Softwaregrundlage wurde PyTorch in der Version 2.6.0 verwendet, das auf CUDA 12.6 basiert, um die GPU-Beschleunigung optimal zu nutzen.</w:t>
      </w:r>
    </w:p>
    <w:p w14:paraId="56A46381" w14:textId="77777777" w:rsidR="000672E7" w:rsidRPr="00F42C1F" w:rsidRDefault="000672E7" w:rsidP="000672E7"/>
    <w:p w14:paraId="7B8A4013" w14:textId="77777777" w:rsidR="000672E7" w:rsidRPr="00F42C1F" w:rsidRDefault="000672E7" w:rsidP="000672E7">
      <w:r w:rsidRPr="00F42C1F">
        <w:t>Während des Trainings wurden alle relevanten Messwerte und Fortschritte mit TensorBoard (Version 2.19.0) protokolliert. Dies ermöglichte eine übersichtliche Visualisierung von Kennzahlen wie Verlustwerten und Lernraten während des Trainings und erleichterte so die Überwachung und Optimierung des Modells.</w:t>
      </w:r>
    </w:p>
    <w:p w14:paraId="5F6A835C" w14:textId="2B82796A" w:rsidR="0008196A" w:rsidRPr="00F42C1F" w:rsidRDefault="00FD463B" w:rsidP="000672E7">
      <w:r w:rsidRPr="00F42C1F">
        <w:rPr>
          <w:noProof/>
        </w:rPr>
        <mc:AlternateContent>
          <mc:Choice Requires="wps">
            <w:drawing>
              <wp:anchor distT="0" distB="0" distL="114300" distR="114300" simplePos="0" relativeHeight="251662336" behindDoc="0" locked="0" layoutInCell="1" allowOverlap="1" wp14:anchorId="4778AD9A" wp14:editId="6D70B6C7">
                <wp:simplePos x="0" y="0"/>
                <wp:positionH relativeFrom="column">
                  <wp:posOffset>88900</wp:posOffset>
                </wp:positionH>
                <wp:positionV relativeFrom="paragraph">
                  <wp:posOffset>4899025</wp:posOffset>
                </wp:positionV>
                <wp:extent cx="5445125" cy="635"/>
                <wp:effectExtent l="0" t="0" r="0"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19FEA231" w:rsidR="00FD463B" w:rsidRPr="00F42C1F" w:rsidRDefault="00FD463B" w:rsidP="00FD463B">
                            <w:pPr>
                              <w:pStyle w:val="Beschriftung"/>
                              <w:rPr>
                                <w:sz w:val="19"/>
                              </w:rPr>
                            </w:pPr>
                            <w:bookmarkStart w:id="47" w:name="_Toc200135687"/>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5</w:t>
                            </w:r>
                            <w:r w:rsidRPr="00F42C1F">
                              <w:fldChar w:fldCharType="end"/>
                            </w:r>
                            <w:r w:rsidRPr="00F42C1F">
                              <w:t>: Verlauf des Training- und Validierungsverlusts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28" type="#_x0000_t202" style="position:absolute;margin-left:7pt;margin-top:385.75pt;width:428.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l4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NzeL2XzBmaTY7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" stroked="f">
                <v:textbox style="mso-fit-shape-to-text:t" inset="0,0,0,0">
                  <w:txbxContent>
                    <w:p w14:paraId="4F3125C3" w14:textId="19FEA231" w:rsidR="00FD463B" w:rsidRPr="00F42C1F" w:rsidRDefault="00FD463B" w:rsidP="00FD463B">
                      <w:pPr>
                        <w:pStyle w:val="Beschriftung"/>
                        <w:rPr>
                          <w:sz w:val="19"/>
                        </w:rPr>
                      </w:pPr>
                      <w:bookmarkStart w:id="48" w:name="_Toc200135687"/>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5</w:t>
                      </w:r>
                      <w:r w:rsidRPr="00F42C1F">
                        <w:fldChar w:fldCharType="end"/>
                      </w:r>
                      <w:r w:rsidRPr="00F42C1F">
                        <w:t>: Verlauf des Training- und Validierungsverlusts</w:t>
                      </w:r>
                      <w:bookmarkEnd w:id="48"/>
                    </w:p>
                  </w:txbxContent>
                </v:textbox>
                <w10:wrap type="topAndBottom"/>
              </v:shape>
            </w:pict>
          </mc:Fallback>
        </mc:AlternateContent>
      </w:r>
      <w:r w:rsidR="0008196A" w:rsidRPr="00F42C1F">
        <w:rPr>
          <w:noProof/>
        </w:rPr>
        <w:drawing>
          <wp:anchor distT="0" distB="0" distL="114300" distR="114300" simplePos="0" relativeHeight="251660288" behindDoc="0" locked="0" layoutInCell="1" allowOverlap="1" wp14:anchorId="007AFD46" wp14:editId="24BA1D76">
            <wp:simplePos x="0" y="0"/>
            <wp:positionH relativeFrom="page">
              <wp:posOffset>1000125</wp:posOffset>
            </wp:positionH>
            <wp:positionV relativeFrom="paragraph">
              <wp:posOffset>174625</wp:posOffset>
            </wp:positionV>
            <wp:extent cx="5445125" cy="4667250"/>
            <wp:effectExtent l="0" t="0" r="3175" b="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5125"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390F4782" w:rsidR="0008196A" w:rsidRPr="00F42C1F" w:rsidRDefault="0008196A" w:rsidP="000672E7">
      <w:r w:rsidRPr="00F42C1F">
        <w:t>Die Abbildung zeigt den Verlauf des Trainings- und Validierungsverlusts über die Trainingsschritte hinweg. Beide Kurven basieren auf Werten, die während des Trainingsprozesses mithilfe von TensorBoard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01C90E8B" w14:textId="77777777" w:rsidR="000672E7" w:rsidRPr="00F42C1F" w:rsidRDefault="000672E7" w:rsidP="000672E7"/>
    <w:p w14:paraId="205DD6A4" w14:textId="1C8801A1" w:rsidR="00592FE9" w:rsidRPr="00F42C1F" w:rsidRDefault="000672E7" w:rsidP="000672E7">
      <w:r w:rsidRPr="00F42C1F">
        <w:lastRenderedPageBreak/>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2162DA">
            <w:rPr>
              <w:noProof/>
            </w:rPr>
            <w:t xml:space="preserve"> </w:t>
          </w:r>
          <w:r w:rsidR="002162DA" w:rsidRPr="002162DA">
            <w:rPr>
              <w:noProof/>
            </w:rPr>
            <w:t>[10]</w:t>
          </w:r>
          <w:r w:rsidR="006D3E99">
            <w:fldChar w:fldCharType="end"/>
          </w:r>
        </w:sdtContent>
      </w:sdt>
      <w:r w:rsidRPr="00F42C1F">
        <w:t xml:space="preserve"> detaillierte Anleitungen zur Installation und Einrichtung der benötigten Softwarekomponenten im README-Dokument enthalten.</w:t>
      </w:r>
    </w:p>
    <w:p w14:paraId="127F350D" w14:textId="77777777" w:rsidR="00592FE9" w:rsidRPr="00F42C1F" w:rsidRDefault="00592FE9" w:rsidP="00592FE9">
      <w:pPr>
        <w:pStyle w:val="berschrift2"/>
      </w:pPr>
      <w:bookmarkStart w:id="49" w:name="_Toc200132141"/>
      <w:r w:rsidRPr="00F42C1F">
        <w:t>Grafische Anwendung</w:t>
      </w:r>
      <w:bookmarkEnd w:id="49"/>
    </w:p>
    <w:p w14:paraId="37A78B29" w14:textId="7FCF419A" w:rsidR="00592FE9" w:rsidRPr="00F42C1F" w:rsidRDefault="00592FE9" w:rsidP="00592FE9">
      <w:r w:rsidRPr="00F42C1F">
        <w:t>Im Rahmen dieser Arbeit wurde eine grafische Benutzeroberfläche (GUI) entwickelt, die es ermöglicht, beliebig grosse verrauschte Bilder einzulesen, automatisch zu entrauschen und die Resultate direkt vergleichend anzuzeigen. Hierbei wird das Bild in passende Teilstücke (Patches) zerlegt, welche einzeln durch das trainierte neuronale Modell zum Denoising verarbeitet werden. Anschliessend werden die einzelnen Teile wieder zusammengesetzt, um das vollständige entrauschte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696E4628" w:rsidR="00592FE9" w:rsidRPr="00F42C1F" w:rsidRDefault="00592FE9" w:rsidP="00592FE9">
      <w:r w:rsidRPr="00F42C1F">
        <w:t>Die GUI zeigt jeweils entweder das originale verrauschte Bild oder das entrauschte Bild im Vollbildmodus an. Mit beliebigen Tastendrücken kann zwischen diesen beiden Darstellungen umgeschaltet werden. Zusätzlich stehen Zoom- und Verschiebefunktionen zur Verfügung, um Details an beliebiger Bildstelle genau zu betrachten.</w:t>
      </w:r>
    </w:p>
    <w:p w14:paraId="177DF703" w14:textId="77777777" w:rsidR="00592FE9" w:rsidRPr="00F42C1F" w:rsidRDefault="00592FE9" w:rsidP="00592FE9"/>
    <w:p w14:paraId="01601524" w14:textId="0A1B0777" w:rsidR="00592FE9" w:rsidRPr="00F42C1F" w:rsidRDefault="00592FE9" w:rsidP="00592FE9">
      <w:r w:rsidRPr="00F42C1F">
        <w:t>Um die visuelle Qualitätsverbesserung objektiv zu messen, wird neben der subjektiven Betrachtung die BRISQUE-Metrik eingesetzt. BRISQUE (Blind/Referenceless Image Spatial Quality Evaluator) ist ein referenzfreies Bildqualitätsmass, das ohne Vergleich zum Originalbild die wahrgenommene Bildqualität quantifiziert. Durch die Berechnung von BRISQUE-Werten für das verrauschte und das entrauschte Bild kann die Verbesserung der Bildqualität numerisch erfasst und dem Nutzer angezeigt werden. Ein niedrigerer BRISQUE-Wert entspricht dabei einer besseren Bildqualität.</w:t>
      </w:r>
    </w:p>
    <w:p w14:paraId="39855F7D" w14:textId="1D7FB1FA" w:rsidR="00694C66" w:rsidRDefault="00592FE9" w:rsidP="00592FE9">
      <w:r w:rsidRPr="00F42C1F">
        <w:t>Darüber hinaus bietet die Anwendung die Möglichkeit, das entrauschte Bild auf Knopfdruck in einem Datei-Explorer zu speichern.</w:t>
      </w:r>
      <w:bookmarkStart w:id="50" w:name="_Toc193462317"/>
    </w:p>
    <w:p w14:paraId="5A00B62B" w14:textId="1EF0CED5" w:rsidR="00AE5EA7" w:rsidRDefault="00AE5EA7">
      <w:pPr>
        <w:spacing w:line="240" w:lineRule="auto"/>
      </w:pPr>
      <w:r>
        <w:br w:type="page"/>
      </w:r>
    </w:p>
    <w:p w14:paraId="5FA6F957" w14:textId="77777777" w:rsidR="00AE5EA7" w:rsidRDefault="00AE5EA7" w:rsidP="00AE5EA7">
      <w:pPr>
        <w:pStyle w:val="berschrift1"/>
      </w:pPr>
      <w:bookmarkStart w:id="51" w:name="_Toc200132142"/>
      <w:r w:rsidRPr="00F42C1F">
        <w:lastRenderedPageBreak/>
        <w:t>Resultate</w:t>
      </w:r>
      <w:bookmarkEnd w:id="51"/>
    </w:p>
    <w:p w14:paraId="7E82693F" w14:textId="5CCADF94" w:rsidR="00AE5EA7" w:rsidRPr="00AE5EA7" w:rsidRDefault="00AE5EA7" w:rsidP="00AE5EA7">
      <w:r w:rsidRPr="00AE5EA7">
        <w:t>Zur Bewertung der Leistungsfähigkeit des trainierten neuronalen Netzwerks wurde ein separater Testdatensatz verwendet, der während des Trainingsprozesses nicht gesehen wurde. Ziel war es, die Bildqualität der vom Denoiser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52" w:name="_Toc200132143"/>
      <w:r>
        <w:t>Bewertungsmethoden</w:t>
      </w:r>
      <w:bookmarkEnd w:id="52"/>
    </w:p>
    <w:p w14:paraId="24486BAF" w14:textId="608EDD95" w:rsidR="00F127A5" w:rsidRPr="00F42C1F" w:rsidRDefault="00F127A5" w:rsidP="00F127A5">
      <w:r w:rsidRPr="00F42C1F">
        <w:t>Zur objektiven Bewertung der Leistungsfähigkeit des entwickelten Entrauschungsmodells wurde ein automatisiertes Testskript implementiert, welches das trainierte Modell auf dem gesamten Testdatensatz ausführt und Qualitätsmetriken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28F7E628" w:rsidR="00F127A5" w:rsidRPr="00F42C1F" w:rsidRDefault="00F127A5" w:rsidP="00F127A5">
      <w:pPr>
        <w:numPr>
          <w:ilvl w:val="0"/>
          <w:numId w:val="56"/>
        </w:numPr>
      </w:pPr>
      <w:r w:rsidRPr="00F42C1F">
        <w:t xml:space="preserve">L1-Loss (Mean Absolute Error): Diese Metrik misst die durchschnittliche absolute Differenz zwischen den Pixelwerten des verrauschten bzw. entrauschten Bildes und des sauberen Referenzbildes. Ein niedrigerer Wert entspricht einer höheren Genauigkeit und besseren </w:t>
      </w:r>
      <w:r w:rsidR="00DA7485">
        <w:t>Denoising</w:t>
      </w:r>
      <w:r w:rsidRPr="00F42C1F">
        <w:t>.</w:t>
      </w:r>
    </w:p>
    <w:p w14:paraId="52419BE9" w14:textId="2E813001" w:rsidR="00F127A5" w:rsidRDefault="00F127A5" w:rsidP="00F127A5">
      <w:pPr>
        <w:numPr>
          <w:ilvl w:val="0"/>
          <w:numId w:val="56"/>
        </w:numPr>
      </w:pPr>
      <w:r w:rsidRPr="00F42C1F">
        <w:t xml:space="preserve">SSIM (Structural Similarity Index Measure):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53" w:name="_Toc200132144"/>
      <w:r>
        <w:t>Visuelle Ergebnisse</w:t>
      </w:r>
      <w:bookmarkEnd w:id="53"/>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24195D69">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36B29F76" w:rsidR="00EB66BE" w:rsidRPr="009702B0" w:rsidRDefault="00EB66BE" w:rsidP="00EB66BE">
                            <w:pPr>
                              <w:pStyle w:val="Beschriftung"/>
                              <w:rPr>
                                <w:sz w:val="19"/>
                              </w:rPr>
                            </w:pPr>
                            <w:bookmarkStart w:id="54" w:name="_Toc200135688"/>
                            <w:r>
                              <w:t xml:space="preserve">Abbildung </w:t>
                            </w:r>
                            <w:r>
                              <w:fldChar w:fldCharType="begin"/>
                            </w:r>
                            <w:r>
                              <w:instrText xml:space="preserve"> SEQ Abbildung \* ARABIC </w:instrText>
                            </w:r>
                            <w:r>
                              <w:fldChar w:fldCharType="separate"/>
                            </w:r>
                            <w:r w:rsidR="004B1E74">
                              <w:rPr>
                                <w:noProof/>
                              </w:rPr>
                              <w:t>6</w:t>
                            </w:r>
                            <w:r>
                              <w:fldChar w:fldCharType="end"/>
                            </w:r>
                            <w:r>
                              <w:t>: Visueller Unterschied zwischen Verrauscht, Entrauscht und Referenz</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29"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yyGg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AuFXyyGgIAAD8EAAAOAAAAAAAAAAAAAAAAAC4CAABkcnMvZTJvRG9jLnhtbFBLAQIt&#10;ABQABgAIAAAAIQBGNyZG4AAAAAgBAAAPAAAAAAAAAAAAAAAAAHQEAABkcnMvZG93bnJldi54bWxQ&#10;SwUGAAAAAAQABADzAAAAgQUAAAAA&#10;" stroked="f">
                <v:textbox style="mso-fit-shape-to-text:t" inset="0,0,0,0">
                  <w:txbxContent>
                    <w:p w14:paraId="5FFAA983" w14:textId="36B29F76" w:rsidR="00EB66BE" w:rsidRPr="009702B0" w:rsidRDefault="00EB66BE" w:rsidP="00EB66BE">
                      <w:pPr>
                        <w:pStyle w:val="Beschriftung"/>
                        <w:rPr>
                          <w:sz w:val="19"/>
                        </w:rPr>
                      </w:pPr>
                      <w:bookmarkStart w:id="55" w:name="_Toc200135688"/>
                      <w:r>
                        <w:t xml:space="preserve">Abbildung </w:t>
                      </w:r>
                      <w:r>
                        <w:fldChar w:fldCharType="begin"/>
                      </w:r>
                      <w:r>
                        <w:instrText xml:space="preserve"> SEQ Abbildung \* ARABIC </w:instrText>
                      </w:r>
                      <w:r>
                        <w:fldChar w:fldCharType="separate"/>
                      </w:r>
                      <w:r w:rsidR="004B1E74">
                        <w:rPr>
                          <w:noProof/>
                        </w:rPr>
                        <w:t>6</w:t>
                      </w:r>
                      <w:r>
                        <w:fldChar w:fldCharType="end"/>
                      </w:r>
                      <w:r>
                        <w:t>: Visueller Unterschied zwischen Verrauscht, Entrauscht und Referenz</w:t>
                      </w:r>
                      <w:bookmarkEnd w:id="55"/>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02A71C70" w14:textId="77777777" w:rsidR="00EB66BE" w:rsidRPr="00F42C1F" w:rsidRDefault="00EB66BE" w:rsidP="00EB66BE"/>
    <w:p w14:paraId="3A071EA6" w14:textId="2D0A3FF4" w:rsidR="00F127A5" w:rsidRDefault="00B92679" w:rsidP="00B92679">
      <w:pPr>
        <w:pStyle w:val="berschrift2"/>
      </w:pPr>
      <w:bookmarkStart w:id="56" w:name="_Toc200132145"/>
      <w:r>
        <w:t>Quantitative Ergebnisse</w:t>
      </w:r>
      <w:bookmarkEnd w:id="56"/>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r>
              <w:rPr>
                <w:b/>
              </w:rPr>
              <w:t>Denoised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105EB4CB" w:rsidR="00531B13" w:rsidRDefault="00E53F5B" w:rsidP="00E53F5B">
      <w:pPr>
        <w:pStyle w:val="Beschriftung"/>
      </w:pPr>
      <w:bookmarkStart w:id="57" w:name="_Toc200132063"/>
      <w:r>
        <w:t xml:space="preserve">Tabelle </w:t>
      </w:r>
      <w:r w:rsidR="00DB5491">
        <w:fldChar w:fldCharType="begin"/>
      </w:r>
      <w:r w:rsidR="00DB5491">
        <w:instrText xml:space="preserve"> SEQ Tabelle \* ARABIC </w:instrText>
      </w:r>
      <w:r w:rsidR="00DB5491">
        <w:fldChar w:fldCharType="separate"/>
      </w:r>
      <w:r w:rsidR="00C20DBE">
        <w:rPr>
          <w:noProof/>
        </w:rPr>
        <w:t>3</w:t>
      </w:r>
      <w:r w:rsidR="00DB5491">
        <w:fldChar w:fldCharType="end"/>
      </w:r>
      <w:r>
        <w:t>: Verlustfunktion Verrauscht vs. Entrauscht</w:t>
      </w:r>
      <w:bookmarkEnd w:id="57"/>
    </w:p>
    <w:p w14:paraId="548BAEFE" w14:textId="77777777"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p>
    <w:p w14:paraId="1794A9BA" w14:textId="2E2D3F24" w:rsidR="00B92679" w:rsidRPr="002E51A8" w:rsidRDefault="00F9779F" w:rsidP="006E71E3">
      <w:pPr>
        <w:rPr>
          <w:rFonts w:ascii="Segoe UI Emoji" w:hAnsi="Segoe UI Emoji" w:cs="Segoe UI Emoji"/>
        </w:rPr>
      </w:pPr>
      <w:r>
        <w:t>Folglich die vollständigen Testresultate des gesamten Testdatensatzes.</w:t>
      </w:r>
      <w:r w:rsidR="00B92679">
        <w:br w:type="page"/>
      </w:r>
    </w:p>
    <w:p w14:paraId="67B6782F" w14:textId="606411D3" w:rsidR="00B92679" w:rsidRPr="00F42C1F" w:rsidRDefault="00B92679" w:rsidP="00F127A5">
      <w:pPr>
        <w:sectPr w:rsidR="00B92679" w:rsidRPr="00F42C1F" w:rsidSect="00A54C2F">
          <w:pgSz w:w="11906" w:h="16838" w:code="9"/>
          <w:pgMar w:top="1758" w:right="1004" w:bottom="680" w:left="1435" w:header="709" w:footer="510" w:gutter="0"/>
          <w:cols w:space="708"/>
          <w:docGrid w:linePitch="360"/>
        </w:sectPr>
      </w:pPr>
    </w:p>
    <w:p w14:paraId="4405DBED" w14:textId="77777777" w:rsidR="00325DB3" w:rsidRDefault="00393290" w:rsidP="00F127A5">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535A7648" w:rsidR="00393290" w:rsidRPr="0014482A" w:rsidRDefault="00393290" w:rsidP="00393290">
                            <w:pPr>
                              <w:pStyle w:val="Beschriftung"/>
                              <w:rPr>
                                <w:sz w:val="19"/>
                              </w:rPr>
                            </w:pPr>
                            <w:bookmarkStart w:id="58" w:name="_Toc200135689"/>
                            <w:r>
                              <w:t xml:space="preserve">Abbildung </w:t>
                            </w:r>
                            <w:r>
                              <w:fldChar w:fldCharType="begin"/>
                            </w:r>
                            <w:r>
                              <w:instrText xml:space="preserve"> SEQ Abbildung \* ARABIC </w:instrText>
                            </w:r>
                            <w:r>
                              <w:fldChar w:fldCharType="separate"/>
                            </w:r>
                            <w:r w:rsidR="004B1E74">
                              <w:rPr>
                                <w:noProof/>
                              </w:rPr>
                              <w:t>7</w:t>
                            </w:r>
                            <w:r>
                              <w:fldChar w:fldCharType="end"/>
                            </w:r>
                            <w:r>
                              <w:t>: Qualitätsmetriken auf dem Testdatensatz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0"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C7CSe0GwIAAD8EAAAOAAAAAAAAAAAAAAAAAC4CAABkcnMvZTJvRG9jLnhtbFBLAQIt&#10;ABQABgAIAAAAIQCtDtXb3wAAAAkBAAAPAAAAAAAAAAAAAAAAAHUEAABkcnMvZG93bnJldi54bWxQ&#10;SwUGAAAAAAQABADzAAAAgQUAAAAA&#10;" stroked="f">
                <v:textbox style="mso-fit-shape-to-text:t" inset="0,0,0,0">
                  <w:txbxContent>
                    <w:p w14:paraId="50AAB47C" w14:textId="535A7648" w:rsidR="00393290" w:rsidRPr="0014482A" w:rsidRDefault="00393290" w:rsidP="00393290">
                      <w:pPr>
                        <w:pStyle w:val="Beschriftung"/>
                        <w:rPr>
                          <w:sz w:val="19"/>
                        </w:rPr>
                      </w:pPr>
                      <w:bookmarkStart w:id="59" w:name="_Toc200135689"/>
                      <w:r>
                        <w:t xml:space="preserve">Abbildung </w:t>
                      </w:r>
                      <w:r>
                        <w:fldChar w:fldCharType="begin"/>
                      </w:r>
                      <w:r>
                        <w:instrText xml:space="preserve"> SEQ Abbildung \* ARABIC </w:instrText>
                      </w:r>
                      <w:r>
                        <w:fldChar w:fldCharType="separate"/>
                      </w:r>
                      <w:r w:rsidR="004B1E74">
                        <w:rPr>
                          <w:noProof/>
                        </w:rPr>
                        <w:t>7</w:t>
                      </w:r>
                      <w:r>
                        <w:fldChar w:fldCharType="end"/>
                      </w:r>
                      <w:r>
                        <w:t>: Qualitätsmetriken auf dem Testdatensatz</w:t>
                      </w:r>
                      <w:bookmarkEnd w:id="59"/>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Dieser Plot zeigt anschaulich die Verbesserung durch das Modell: Die roten und orangen Kurven repräsentieren die Werte vor dem Denoising (verrauschtes Bild), während die grünen und blauen Kurven die Werte nach dem Denoising darstellen. </w:t>
      </w:r>
    </w:p>
    <w:p w14:paraId="48969358" w14:textId="77777777" w:rsidR="00325DB3" w:rsidRDefault="00325DB3">
      <w:pPr>
        <w:spacing w:line="240" w:lineRule="auto"/>
      </w:pPr>
      <w:r>
        <w:br w:type="page"/>
      </w:r>
    </w:p>
    <w:p w14:paraId="238A3FC8" w14:textId="387E154F" w:rsidR="002A060E" w:rsidRPr="00F42C1F" w:rsidRDefault="002A060E" w:rsidP="00F127A5">
      <w:pPr>
        <w:sectPr w:rsidR="002A060E" w:rsidRPr="00F42C1F" w:rsidSect="002A060E">
          <w:pgSz w:w="16838" w:h="11906" w:orient="landscape" w:code="9"/>
          <w:pgMar w:top="1435" w:right="1758" w:bottom="1004" w:left="680" w:header="709" w:footer="510" w:gutter="0"/>
          <w:cols w:space="708"/>
          <w:docGrid w:linePitch="360"/>
        </w:sectPr>
      </w:pPr>
    </w:p>
    <w:p w14:paraId="6309B0C0" w14:textId="77777777" w:rsidR="00F000D0" w:rsidRPr="00F000D0" w:rsidRDefault="00F000D0" w:rsidP="00F000D0">
      <w:bookmarkStart w:id="60" w:name="_Toc200132146"/>
      <w:bookmarkEnd w:id="50"/>
      <w:r w:rsidRPr="00F000D0">
        <w:lastRenderedPageBreak/>
        <w:t>In der Regel ist eine deutliche Verbesserung zu erkennen – der L1-Loss (niedriger ist besser) sinkt signifikant, während der SSIM-Wert (höher ist besser) steigt. Dies weist auf eine verbesserte Bildqualität nach der Entrauschung hin.</w:t>
      </w:r>
    </w:p>
    <w:p w14:paraId="05CE9FC7" w14:textId="6B487B10" w:rsidR="00F000D0" w:rsidRPr="00F000D0" w:rsidRDefault="00F000D0" w:rsidP="00F000D0">
      <w:r w:rsidRPr="00F000D0">
        <w:t xml:space="preserve">Die ersten 256 Testbilder stammen aus der Szene </w:t>
      </w:r>
      <w:r w:rsidRPr="00F000D0">
        <w:rPr>
          <w:i/>
          <w:iCs/>
        </w:rPr>
        <w:t>Cornell Box</w:t>
      </w:r>
      <w:r w:rsidRPr="00F000D0">
        <w:t>. In dieser Szene scheint der integrierte Denoiser von Cycles vereinzelt unzuverlässige Ground-Truths erzeugt zu haben, was sich in stark schwankenden Werten widerspiegelt. Trotz dieser Ausrei</w:t>
      </w:r>
      <w:r w:rsidR="0014350E">
        <w:t>ss</w:t>
      </w:r>
      <w:r w:rsidRPr="00F000D0">
        <w:t>er sind die Ergebnisse visuell dennoch überzeugend.</w:t>
      </w:r>
    </w:p>
    <w:p w14:paraId="62D44997" w14:textId="77777777" w:rsidR="00F000D0" w:rsidRDefault="00F000D0" w:rsidP="00F000D0">
      <w:r w:rsidRPr="00F000D0">
        <w:t>Zur qualitativen Beurteilung wurden für jedes Testbild Vergleichsbilder gespeichert, die das verrauschte Eingabebild, das vom Modell entrauschte Bild sowie das saubere Ground-Truth-Bild nebeneinander zeigen. Diese Darstellungen ermöglichen eine direkte visuelle Einschätzung der Modellleistung und bestätigen den positiven Effekt des Denoisings.</w:t>
      </w:r>
    </w:p>
    <w:p w14:paraId="68800025" w14:textId="77777777" w:rsidR="00F000D0" w:rsidRPr="00F000D0" w:rsidRDefault="00F000D0" w:rsidP="00F000D0"/>
    <w:p w14:paraId="70159B4A" w14:textId="27B238EA" w:rsidR="00F000D0" w:rsidRDefault="00F000D0" w:rsidP="00B55AEF">
      <w:r>
        <w:rPr>
          <w:noProof/>
        </w:rPr>
        <mc:AlternateContent>
          <mc:Choice Requires="wps">
            <w:drawing>
              <wp:anchor distT="0" distB="0" distL="114300" distR="114300" simplePos="0" relativeHeight="251681792" behindDoc="0" locked="0" layoutInCell="1" allowOverlap="1" wp14:anchorId="5C18DE7E" wp14:editId="6A822F8F">
                <wp:simplePos x="0" y="0"/>
                <wp:positionH relativeFrom="column">
                  <wp:posOffset>3175</wp:posOffset>
                </wp:positionH>
                <wp:positionV relativeFrom="paragraph">
                  <wp:posOffset>2062480</wp:posOffset>
                </wp:positionV>
                <wp:extent cx="6011545" cy="635"/>
                <wp:effectExtent l="0" t="0" r="0"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2778BC7B" w:rsidR="00F000D0" w:rsidRPr="0047053A" w:rsidRDefault="00F000D0" w:rsidP="00F000D0">
                            <w:pPr>
                              <w:pStyle w:val="Beschriftung"/>
                              <w:rPr>
                                <w:rFonts w:eastAsia="Times New Roman"/>
                                <w:b/>
                                <w:sz w:val="19"/>
                                <w:szCs w:val="26"/>
                              </w:rPr>
                            </w:pPr>
                            <w:bookmarkStart w:id="61" w:name="_Toc200135690"/>
                            <w:r>
                              <w:t xml:space="preserve">Abbildung </w:t>
                            </w:r>
                            <w:r>
                              <w:fldChar w:fldCharType="begin"/>
                            </w:r>
                            <w:r>
                              <w:instrText xml:space="preserve"> SEQ Abbildung \* ARABIC </w:instrText>
                            </w:r>
                            <w:r>
                              <w:fldChar w:fldCharType="separate"/>
                            </w:r>
                            <w:r w:rsidR="004B1E74">
                              <w:rPr>
                                <w:noProof/>
                              </w:rPr>
                              <w:t>8</w:t>
                            </w:r>
                            <w:r>
                              <w:fldChar w:fldCharType="end"/>
                            </w:r>
                            <w:r>
                              <w:t>: Statistischer Ausreisser. Von links nach rechts: Verrauscht, Entrauscht, Referenz</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1" type="#_x0000_t202" style="position:absolute;margin-left:.25pt;margin-top:162.4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sGQIAAD8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" stroked="f">
                <v:textbox style="mso-fit-shape-to-text:t" inset="0,0,0,0">
                  <w:txbxContent>
                    <w:p w14:paraId="16573417" w14:textId="2778BC7B" w:rsidR="00F000D0" w:rsidRPr="0047053A" w:rsidRDefault="00F000D0" w:rsidP="00F000D0">
                      <w:pPr>
                        <w:pStyle w:val="Beschriftung"/>
                        <w:rPr>
                          <w:rFonts w:eastAsia="Times New Roman"/>
                          <w:b/>
                          <w:sz w:val="19"/>
                          <w:szCs w:val="26"/>
                        </w:rPr>
                      </w:pPr>
                      <w:bookmarkStart w:id="62" w:name="_Toc200135690"/>
                      <w:r>
                        <w:t xml:space="preserve">Abbildung </w:t>
                      </w:r>
                      <w:r>
                        <w:fldChar w:fldCharType="begin"/>
                      </w:r>
                      <w:r>
                        <w:instrText xml:space="preserve"> SEQ Abbildung \* ARABIC </w:instrText>
                      </w:r>
                      <w:r>
                        <w:fldChar w:fldCharType="separate"/>
                      </w:r>
                      <w:r w:rsidR="004B1E74">
                        <w:rPr>
                          <w:noProof/>
                        </w:rPr>
                        <w:t>8</w:t>
                      </w:r>
                      <w:r>
                        <w:fldChar w:fldCharType="end"/>
                      </w:r>
                      <w:r>
                        <w:t>: Statistischer Ausreisser. Von links nach rechts: Verrauscht, Entrauscht, Referenz</w:t>
                      </w:r>
                      <w:bookmarkEnd w:id="62"/>
                    </w:p>
                  </w:txbxContent>
                </v:textbox>
                <w10:wrap type="topAndBottom"/>
              </v:shape>
            </w:pict>
          </mc:Fallback>
        </mc:AlternateContent>
      </w:r>
      <w:r w:rsidRPr="00F000D0">
        <w:drawing>
          <wp:anchor distT="0" distB="0" distL="114300" distR="114300" simplePos="0" relativeHeight="251679744" behindDoc="0" locked="0" layoutInCell="1" allowOverlap="1" wp14:anchorId="4EA376E9" wp14:editId="3F306FDB">
            <wp:simplePos x="0" y="0"/>
            <wp:positionH relativeFrom="column">
              <wp:posOffset>3175</wp:posOffset>
            </wp:positionH>
            <wp:positionV relativeFrom="paragraph">
              <wp:posOffset>1676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B55AEF">
        <w:t xml:space="preserve">Im obigen Referenzbild ist ein leichtes Rauschen von blossem Auge zu erkennen. Dieses Rauschen ist bei der Entrauschten Version nicht vorhanden. Dies führte zum statistischen Ausreisser. Hier die </w:t>
      </w:r>
      <w:r w:rsidR="00DA1B8F">
        <w:t>Verlust-Metriken</w:t>
      </w:r>
      <w:r w:rsidR="00B55AEF">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r>
              <w:rPr>
                <w:b/>
              </w:rPr>
              <w:t>Denoised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1DB95F1C" w:rsidR="00325DB3" w:rsidRDefault="00332DE2" w:rsidP="00332DE2">
      <w:pPr>
        <w:pStyle w:val="Beschriftung"/>
        <w:rPr>
          <w:rFonts w:eastAsia="Times New Roman"/>
          <w:b/>
          <w:bCs w:val="0"/>
          <w:szCs w:val="26"/>
        </w:rPr>
      </w:pPr>
      <w:r>
        <w:t xml:space="preserve">Tabelle </w:t>
      </w:r>
      <w:r>
        <w:fldChar w:fldCharType="begin"/>
      </w:r>
      <w:r>
        <w:instrText xml:space="preserve"> SEQ Tabelle \* ARABIC </w:instrText>
      </w:r>
      <w:r>
        <w:fldChar w:fldCharType="separate"/>
      </w:r>
      <w:r w:rsidR="00C20DBE">
        <w:rPr>
          <w:noProof/>
        </w:rPr>
        <w:t>4</w:t>
      </w:r>
      <w:r>
        <w:fldChar w:fldCharType="end"/>
      </w:r>
      <w:r>
        <w:t>: Verlustmetriken von einem statistischen Ausreisser</w:t>
      </w:r>
    </w:p>
    <w:p w14:paraId="25329533" w14:textId="3CFCB1AD" w:rsidR="00DB5491" w:rsidRDefault="00DB5491" w:rsidP="00DB5491">
      <w:pPr>
        <w:pStyle w:val="berschrift2"/>
      </w:pPr>
      <w:r>
        <w:t>Zielerreichung</w:t>
      </w:r>
      <w:bookmarkEnd w:id="60"/>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Theoretische Untersuchung von Path Tracing und Denoising</w:t>
            </w:r>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Entwicklung und Training eines Denoising-Modells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bl>
    <w:p w14:paraId="58BC247A" w14:textId="0670592B" w:rsidR="00DB5491" w:rsidRDefault="00DB5491" w:rsidP="00DB5491">
      <w:pPr>
        <w:pStyle w:val="Beschriftung"/>
      </w:pPr>
      <w:bookmarkStart w:id="63" w:name="_Toc200132064"/>
      <w:r>
        <w:t xml:space="preserve">Tabelle </w:t>
      </w:r>
      <w:r>
        <w:fldChar w:fldCharType="begin"/>
      </w:r>
      <w:r>
        <w:instrText xml:space="preserve"> SEQ Tabelle \* ARABIC </w:instrText>
      </w:r>
      <w:r>
        <w:fldChar w:fldCharType="separate"/>
      </w:r>
      <w:r w:rsidR="00C20DBE">
        <w:rPr>
          <w:noProof/>
        </w:rPr>
        <w:t>5</w:t>
      </w:r>
      <w:r>
        <w:fldChar w:fldCharType="end"/>
      </w:r>
      <w:r>
        <w:t>: Zielerreichungstabelle</w:t>
      </w:r>
      <w:bookmarkEnd w:id="63"/>
    </w:p>
    <w:p w14:paraId="312C20EB" w14:textId="77777777" w:rsidR="00B55AEF" w:rsidRDefault="00B55AEF" w:rsidP="00B55AEF">
      <w:pPr>
        <w:rPr>
          <w:rFonts w:cs="Arial"/>
          <w:szCs w:val="26"/>
        </w:rPr>
      </w:pPr>
      <w:bookmarkStart w:id="64" w:name="_Toc200132147"/>
      <w:r>
        <w:br w:type="page"/>
      </w:r>
    </w:p>
    <w:p w14:paraId="44D035DC" w14:textId="42AE3B77" w:rsidR="00DB5491" w:rsidRDefault="00DB5491" w:rsidP="00DB5491">
      <w:pPr>
        <w:pStyle w:val="berschrift3"/>
      </w:pPr>
      <w:r w:rsidRPr="006E71E3">
        <w:lastRenderedPageBreak/>
        <w:t>Theoretische Untersuchung von Path Tracing und Denoising</w:t>
      </w:r>
      <w:bookmarkEnd w:id="64"/>
    </w:p>
    <w:p w14:paraId="02AF1516" w14:textId="77777777" w:rsidR="00DB5491" w:rsidRDefault="00DB5491" w:rsidP="00DB5491">
      <w:r w:rsidRPr="006E71E3">
        <w:t>Ein fundiertes Verständnis der Path-Tracing-Technik wurde erarbeitet, insbesondere im Hinblick auf ihre Anwendung zur globalen Beleuchtung und die Entstehung von Bildrauschen durch Monte-Carlo-Stichproben. Zudem erfolgte eine umfassende Recherche zu aktuellen Denoising-Verfahren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65" w:name="_Toc200132148"/>
      <w:r>
        <w:t>Datensatzgenerierung</w:t>
      </w:r>
      <w:bookmarkEnd w:id="65"/>
    </w:p>
    <w:p w14:paraId="5B281197" w14:textId="77777777"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 leichte Erweiterung des Datensatzes.</w:t>
      </w:r>
      <w:r w:rsidRPr="00740660">
        <w:t xml:space="preserve"> </w:t>
      </w:r>
    </w:p>
    <w:p w14:paraId="2B37BEB3" w14:textId="77777777" w:rsidR="00DB5491" w:rsidRDefault="00DB5491" w:rsidP="00DB5491">
      <w:pPr>
        <w:pStyle w:val="berschrift3"/>
      </w:pPr>
      <w:bookmarkStart w:id="66" w:name="_Toc200132149"/>
      <w:r w:rsidRPr="006E71E3">
        <w:t>Entwicklung und Training eines Denoising-Modells</w:t>
      </w:r>
      <w:bookmarkEnd w:id="66"/>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67" w:name="_Toc200132150"/>
      <w:r w:rsidRPr="006E71E3">
        <w:t>Vergleich mit bestehenden Lösungen</w:t>
      </w:r>
      <w:bookmarkEnd w:id="67"/>
    </w:p>
    <w:p w14:paraId="2DED5ABB" w14:textId="2D80C054" w:rsidR="00DB5491" w:rsidRDefault="00DB5491" w:rsidP="00DB5491">
      <w:pPr>
        <w:rPr>
          <w:rFonts w:eastAsia="Times New Roman"/>
          <w:sz w:val="28"/>
          <w:szCs w:val="28"/>
        </w:rPr>
      </w:pPr>
      <w:r w:rsidRPr="00EB20F9">
        <w:t xml:space="preserve">Der ursprünglich geplante Vergleich mit bestehenden Denoising-Verfahren wie dem NVIDIA OptiX Denoiser oder den integrierten Blender-Denoisern konnte aus </w:t>
      </w:r>
      <w:r w:rsidRPr="00EB20F9">
        <w:rPr>
          <w:bCs/>
        </w:rPr>
        <w:t>zeitlichen Gründen</w:t>
      </w:r>
      <w:r w:rsidRPr="00EB20F9">
        <w:t xml:space="preserve"> nicht mehr durchgeführt werden. Ein solcher Vergleich wäre jedoch wertvoll, um die Leistungsfähigkeit des entwickelten Modells im Verhältnis zu etablierten Verfahren zu analysieren, und stellt daher eine sinnvolle Erweiterung für zukünftige Arbeiten dar.</w:t>
      </w:r>
      <w:r>
        <w:t xml:space="preserve"> </w:t>
      </w:r>
      <w:r>
        <w:br w:type="page"/>
      </w:r>
    </w:p>
    <w:p w14:paraId="21F9B161" w14:textId="1E8D4DC6" w:rsidR="00B165E6" w:rsidRDefault="00B165E6" w:rsidP="00157AD7">
      <w:pPr>
        <w:pStyle w:val="berschrift1"/>
      </w:pPr>
      <w:bookmarkStart w:id="68" w:name="_Toc200132151"/>
      <w:r>
        <w:lastRenderedPageBreak/>
        <w:t>Fazit</w:t>
      </w:r>
      <w:bookmarkEnd w:id="68"/>
    </w:p>
    <w:p w14:paraId="4D09C603" w14:textId="266EE4AE" w:rsidR="00A3403B" w:rsidRDefault="00A3403B" w:rsidP="00A3403B">
      <w:pPr>
        <w:spacing w:line="240" w:lineRule="auto"/>
      </w:pPr>
      <w:r>
        <w:t>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entrauschte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Auch wenn das Modell nicht mit bestehenden Industrie-Standards wie dem OptiX-Denoiser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69" w:name="_Toc200132152"/>
      <w:r>
        <w:t>Verbesserungspotenzial</w:t>
      </w:r>
      <w:bookmarkEnd w:id="69"/>
    </w:p>
    <w:p w14:paraId="3BF378AA" w14:textId="134A6563" w:rsidR="00BC7B39" w:rsidRDefault="00BC7B39" w:rsidP="00BC7B39">
      <w:pPr>
        <w:numPr>
          <w:ilvl w:val="0"/>
          <w:numId w:val="56"/>
        </w:numPr>
      </w:pPr>
      <w:r>
        <w:t xml:space="preserve">Grösserer und vielfältigerer Datensatz: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rsidP="00BC7B39">
      <w:pPr>
        <w:numPr>
          <w:ilvl w:val="0"/>
          <w:numId w:val="56"/>
        </w:numPr>
      </w:pPr>
      <w:r>
        <w:t>Dynamische Lernratensteuerung: Die Lernrate wurde zwar über Optuna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rsidP="00BC7B39">
      <w:pPr>
        <w:numPr>
          <w:ilvl w:val="0"/>
          <w:numId w:val="56"/>
        </w:numPr>
      </w:pPr>
      <w:r>
        <w:t xml:space="preserve">Erweiterte Verlustfunktionen: Aktuell kommt eine Kombination aus L1 Loss und SSIM zum Einsatz. Ergänzungen durch wahrnehmungsorientierte Metriken (Perceptual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r w:rsidR="000F65FE">
        <w:t>Ausblick</w:t>
      </w:r>
    </w:p>
    <w:p w14:paraId="6AD3A36D" w14:textId="77777777" w:rsidR="002E3E11" w:rsidRDefault="002E3E11" w:rsidP="00A3403B">
      <w:r w:rsidRPr="002E3E11">
        <w:t>Die in dieser Arbeit entwickelten Grundlagen und Ergebnisse bieten vielfältige Ansätze für weiterführende Arbeiten im Bereich des Deep-Learning-basierten Denoisings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rsidP="002E3E11">
      <w:pPr>
        <w:pStyle w:val="Listenabsatz"/>
        <w:numPr>
          <w:ilvl w:val="0"/>
          <w:numId w:val="75"/>
        </w:numPr>
        <w:spacing w:line="240" w:lineRule="auto"/>
      </w:pPr>
      <w:r w:rsidRPr="002E3E11">
        <w:rPr>
          <w:b/>
          <w:bCs/>
        </w:rPr>
        <w:t>Vergleich mit industriellen Verfahren:</w:t>
      </w:r>
      <w:r w:rsidRPr="002E3E11">
        <w:t xml:space="preserve"> Ein zentraler nächster Schritt wäre der systematische Vergleich des entwickelten Modells mit etablierten Denoisern wie dem OptiX-Denoiser von NVIDIA oder </w:t>
      </w:r>
      <w:r>
        <w:t>einem anderen</w:t>
      </w:r>
      <w:r w:rsidRPr="002E3E11">
        <w:t xml:space="preserve"> integrierten Denoiser von Blender. Dies würde eine genauere Einschätzung der praktischen Leistungsfähigkeit ermöglichen.</w:t>
      </w:r>
    </w:p>
    <w:p w14:paraId="5A9D46CB" w14:textId="12FB884B" w:rsidR="002E3E11" w:rsidRPr="002E3E11" w:rsidRDefault="002E3E11" w:rsidP="002E3E11">
      <w:pPr>
        <w:pStyle w:val="Listenabsatz"/>
        <w:numPr>
          <w:ilvl w:val="0"/>
          <w:numId w:val="75"/>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5EB1B036" w14:textId="4EC12C9C" w:rsidR="002E3E11" w:rsidRPr="002E3E11" w:rsidRDefault="002E3E11" w:rsidP="002E3E11">
      <w:pPr>
        <w:pStyle w:val="Listenabsatz"/>
        <w:numPr>
          <w:ilvl w:val="0"/>
          <w:numId w:val="75"/>
        </w:numPr>
        <w:spacing w:line="240" w:lineRule="auto"/>
      </w:pPr>
      <w:r w:rsidRPr="002E3E11">
        <w:rPr>
          <w:b/>
          <w:bCs/>
        </w:rPr>
        <w:t>Modelloptimierung:</w:t>
      </w:r>
      <w:r w:rsidRPr="002E3E11">
        <w:t xml:space="preserve"> Obwohl das gewählte U-Net-ähnliche Modell bereits überzeugende Ergebnisse lieferte, könnten komplexere Architekturen wie Attention-Mechanismen, Residual-</w:t>
      </w:r>
      <w:r w:rsidRPr="002E3E11">
        <w:lastRenderedPageBreak/>
        <w:t>Verbindungen oder rekurrente Elemente untersucht werden, um das Rauschen noch robuster zu entfernen.</w:t>
      </w:r>
    </w:p>
    <w:p w14:paraId="61C1F8FB" w14:textId="4D0BD301" w:rsidR="002E3E11" w:rsidRPr="002E3E11" w:rsidRDefault="002E3E11" w:rsidP="002E3E11">
      <w:pPr>
        <w:pStyle w:val="Listenabsatz"/>
        <w:numPr>
          <w:ilvl w:val="0"/>
          <w:numId w:val="75"/>
        </w:numPr>
        <w:spacing w:line="240" w:lineRule="auto"/>
      </w:pPr>
      <w:r w:rsidRPr="002E3E11">
        <w:rPr>
          <w:b/>
          <w:bCs/>
        </w:rPr>
        <w:t>Temporale Konsistenz:</w:t>
      </w:r>
      <w:r w:rsidRPr="002E3E11">
        <w:t xml:space="preserve"> Für Anwendungen in Animationen ist es entscheidend, dass der Denoiser nicht nur pro Frame, sondern auch über Zeit hinweg konsistente Ergebnisse liefert. Ein Ausblick auf zeitliche Denoising-Modelle wäre hier vielversprechend.</w:t>
      </w:r>
    </w:p>
    <w:p w14:paraId="6979AE91" w14:textId="003456FC" w:rsidR="002E3E11" w:rsidRPr="002E3E11" w:rsidRDefault="002E3E11" w:rsidP="002E3E11">
      <w:pPr>
        <w:pStyle w:val="Listenabsatz"/>
        <w:numPr>
          <w:ilvl w:val="0"/>
          <w:numId w:val="75"/>
        </w:numPr>
        <w:spacing w:line="240" w:lineRule="auto"/>
      </w:pPr>
      <w:r w:rsidRPr="002E3E11">
        <w:rPr>
          <w:b/>
          <w:bCs/>
        </w:rPr>
        <w:t>Echtzeitfähigkeit und Integration:</w:t>
      </w:r>
      <w:r w:rsidRPr="002E3E11">
        <w:t xml:space="preserve"> Die Integration des Modells in bestehende Rendering-Pipelines – etwa als Plugin in Blender oder in Echtzeit-Engines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70" w:name="_Toc193462318"/>
      <w:bookmarkStart w:id="71" w:name="_Toc200132153"/>
      <w:r w:rsidRPr="00F42C1F">
        <w:lastRenderedPageBreak/>
        <w:t>Abbildungsverzeichnis</w:t>
      </w:r>
      <w:bookmarkEnd w:id="70"/>
      <w:bookmarkEnd w:id="71"/>
    </w:p>
    <w:p w14:paraId="0CF9EC2B" w14:textId="7A971741" w:rsidR="00332DE2"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135683" w:history="1">
        <w:r w:rsidR="00332DE2" w:rsidRPr="00E260B5">
          <w:rPr>
            <w:rStyle w:val="Hyperlink"/>
            <w:noProof/>
          </w:rPr>
          <w:t>Abbildung 1: Verrauschtes Bücherregal mit Blender (Cycles)</w:t>
        </w:r>
        <w:r w:rsidR="00332DE2">
          <w:rPr>
            <w:noProof/>
            <w:webHidden/>
          </w:rPr>
          <w:tab/>
        </w:r>
        <w:r w:rsidR="00332DE2">
          <w:rPr>
            <w:noProof/>
            <w:webHidden/>
          </w:rPr>
          <w:fldChar w:fldCharType="begin"/>
        </w:r>
        <w:r w:rsidR="00332DE2">
          <w:rPr>
            <w:noProof/>
            <w:webHidden/>
          </w:rPr>
          <w:instrText xml:space="preserve"> PAGEREF _Toc200135683 \h </w:instrText>
        </w:r>
        <w:r w:rsidR="00332DE2">
          <w:rPr>
            <w:noProof/>
            <w:webHidden/>
          </w:rPr>
        </w:r>
        <w:r w:rsidR="00332DE2">
          <w:rPr>
            <w:noProof/>
            <w:webHidden/>
          </w:rPr>
          <w:fldChar w:fldCharType="separate"/>
        </w:r>
        <w:r w:rsidR="004B1E74">
          <w:rPr>
            <w:noProof/>
            <w:webHidden/>
          </w:rPr>
          <w:t>9</w:t>
        </w:r>
        <w:r w:rsidR="00332DE2">
          <w:rPr>
            <w:noProof/>
            <w:webHidden/>
          </w:rPr>
          <w:fldChar w:fldCharType="end"/>
        </w:r>
      </w:hyperlink>
    </w:p>
    <w:p w14:paraId="6AE5F7B9" w14:textId="48E2129F"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4" w:history="1">
        <w:r w:rsidRPr="00E260B5">
          <w:rPr>
            <w:rStyle w:val="Hyperlink"/>
            <w:noProof/>
          </w:rPr>
          <w:t>Abbildung 2: Projektablauf Gantt Diagramm</w:t>
        </w:r>
        <w:r>
          <w:rPr>
            <w:noProof/>
            <w:webHidden/>
          </w:rPr>
          <w:tab/>
        </w:r>
        <w:r>
          <w:rPr>
            <w:noProof/>
            <w:webHidden/>
          </w:rPr>
          <w:fldChar w:fldCharType="begin"/>
        </w:r>
        <w:r>
          <w:rPr>
            <w:noProof/>
            <w:webHidden/>
          </w:rPr>
          <w:instrText xml:space="preserve"> PAGEREF _Toc200135684 \h </w:instrText>
        </w:r>
        <w:r>
          <w:rPr>
            <w:noProof/>
            <w:webHidden/>
          </w:rPr>
        </w:r>
        <w:r>
          <w:rPr>
            <w:noProof/>
            <w:webHidden/>
          </w:rPr>
          <w:fldChar w:fldCharType="separate"/>
        </w:r>
        <w:r w:rsidR="004B1E74">
          <w:rPr>
            <w:noProof/>
            <w:webHidden/>
          </w:rPr>
          <w:t>14</w:t>
        </w:r>
        <w:r>
          <w:rPr>
            <w:noProof/>
            <w:webHidden/>
          </w:rPr>
          <w:fldChar w:fldCharType="end"/>
        </w:r>
      </w:hyperlink>
    </w:p>
    <w:p w14:paraId="135D66B3" w14:textId="75EC57C3"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5" w:history="1">
        <w:r w:rsidRPr="00E260B5">
          <w:rPr>
            <w:rStyle w:val="Hyperlink"/>
            <w:noProof/>
          </w:rPr>
          <w:t>Abbildung 3: Visualisierung der verschiedenen Rauschstufen eines Patches</w:t>
        </w:r>
        <w:r>
          <w:rPr>
            <w:noProof/>
            <w:webHidden/>
          </w:rPr>
          <w:tab/>
        </w:r>
        <w:r>
          <w:rPr>
            <w:noProof/>
            <w:webHidden/>
          </w:rPr>
          <w:fldChar w:fldCharType="begin"/>
        </w:r>
        <w:r>
          <w:rPr>
            <w:noProof/>
            <w:webHidden/>
          </w:rPr>
          <w:instrText xml:space="preserve"> PAGEREF _Toc200135685 \h </w:instrText>
        </w:r>
        <w:r>
          <w:rPr>
            <w:noProof/>
            <w:webHidden/>
          </w:rPr>
        </w:r>
        <w:r>
          <w:rPr>
            <w:noProof/>
            <w:webHidden/>
          </w:rPr>
          <w:fldChar w:fldCharType="separate"/>
        </w:r>
        <w:r w:rsidR="004B1E74">
          <w:rPr>
            <w:noProof/>
            <w:webHidden/>
          </w:rPr>
          <w:t>17</w:t>
        </w:r>
        <w:r>
          <w:rPr>
            <w:noProof/>
            <w:webHidden/>
          </w:rPr>
          <w:fldChar w:fldCharType="end"/>
        </w:r>
      </w:hyperlink>
    </w:p>
    <w:p w14:paraId="0139A97D" w14:textId="3AE58D77"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6" w:history="1">
        <w:r w:rsidRPr="00E260B5">
          <w:rPr>
            <w:rStyle w:val="Hyperlink"/>
            <w:noProof/>
          </w:rPr>
          <w:t>Abbildung 4: Vollständige Architektur des Autoencoder-Modells</w:t>
        </w:r>
        <w:r>
          <w:rPr>
            <w:noProof/>
            <w:webHidden/>
          </w:rPr>
          <w:tab/>
        </w:r>
        <w:r>
          <w:rPr>
            <w:noProof/>
            <w:webHidden/>
          </w:rPr>
          <w:fldChar w:fldCharType="begin"/>
        </w:r>
        <w:r>
          <w:rPr>
            <w:noProof/>
            <w:webHidden/>
          </w:rPr>
          <w:instrText xml:space="preserve"> PAGEREF _Toc200135686 \h </w:instrText>
        </w:r>
        <w:r>
          <w:rPr>
            <w:noProof/>
            <w:webHidden/>
          </w:rPr>
        </w:r>
        <w:r>
          <w:rPr>
            <w:noProof/>
            <w:webHidden/>
          </w:rPr>
          <w:fldChar w:fldCharType="separate"/>
        </w:r>
        <w:r w:rsidR="004B1E74">
          <w:rPr>
            <w:noProof/>
            <w:webHidden/>
          </w:rPr>
          <w:t>19</w:t>
        </w:r>
        <w:r>
          <w:rPr>
            <w:noProof/>
            <w:webHidden/>
          </w:rPr>
          <w:fldChar w:fldCharType="end"/>
        </w:r>
      </w:hyperlink>
    </w:p>
    <w:p w14:paraId="1C27C654" w14:textId="6A39921A"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7" w:history="1">
        <w:r w:rsidRPr="00E260B5">
          <w:rPr>
            <w:rStyle w:val="Hyperlink"/>
            <w:noProof/>
          </w:rPr>
          <w:t>Abbildung 5: Verlauf des Training- und Validierungsverlusts</w:t>
        </w:r>
        <w:r>
          <w:rPr>
            <w:noProof/>
            <w:webHidden/>
          </w:rPr>
          <w:tab/>
        </w:r>
        <w:r>
          <w:rPr>
            <w:noProof/>
            <w:webHidden/>
          </w:rPr>
          <w:fldChar w:fldCharType="begin"/>
        </w:r>
        <w:r>
          <w:rPr>
            <w:noProof/>
            <w:webHidden/>
          </w:rPr>
          <w:instrText xml:space="preserve"> PAGEREF _Toc200135687 \h </w:instrText>
        </w:r>
        <w:r>
          <w:rPr>
            <w:noProof/>
            <w:webHidden/>
          </w:rPr>
        </w:r>
        <w:r>
          <w:rPr>
            <w:noProof/>
            <w:webHidden/>
          </w:rPr>
          <w:fldChar w:fldCharType="separate"/>
        </w:r>
        <w:r w:rsidR="004B1E74">
          <w:rPr>
            <w:noProof/>
            <w:webHidden/>
          </w:rPr>
          <w:t>23</w:t>
        </w:r>
        <w:r>
          <w:rPr>
            <w:noProof/>
            <w:webHidden/>
          </w:rPr>
          <w:fldChar w:fldCharType="end"/>
        </w:r>
      </w:hyperlink>
    </w:p>
    <w:p w14:paraId="3CF0348C" w14:textId="452E088B"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8" w:history="1">
        <w:r w:rsidRPr="00E260B5">
          <w:rPr>
            <w:rStyle w:val="Hyperlink"/>
            <w:noProof/>
          </w:rPr>
          <w:t>Abbildung 6: Visueller Unterschied zwischen Verrauscht, Entrauscht und Referenz</w:t>
        </w:r>
        <w:r>
          <w:rPr>
            <w:noProof/>
            <w:webHidden/>
          </w:rPr>
          <w:tab/>
        </w:r>
        <w:r>
          <w:rPr>
            <w:noProof/>
            <w:webHidden/>
          </w:rPr>
          <w:fldChar w:fldCharType="begin"/>
        </w:r>
        <w:r>
          <w:rPr>
            <w:noProof/>
            <w:webHidden/>
          </w:rPr>
          <w:instrText xml:space="preserve"> PAGEREF _Toc200135688 \h </w:instrText>
        </w:r>
        <w:r>
          <w:rPr>
            <w:noProof/>
            <w:webHidden/>
          </w:rPr>
        </w:r>
        <w:r>
          <w:rPr>
            <w:noProof/>
            <w:webHidden/>
          </w:rPr>
          <w:fldChar w:fldCharType="separate"/>
        </w:r>
        <w:r w:rsidR="004B1E74">
          <w:rPr>
            <w:noProof/>
            <w:webHidden/>
          </w:rPr>
          <w:t>25</w:t>
        </w:r>
        <w:r>
          <w:rPr>
            <w:noProof/>
            <w:webHidden/>
          </w:rPr>
          <w:fldChar w:fldCharType="end"/>
        </w:r>
      </w:hyperlink>
    </w:p>
    <w:p w14:paraId="661CAE65" w14:textId="38817215"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89" w:history="1">
        <w:r w:rsidRPr="00E260B5">
          <w:rPr>
            <w:rStyle w:val="Hyperlink"/>
            <w:noProof/>
          </w:rPr>
          <w:t>Abbildung 7: Qualitätsmetriken auf dem Testdatensatz</w:t>
        </w:r>
        <w:r>
          <w:rPr>
            <w:noProof/>
            <w:webHidden/>
          </w:rPr>
          <w:tab/>
        </w:r>
        <w:r>
          <w:rPr>
            <w:noProof/>
            <w:webHidden/>
          </w:rPr>
          <w:fldChar w:fldCharType="begin"/>
        </w:r>
        <w:r>
          <w:rPr>
            <w:noProof/>
            <w:webHidden/>
          </w:rPr>
          <w:instrText xml:space="preserve"> PAGEREF _Toc200135689 \h </w:instrText>
        </w:r>
        <w:r>
          <w:rPr>
            <w:noProof/>
            <w:webHidden/>
          </w:rPr>
        </w:r>
        <w:r>
          <w:rPr>
            <w:noProof/>
            <w:webHidden/>
          </w:rPr>
          <w:fldChar w:fldCharType="separate"/>
        </w:r>
        <w:r w:rsidR="004B1E74">
          <w:rPr>
            <w:noProof/>
            <w:webHidden/>
          </w:rPr>
          <w:t>27</w:t>
        </w:r>
        <w:r>
          <w:rPr>
            <w:noProof/>
            <w:webHidden/>
          </w:rPr>
          <w:fldChar w:fldCharType="end"/>
        </w:r>
      </w:hyperlink>
    </w:p>
    <w:p w14:paraId="755B3E71" w14:textId="4BDFDA6A" w:rsidR="00332DE2" w:rsidRDefault="00332DE2">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5690" w:history="1">
        <w:r w:rsidRPr="00E260B5">
          <w:rPr>
            <w:rStyle w:val="Hyperlink"/>
            <w:noProof/>
          </w:rPr>
          <w:t>Abbildung 8: Statistischer Ausreisser. Von links nach rechts: Verrauscht, Entrauscht, Referenz</w:t>
        </w:r>
        <w:r>
          <w:rPr>
            <w:noProof/>
            <w:webHidden/>
          </w:rPr>
          <w:tab/>
        </w:r>
        <w:r>
          <w:rPr>
            <w:noProof/>
            <w:webHidden/>
          </w:rPr>
          <w:fldChar w:fldCharType="begin"/>
        </w:r>
        <w:r>
          <w:rPr>
            <w:noProof/>
            <w:webHidden/>
          </w:rPr>
          <w:instrText xml:space="preserve"> PAGEREF _Toc200135690 \h </w:instrText>
        </w:r>
        <w:r>
          <w:rPr>
            <w:noProof/>
            <w:webHidden/>
          </w:rPr>
        </w:r>
        <w:r>
          <w:rPr>
            <w:noProof/>
            <w:webHidden/>
          </w:rPr>
          <w:fldChar w:fldCharType="separate"/>
        </w:r>
        <w:r w:rsidR="004B1E74">
          <w:rPr>
            <w:noProof/>
            <w:webHidden/>
          </w:rPr>
          <w:t>28</w:t>
        </w:r>
        <w:r>
          <w:rPr>
            <w:noProof/>
            <w:webHidden/>
          </w:rPr>
          <w:fldChar w:fldCharType="end"/>
        </w:r>
      </w:hyperlink>
    </w:p>
    <w:p w14:paraId="03F84975" w14:textId="48776884"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72" w:name="_Toc193462319"/>
      <w:bookmarkStart w:id="73" w:name="_Toc200132154"/>
      <w:r w:rsidRPr="00F42C1F">
        <w:t>Tabellenverzeichnis</w:t>
      </w:r>
      <w:bookmarkEnd w:id="72"/>
      <w:bookmarkEnd w:id="73"/>
    </w:p>
    <w:p w14:paraId="5AA7863E" w14:textId="33BF4E2C" w:rsidR="006E233C"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132063" w:history="1">
        <w:r w:rsidRPr="0023310E">
          <w:rPr>
            <w:rStyle w:val="Hyperlink"/>
            <w:noProof/>
          </w:rPr>
          <w:t>Tabelle 1: Verlustfunktion Verrauscht vs. Entrauscht</w:t>
        </w:r>
        <w:r>
          <w:rPr>
            <w:noProof/>
            <w:webHidden/>
          </w:rPr>
          <w:tab/>
        </w:r>
        <w:r>
          <w:rPr>
            <w:noProof/>
            <w:webHidden/>
          </w:rPr>
          <w:fldChar w:fldCharType="begin"/>
        </w:r>
        <w:r>
          <w:rPr>
            <w:noProof/>
            <w:webHidden/>
          </w:rPr>
          <w:instrText xml:space="preserve"> PAGEREF _Toc200132063 \h </w:instrText>
        </w:r>
        <w:r>
          <w:rPr>
            <w:noProof/>
            <w:webHidden/>
          </w:rPr>
        </w:r>
        <w:r>
          <w:rPr>
            <w:noProof/>
            <w:webHidden/>
          </w:rPr>
          <w:fldChar w:fldCharType="separate"/>
        </w:r>
        <w:r w:rsidR="004B1E74">
          <w:rPr>
            <w:noProof/>
            <w:webHidden/>
          </w:rPr>
          <w:t>26</w:t>
        </w:r>
        <w:r>
          <w:rPr>
            <w:noProof/>
            <w:webHidden/>
          </w:rPr>
          <w:fldChar w:fldCharType="end"/>
        </w:r>
      </w:hyperlink>
    </w:p>
    <w:p w14:paraId="67D5D32F" w14:textId="607141FE" w:rsidR="006E233C"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132064" w:history="1">
        <w:r w:rsidRPr="0023310E">
          <w:rPr>
            <w:rStyle w:val="Hyperlink"/>
            <w:noProof/>
          </w:rPr>
          <w:t>Tabelle 2: Zielerreichungstabelle</w:t>
        </w:r>
        <w:r>
          <w:rPr>
            <w:noProof/>
            <w:webHidden/>
          </w:rPr>
          <w:tab/>
        </w:r>
        <w:r>
          <w:rPr>
            <w:noProof/>
            <w:webHidden/>
          </w:rPr>
          <w:fldChar w:fldCharType="begin"/>
        </w:r>
        <w:r>
          <w:rPr>
            <w:noProof/>
            <w:webHidden/>
          </w:rPr>
          <w:instrText xml:space="preserve"> PAGEREF _Toc200132064 \h </w:instrText>
        </w:r>
        <w:r>
          <w:rPr>
            <w:noProof/>
            <w:webHidden/>
          </w:rPr>
        </w:r>
        <w:r>
          <w:rPr>
            <w:noProof/>
            <w:webHidden/>
          </w:rPr>
          <w:fldChar w:fldCharType="separate"/>
        </w:r>
        <w:r w:rsidR="004B1E74">
          <w:rPr>
            <w:noProof/>
            <w:webHidden/>
          </w:rPr>
          <w:t>28</w:t>
        </w:r>
        <w:r>
          <w:rPr>
            <w:noProof/>
            <w:webHidden/>
          </w:rPr>
          <w:fldChar w:fldCharType="end"/>
        </w:r>
      </w:hyperlink>
    </w:p>
    <w:p w14:paraId="4FDB42AB" w14:textId="1113AA0A" w:rsidR="00511D21" w:rsidRPr="00F42C1F" w:rsidRDefault="006E233C" w:rsidP="00511D21">
      <w:r>
        <w:rPr>
          <w:b/>
          <w:bCs/>
        </w:rPr>
        <w:fldChar w:fldCharType="end"/>
      </w:r>
    </w:p>
    <w:p w14:paraId="796039D5" w14:textId="77777777" w:rsidR="00E84DD7" w:rsidRDefault="00E84DD7">
      <w:pPr>
        <w:spacing w:line="240" w:lineRule="auto"/>
        <w:rPr>
          <w:rFonts w:eastAsia="Times New Roman"/>
          <w:bCs/>
          <w:sz w:val="28"/>
          <w:szCs w:val="28"/>
        </w:rPr>
      </w:pPr>
      <w:bookmarkStart w:id="74" w:name="_Toc193462320"/>
      <w:r>
        <w:br w:type="page"/>
      </w:r>
    </w:p>
    <w:p w14:paraId="29998B90" w14:textId="63EC4000" w:rsidR="00511D21" w:rsidRPr="00F42C1F" w:rsidRDefault="00511D21" w:rsidP="003779D0">
      <w:pPr>
        <w:pStyle w:val="berschrift1"/>
      </w:pPr>
      <w:bookmarkStart w:id="75" w:name="_Toc200132155"/>
      <w:r w:rsidRPr="00F42C1F">
        <w:lastRenderedPageBreak/>
        <w:t>Glossar</w:t>
      </w:r>
      <w:bookmarkEnd w:id="74"/>
      <w:bookmarkEnd w:id="75"/>
    </w:p>
    <w:p w14:paraId="4929209F" w14:textId="1D4B53EE" w:rsidR="00747361" w:rsidRPr="00747361" w:rsidRDefault="003F0872" w:rsidP="00747361">
      <w:pPr>
        <w:pStyle w:val="Verzeichnis"/>
      </w:pPr>
      <w:r>
        <w:rPr>
          <w:b/>
        </w:rPr>
        <w:t>BRDF</w:t>
      </w:r>
      <w:r>
        <w:rPr>
          <w:b/>
        </w:rPr>
        <w:br/>
      </w:r>
      <w:r w:rsidR="00747361" w:rsidRPr="00747361">
        <w:t>Die Bidirectional Reflectance Distribution Function</w:t>
      </w:r>
      <w:r w:rsidR="00747361">
        <w:t xml:space="preserve"> (</w:t>
      </w:r>
      <w:r w:rsidR="00747361" w:rsidRPr="00747361">
        <w:t>BRDF</w:t>
      </w:r>
      <w:r w:rsidR="00747361">
        <w:t>)</w:t>
      </w:r>
      <w:r w:rsidR="00747361"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Ein Convolutional Neural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r w:rsidRPr="00F42C1F">
        <w:rPr>
          <w:b/>
        </w:rPr>
        <w:t>Denoising</w:t>
      </w:r>
    </w:p>
    <w:p w14:paraId="757D270A" w14:textId="77777777" w:rsidR="00724813" w:rsidRDefault="009E4195" w:rsidP="00511D21">
      <w:pPr>
        <w:pStyle w:val="Verzeichnis"/>
      </w:pPr>
      <w:r w:rsidRPr="00F42C1F">
        <w:t>Englisch für Entrauschung oder Rauschunterdrückung. In dieser Arbeit ist besonders der Prozess gemeint, Rauschen aus Bildern zu entfernen.</w:t>
      </w:r>
    </w:p>
    <w:p w14:paraId="6711A674" w14:textId="0763E9AC" w:rsidR="00547FFB" w:rsidRDefault="00724813" w:rsidP="00511D21">
      <w:pPr>
        <w:pStyle w:val="Verzeichnis"/>
      </w:pPr>
      <w:r>
        <w:rPr>
          <w:b/>
        </w:rPr>
        <w:t>Downsampling</w:t>
      </w:r>
      <w:r>
        <w:br/>
      </w:r>
      <w:r w:rsidR="00C55215" w:rsidRPr="00C55215">
        <w:t>Die Reduktion der räumlichen Auflösung eines Bildes oder einer Feature</w:t>
      </w:r>
      <w:r w:rsidR="00547FFB">
        <w:t xml:space="preserve"> </w:t>
      </w:r>
      <w:r w:rsidR="00C55215" w:rsidRPr="00C55215">
        <w:t>Map. In neuronalen Netzen geschieht dies häufig durch Operationen wie Max-Pooling oder Strided Convolution. Ziel ist es, die Datenmenge zu verringern, semantisch wichtige Merkmale zu verdichten und die Rechenlast zu reduzieren.</w:t>
      </w:r>
    </w:p>
    <w:p w14:paraId="7FA79E2A" w14:textId="77777777" w:rsidR="006177AB" w:rsidRDefault="00547FFB" w:rsidP="00511D21">
      <w:pPr>
        <w:pStyle w:val="Verzeichnis"/>
      </w:pPr>
      <w:r>
        <w:rPr>
          <w:b/>
        </w:rPr>
        <w:t>Feature Map</w:t>
      </w:r>
      <w:r>
        <w:br/>
      </w:r>
      <w:r w:rsidRPr="00547FFB">
        <w:t>Eine Feature Map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4D1B8295" w14:textId="2C1594C2" w:rsidR="00511D21" w:rsidRPr="006177AB" w:rsidRDefault="006177AB" w:rsidP="00511D21">
      <w:pPr>
        <w:pStyle w:val="Verzeichnis"/>
        <w:rPr>
          <w:b/>
        </w:rPr>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r w:rsidR="00E43329" w:rsidRPr="00F42C1F">
        <w:tab/>
      </w:r>
    </w:p>
    <w:p w14:paraId="336D5F48" w14:textId="1BEA55E9" w:rsidR="00511D21" w:rsidRPr="00F42C1F" w:rsidRDefault="009E4195" w:rsidP="00511D21">
      <w:pPr>
        <w:rPr>
          <w:b/>
        </w:rPr>
      </w:pPr>
      <w:r w:rsidRPr="00F42C1F">
        <w:rPr>
          <w:b/>
        </w:rPr>
        <w:t>Overfitting</w:t>
      </w:r>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05ED0CC6" w14:textId="46C20B91" w:rsidR="00511D21" w:rsidRPr="00F42C1F" w:rsidRDefault="002A6404" w:rsidP="00511D21">
      <w:pPr>
        <w:pStyle w:val="Verzeichnis"/>
      </w:pPr>
      <w:r w:rsidRPr="002A6404">
        <w:rPr>
          <w:b/>
        </w:rPr>
        <w:t>Renderer</w:t>
      </w:r>
      <w:r>
        <w:br/>
      </w:r>
      <w:r w:rsidRPr="002A6404">
        <w:t>Ein Renderer ist ein Softwaremodul oder Programm, das den Renderprozess ausführt. Es nimmt eine 3D-Szene als Eingabe und erzeugt daraus ein Bild oder eine Animation. Renderer können auf unterschiedliche Methoden basieren, z.</w:t>
      </w:r>
      <w:r w:rsidRPr="002A6404">
        <w:rPr>
          <w:rFonts w:ascii="Arial" w:hAnsi="Arial" w:cs="Arial"/>
        </w:rPr>
        <w:t> </w:t>
      </w:r>
      <w:r w:rsidRPr="002A6404">
        <w:t>B. Rasterisierung (f</w:t>
      </w:r>
      <w:r w:rsidRPr="002A6404">
        <w:rPr>
          <w:rFonts w:cs="Lucida Sans"/>
        </w:rPr>
        <w:t>ü</w:t>
      </w:r>
      <w:r w:rsidRPr="002A6404">
        <w:t>r Echtzeit-Grafik) oder Raytracing (f</w:t>
      </w:r>
      <w:r w:rsidRPr="002A6404">
        <w:rPr>
          <w:rFonts w:cs="Lucida Sans"/>
        </w:rPr>
        <w:t>ü</w:t>
      </w:r>
      <w:r w:rsidRPr="002A6404">
        <w:t>r realistische Beleuchtung).</w:t>
      </w:r>
      <w:r w:rsidR="00E43329" w:rsidRPr="00F42C1F">
        <w:tab/>
      </w:r>
    </w:p>
    <w:p w14:paraId="720FC392" w14:textId="3DEA38E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t>Rendern bezeichnet den Prozess der Bildsynthese aus einer 3D-Szene durch einen Computer. Dabei werden Geometrie, Materialien, Lichtquellen und Kameraeinstellungen verarbeitet, um ein zweidimensionales Bild zu erzeugen.</w:t>
      </w:r>
    </w:p>
    <w:p w14:paraId="5762A2AE" w14:textId="77777777" w:rsidR="00C55215" w:rsidRDefault="002A6404" w:rsidP="00E91B34">
      <w:pPr>
        <w:pStyle w:val="Verzeichnis1"/>
        <w:rPr>
          <w:lang w:val="de-CH"/>
        </w:rPr>
      </w:pPr>
      <w:r>
        <w:rPr>
          <w:b/>
          <w:lang w:val="de-CH"/>
        </w:rPr>
        <w:t>Renderpipeline</w:t>
      </w:r>
      <w:r>
        <w:rPr>
          <w:b/>
          <w:lang w:val="de-CH"/>
        </w:rPr>
        <w:br/>
      </w:r>
      <w:r w:rsidRPr="002A6404">
        <w:rPr>
          <w:lang w:val="de-CH"/>
        </w:rPr>
        <w:t>Die Renderpipeline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B. Entrauschung). In modernen Systemen kann die Renderpipeline hardware- oder softwareseitig implementiert sein und l</w:t>
      </w:r>
      <w:r w:rsidRPr="002A6404">
        <w:rPr>
          <w:rFonts w:cs="Lucida Sans"/>
          <w:lang w:val="de-CH"/>
        </w:rPr>
        <w:t>ä</w:t>
      </w:r>
      <w:r w:rsidRPr="002A6404">
        <w:rPr>
          <w:lang w:val="de-CH"/>
        </w:rPr>
        <w:t>sst sich je nach Anwendungsfall anpassen.</w:t>
      </w:r>
    </w:p>
    <w:p w14:paraId="61CEA85B" w14:textId="2D489B7E" w:rsidR="00511D21" w:rsidRPr="00C55215" w:rsidRDefault="00C55215" w:rsidP="00E91B34">
      <w:pPr>
        <w:pStyle w:val="Verzeichnis1"/>
        <w:rPr>
          <w:lang w:val="de-CH"/>
        </w:rPr>
      </w:pPr>
      <w:r w:rsidRPr="00C55215">
        <w:rPr>
          <w:b/>
          <w:lang w:val="de-CH"/>
        </w:rPr>
        <w:t>Upsampling</w:t>
      </w:r>
      <w:r>
        <w:rPr>
          <w:lang w:val="de-CH"/>
        </w:rPr>
        <w:br/>
      </w:r>
      <w:r w:rsidRPr="00C55215">
        <w:rPr>
          <w:lang w:val="de-CH"/>
        </w:rPr>
        <w:t>Die Erhöhung der räumlichen Auflösung einer Feature</w:t>
      </w:r>
      <w:r w:rsidR="00547FFB">
        <w:rPr>
          <w:lang w:val="de-CH"/>
        </w:rPr>
        <w:t xml:space="preserve"> </w:t>
      </w:r>
      <w:r w:rsidRPr="00C55215">
        <w:rPr>
          <w:lang w:val="de-CH"/>
        </w:rPr>
        <w:t>Map. In Decoderstrukturen wird dies typischerweise durch transponierte Faltungen (ConvTranspose2d) oder Interpolationsverfahren erreicht, um das ursprüngliche Bildformat schrittweise wiederherzustellen.</w:t>
      </w:r>
      <w:r w:rsidR="00E43329" w:rsidRPr="00F42C1F">
        <w:rPr>
          <w:lang w:val="de-CH"/>
        </w:rPr>
        <w:tab/>
      </w:r>
    </w:p>
    <w:p w14:paraId="501D8FB0" w14:textId="6E9B21E2" w:rsidR="00244ABC" w:rsidRDefault="00244ABC">
      <w:pPr>
        <w:spacing w:line="240" w:lineRule="auto"/>
      </w:pPr>
      <w:r>
        <w:br w:type="page"/>
      </w:r>
    </w:p>
    <w:bookmarkStart w:id="76" w:name="_Toc200132156" w:displacedByCustomXml="next"/>
    <w:sdt>
      <w:sdtPr>
        <w:rPr>
          <w:rFonts w:eastAsia="Lucida Sans"/>
          <w:bCs w:val="0"/>
          <w:sz w:val="19"/>
          <w:szCs w:val="20"/>
          <w:lang w:val="de-DE"/>
        </w:rPr>
        <w:id w:val="306906709"/>
        <w:docPartObj>
          <w:docPartGallery w:val="Bibliographies"/>
          <w:docPartUnique/>
        </w:docPartObj>
      </w:sdtPr>
      <w:sdtEndPr>
        <w:rPr>
          <w:lang w:val="de-CH"/>
        </w:rPr>
      </w:sdtEndPr>
      <w:sdtContent>
        <w:p w14:paraId="2B8E4D30" w14:textId="4C08D023" w:rsidR="00810AD4" w:rsidRDefault="00810AD4">
          <w:pPr>
            <w:pStyle w:val="berschrift1"/>
          </w:pPr>
          <w:r>
            <w:rPr>
              <w:lang w:val="de-DE"/>
            </w:rPr>
            <w:t>Literaturverzeichnis</w:t>
          </w:r>
          <w:bookmarkEnd w:id="76"/>
        </w:p>
        <w:sdt>
          <w:sdtPr>
            <w:id w:val="111145805"/>
            <w:bibliography/>
          </w:sdtPr>
          <w:sdtContent>
            <w:p w14:paraId="5EB60DDB" w14:textId="77777777" w:rsidR="002162DA" w:rsidRDefault="00810AD4">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2162DA" w14:paraId="3F14EBE1" w14:textId="77777777">
                <w:trPr>
                  <w:divId w:val="1093625593"/>
                  <w:tblCellSpacing w:w="15" w:type="dxa"/>
                </w:trPr>
                <w:tc>
                  <w:tcPr>
                    <w:tcW w:w="50" w:type="pct"/>
                    <w:hideMark/>
                  </w:tcPr>
                  <w:p w14:paraId="0C29508E" w14:textId="304B9594" w:rsidR="002162DA" w:rsidRDefault="002162DA">
                    <w:pPr>
                      <w:pStyle w:val="Literaturverzeichnis"/>
                      <w:rPr>
                        <w:noProof/>
                        <w:sz w:val="24"/>
                        <w:szCs w:val="24"/>
                        <w:lang w:val="de-DE"/>
                      </w:rPr>
                    </w:pPr>
                    <w:r>
                      <w:rPr>
                        <w:noProof/>
                        <w:lang w:val="de-DE"/>
                      </w:rPr>
                      <w:t xml:space="preserve">[1] </w:t>
                    </w:r>
                  </w:p>
                </w:tc>
                <w:tc>
                  <w:tcPr>
                    <w:tcW w:w="0" w:type="auto"/>
                    <w:hideMark/>
                  </w:tcPr>
                  <w:p w14:paraId="28041135" w14:textId="77777777" w:rsidR="002162DA" w:rsidRDefault="002162DA">
                    <w:pPr>
                      <w:pStyle w:val="Literaturverzeichnis"/>
                      <w:rPr>
                        <w:noProof/>
                        <w:lang w:val="de-DE"/>
                      </w:rPr>
                    </w:pPr>
                    <w:r>
                      <w:rPr>
                        <w:noProof/>
                        <w:lang w:val="de-DE"/>
                      </w:rPr>
                      <w:t xml:space="preserve">M. Pharr, W. Jakob und G. Humphreys, Physically Based Rendering: From Theory to Implementation, Morgan Kaufmann, 2016. </w:t>
                    </w:r>
                  </w:p>
                </w:tc>
              </w:tr>
              <w:tr w:rsidR="002162DA" w14:paraId="7599C304" w14:textId="77777777">
                <w:trPr>
                  <w:divId w:val="1093625593"/>
                  <w:tblCellSpacing w:w="15" w:type="dxa"/>
                </w:trPr>
                <w:tc>
                  <w:tcPr>
                    <w:tcW w:w="50" w:type="pct"/>
                    <w:hideMark/>
                  </w:tcPr>
                  <w:p w14:paraId="20A9F779" w14:textId="77777777" w:rsidR="002162DA" w:rsidRDefault="002162DA">
                    <w:pPr>
                      <w:pStyle w:val="Literaturverzeichnis"/>
                      <w:rPr>
                        <w:noProof/>
                        <w:lang w:val="de-DE"/>
                      </w:rPr>
                    </w:pPr>
                    <w:r>
                      <w:rPr>
                        <w:noProof/>
                        <w:lang w:val="de-DE"/>
                      </w:rPr>
                      <w:t xml:space="preserve">[2] </w:t>
                    </w:r>
                  </w:p>
                </w:tc>
                <w:tc>
                  <w:tcPr>
                    <w:tcW w:w="0" w:type="auto"/>
                    <w:hideMark/>
                  </w:tcPr>
                  <w:p w14:paraId="3387A38A" w14:textId="77777777" w:rsidR="002162DA" w:rsidRDefault="002162DA">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2162DA" w14:paraId="04B4696B" w14:textId="77777777">
                <w:trPr>
                  <w:divId w:val="1093625593"/>
                  <w:tblCellSpacing w:w="15" w:type="dxa"/>
                </w:trPr>
                <w:tc>
                  <w:tcPr>
                    <w:tcW w:w="50" w:type="pct"/>
                    <w:hideMark/>
                  </w:tcPr>
                  <w:p w14:paraId="26DB6126" w14:textId="77777777" w:rsidR="002162DA" w:rsidRDefault="002162DA">
                    <w:pPr>
                      <w:pStyle w:val="Literaturverzeichnis"/>
                      <w:rPr>
                        <w:noProof/>
                        <w:lang w:val="de-DE"/>
                      </w:rPr>
                    </w:pPr>
                    <w:r>
                      <w:rPr>
                        <w:noProof/>
                        <w:lang w:val="de-DE"/>
                      </w:rPr>
                      <w:t xml:space="preserve">[3] </w:t>
                    </w:r>
                  </w:p>
                </w:tc>
                <w:tc>
                  <w:tcPr>
                    <w:tcW w:w="0" w:type="auto"/>
                    <w:hideMark/>
                  </w:tcPr>
                  <w:p w14:paraId="492AA979" w14:textId="77777777" w:rsidR="002162DA" w:rsidRDefault="002162DA">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2162DA" w14:paraId="2CBE86E7" w14:textId="77777777">
                <w:trPr>
                  <w:divId w:val="1093625593"/>
                  <w:tblCellSpacing w:w="15" w:type="dxa"/>
                </w:trPr>
                <w:tc>
                  <w:tcPr>
                    <w:tcW w:w="50" w:type="pct"/>
                    <w:hideMark/>
                  </w:tcPr>
                  <w:p w14:paraId="183CD4E9" w14:textId="77777777" w:rsidR="002162DA" w:rsidRDefault="002162DA">
                    <w:pPr>
                      <w:pStyle w:val="Literaturverzeichnis"/>
                      <w:rPr>
                        <w:noProof/>
                      </w:rPr>
                    </w:pPr>
                    <w:r>
                      <w:rPr>
                        <w:noProof/>
                      </w:rPr>
                      <w:t xml:space="preserve">[4] </w:t>
                    </w:r>
                  </w:p>
                </w:tc>
                <w:tc>
                  <w:tcPr>
                    <w:tcW w:w="0" w:type="auto"/>
                    <w:hideMark/>
                  </w:tcPr>
                  <w:p w14:paraId="70C0BA78" w14:textId="13BFAD07" w:rsidR="002162DA" w:rsidRDefault="002162DA">
                    <w:pPr>
                      <w:pStyle w:val="Literaturverzeichnis"/>
                      <w:rPr>
                        <w:noProof/>
                      </w:rPr>
                    </w:pPr>
                    <w:r>
                      <w:rPr>
                        <w:noProof/>
                      </w:rPr>
                      <w:t>NVIDIA, «NVIDIA OptiX Ray Tracing Engine,» [Online]. Available: https://developer.nvidia.com/rtx/ray-tracing/optix. [Zugriff am 05.06.2025].</w:t>
                    </w:r>
                  </w:p>
                </w:tc>
              </w:tr>
              <w:tr w:rsidR="002162DA" w14:paraId="42AAF7D2" w14:textId="77777777">
                <w:trPr>
                  <w:divId w:val="1093625593"/>
                  <w:tblCellSpacing w:w="15" w:type="dxa"/>
                </w:trPr>
                <w:tc>
                  <w:tcPr>
                    <w:tcW w:w="50" w:type="pct"/>
                    <w:hideMark/>
                  </w:tcPr>
                  <w:p w14:paraId="244A28C2" w14:textId="77777777" w:rsidR="002162DA" w:rsidRDefault="002162DA">
                    <w:pPr>
                      <w:pStyle w:val="Literaturverzeichnis"/>
                      <w:rPr>
                        <w:noProof/>
                      </w:rPr>
                    </w:pPr>
                    <w:r>
                      <w:rPr>
                        <w:noProof/>
                      </w:rPr>
                      <w:t xml:space="preserve">[5] </w:t>
                    </w:r>
                  </w:p>
                </w:tc>
                <w:tc>
                  <w:tcPr>
                    <w:tcW w:w="0" w:type="auto"/>
                    <w:hideMark/>
                  </w:tcPr>
                  <w:p w14:paraId="4C0A4FFA" w14:textId="740F2C74" w:rsidR="002162DA" w:rsidRDefault="002162DA">
                    <w:pPr>
                      <w:pStyle w:val="Literaturverzeichnis"/>
                      <w:rPr>
                        <w:noProof/>
                      </w:rPr>
                    </w:pPr>
                    <w:r>
                      <w:rPr>
                        <w:noProof/>
                      </w:rPr>
                      <w:t>Intel, «Intel Open Image Denoise,» [Online]. Available: https://www.openimagedenoise.org/. [Zugriff am 05.06.2025].</w:t>
                    </w:r>
                  </w:p>
                </w:tc>
              </w:tr>
              <w:tr w:rsidR="002162DA" w14:paraId="2591D5DE" w14:textId="77777777">
                <w:trPr>
                  <w:divId w:val="1093625593"/>
                  <w:tblCellSpacing w:w="15" w:type="dxa"/>
                </w:trPr>
                <w:tc>
                  <w:tcPr>
                    <w:tcW w:w="50" w:type="pct"/>
                    <w:hideMark/>
                  </w:tcPr>
                  <w:p w14:paraId="33F21080" w14:textId="77777777" w:rsidR="002162DA" w:rsidRDefault="002162DA">
                    <w:pPr>
                      <w:pStyle w:val="Literaturverzeichnis"/>
                      <w:rPr>
                        <w:noProof/>
                      </w:rPr>
                    </w:pPr>
                    <w:r>
                      <w:rPr>
                        <w:noProof/>
                      </w:rPr>
                      <w:t xml:space="preserve">[6] </w:t>
                    </w:r>
                  </w:p>
                </w:tc>
                <w:tc>
                  <w:tcPr>
                    <w:tcW w:w="0" w:type="auto"/>
                    <w:hideMark/>
                  </w:tcPr>
                  <w:p w14:paraId="686FD6D7" w14:textId="368A8C4A" w:rsidR="002162DA" w:rsidRDefault="002162DA">
                    <w:pPr>
                      <w:pStyle w:val="Literaturverzeichnis"/>
                      <w:rPr>
                        <w:noProof/>
                      </w:rPr>
                    </w:pPr>
                    <w:r>
                      <w:rPr>
                        <w:noProof/>
                      </w:rPr>
                      <w:t>AMD, «AMD Radeon ProRender,» [Online]. Available: https://www.amd.com/en/products/graphics/software/radeon-prorender.html. [Zugriff am 05.06.2025].</w:t>
                    </w:r>
                  </w:p>
                </w:tc>
              </w:tr>
              <w:tr w:rsidR="002162DA" w14:paraId="3D7E1B59" w14:textId="77777777">
                <w:trPr>
                  <w:divId w:val="1093625593"/>
                  <w:tblCellSpacing w:w="15" w:type="dxa"/>
                </w:trPr>
                <w:tc>
                  <w:tcPr>
                    <w:tcW w:w="50" w:type="pct"/>
                    <w:hideMark/>
                  </w:tcPr>
                  <w:p w14:paraId="66C65E5E" w14:textId="77777777" w:rsidR="002162DA" w:rsidRDefault="002162DA">
                    <w:pPr>
                      <w:pStyle w:val="Literaturverzeichnis"/>
                      <w:rPr>
                        <w:noProof/>
                      </w:rPr>
                    </w:pPr>
                    <w:r>
                      <w:rPr>
                        <w:noProof/>
                      </w:rPr>
                      <w:t xml:space="preserve">[7] </w:t>
                    </w:r>
                  </w:p>
                </w:tc>
                <w:tc>
                  <w:tcPr>
                    <w:tcW w:w="0" w:type="auto"/>
                    <w:hideMark/>
                  </w:tcPr>
                  <w:p w14:paraId="631F293E" w14:textId="77777777" w:rsidR="002162DA" w:rsidRDefault="002162DA">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2162DA" w14:paraId="2C264315" w14:textId="77777777">
                <w:trPr>
                  <w:divId w:val="1093625593"/>
                  <w:tblCellSpacing w:w="15" w:type="dxa"/>
                </w:trPr>
                <w:tc>
                  <w:tcPr>
                    <w:tcW w:w="50" w:type="pct"/>
                    <w:hideMark/>
                  </w:tcPr>
                  <w:p w14:paraId="29EBE76C" w14:textId="77777777" w:rsidR="002162DA" w:rsidRDefault="002162DA">
                    <w:pPr>
                      <w:pStyle w:val="Literaturverzeichnis"/>
                      <w:rPr>
                        <w:noProof/>
                      </w:rPr>
                    </w:pPr>
                    <w:r>
                      <w:rPr>
                        <w:noProof/>
                      </w:rPr>
                      <w:t xml:space="preserve">[8] </w:t>
                    </w:r>
                  </w:p>
                </w:tc>
                <w:tc>
                  <w:tcPr>
                    <w:tcW w:w="0" w:type="auto"/>
                    <w:hideMark/>
                  </w:tcPr>
                  <w:p w14:paraId="5A19D5A7" w14:textId="77777777" w:rsidR="002162DA" w:rsidRDefault="002162DA">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2162DA" w14:paraId="7182A765" w14:textId="77777777">
                <w:trPr>
                  <w:divId w:val="1093625593"/>
                  <w:tblCellSpacing w:w="15" w:type="dxa"/>
                </w:trPr>
                <w:tc>
                  <w:tcPr>
                    <w:tcW w:w="50" w:type="pct"/>
                    <w:hideMark/>
                  </w:tcPr>
                  <w:p w14:paraId="52E8472F" w14:textId="77777777" w:rsidR="002162DA" w:rsidRDefault="002162DA">
                    <w:pPr>
                      <w:pStyle w:val="Literaturverzeichnis"/>
                      <w:rPr>
                        <w:noProof/>
                        <w:lang w:val="de-DE"/>
                      </w:rPr>
                    </w:pPr>
                    <w:r>
                      <w:rPr>
                        <w:noProof/>
                        <w:lang w:val="de-DE"/>
                      </w:rPr>
                      <w:t xml:space="preserve">[9] </w:t>
                    </w:r>
                  </w:p>
                </w:tc>
                <w:tc>
                  <w:tcPr>
                    <w:tcW w:w="0" w:type="auto"/>
                    <w:hideMark/>
                  </w:tcPr>
                  <w:p w14:paraId="33FFA5A6" w14:textId="77777777" w:rsidR="002162DA" w:rsidRDefault="002162DA">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2162DA" w14:paraId="4A06D12F" w14:textId="77777777">
                <w:trPr>
                  <w:divId w:val="1093625593"/>
                  <w:tblCellSpacing w:w="15" w:type="dxa"/>
                </w:trPr>
                <w:tc>
                  <w:tcPr>
                    <w:tcW w:w="50" w:type="pct"/>
                    <w:hideMark/>
                  </w:tcPr>
                  <w:p w14:paraId="3C5CC295" w14:textId="77777777" w:rsidR="002162DA" w:rsidRDefault="002162DA">
                    <w:pPr>
                      <w:pStyle w:val="Literaturverzeichnis"/>
                      <w:rPr>
                        <w:noProof/>
                      </w:rPr>
                    </w:pPr>
                    <w:r>
                      <w:rPr>
                        <w:noProof/>
                      </w:rPr>
                      <w:t xml:space="preserve">[10] </w:t>
                    </w:r>
                  </w:p>
                </w:tc>
                <w:tc>
                  <w:tcPr>
                    <w:tcW w:w="0" w:type="auto"/>
                    <w:hideMark/>
                  </w:tcPr>
                  <w:p w14:paraId="4DA18F64" w14:textId="4B51A7D5" w:rsidR="002162DA" w:rsidRDefault="002162DA">
                    <w:pPr>
                      <w:pStyle w:val="Literaturverzeichnis"/>
                      <w:rPr>
                        <w:noProof/>
                      </w:rPr>
                    </w:pPr>
                    <w:r>
                      <w:rPr>
                        <w:noProof/>
                      </w:rPr>
                      <w:t>P. L. Cornu, «GitHub,» 2025. [Online]. Available: https://github.com/asyxui/PTDenoising. [Zugriff am 06.06.2025].</w:t>
                    </w:r>
                  </w:p>
                </w:tc>
              </w:tr>
              <w:tr w:rsidR="002162DA" w14:paraId="48CF4723" w14:textId="77777777">
                <w:trPr>
                  <w:divId w:val="1093625593"/>
                  <w:tblCellSpacing w:w="15" w:type="dxa"/>
                </w:trPr>
                <w:tc>
                  <w:tcPr>
                    <w:tcW w:w="50" w:type="pct"/>
                    <w:hideMark/>
                  </w:tcPr>
                  <w:p w14:paraId="0293DA76" w14:textId="77777777" w:rsidR="002162DA" w:rsidRDefault="002162DA">
                    <w:pPr>
                      <w:pStyle w:val="Literaturverzeichnis"/>
                      <w:rPr>
                        <w:noProof/>
                        <w:lang w:val="de-DE"/>
                      </w:rPr>
                    </w:pPr>
                    <w:r>
                      <w:rPr>
                        <w:noProof/>
                        <w:lang w:val="de-DE"/>
                      </w:rPr>
                      <w:t xml:space="preserve">[11] </w:t>
                    </w:r>
                  </w:p>
                </w:tc>
                <w:tc>
                  <w:tcPr>
                    <w:tcW w:w="0" w:type="auto"/>
                    <w:hideMark/>
                  </w:tcPr>
                  <w:p w14:paraId="7D3080EF" w14:textId="20F48107" w:rsidR="002162DA" w:rsidRDefault="002162DA">
                    <w:pPr>
                      <w:pStyle w:val="Literaturverzeichnis"/>
                      <w:rPr>
                        <w:noProof/>
                        <w:lang w:val="de-DE"/>
                      </w:rPr>
                    </w:pPr>
                    <w:r>
                      <w:rPr>
                        <w:noProof/>
                        <w:lang w:val="de-DE"/>
                      </w:rPr>
                      <w:t>PyTorch, „torch.nn module,“ [Online]. Available: https://docs.pytorch.org/docs/stable/nn.html. [Zugriff am 06.06.2025].</w:t>
                    </w:r>
                  </w:p>
                </w:tc>
              </w:tr>
              <w:tr w:rsidR="002162DA" w14:paraId="6163EA67" w14:textId="77777777">
                <w:trPr>
                  <w:divId w:val="1093625593"/>
                  <w:tblCellSpacing w:w="15" w:type="dxa"/>
                </w:trPr>
                <w:tc>
                  <w:tcPr>
                    <w:tcW w:w="50" w:type="pct"/>
                    <w:hideMark/>
                  </w:tcPr>
                  <w:p w14:paraId="52E8F34A" w14:textId="77777777" w:rsidR="002162DA" w:rsidRDefault="002162DA">
                    <w:pPr>
                      <w:pStyle w:val="Literaturverzeichnis"/>
                      <w:rPr>
                        <w:noProof/>
                        <w:lang w:val="de-DE"/>
                      </w:rPr>
                    </w:pPr>
                    <w:r>
                      <w:rPr>
                        <w:noProof/>
                        <w:lang w:val="de-DE"/>
                      </w:rPr>
                      <w:t xml:space="preserve">[12] </w:t>
                    </w:r>
                  </w:p>
                </w:tc>
                <w:tc>
                  <w:tcPr>
                    <w:tcW w:w="0" w:type="auto"/>
                    <w:hideMark/>
                  </w:tcPr>
                  <w:p w14:paraId="4DCA3519" w14:textId="77777777" w:rsidR="002162DA" w:rsidRDefault="002162DA">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2162DA" w14:paraId="4279C9D1" w14:textId="77777777">
                <w:trPr>
                  <w:divId w:val="1093625593"/>
                  <w:tblCellSpacing w:w="15" w:type="dxa"/>
                </w:trPr>
                <w:tc>
                  <w:tcPr>
                    <w:tcW w:w="50" w:type="pct"/>
                    <w:hideMark/>
                  </w:tcPr>
                  <w:p w14:paraId="512467F4" w14:textId="77777777" w:rsidR="002162DA" w:rsidRDefault="002162DA">
                    <w:pPr>
                      <w:pStyle w:val="Literaturverzeichnis"/>
                      <w:rPr>
                        <w:noProof/>
                        <w:lang w:val="de-DE"/>
                      </w:rPr>
                    </w:pPr>
                    <w:r>
                      <w:rPr>
                        <w:noProof/>
                        <w:lang w:val="de-DE"/>
                      </w:rPr>
                      <w:t xml:space="preserve">[13] </w:t>
                    </w:r>
                  </w:p>
                </w:tc>
                <w:tc>
                  <w:tcPr>
                    <w:tcW w:w="0" w:type="auto"/>
                    <w:hideMark/>
                  </w:tcPr>
                  <w:p w14:paraId="7CB4E31D" w14:textId="77777777" w:rsidR="002162DA" w:rsidRDefault="002162DA">
                    <w:pPr>
                      <w:pStyle w:val="Literaturverzeichnis"/>
                      <w:rPr>
                        <w:noProof/>
                        <w:lang w:val="de-DE"/>
                      </w:rPr>
                    </w:pPr>
                    <w:r>
                      <w:rPr>
                        <w:noProof/>
                        <w:lang w:val="de-DE"/>
                      </w:rPr>
                      <w:t xml:space="preserve">I. Goodfellow, Y. Bengio und A. Courville, Deep Learning, MIT Press, 2016. </w:t>
                    </w:r>
                  </w:p>
                </w:tc>
              </w:tr>
              <w:tr w:rsidR="002162DA" w14:paraId="5D143246" w14:textId="77777777">
                <w:trPr>
                  <w:divId w:val="1093625593"/>
                  <w:tblCellSpacing w:w="15" w:type="dxa"/>
                </w:trPr>
                <w:tc>
                  <w:tcPr>
                    <w:tcW w:w="50" w:type="pct"/>
                    <w:hideMark/>
                  </w:tcPr>
                  <w:p w14:paraId="5540418C" w14:textId="77777777" w:rsidR="002162DA" w:rsidRDefault="002162DA">
                    <w:pPr>
                      <w:pStyle w:val="Literaturverzeichnis"/>
                      <w:rPr>
                        <w:noProof/>
                        <w:lang w:val="de-DE"/>
                      </w:rPr>
                    </w:pPr>
                    <w:r>
                      <w:rPr>
                        <w:noProof/>
                        <w:lang w:val="de-DE"/>
                      </w:rPr>
                      <w:t xml:space="preserve">[14] </w:t>
                    </w:r>
                  </w:p>
                </w:tc>
                <w:tc>
                  <w:tcPr>
                    <w:tcW w:w="0" w:type="auto"/>
                    <w:hideMark/>
                  </w:tcPr>
                  <w:p w14:paraId="1D1F83E9" w14:textId="77777777" w:rsidR="002162DA" w:rsidRDefault="002162DA">
                    <w:pPr>
                      <w:pStyle w:val="Literaturverzeichnis"/>
                      <w:rPr>
                        <w:noProof/>
                        <w:lang w:val="de-DE"/>
                      </w:rPr>
                    </w:pPr>
                    <w:r>
                      <w:rPr>
                        <w:noProof/>
                        <w:lang w:val="de-DE"/>
                      </w:rPr>
                      <w:t>S. Ioffe und C. Szegedy, „Batch normalization: Accelerating deep network training by reducing internal covariate shift,“ arXiv, 2015.</w:t>
                    </w:r>
                  </w:p>
                </w:tc>
              </w:tr>
            </w:tbl>
            <w:p w14:paraId="6AD97CD8" w14:textId="77777777" w:rsidR="002162DA" w:rsidRDefault="002162DA">
              <w:pPr>
                <w:divId w:val="1093625593"/>
                <w:rPr>
                  <w:rFonts w:eastAsia="Times New Roman"/>
                  <w:noProof/>
                </w:rPr>
              </w:pPr>
            </w:p>
            <w:p w14:paraId="0D33EC4E" w14:textId="1C5034DD" w:rsidR="00810AD4" w:rsidRDefault="00810AD4">
              <w:r>
                <w:rPr>
                  <w:b/>
                  <w:bCs/>
                </w:rPr>
                <w:fldChar w:fldCharType="end"/>
              </w:r>
            </w:p>
          </w:sdtContent>
        </w:sdt>
      </w:sdtContent>
    </w:sdt>
    <w:p w14:paraId="5DB8E656" w14:textId="0D6B171C" w:rsidR="00810AD4" w:rsidRDefault="00810AD4">
      <w:pPr>
        <w:spacing w:line="240" w:lineRule="auto"/>
        <w:rPr>
          <w:rFonts w:eastAsia="Times New Roman"/>
          <w:bCs/>
          <w:sz w:val="28"/>
          <w:szCs w:val="28"/>
        </w:rPr>
      </w:pPr>
      <w:r>
        <w:br w:type="page"/>
      </w:r>
    </w:p>
    <w:p w14:paraId="1775CD71" w14:textId="19694FCE" w:rsidR="00511D21" w:rsidRPr="00F42C1F" w:rsidRDefault="00511D21" w:rsidP="003779D0">
      <w:pPr>
        <w:pStyle w:val="berschrift1"/>
      </w:pPr>
      <w:bookmarkStart w:id="77" w:name="_Toc193462322"/>
      <w:bookmarkStart w:id="78" w:name="_Toc200132157"/>
      <w:r w:rsidRPr="00F42C1F">
        <w:lastRenderedPageBreak/>
        <w:t>Anhang</w:t>
      </w:r>
      <w:bookmarkEnd w:id="77"/>
      <w:bookmarkEnd w:id="78"/>
    </w:p>
    <w:p w14:paraId="34E13806" w14:textId="3A324FFB" w:rsidR="00801CD9" w:rsidRPr="00F42C1F" w:rsidRDefault="00CA174C" w:rsidP="00CA174C">
      <w:pPr>
        <w:pStyle w:val="berschrift2"/>
      </w:pPr>
      <w:bookmarkStart w:id="79" w:name="_Toc200132158"/>
      <w:r w:rsidRPr="00F42C1F">
        <w:t>Meeting Protokoll</w:t>
      </w:r>
      <w:bookmarkEnd w:id="79"/>
    </w:p>
    <w:p w14:paraId="799B4995" w14:textId="31D5AEC5" w:rsidR="00CA174C" w:rsidRPr="00F42C1F" w:rsidRDefault="00CA174C" w:rsidP="00CA174C">
      <w:pPr>
        <w:pStyle w:val="berschrift3"/>
      </w:pPr>
      <w:bookmarkStart w:id="80" w:name="_Toc200132159"/>
      <w:r w:rsidRPr="00F42C1F">
        <w:t>Kick-off Meeting (24.0</w:t>
      </w:r>
      <w:r w:rsidR="00CB74EB">
        <w:t>2</w:t>
      </w:r>
      <w:r w:rsidRPr="00F42C1F">
        <w:t>.2025 09:00)</w:t>
      </w:r>
      <w:bookmarkEnd w:id="80"/>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rsidP="00F42C1F">
      <w:pPr>
        <w:numPr>
          <w:ilvl w:val="0"/>
          <w:numId w:val="56"/>
        </w:numPr>
      </w:pPr>
      <w:r w:rsidRPr="00F42C1F">
        <w:t>Prof. Marcus Hudritsch (Betreuer)</w:t>
      </w:r>
    </w:p>
    <w:p w14:paraId="652425BE" w14:textId="401BEC4B" w:rsidR="00F42C1F" w:rsidRPr="00F42C1F" w:rsidRDefault="00F42C1F" w:rsidP="00F42C1F">
      <w:pPr>
        <w:numPr>
          <w:ilvl w:val="0"/>
          <w:numId w:val="56"/>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rsidP="00F42C1F">
      <w:pPr>
        <w:numPr>
          <w:ilvl w:val="0"/>
          <w:numId w:val="56"/>
        </w:numPr>
      </w:pPr>
      <w:r>
        <w:t>Prof. Marcus Hudritsch gibt Rahmenbedingungen</w:t>
      </w:r>
      <w:r w:rsidR="00AA0E96">
        <w:t>, so wie den Zugewiesenen Experten (Dr. Harald Studer) durch.</w:t>
      </w:r>
    </w:p>
    <w:p w14:paraId="690E2C9B" w14:textId="553EAFCE" w:rsidR="00F42C1F" w:rsidRPr="00927635" w:rsidRDefault="00F42C1F" w:rsidP="00F42C1F">
      <w:pPr>
        <w:numPr>
          <w:ilvl w:val="0"/>
          <w:numId w:val="56"/>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rsidP="00A608A7">
      <w:pPr>
        <w:numPr>
          <w:ilvl w:val="0"/>
          <w:numId w:val="56"/>
        </w:numPr>
        <w:rPr>
          <w:rFonts w:eastAsia="Times New Roman"/>
          <w:bCs/>
          <w:sz w:val="28"/>
          <w:szCs w:val="28"/>
        </w:rPr>
      </w:pPr>
      <w:r>
        <w:t>Pascal Cornu zeigte seine bisherige Recherche in das Thema Path Tracing.</w:t>
      </w:r>
    </w:p>
    <w:p w14:paraId="5766B201" w14:textId="6D6F8BEC" w:rsidR="00F42C1F" w:rsidRDefault="00891BAC" w:rsidP="00F42C1F">
      <w:pPr>
        <w:numPr>
          <w:ilvl w:val="0"/>
          <w:numId w:val="56"/>
        </w:numPr>
      </w:pPr>
      <w:r w:rsidRPr="00891BAC">
        <w:t xml:space="preserve">Die </w:t>
      </w:r>
      <w:r>
        <w:t>nächsten Schritte, insbesondere die Planung und Recherche wurden diskutiert</w:t>
      </w:r>
      <w:r w:rsidR="00927635">
        <w:t xml:space="preserve">: Das Projekt «smallpt»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81" w:name="_Toc200132160"/>
      <w:r>
        <w:t>Abgleich 1 (13.03.2025</w:t>
      </w:r>
      <w:r w:rsidR="00A83E01">
        <w:t xml:space="preserve"> 11:00</w:t>
      </w:r>
      <w:r w:rsidR="00AA0E96">
        <w:t>)</w:t>
      </w:r>
      <w:bookmarkEnd w:id="81"/>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rsidP="00AA0E96">
      <w:pPr>
        <w:numPr>
          <w:ilvl w:val="0"/>
          <w:numId w:val="56"/>
        </w:numPr>
      </w:pPr>
      <w:r w:rsidRPr="00F42C1F">
        <w:t>Prof. Marcus Hudritsch (Betreuer)</w:t>
      </w:r>
    </w:p>
    <w:p w14:paraId="087D7C36" w14:textId="77777777" w:rsidR="00AA0E96" w:rsidRPr="00F42C1F" w:rsidRDefault="00AA0E96" w:rsidP="00AA0E96">
      <w:pPr>
        <w:numPr>
          <w:ilvl w:val="0"/>
          <w:numId w:val="56"/>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4197C7D5" w:rsidR="00AA0E96" w:rsidRDefault="00FD7E2A" w:rsidP="00AA0E96">
      <w:pPr>
        <w:numPr>
          <w:ilvl w:val="0"/>
          <w:numId w:val="56"/>
        </w:numPr>
      </w:pPr>
      <w:r>
        <w:t>Pascal Cornu zeigte seine weitere Recherche in die Themen Path Tracing und Denoising</w:t>
      </w:r>
      <w:r w:rsidR="00927635">
        <w:t xml:space="preserve">, </w:t>
      </w:r>
      <w:r w:rsidR="00F57C67">
        <w:t>sowie</w:t>
      </w:r>
      <w:r w:rsidR="00927635">
        <w:t xml:space="preserve"> die das erlangte Wissen über die Unterschiede vom «smallpt» und dem SLProject4 Path Tracer. Die so genannten Fireflies, die Artefakte die im SLProject, nicht aber im «smallpt» vorhanden sind, wurden erklärt und ein bisschen eingedämmt.</w:t>
      </w:r>
    </w:p>
    <w:p w14:paraId="7F812AC9" w14:textId="554FFC2F" w:rsidR="008B1935" w:rsidRDefault="008B1935" w:rsidP="00AA0E96">
      <w:pPr>
        <w:numPr>
          <w:ilvl w:val="0"/>
          <w:numId w:val="56"/>
        </w:numPr>
      </w:pPr>
      <w:r>
        <w:t>Der simple Autoencoder, der auf dem MNIST Datensatz basiert, wurde vorgestellt.</w:t>
      </w:r>
    </w:p>
    <w:p w14:paraId="3981DF2E" w14:textId="672D37C5" w:rsidR="00FD7E2A" w:rsidRDefault="00FD7E2A" w:rsidP="00AA0E96">
      <w:pPr>
        <w:numPr>
          <w:ilvl w:val="0"/>
          <w:numId w:val="56"/>
        </w:numPr>
      </w:pPr>
      <w:r>
        <w:t xml:space="preserve">Prof. Marcus Hudritsch gibt Feedback über die Projektplanung und </w:t>
      </w:r>
      <w:r w:rsidR="00927635">
        <w:t>teilt seine Kenntnisse über Denoising.</w:t>
      </w:r>
    </w:p>
    <w:p w14:paraId="0D35A6BA" w14:textId="1C0B7418" w:rsidR="008B1935" w:rsidRPr="00F42C1F" w:rsidRDefault="00927635" w:rsidP="008B1935">
      <w:pPr>
        <w:numPr>
          <w:ilvl w:val="0"/>
          <w:numId w:val="56"/>
        </w:numPr>
      </w:pPr>
      <w:r>
        <w:t xml:space="preserve">Die nächsten Schritte werden geplant: </w:t>
      </w:r>
      <w:r w:rsidR="008B1935">
        <w:t xml:space="preserve">Für den Denoising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82" w:name="_Toc200132161"/>
      <w:r>
        <w:t>Abgleich 2 (24.03.2025</w:t>
      </w:r>
      <w:r w:rsidR="00A83E01" w:rsidRPr="00F42C1F">
        <w:t xml:space="preserve"> 09:00</w:t>
      </w:r>
      <w:r>
        <w:t>)</w:t>
      </w:r>
      <w:bookmarkEnd w:id="82"/>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rsidP="008B1935">
      <w:pPr>
        <w:numPr>
          <w:ilvl w:val="0"/>
          <w:numId w:val="56"/>
        </w:numPr>
      </w:pPr>
      <w:r w:rsidRPr="00F42C1F">
        <w:t>Prof. Marcus Hudritsch (Betreuer)</w:t>
      </w:r>
    </w:p>
    <w:p w14:paraId="167055F7" w14:textId="77777777" w:rsidR="008B1935" w:rsidRPr="00F42C1F" w:rsidRDefault="008B1935" w:rsidP="008B1935">
      <w:pPr>
        <w:numPr>
          <w:ilvl w:val="0"/>
          <w:numId w:val="56"/>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rsidP="008B1935">
      <w:pPr>
        <w:numPr>
          <w:ilvl w:val="0"/>
          <w:numId w:val="56"/>
        </w:numPr>
      </w:pPr>
      <w:r>
        <w:t xml:space="preserve">Pascal Cornu präsentiert zwei gefundene Datensätze, die für das Modell verwendet werden können.  </w:t>
      </w:r>
    </w:p>
    <w:p w14:paraId="13AF310A" w14:textId="06A4388B" w:rsidR="008B1935" w:rsidRDefault="008B1935" w:rsidP="008B1935">
      <w:pPr>
        <w:numPr>
          <w:ilvl w:val="0"/>
          <w:numId w:val="56"/>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rsidP="008B1935">
      <w:pPr>
        <w:numPr>
          <w:ilvl w:val="0"/>
          <w:numId w:val="56"/>
        </w:numPr>
      </w:pPr>
      <w:r>
        <w:t>Für den Expertentreff soll eine PowerPoint Präsentation vorbereitet werden.</w:t>
      </w:r>
    </w:p>
    <w:p w14:paraId="67F3190C" w14:textId="6775B436" w:rsidR="00B30124" w:rsidRDefault="00B30124" w:rsidP="00B30124">
      <w:pPr>
        <w:pStyle w:val="berschrift3"/>
      </w:pPr>
      <w:bookmarkStart w:id="83" w:name="_Toc200132162"/>
      <w:r>
        <w:lastRenderedPageBreak/>
        <w:t>Expertentreff (07.04.2025</w:t>
      </w:r>
      <w:r w:rsidR="00A83E01" w:rsidRPr="00F42C1F">
        <w:t xml:space="preserve"> 09:00</w:t>
      </w:r>
      <w:r>
        <w:t>)</w:t>
      </w:r>
      <w:bookmarkEnd w:id="83"/>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rsidP="00B30124">
      <w:pPr>
        <w:numPr>
          <w:ilvl w:val="0"/>
          <w:numId w:val="56"/>
        </w:numPr>
      </w:pPr>
      <w:r w:rsidRPr="00F42C1F">
        <w:t>Prof. Marcus Hudritsch (Betreuer)</w:t>
      </w:r>
    </w:p>
    <w:p w14:paraId="1CAD4CF7" w14:textId="2641F862" w:rsidR="00B30124" w:rsidRPr="00F42C1F" w:rsidRDefault="00B30124" w:rsidP="00B30124">
      <w:pPr>
        <w:numPr>
          <w:ilvl w:val="0"/>
          <w:numId w:val="56"/>
        </w:numPr>
      </w:pPr>
      <w:r>
        <w:t>Dr. Harald Studer (Experte)</w:t>
      </w:r>
    </w:p>
    <w:p w14:paraId="64562813" w14:textId="77777777" w:rsidR="00B30124" w:rsidRDefault="00B30124" w:rsidP="00B30124">
      <w:pPr>
        <w:numPr>
          <w:ilvl w:val="0"/>
          <w:numId w:val="56"/>
        </w:numPr>
      </w:pPr>
      <w:r w:rsidRPr="00F42C1F">
        <w:t>Pascal Cornu (Studierender)</w:t>
      </w:r>
    </w:p>
    <w:p w14:paraId="4FBA24D6" w14:textId="6CAFB24B" w:rsidR="00B30124" w:rsidRDefault="00B30124" w:rsidP="00B30124">
      <w:pPr>
        <w:numPr>
          <w:ilvl w:val="0"/>
          <w:numId w:val="56"/>
        </w:numPr>
      </w:pPr>
      <w:r>
        <w:t>Nick Denzler, Kilian Wampfler, Tim Schär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rsidP="00B30124">
      <w:pPr>
        <w:numPr>
          <w:ilvl w:val="0"/>
          <w:numId w:val="56"/>
        </w:numPr>
      </w:pPr>
      <w:r>
        <w:t xml:space="preserve">Pascal Cornu stellt in einer 10 Minuten PowerPoint Präsentation </w:t>
      </w:r>
      <w:r w:rsidR="005F1765">
        <w:t>folgende Themen vor:</w:t>
      </w:r>
    </w:p>
    <w:p w14:paraId="6EA8ACD1" w14:textId="00C1DA4C" w:rsidR="005F1765" w:rsidRDefault="005F1765" w:rsidP="005F1765">
      <w:pPr>
        <w:numPr>
          <w:ilvl w:val="1"/>
          <w:numId w:val="56"/>
        </w:numPr>
      </w:pPr>
      <w:r>
        <w:t>Projektziele und Projektablauf</w:t>
      </w:r>
    </w:p>
    <w:p w14:paraId="60D9B440" w14:textId="3DE66311" w:rsidR="005F1765" w:rsidRDefault="005F1765" w:rsidP="005F1765">
      <w:pPr>
        <w:numPr>
          <w:ilvl w:val="1"/>
          <w:numId w:val="56"/>
        </w:numPr>
      </w:pPr>
      <w:r>
        <w:t>Erkenntnisse der Recherche über Path Tracing und Denoising</w:t>
      </w:r>
    </w:p>
    <w:p w14:paraId="45F53D70" w14:textId="4BFEA342" w:rsidR="005F1765" w:rsidRDefault="005F1765" w:rsidP="005F1765">
      <w:pPr>
        <w:numPr>
          <w:ilvl w:val="1"/>
          <w:numId w:val="56"/>
        </w:numPr>
      </w:pPr>
      <w:r>
        <w:t>Arbeit am SLProject Denoiser</w:t>
      </w:r>
    </w:p>
    <w:p w14:paraId="18462D29" w14:textId="6CF3FDE7" w:rsidR="005F1765" w:rsidRDefault="005F1765" w:rsidP="005F1765">
      <w:pPr>
        <w:numPr>
          <w:ilvl w:val="1"/>
          <w:numId w:val="56"/>
        </w:numPr>
      </w:pPr>
      <w:r>
        <w:t>Generierung des Datensatzes mit Blender</w:t>
      </w:r>
    </w:p>
    <w:p w14:paraId="2A1B183C" w14:textId="77960723" w:rsidR="00B30124" w:rsidRDefault="005F1765" w:rsidP="00B30124">
      <w:pPr>
        <w:numPr>
          <w:ilvl w:val="0"/>
          <w:numId w:val="56"/>
        </w:numPr>
      </w:pPr>
      <w:r>
        <w:t xml:space="preserve">Dr. Harald Studer stellt mehrere Fragen über das Projekt, insbesondere über vergleichbare Arbeiten und die Einschränkung der Projektziele. </w:t>
      </w:r>
    </w:p>
    <w:p w14:paraId="572F2761" w14:textId="553AEF93" w:rsidR="00EE1061" w:rsidRDefault="00EE1061" w:rsidP="00B30124">
      <w:pPr>
        <w:numPr>
          <w:ilvl w:val="0"/>
          <w:numId w:val="56"/>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84" w:name="_Toc200132163"/>
      <w:r>
        <w:t>Abgleich 3 (22.04.2025</w:t>
      </w:r>
      <w:r w:rsidR="00A83E01" w:rsidRPr="00F42C1F">
        <w:t xml:space="preserve"> 09:00</w:t>
      </w:r>
      <w:r>
        <w:t>)</w:t>
      </w:r>
      <w:bookmarkEnd w:id="84"/>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rsidP="005F1765">
      <w:pPr>
        <w:numPr>
          <w:ilvl w:val="0"/>
          <w:numId w:val="56"/>
        </w:numPr>
      </w:pPr>
      <w:r w:rsidRPr="00F42C1F">
        <w:t>Prof. Marcus Hudritsch (Betreuer)</w:t>
      </w:r>
    </w:p>
    <w:p w14:paraId="2C708DB1" w14:textId="77777777" w:rsidR="005F1765" w:rsidRPr="00F42C1F" w:rsidRDefault="005F1765" w:rsidP="005F1765">
      <w:pPr>
        <w:numPr>
          <w:ilvl w:val="0"/>
          <w:numId w:val="56"/>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rsidP="005F1765">
      <w:pPr>
        <w:numPr>
          <w:ilvl w:val="0"/>
          <w:numId w:val="56"/>
        </w:numPr>
      </w:pPr>
      <w:r>
        <w:t>Pascal Cornu präsentiert seine Erweiterung des Datensatzes mit folgenden Funktionen:</w:t>
      </w:r>
    </w:p>
    <w:p w14:paraId="135FF5A9" w14:textId="7DB8B288" w:rsidR="005F1765" w:rsidRDefault="005F1765" w:rsidP="005F1765">
      <w:pPr>
        <w:numPr>
          <w:ilvl w:val="1"/>
          <w:numId w:val="56"/>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rsidP="005F1765">
      <w:pPr>
        <w:numPr>
          <w:ilvl w:val="1"/>
          <w:numId w:val="56"/>
        </w:numPr>
      </w:pPr>
      <w:r>
        <w:t>Unterteilung der 1024 x 1024 Pixel Bilder in 16 nicht überlappende 256 x 256 Pixel Bilder. (Die verlangte Grösse des Modells)</w:t>
      </w:r>
    </w:p>
    <w:p w14:paraId="2AE35EDE" w14:textId="723A500A" w:rsidR="006614D8" w:rsidRDefault="006614D8" w:rsidP="006614D8">
      <w:pPr>
        <w:numPr>
          <w:ilvl w:val="0"/>
          <w:numId w:val="56"/>
        </w:numPr>
      </w:pPr>
      <w:r>
        <w:t>Pascal Cornu präsentiert einen simplen Autoencoder, der den erstellten Datensatz verwendet und beliebige 256 x 256 Pixel Bilder entrauschen kann. Die Qualität des Outputs ist jedoch noch nicht gut.</w:t>
      </w:r>
    </w:p>
    <w:p w14:paraId="32C3B81C" w14:textId="1435451B" w:rsidR="006614D8" w:rsidRDefault="006614D8" w:rsidP="006614D8">
      <w:pPr>
        <w:numPr>
          <w:ilvl w:val="0"/>
          <w:numId w:val="56"/>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rsidP="006614D8">
      <w:pPr>
        <w:numPr>
          <w:ilvl w:val="0"/>
          <w:numId w:val="56"/>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85" w:name="_Toc200132164"/>
      <w:r>
        <w:t>Abgleich 4 (05.05.2025</w:t>
      </w:r>
      <w:r w:rsidR="00A83E01" w:rsidRPr="00F42C1F">
        <w:t xml:space="preserve"> 09:00</w:t>
      </w:r>
      <w:r>
        <w:t>)</w:t>
      </w:r>
      <w:bookmarkEnd w:id="85"/>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rsidP="00EE1061">
      <w:pPr>
        <w:numPr>
          <w:ilvl w:val="0"/>
          <w:numId w:val="56"/>
        </w:numPr>
      </w:pPr>
      <w:r w:rsidRPr="00F42C1F">
        <w:t>Prof. Marcus Hudritsch (Betreuer)</w:t>
      </w:r>
    </w:p>
    <w:p w14:paraId="22810EEE" w14:textId="77777777" w:rsidR="00EE1061" w:rsidRPr="00F42C1F" w:rsidRDefault="00EE1061" w:rsidP="00EE1061">
      <w:pPr>
        <w:numPr>
          <w:ilvl w:val="0"/>
          <w:numId w:val="56"/>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rsidP="00836152">
      <w:pPr>
        <w:numPr>
          <w:ilvl w:val="0"/>
          <w:numId w:val="56"/>
        </w:numPr>
      </w:pPr>
      <w:r>
        <w:t>Pascal Cornu präsentiert seine Fortschritte beim Modell:</w:t>
      </w:r>
    </w:p>
    <w:p w14:paraId="74BBF0B4" w14:textId="77777777" w:rsidR="00C933E5" w:rsidRDefault="00C933E5" w:rsidP="00C933E5">
      <w:pPr>
        <w:numPr>
          <w:ilvl w:val="1"/>
          <w:numId w:val="56"/>
        </w:numPr>
      </w:pPr>
      <w:r>
        <w:t>Tiefere Modell Architektur mit «skip connections» und «double convolutions».</w:t>
      </w:r>
    </w:p>
    <w:p w14:paraId="3BFAE8AF" w14:textId="77777777" w:rsidR="00144810" w:rsidRDefault="00C933E5" w:rsidP="00C933E5">
      <w:pPr>
        <w:numPr>
          <w:ilvl w:val="1"/>
          <w:numId w:val="56"/>
        </w:numPr>
      </w:pPr>
      <w:r>
        <w:t>Optuna Hyperparameter Training wurde implementiert, aber noch nicht ausgeführt.</w:t>
      </w:r>
    </w:p>
    <w:p w14:paraId="564852AA" w14:textId="77777777" w:rsidR="00144810" w:rsidRDefault="00144810" w:rsidP="00144810">
      <w:pPr>
        <w:numPr>
          <w:ilvl w:val="0"/>
          <w:numId w:val="56"/>
        </w:numPr>
      </w:pPr>
      <w:r>
        <w:t>Prof. Marcus Hudritsch gibt Feedback über den fehlenden Schutz gegen Overfitting.</w:t>
      </w:r>
    </w:p>
    <w:p w14:paraId="4C4B3985" w14:textId="4B23C0A6" w:rsidR="00144810" w:rsidRDefault="00144810" w:rsidP="00144810">
      <w:pPr>
        <w:numPr>
          <w:ilvl w:val="0"/>
          <w:numId w:val="56"/>
        </w:numPr>
      </w:pPr>
      <w:r>
        <w:lastRenderedPageBreak/>
        <w:t>Die nächsten Schritte werden geplant: Zugriff bei der Management Platform for Deep Learning (MLMP) soll angefragt werden. Das Training des Modells soll auf dieser Platform stattfinden. Zuvor soll aber noch der Schutz gegen Overfitting erweitert werden.</w:t>
      </w:r>
    </w:p>
    <w:p w14:paraId="37317839" w14:textId="77777777" w:rsidR="00144810" w:rsidRDefault="00144810" w:rsidP="00144810"/>
    <w:p w14:paraId="0208FA37" w14:textId="7DC311FC" w:rsidR="00144810" w:rsidRDefault="00144810" w:rsidP="00144810">
      <w:pPr>
        <w:pStyle w:val="berschrift3"/>
      </w:pPr>
      <w:bookmarkStart w:id="86" w:name="_Toc200132165"/>
      <w:r>
        <w:t>Abgleich 5 (19.05.2025</w:t>
      </w:r>
      <w:r w:rsidR="00A83E01" w:rsidRPr="00F42C1F">
        <w:t xml:space="preserve"> 09:00</w:t>
      </w:r>
      <w:r>
        <w:t>)</w:t>
      </w:r>
      <w:bookmarkEnd w:id="86"/>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rsidP="00C95C07">
      <w:pPr>
        <w:numPr>
          <w:ilvl w:val="0"/>
          <w:numId w:val="56"/>
        </w:numPr>
      </w:pPr>
      <w:r w:rsidRPr="00F42C1F">
        <w:t>Prof. Marcus Hudritsch (Betreuer)</w:t>
      </w:r>
    </w:p>
    <w:p w14:paraId="5604EF85" w14:textId="77777777" w:rsidR="00C95C07" w:rsidRPr="00F42C1F" w:rsidRDefault="00C95C07" w:rsidP="00C95C07">
      <w:pPr>
        <w:numPr>
          <w:ilvl w:val="0"/>
          <w:numId w:val="56"/>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rsidP="00C95C07">
      <w:pPr>
        <w:numPr>
          <w:ilvl w:val="0"/>
          <w:numId w:val="56"/>
        </w:numPr>
      </w:pPr>
      <w:r>
        <w:t xml:space="preserve">Pascal Cornu präsentiert das trainierte Modell und die Verbesserungen am Modell gegen Overfitting. Zusätzlich wurde der Datensatz erweitert und aufgeteilt in Trainings-, Test- und Validationsdatensatz. </w:t>
      </w:r>
    </w:p>
    <w:p w14:paraId="701109D7" w14:textId="41B4DD36" w:rsidR="003561B1" w:rsidRDefault="003561B1" w:rsidP="00C95C07">
      <w:pPr>
        <w:numPr>
          <w:ilvl w:val="0"/>
          <w:numId w:val="56"/>
        </w:numPr>
      </w:pPr>
      <w:r>
        <w:t>Prof. Marcus Hudritsch ist grundsätzlich zufrieden mit dem Modell. Er weist darauf hin, die Bachelorthesis eine Woche früher abzugeben, damit er Zeit hat alles anzuschauen vor der Verteidigung. Weiter soll das Modell entweder ins SLProject eingebaut werden, oder mit Python und OpenCV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87" w:name="_Toc200132166"/>
      <w:r>
        <w:t>Abgleich 6 (02.06.2025</w:t>
      </w:r>
      <w:r w:rsidR="00A83E01" w:rsidRPr="00F42C1F">
        <w:t xml:space="preserve"> 09:00</w:t>
      </w:r>
      <w:r>
        <w:t>)</w:t>
      </w:r>
      <w:bookmarkEnd w:id="87"/>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rsidP="00FD6DB4">
      <w:pPr>
        <w:numPr>
          <w:ilvl w:val="0"/>
          <w:numId w:val="56"/>
        </w:numPr>
      </w:pPr>
      <w:r w:rsidRPr="00F42C1F">
        <w:t>Prof. Marcus Hudritsch (Betreuer)</w:t>
      </w:r>
    </w:p>
    <w:p w14:paraId="26D82D27" w14:textId="77777777" w:rsidR="00FD6DB4" w:rsidRPr="00F42C1F" w:rsidRDefault="00FD6DB4" w:rsidP="00FD6DB4">
      <w:pPr>
        <w:numPr>
          <w:ilvl w:val="0"/>
          <w:numId w:val="56"/>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rsidP="00FD6DB4">
      <w:pPr>
        <w:numPr>
          <w:ilvl w:val="0"/>
          <w:numId w:val="56"/>
        </w:numPr>
      </w:pPr>
      <w:r>
        <w:t>Pascal Cornu präsentiert die grafische Anwendung, die es erlaubt ein beliebig grosses Bild zu entrauschen. Zusätzlich wurde das Poster und das Book erstellt.</w:t>
      </w:r>
    </w:p>
    <w:p w14:paraId="36CF1C73" w14:textId="76F37E5E" w:rsidR="00D93100" w:rsidRDefault="00D93100" w:rsidP="00FD6DB4">
      <w:pPr>
        <w:numPr>
          <w:ilvl w:val="0"/>
          <w:numId w:val="56"/>
        </w:numPr>
      </w:pPr>
      <w:r>
        <w:t>Prof. Marcus Hudritsch gibt Feedback über das Book. Es muss noch erwähnt werden warum Path Tracing so wichtig ist. Zudem ist der Umfang eher knapp.</w:t>
      </w:r>
    </w:p>
    <w:p w14:paraId="21A8FA34" w14:textId="2A0F3CEA" w:rsidR="00D93100" w:rsidRDefault="00D93100" w:rsidP="00FD6DB4">
      <w:pPr>
        <w:numPr>
          <w:ilvl w:val="0"/>
          <w:numId w:val="56"/>
        </w:numPr>
      </w:pPr>
      <w:r>
        <w:t>Prof. Marcus Hudritsch weist auf einige Dinge hin, die in der Dokumentation nicht fehlen dürfen. Weiter soll ein Vergleich mit dem Optix Denoiser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88" w:name="_Toc369181720"/>
      <w:bookmarkStart w:id="89" w:name="_Toc193462323"/>
      <w:r w:rsidRPr="00F42C1F">
        <w:t xml:space="preserve"> </w:t>
      </w:r>
      <w:bookmarkStart w:id="90" w:name="_Toc200132167"/>
      <w:r w:rsidR="00801CD9" w:rsidRPr="00F42C1F">
        <w:t>Selbständigkeitserklärung</w:t>
      </w:r>
      <w:bookmarkEnd w:id="88"/>
      <w:bookmarkEnd w:id="89"/>
      <w:bookmarkEnd w:id="90"/>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2864300A" w:rsidR="00801CD9" w:rsidRPr="00F42C1F" w:rsidRDefault="00737DB8" w:rsidP="00737DB8">
      <w:r>
        <w:t>Ich bestätige weiterhin, dass ich bei der Erstellung dieser Studienarbeit durchgehend steuernd gearbeitet habe und von einer KI erzeugte Inhalte nicht unreflektiert übernommen habe</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18B548A9" w:rsidR="00737DB8" w:rsidRDefault="00737DB8" w:rsidP="00737DB8">
      <w:r>
        <w:tab/>
      </w:r>
      <w:r>
        <w:tab/>
      </w:r>
      <w:r>
        <w:tab/>
      </w:r>
      <w:r>
        <w:tab/>
      </w:r>
      <w:r>
        <w:tab/>
      </w:r>
      <w:r>
        <w:tab/>
      </w:r>
      <w:r>
        <w:tab/>
      </w:r>
      <w:r>
        <w:tab/>
      </w:r>
      <w:r>
        <w:tab/>
        <w:t xml:space="preserve">     07.0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23">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24"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25">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26"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27">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28"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8ECCD" w14:textId="77777777" w:rsidR="00995357" w:rsidRPr="00F42C1F" w:rsidRDefault="00995357" w:rsidP="006312E0">
      <w:pPr>
        <w:spacing w:line="240" w:lineRule="auto"/>
      </w:pPr>
      <w:r w:rsidRPr="00F42C1F">
        <w:separator/>
      </w:r>
    </w:p>
  </w:endnote>
  <w:endnote w:type="continuationSeparator" w:id="0">
    <w:p w14:paraId="5EBE0180" w14:textId="77777777" w:rsidR="00995357" w:rsidRPr="00F42C1F" w:rsidRDefault="00995357"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5162CD68" w:rsidR="0065257C" w:rsidRPr="00F42C1F" w:rsidRDefault="00CF0F7F" w:rsidP="00CA541A">
    <w:pPr>
      <w:pStyle w:val="Fuzeile"/>
      <w:spacing w:before="300"/>
      <w:rPr>
        <w:color w:val="697D91"/>
      </w:rPr>
    </w:pPr>
    <w:r w:rsidRPr="00F42C1F">
      <w:rPr>
        <w:noProof/>
        <w:color w:val="697D91"/>
        <w:lang w:eastAsia="de-CH"/>
      </w:rPr>
      <mc:AlternateContent>
        <mc:Choice Requires="wps">
          <w:drawing>
            <wp:anchor distT="0" distB="0" distL="114300" distR="114300" simplePos="0" relativeHeight="251658240" behindDoc="0" locked="0" layoutInCell="1" allowOverlap="0" wp14:anchorId="5C35CA78" wp14:editId="16A53F9A">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38B17" w14:textId="77777777" w:rsidR="006D6738" w:rsidRPr="00F42C1F" w:rsidRDefault="006D6738" w:rsidP="006D6738">
                          <w:pPr>
                            <w:jc w:val="right"/>
                            <w:rPr>
                              <w:sz w:val="16"/>
                              <w:szCs w:val="16"/>
                            </w:rPr>
                          </w:pPr>
                          <w:r w:rsidRPr="00F42C1F">
                            <w:rPr>
                              <w:sz w:val="16"/>
                              <w:szCs w:val="16"/>
                            </w:rPr>
                            <w:fldChar w:fldCharType="begin"/>
                          </w:r>
                          <w:r w:rsidRPr="00F42C1F">
                            <w:rPr>
                              <w:sz w:val="16"/>
                              <w:szCs w:val="16"/>
                            </w:rPr>
                            <w:instrText xml:space="preserve"> PAGE   \* MERGEFORMAT </w:instrText>
                          </w:r>
                          <w:r w:rsidRPr="00F42C1F">
                            <w:rPr>
                              <w:sz w:val="16"/>
                              <w:szCs w:val="16"/>
                            </w:rPr>
                            <w:fldChar w:fldCharType="separate"/>
                          </w:r>
                          <w:r w:rsidR="00CF0F7F" w:rsidRPr="00F42C1F">
                            <w:rPr>
                              <w:sz w:val="16"/>
                              <w:szCs w:val="16"/>
                            </w:rPr>
                            <w:t>10</w:t>
                          </w:r>
                          <w:r w:rsidRPr="00F42C1F">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5CA78" id="_x0000_t202" coordsize="21600,21600" o:spt="202" path="m,l,21600r21600,l21600,xe">
              <v:stroke joinstyle="miter"/>
              <v:path gradientshapeok="t" o:connecttype="rect"/>
            </v:shapetype>
            <v:shape id="Text Box 12" o:spid="_x0000_s1032"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17238B17" w14:textId="77777777" w:rsidR="006D6738" w:rsidRPr="00F42C1F" w:rsidRDefault="006D6738" w:rsidP="006D6738">
                    <w:pPr>
                      <w:jc w:val="right"/>
                      <w:rPr>
                        <w:sz w:val="16"/>
                        <w:szCs w:val="16"/>
                      </w:rPr>
                    </w:pPr>
                    <w:r w:rsidRPr="00F42C1F">
                      <w:rPr>
                        <w:sz w:val="16"/>
                        <w:szCs w:val="16"/>
                      </w:rPr>
                      <w:fldChar w:fldCharType="begin"/>
                    </w:r>
                    <w:r w:rsidRPr="00F42C1F">
                      <w:rPr>
                        <w:sz w:val="16"/>
                        <w:szCs w:val="16"/>
                      </w:rPr>
                      <w:instrText xml:space="preserve"> PAGE   \* MERGEFORMAT </w:instrText>
                    </w:r>
                    <w:r w:rsidRPr="00F42C1F">
                      <w:rPr>
                        <w:sz w:val="16"/>
                        <w:szCs w:val="16"/>
                      </w:rPr>
                      <w:fldChar w:fldCharType="separate"/>
                    </w:r>
                    <w:r w:rsidR="00CF0F7F" w:rsidRPr="00F42C1F">
                      <w:rPr>
                        <w:sz w:val="16"/>
                        <w:szCs w:val="16"/>
                      </w:rPr>
                      <w:t>10</w:t>
                    </w:r>
                    <w:r w:rsidRPr="00F42C1F">
                      <w:rPr>
                        <w:sz w:val="16"/>
                        <w:szCs w:val="16"/>
                      </w:rPr>
                      <w:fldChar w:fldCharType="end"/>
                    </w:r>
                  </w:p>
                </w:txbxContent>
              </v:textbox>
              <w10:wrap type="square" anchorx="page" anchory="page"/>
            </v:shape>
          </w:pict>
        </mc:Fallback>
      </mc:AlternateContent>
    </w:r>
    <w:r w:rsidR="000176E9" w:rsidRPr="00F42C1F">
      <w:rPr>
        <w:color w:val="697D91"/>
      </w:rPr>
      <w:t>Rendering Denoising</w:t>
    </w:r>
    <w:r w:rsidR="000C468E" w:rsidRPr="00F42C1F">
      <w:rPr>
        <w:color w:val="697D91"/>
      </w:rPr>
      <w:t xml:space="preserve">, </w:t>
    </w:r>
    <w:r w:rsidR="000176E9" w:rsidRPr="00F42C1F">
      <w:rPr>
        <w:color w:val="697D91"/>
      </w:rPr>
      <w:t>v</w:t>
    </w:r>
    <w:r w:rsidR="00ED275F">
      <w:rPr>
        <w:color w:val="697D91"/>
      </w:rPr>
      <w:t>1.0</w:t>
    </w:r>
    <w:r w:rsidR="000C468E" w:rsidRPr="00F42C1F">
      <w:rPr>
        <w:color w:val="697D91"/>
      </w:rPr>
      <w:t xml:space="preserve">, </w:t>
    </w:r>
    <w:r w:rsidR="0056118A" w:rsidRPr="00F42C1F">
      <w:rPr>
        <w:color w:val="697D91"/>
      </w:rPr>
      <w:t>0</w:t>
    </w:r>
    <w:r w:rsidR="00ED275F">
      <w:rPr>
        <w:color w:val="697D91"/>
      </w:rPr>
      <w:t>7</w:t>
    </w:r>
    <w:r w:rsidR="000176E9" w:rsidRPr="00F42C1F">
      <w:rPr>
        <w:color w:val="697D91"/>
      </w:rPr>
      <w:t>.0</w:t>
    </w:r>
    <w:r w:rsidR="00EA7C69" w:rsidRPr="00F42C1F">
      <w:rPr>
        <w:color w:val="697D91"/>
      </w:rPr>
      <w:t>6</w:t>
    </w:r>
    <w:r w:rsidR="000176E9" w:rsidRPr="00F42C1F">
      <w:rPr>
        <w:color w:val="697D91"/>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77777777" w:rsidR="007A3F60" w:rsidRPr="00F42C1F" w:rsidRDefault="00801CD9" w:rsidP="00801CD9">
    <w:pPr>
      <w:pStyle w:val="Fuzeile"/>
      <w:spacing w:before="300"/>
      <w:rPr>
        <w:color w:val="697D91"/>
      </w:rPr>
    </w:pPr>
    <w:r w:rsidRPr="00F42C1F">
      <w:rPr>
        <w:color w:val="697D91"/>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0D946" w14:textId="77777777" w:rsidR="00995357" w:rsidRPr="00F42C1F" w:rsidRDefault="00995357" w:rsidP="006312E0">
      <w:pPr>
        <w:spacing w:line="240" w:lineRule="auto"/>
      </w:pPr>
    </w:p>
  </w:footnote>
  <w:footnote w:type="continuationSeparator" w:id="0">
    <w:p w14:paraId="63E14A27" w14:textId="77777777" w:rsidR="00995357" w:rsidRPr="00F42C1F" w:rsidRDefault="00995357"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ED5249"/>
    <w:multiLevelType w:val="hybridMultilevel"/>
    <w:tmpl w:val="C67894B2"/>
    <w:lvl w:ilvl="0" w:tplc="EDAC69A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7"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8"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03791D"/>
    <w:multiLevelType w:val="hybridMultilevel"/>
    <w:tmpl w:val="61EE56C8"/>
    <w:lvl w:ilvl="0" w:tplc="107E2F4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229D11D8"/>
    <w:multiLevelType w:val="hybridMultilevel"/>
    <w:tmpl w:val="95A0B5FC"/>
    <w:lvl w:ilvl="0" w:tplc="57BC549E">
      <w:numFmt w:val="bullet"/>
      <w:lvlText w:val="-"/>
      <w:lvlJc w:val="left"/>
      <w:pPr>
        <w:ind w:left="720" w:hanging="360"/>
      </w:pPr>
      <w:rPr>
        <w:rFonts w:ascii="Lucida Sans" w:eastAsia="Lucida Sans" w:hAnsi="Lucida Sans" w:cs="Times New Roman" w:hint="default"/>
        <w:sz w:val="19"/>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9"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4"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7"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15:restartNumberingAfterBreak="0">
    <w:nsid w:val="446A66FD"/>
    <w:multiLevelType w:val="hybridMultilevel"/>
    <w:tmpl w:val="355A3630"/>
    <w:lvl w:ilvl="0" w:tplc="0510B77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E72FE3"/>
    <w:multiLevelType w:val="hybridMultilevel"/>
    <w:tmpl w:val="E41226AC"/>
    <w:lvl w:ilvl="0" w:tplc="1244365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8"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53"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6AC979F3"/>
    <w:multiLevelType w:val="hybridMultilevel"/>
    <w:tmpl w:val="3E14D5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9"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0"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39707872">
    <w:abstractNumId w:val="9"/>
  </w:num>
  <w:num w:numId="2" w16cid:durableId="1385955368">
    <w:abstractNumId w:val="7"/>
  </w:num>
  <w:num w:numId="3" w16cid:durableId="691077204">
    <w:abstractNumId w:val="6"/>
  </w:num>
  <w:num w:numId="4" w16cid:durableId="1976257169">
    <w:abstractNumId w:val="5"/>
  </w:num>
  <w:num w:numId="5" w16cid:durableId="1829202662">
    <w:abstractNumId w:val="4"/>
  </w:num>
  <w:num w:numId="6" w16cid:durableId="1167163122">
    <w:abstractNumId w:val="8"/>
  </w:num>
  <w:num w:numId="7" w16cid:durableId="1116096930">
    <w:abstractNumId w:val="3"/>
  </w:num>
  <w:num w:numId="8" w16cid:durableId="581254485">
    <w:abstractNumId w:val="2"/>
  </w:num>
  <w:num w:numId="9" w16cid:durableId="2094933685">
    <w:abstractNumId w:val="1"/>
  </w:num>
  <w:num w:numId="10" w16cid:durableId="2137406442">
    <w:abstractNumId w:val="0"/>
  </w:num>
  <w:num w:numId="11" w16cid:durableId="40397941">
    <w:abstractNumId w:val="17"/>
  </w:num>
  <w:num w:numId="12" w16cid:durableId="504132447">
    <w:abstractNumId w:val="40"/>
  </w:num>
  <w:num w:numId="13" w16cid:durableId="2033459985">
    <w:abstractNumId w:val="15"/>
  </w:num>
  <w:num w:numId="14" w16cid:durableId="80294062">
    <w:abstractNumId w:val="27"/>
  </w:num>
  <w:num w:numId="15" w16cid:durableId="1041973441">
    <w:abstractNumId w:val="25"/>
  </w:num>
  <w:num w:numId="16" w16cid:durableId="676619727">
    <w:abstractNumId w:val="18"/>
  </w:num>
  <w:num w:numId="17" w16cid:durableId="2029061215">
    <w:abstractNumId w:val="14"/>
  </w:num>
  <w:num w:numId="18" w16cid:durableId="1776628574">
    <w:abstractNumId w:val="49"/>
  </w:num>
  <w:num w:numId="19" w16cid:durableId="337848130">
    <w:abstractNumId w:val="32"/>
  </w:num>
  <w:num w:numId="20" w16cid:durableId="348993869">
    <w:abstractNumId w:val="52"/>
  </w:num>
  <w:num w:numId="21" w16cid:durableId="1193609688">
    <w:abstractNumId w:val="60"/>
  </w:num>
  <w:num w:numId="22" w16cid:durableId="1747990560">
    <w:abstractNumId w:val="20"/>
  </w:num>
  <w:num w:numId="23" w16cid:durableId="1537618537">
    <w:abstractNumId w:val="41"/>
  </w:num>
  <w:num w:numId="24" w16cid:durableId="2007400432">
    <w:abstractNumId w:val="37"/>
  </w:num>
  <w:num w:numId="25" w16cid:durableId="258343015">
    <w:abstractNumId w:val="21"/>
  </w:num>
  <w:num w:numId="26" w16cid:durableId="1661621286">
    <w:abstractNumId w:val="33"/>
  </w:num>
  <w:num w:numId="27" w16cid:durableId="14694057">
    <w:abstractNumId w:val="29"/>
  </w:num>
  <w:num w:numId="28" w16cid:durableId="2015179085">
    <w:abstractNumId w:val="47"/>
  </w:num>
  <w:num w:numId="29" w16cid:durableId="1085110427">
    <w:abstractNumId w:val="36"/>
  </w:num>
  <w:num w:numId="30" w16cid:durableId="1636830466">
    <w:abstractNumId w:val="16"/>
  </w:num>
  <w:num w:numId="31" w16cid:durableId="1674603174">
    <w:abstractNumId w:val="58"/>
  </w:num>
  <w:num w:numId="32" w16cid:durableId="752631300">
    <w:abstractNumId w:val="27"/>
  </w:num>
  <w:num w:numId="33" w16cid:durableId="83116535">
    <w:abstractNumId w:val="42"/>
  </w:num>
  <w:num w:numId="34" w16cid:durableId="1675373595">
    <w:abstractNumId w:val="27"/>
  </w:num>
  <w:num w:numId="35" w16cid:durableId="632712945">
    <w:abstractNumId w:val="27"/>
  </w:num>
  <w:num w:numId="36" w16cid:durableId="2020546600">
    <w:abstractNumId w:val="55"/>
  </w:num>
  <w:num w:numId="37" w16cid:durableId="1072855142">
    <w:abstractNumId w:val="33"/>
  </w:num>
  <w:num w:numId="38" w16cid:durableId="576549416">
    <w:abstractNumId w:val="27"/>
  </w:num>
  <w:num w:numId="39" w16cid:durableId="245042489">
    <w:abstractNumId w:val="27"/>
  </w:num>
  <w:num w:numId="40" w16cid:durableId="524755450">
    <w:abstractNumId w:val="27"/>
  </w:num>
  <w:num w:numId="41" w16cid:durableId="2094012123">
    <w:abstractNumId w:val="27"/>
  </w:num>
  <w:num w:numId="42" w16cid:durableId="1597403090">
    <w:abstractNumId w:val="27"/>
  </w:num>
  <w:num w:numId="43" w16cid:durableId="405301095">
    <w:abstractNumId w:val="27"/>
  </w:num>
  <w:num w:numId="44" w16cid:durableId="565066189">
    <w:abstractNumId w:val="39"/>
  </w:num>
  <w:num w:numId="45" w16cid:durableId="799616486">
    <w:abstractNumId w:val="51"/>
  </w:num>
  <w:num w:numId="46" w16cid:durableId="2048214368">
    <w:abstractNumId w:val="54"/>
  </w:num>
  <w:num w:numId="47" w16cid:durableId="1099639553">
    <w:abstractNumId w:val="13"/>
  </w:num>
  <w:num w:numId="48" w16cid:durableId="93132703">
    <w:abstractNumId w:val="57"/>
  </w:num>
  <w:num w:numId="49" w16cid:durableId="2118475579">
    <w:abstractNumId w:val="56"/>
  </w:num>
  <w:num w:numId="50" w16cid:durableId="1652556613">
    <w:abstractNumId w:val="30"/>
  </w:num>
  <w:num w:numId="51" w16cid:durableId="363213351">
    <w:abstractNumId w:val="12"/>
  </w:num>
  <w:num w:numId="52" w16cid:durableId="1925265892">
    <w:abstractNumId w:val="45"/>
  </w:num>
  <w:num w:numId="53" w16cid:durableId="584926098">
    <w:abstractNumId w:val="22"/>
  </w:num>
  <w:num w:numId="54" w16cid:durableId="367223539">
    <w:abstractNumId w:val="48"/>
  </w:num>
  <w:num w:numId="55" w16cid:durableId="1636107597">
    <w:abstractNumId w:val="44"/>
  </w:num>
  <w:num w:numId="56" w16cid:durableId="1424301931">
    <w:abstractNumId w:val="19"/>
  </w:num>
  <w:num w:numId="57" w16cid:durableId="931354392">
    <w:abstractNumId w:val="11"/>
  </w:num>
  <w:num w:numId="58" w16cid:durableId="239564571">
    <w:abstractNumId w:val="23"/>
  </w:num>
  <w:num w:numId="59" w16cid:durableId="530604798">
    <w:abstractNumId w:val="46"/>
  </w:num>
  <w:num w:numId="60" w16cid:durableId="1623534832">
    <w:abstractNumId w:val="24"/>
  </w:num>
  <w:num w:numId="61" w16cid:durableId="605816438">
    <w:abstractNumId w:val="38"/>
  </w:num>
  <w:num w:numId="62" w16cid:durableId="2975029">
    <w:abstractNumId w:val="27"/>
  </w:num>
  <w:num w:numId="63" w16cid:durableId="2086414497">
    <w:abstractNumId w:val="27"/>
  </w:num>
  <w:num w:numId="64" w16cid:durableId="1850296556">
    <w:abstractNumId w:val="27"/>
  </w:num>
  <w:num w:numId="65" w16cid:durableId="283775717">
    <w:abstractNumId w:val="27"/>
  </w:num>
  <w:num w:numId="66" w16cid:durableId="832529280">
    <w:abstractNumId w:val="27"/>
  </w:num>
  <w:num w:numId="67" w16cid:durableId="359863504">
    <w:abstractNumId w:val="28"/>
  </w:num>
  <w:num w:numId="68" w16cid:durableId="1690373085">
    <w:abstractNumId w:val="34"/>
  </w:num>
  <w:num w:numId="69" w16cid:durableId="611518318">
    <w:abstractNumId w:val="35"/>
  </w:num>
  <w:num w:numId="70" w16cid:durableId="650672085">
    <w:abstractNumId w:val="59"/>
  </w:num>
  <w:num w:numId="71" w16cid:durableId="184293571">
    <w:abstractNumId w:val="26"/>
  </w:num>
  <w:num w:numId="72" w16cid:durableId="1934586610">
    <w:abstractNumId w:val="10"/>
  </w:num>
  <w:num w:numId="73" w16cid:durableId="1534265083">
    <w:abstractNumId w:val="53"/>
  </w:num>
  <w:num w:numId="74" w16cid:durableId="739909746">
    <w:abstractNumId w:val="50"/>
  </w:num>
  <w:num w:numId="75" w16cid:durableId="2082173343">
    <w:abstractNumId w:val="31"/>
  </w:num>
  <w:num w:numId="76" w16cid:durableId="421727149">
    <w:abstractNumId w:val="43"/>
  </w:num>
  <w:num w:numId="77" w16cid:durableId="92353472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05C4A"/>
    <w:rsid w:val="000122F1"/>
    <w:rsid w:val="000176E9"/>
    <w:rsid w:val="00022CF3"/>
    <w:rsid w:val="000340F2"/>
    <w:rsid w:val="00035727"/>
    <w:rsid w:val="000450AE"/>
    <w:rsid w:val="0005437D"/>
    <w:rsid w:val="000672E7"/>
    <w:rsid w:val="00067A11"/>
    <w:rsid w:val="00074650"/>
    <w:rsid w:val="0008196A"/>
    <w:rsid w:val="00084DAF"/>
    <w:rsid w:val="0008623F"/>
    <w:rsid w:val="00087C85"/>
    <w:rsid w:val="00094F43"/>
    <w:rsid w:val="00095C44"/>
    <w:rsid w:val="0009634B"/>
    <w:rsid w:val="000A118E"/>
    <w:rsid w:val="000A2505"/>
    <w:rsid w:val="000A5191"/>
    <w:rsid w:val="000B3897"/>
    <w:rsid w:val="000B51D0"/>
    <w:rsid w:val="000C468E"/>
    <w:rsid w:val="000E19A3"/>
    <w:rsid w:val="000E29F5"/>
    <w:rsid w:val="000F013A"/>
    <w:rsid w:val="000F3789"/>
    <w:rsid w:val="000F3C8C"/>
    <w:rsid w:val="000F65FE"/>
    <w:rsid w:val="0010193D"/>
    <w:rsid w:val="0010315B"/>
    <w:rsid w:val="001110B4"/>
    <w:rsid w:val="00112357"/>
    <w:rsid w:val="001215C7"/>
    <w:rsid w:val="001266ED"/>
    <w:rsid w:val="001376E7"/>
    <w:rsid w:val="0014350E"/>
    <w:rsid w:val="00144810"/>
    <w:rsid w:val="0015023D"/>
    <w:rsid w:val="00157AD7"/>
    <w:rsid w:val="001603E3"/>
    <w:rsid w:val="00162DDB"/>
    <w:rsid w:val="00170D9E"/>
    <w:rsid w:val="00176DF1"/>
    <w:rsid w:val="00185148"/>
    <w:rsid w:val="00190696"/>
    <w:rsid w:val="00191B28"/>
    <w:rsid w:val="001A3B07"/>
    <w:rsid w:val="001A474E"/>
    <w:rsid w:val="001B0F1A"/>
    <w:rsid w:val="001C3B17"/>
    <w:rsid w:val="001C4B4E"/>
    <w:rsid w:val="001E0286"/>
    <w:rsid w:val="001E4664"/>
    <w:rsid w:val="001E6E95"/>
    <w:rsid w:val="001F0F2A"/>
    <w:rsid w:val="001F1B9C"/>
    <w:rsid w:val="001F7C24"/>
    <w:rsid w:val="00205D92"/>
    <w:rsid w:val="0021211B"/>
    <w:rsid w:val="00213CE6"/>
    <w:rsid w:val="002162DA"/>
    <w:rsid w:val="00220F0E"/>
    <w:rsid w:val="0023332A"/>
    <w:rsid w:val="00244ABC"/>
    <w:rsid w:val="00244FDA"/>
    <w:rsid w:val="002467DF"/>
    <w:rsid w:val="002502B0"/>
    <w:rsid w:val="00251518"/>
    <w:rsid w:val="00252D88"/>
    <w:rsid w:val="002679BE"/>
    <w:rsid w:val="00272FC3"/>
    <w:rsid w:val="002748E3"/>
    <w:rsid w:val="00283E37"/>
    <w:rsid w:val="00294492"/>
    <w:rsid w:val="00296E81"/>
    <w:rsid w:val="002A060E"/>
    <w:rsid w:val="002A0932"/>
    <w:rsid w:val="002A610F"/>
    <w:rsid w:val="002A6404"/>
    <w:rsid w:val="002B0461"/>
    <w:rsid w:val="002C3075"/>
    <w:rsid w:val="002C7570"/>
    <w:rsid w:val="002C7A9B"/>
    <w:rsid w:val="002E3E11"/>
    <w:rsid w:val="002E4F2E"/>
    <w:rsid w:val="002E51A8"/>
    <w:rsid w:val="002E6C41"/>
    <w:rsid w:val="002E75A7"/>
    <w:rsid w:val="002F2B52"/>
    <w:rsid w:val="002F2F44"/>
    <w:rsid w:val="002F53BE"/>
    <w:rsid w:val="003010C0"/>
    <w:rsid w:val="0031365B"/>
    <w:rsid w:val="003140BD"/>
    <w:rsid w:val="00314D27"/>
    <w:rsid w:val="003212FA"/>
    <w:rsid w:val="00323B18"/>
    <w:rsid w:val="00325DB3"/>
    <w:rsid w:val="0033009B"/>
    <w:rsid w:val="00332DE2"/>
    <w:rsid w:val="00336B56"/>
    <w:rsid w:val="003377EF"/>
    <w:rsid w:val="00340F1E"/>
    <w:rsid w:val="00341CB5"/>
    <w:rsid w:val="00342E1F"/>
    <w:rsid w:val="0034338C"/>
    <w:rsid w:val="00346F55"/>
    <w:rsid w:val="00353F6C"/>
    <w:rsid w:val="003561B1"/>
    <w:rsid w:val="00357D02"/>
    <w:rsid w:val="003653F6"/>
    <w:rsid w:val="00376C3F"/>
    <w:rsid w:val="003779D0"/>
    <w:rsid w:val="003838FC"/>
    <w:rsid w:val="003926A5"/>
    <w:rsid w:val="00393290"/>
    <w:rsid w:val="003A1BF4"/>
    <w:rsid w:val="003A623A"/>
    <w:rsid w:val="003A6F30"/>
    <w:rsid w:val="003B1648"/>
    <w:rsid w:val="003B66F4"/>
    <w:rsid w:val="003C7BD0"/>
    <w:rsid w:val="003D4775"/>
    <w:rsid w:val="003D7B55"/>
    <w:rsid w:val="003E0DD7"/>
    <w:rsid w:val="003E14BF"/>
    <w:rsid w:val="003F043B"/>
    <w:rsid w:val="003F0872"/>
    <w:rsid w:val="003F1C20"/>
    <w:rsid w:val="003F3F16"/>
    <w:rsid w:val="003F4174"/>
    <w:rsid w:val="00400327"/>
    <w:rsid w:val="00402DD7"/>
    <w:rsid w:val="00405D3A"/>
    <w:rsid w:val="004104CA"/>
    <w:rsid w:val="004144A2"/>
    <w:rsid w:val="00416BEE"/>
    <w:rsid w:val="00416C9D"/>
    <w:rsid w:val="004202F9"/>
    <w:rsid w:val="0042274F"/>
    <w:rsid w:val="00436646"/>
    <w:rsid w:val="00436B4C"/>
    <w:rsid w:val="00437AE4"/>
    <w:rsid w:val="00460307"/>
    <w:rsid w:val="00462CB2"/>
    <w:rsid w:val="0046439F"/>
    <w:rsid w:val="0047349A"/>
    <w:rsid w:val="004824B3"/>
    <w:rsid w:val="004841F7"/>
    <w:rsid w:val="00484575"/>
    <w:rsid w:val="00487466"/>
    <w:rsid w:val="004A093E"/>
    <w:rsid w:val="004A1400"/>
    <w:rsid w:val="004A28AA"/>
    <w:rsid w:val="004A730B"/>
    <w:rsid w:val="004B1ADC"/>
    <w:rsid w:val="004B1E74"/>
    <w:rsid w:val="004B5CEC"/>
    <w:rsid w:val="004B7391"/>
    <w:rsid w:val="004C67F4"/>
    <w:rsid w:val="004C74C3"/>
    <w:rsid w:val="004C7C83"/>
    <w:rsid w:val="004D7982"/>
    <w:rsid w:val="004D7D20"/>
    <w:rsid w:val="004F1E8E"/>
    <w:rsid w:val="004F2A2A"/>
    <w:rsid w:val="004F2F20"/>
    <w:rsid w:val="004F6607"/>
    <w:rsid w:val="004F7B96"/>
    <w:rsid w:val="00511D21"/>
    <w:rsid w:val="00516009"/>
    <w:rsid w:val="00523604"/>
    <w:rsid w:val="00524B53"/>
    <w:rsid w:val="00530949"/>
    <w:rsid w:val="0053118D"/>
    <w:rsid w:val="00531B13"/>
    <w:rsid w:val="00537684"/>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6540"/>
    <w:rsid w:val="00592FE9"/>
    <w:rsid w:val="00595705"/>
    <w:rsid w:val="005B05B8"/>
    <w:rsid w:val="005B2286"/>
    <w:rsid w:val="005B2D7D"/>
    <w:rsid w:val="005B5FF7"/>
    <w:rsid w:val="005B68FC"/>
    <w:rsid w:val="005C0C1E"/>
    <w:rsid w:val="005C243A"/>
    <w:rsid w:val="005C4CFB"/>
    <w:rsid w:val="005D346C"/>
    <w:rsid w:val="005E0C2D"/>
    <w:rsid w:val="005E201F"/>
    <w:rsid w:val="005E391E"/>
    <w:rsid w:val="005E5116"/>
    <w:rsid w:val="005E676A"/>
    <w:rsid w:val="005F162F"/>
    <w:rsid w:val="005F1765"/>
    <w:rsid w:val="005F7206"/>
    <w:rsid w:val="0060154C"/>
    <w:rsid w:val="006177AB"/>
    <w:rsid w:val="006254BF"/>
    <w:rsid w:val="00627A75"/>
    <w:rsid w:val="00630349"/>
    <w:rsid w:val="006312CC"/>
    <w:rsid w:val="006312E0"/>
    <w:rsid w:val="006405D0"/>
    <w:rsid w:val="0064224E"/>
    <w:rsid w:val="0065257C"/>
    <w:rsid w:val="006542BD"/>
    <w:rsid w:val="00655061"/>
    <w:rsid w:val="006614D8"/>
    <w:rsid w:val="00664D6F"/>
    <w:rsid w:val="00667045"/>
    <w:rsid w:val="00683799"/>
    <w:rsid w:val="00685757"/>
    <w:rsid w:val="00685B7C"/>
    <w:rsid w:val="00694C66"/>
    <w:rsid w:val="0069507F"/>
    <w:rsid w:val="0069632F"/>
    <w:rsid w:val="006A27E0"/>
    <w:rsid w:val="006B0C5B"/>
    <w:rsid w:val="006B7819"/>
    <w:rsid w:val="006B79C7"/>
    <w:rsid w:val="006C07AD"/>
    <w:rsid w:val="006C4CE0"/>
    <w:rsid w:val="006C77CE"/>
    <w:rsid w:val="006D3E99"/>
    <w:rsid w:val="006D5F0E"/>
    <w:rsid w:val="006D6738"/>
    <w:rsid w:val="006E233C"/>
    <w:rsid w:val="006E2B06"/>
    <w:rsid w:val="006E3053"/>
    <w:rsid w:val="006E46AC"/>
    <w:rsid w:val="006E471F"/>
    <w:rsid w:val="006E71E3"/>
    <w:rsid w:val="006E757B"/>
    <w:rsid w:val="006F1BE5"/>
    <w:rsid w:val="006F54A2"/>
    <w:rsid w:val="006F7567"/>
    <w:rsid w:val="00701936"/>
    <w:rsid w:val="007116DC"/>
    <w:rsid w:val="007122B6"/>
    <w:rsid w:val="00717919"/>
    <w:rsid w:val="00720853"/>
    <w:rsid w:val="00720E9F"/>
    <w:rsid w:val="00724813"/>
    <w:rsid w:val="0072514D"/>
    <w:rsid w:val="00730698"/>
    <w:rsid w:val="007357CD"/>
    <w:rsid w:val="00737DB8"/>
    <w:rsid w:val="00740660"/>
    <w:rsid w:val="007407D3"/>
    <w:rsid w:val="0074086F"/>
    <w:rsid w:val="00743B4D"/>
    <w:rsid w:val="00747361"/>
    <w:rsid w:val="00751AC2"/>
    <w:rsid w:val="0075507B"/>
    <w:rsid w:val="00761683"/>
    <w:rsid w:val="00777046"/>
    <w:rsid w:val="00785EEA"/>
    <w:rsid w:val="00793E99"/>
    <w:rsid w:val="00796682"/>
    <w:rsid w:val="00797C0F"/>
    <w:rsid w:val="007A0A67"/>
    <w:rsid w:val="007A3F60"/>
    <w:rsid w:val="007A5AF3"/>
    <w:rsid w:val="007B4AC6"/>
    <w:rsid w:val="007C3A5F"/>
    <w:rsid w:val="007D29EC"/>
    <w:rsid w:val="007D6F67"/>
    <w:rsid w:val="007E119B"/>
    <w:rsid w:val="007E1447"/>
    <w:rsid w:val="007E6849"/>
    <w:rsid w:val="007E70D7"/>
    <w:rsid w:val="007F2C50"/>
    <w:rsid w:val="007F3ED2"/>
    <w:rsid w:val="00800BF2"/>
    <w:rsid w:val="00801CD9"/>
    <w:rsid w:val="00805850"/>
    <w:rsid w:val="00810AD4"/>
    <w:rsid w:val="00811241"/>
    <w:rsid w:val="00823020"/>
    <w:rsid w:val="0082554E"/>
    <w:rsid w:val="00827B8E"/>
    <w:rsid w:val="00836AA4"/>
    <w:rsid w:val="00837812"/>
    <w:rsid w:val="0084008F"/>
    <w:rsid w:val="00853E3D"/>
    <w:rsid w:val="00863D7E"/>
    <w:rsid w:val="008642BF"/>
    <w:rsid w:val="00865424"/>
    <w:rsid w:val="00871EEF"/>
    <w:rsid w:val="00877817"/>
    <w:rsid w:val="00882009"/>
    <w:rsid w:val="00891BAC"/>
    <w:rsid w:val="00892899"/>
    <w:rsid w:val="00896CF4"/>
    <w:rsid w:val="0089769F"/>
    <w:rsid w:val="008A1B90"/>
    <w:rsid w:val="008A1F16"/>
    <w:rsid w:val="008A7D67"/>
    <w:rsid w:val="008B01AE"/>
    <w:rsid w:val="008B12D0"/>
    <w:rsid w:val="008B1935"/>
    <w:rsid w:val="008B6910"/>
    <w:rsid w:val="008B6D09"/>
    <w:rsid w:val="008B72F0"/>
    <w:rsid w:val="008C2BE1"/>
    <w:rsid w:val="008C3A7D"/>
    <w:rsid w:val="008D3A9F"/>
    <w:rsid w:val="008D5C31"/>
    <w:rsid w:val="008D61F6"/>
    <w:rsid w:val="008D6FD0"/>
    <w:rsid w:val="008E182B"/>
    <w:rsid w:val="008F021E"/>
    <w:rsid w:val="00902942"/>
    <w:rsid w:val="00902E01"/>
    <w:rsid w:val="00912A57"/>
    <w:rsid w:val="0091470F"/>
    <w:rsid w:val="00914ACF"/>
    <w:rsid w:val="009161C4"/>
    <w:rsid w:val="00920A9A"/>
    <w:rsid w:val="00927635"/>
    <w:rsid w:val="00932C5C"/>
    <w:rsid w:val="00935D6D"/>
    <w:rsid w:val="0094289B"/>
    <w:rsid w:val="00947148"/>
    <w:rsid w:val="009546FD"/>
    <w:rsid w:val="009577BF"/>
    <w:rsid w:val="00957E9B"/>
    <w:rsid w:val="00963F0B"/>
    <w:rsid w:val="00972F6E"/>
    <w:rsid w:val="00973981"/>
    <w:rsid w:val="0097791C"/>
    <w:rsid w:val="00986C00"/>
    <w:rsid w:val="0098728A"/>
    <w:rsid w:val="0098796C"/>
    <w:rsid w:val="00995357"/>
    <w:rsid w:val="00997926"/>
    <w:rsid w:val="009A4F8C"/>
    <w:rsid w:val="009A592F"/>
    <w:rsid w:val="009A775E"/>
    <w:rsid w:val="009B0030"/>
    <w:rsid w:val="009B0B36"/>
    <w:rsid w:val="009B18B4"/>
    <w:rsid w:val="009B19CE"/>
    <w:rsid w:val="009B3F9B"/>
    <w:rsid w:val="009B54B7"/>
    <w:rsid w:val="009C4E2C"/>
    <w:rsid w:val="009C5D48"/>
    <w:rsid w:val="009C6EC9"/>
    <w:rsid w:val="009D5780"/>
    <w:rsid w:val="009D79DF"/>
    <w:rsid w:val="009E0A6E"/>
    <w:rsid w:val="009E0F41"/>
    <w:rsid w:val="009E4195"/>
    <w:rsid w:val="009F2467"/>
    <w:rsid w:val="009F5BCC"/>
    <w:rsid w:val="00A02C21"/>
    <w:rsid w:val="00A02D37"/>
    <w:rsid w:val="00A03494"/>
    <w:rsid w:val="00A12CC0"/>
    <w:rsid w:val="00A12EEE"/>
    <w:rsid w:val="00A20580"/>
    <w:rsid w:val="00A3403B"/>
    <w:rsid w:val="00A35B8D"/>
    <w:rsid w:val="00A368BB"/>
    <w:rsid w:val="00A373F2"/>
    <w:rsid w:val="00A43146"/>
    <w:rsid w:val="00A50C70"/>
    <w:rsid w:val="00A54C2F"/>
    <w:rsid w:val="00A563C8"/>
    <w:rsid w:val="00A606D9"/>
    <w:rsid w:val="00A62697"/>
    <w:rsid w:val="00A65413"/>
    <w:rsid w:val="00A74942"/>
    <w:rsid w:val="00A75590"/>
    <w:rsid w:val="00A82729"/>
    <w:rsid w:val="00A827D3"/>
    <w:rsid w:val="00A83E01"/>
    <w:rsid w:val="00A87D54"/>
    <w:rsid w:val="00A924ED"/>
    <w:rsid w:val="00AA0E96"/>
    <w:rsid w:val="00AA10D7"/>
    <w:rsid w:val="00AA352D"/>
    <w:rsid w:val="00AB429F"/>
    <w:rsid w:val="00AB4BED"/>
    <w:rsid w:val="00AC0735"/>
    <w:rsid w:val="00AC550A"/>
    <w:rsid w:val="00AC76D3"/>
    <w:rsid w:val="00AD1A27"/>
    <w:rsid w:val="00AD1B9D"/>
    <w:rsid w:val="00AD3C46"/>
    <w:rsid w:val="00AD47E0"/>
    <w:rsid w:val="00AE3573"/>
    <w:rsid w:val="00AE41C7"/>
    <w:rsid w:val="00AE5EA7"/>
    <w:rsid w:val="00AF78B9"/>
    <w:rsid w:val="00B001E3"/>
    <w:rsid w:val="00B14DEB"/>
    <w:rsid w:val="00B165E6"/>
    <w:rsid w:val="00B23344"/>
    <w:rsid w:val="00B25861"/>
    <w:rsid w:val="00B25A11"/>
    <w:rsid w:val="00B25A50"/>
    <w:rsid w:val="00B25DB1"/>
    <w:rsid w:val="00B30124"/>
    <w:rsid w:val="00B30D8E"/>
    <w:rsid w:val="00B370AE"/>
    <w:rsid w:val="00B4294F"/>
    <w:rsid w:val="00B5549E"/>
    <w:rsid w:val="00B55AEF"/>
    <w:rsid w:val="00B574CE"/>
    <w:rsid w:val="00B579BF"/>
    <w:rsid w:val="00B60AB6"/>
    <w:rsid w:val="00B664C3"/>
    <w:rsid w:val="00B72188"/>
    <w:rsid w:val="00B728FD"/>
    <w:rsid w:val="00B73BEA"/>
    <w:rsid w:val="00B77728"/>
    <w:rsid w:val="00B807BC"/>
    <w:rsid w:val="00B809C3"/>
    <w:rsid w:val="00B81287"/>
    <w:rsid w:val="00B84BBD"/>
    <w:rsid w:val="00B92679"/>
    <w:rsid w:val="00B92F01"/>
    <w:rsid w:val="00B97C3D"/>
    <w:rsid w:val="00BA4F36"/>
    <w:rsid w:val="00BB1F2C"/>
    <w:rsid w:val="00BB5E50"/>
    <w:rsid w:val="00BB6C11"/>
    <w:rsid w:val="00BC013B"/>
    <w:rsid w:val="00BC0294"/>
    <w:rsid w:val="00BC2FC3"/>
    <w:rsid w:val="00BC3DCD"/>
    <w:rsid w:val="00BC4A3D"/>
    <w:rsid w:val="00BC6A06"/>
    <w:rsid w:val="00BC7B39"/>
    <w:rsid w:val="00BD2578"/>
    <w:rsid w:val="00BD303D"/>
    <w:rsid w:val="00BE317A"/>
    <w:rsid w:val="00BF0436"/>
    <w:rsid w:val="00BF2D5F"/>
    <w:rsid w:val="00BF369E"/>
    <w:rsid w:val="00BF3B7C"/>
    <w:rsid w:val="00BF56AA"/>
    <w:rsid w:val="00BF6E6E"/>
    <w:rsid w:val="00C14E2C"/>
    <w:rsid w:val="00C15FC6"/>
    <w:rsid w:val="00C160B8"/>
    <w:rsid w:val="00C16D74"/>
    <w:rsid w:val="00C178A5"/>
    <w:rsid w:val="00C20DBE"/>
    <w:rsid w:val="00C2320C"/>
    <w:rsid w:val="00C30550"/>
    <w:rsid w:val="00C42655"/>
    <w:rsid w:val="00C51857"/>
    <w:rsid w:val="00C55215"/>
    <w:rsid w:val="00C6009B"/>
    <w:rsid w:val="00C6727C"/>
    <w:rsid w:val="00C7001D"/>
    <w:rsid w:val="00C7117D"/>
    <w:rsid w:val="00C73669"/>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7BBA"/>
    <w:rsid w:val="00CD36AE"/>
    <w:rsid w:val="00CD3C7E"/>
    <w:rsid w:val="00CD7965"/>
    <w:rsid w:val="00CE543F"/>
    <w:rsid w:val="00CF058F"/>
    <w:rsid w:val="00CF0822"/>
    <w:rsid w:val="00CF0F7F"/>
    <w:rsid w:val="00CF7A76"/>
    <w:rsid w:val="00D00DAF"/>
    <w:rsid w:val="00D01494"/>
    <w:rsid w:val="00D0436B"/>
    <w:rsid w:val="00D134AD"/>
    <w:rsid w:val="00D13744"/>
    <w:rsid w:val="00D22D1B"/>
    <w:rsid w:val="00D25D79"/>
    <w:rsid w:val="00D27B12"/>
    <w:rsid w:val="00D3374D"/>
    <w:rsid w:val="00D344B0"/>
    <w:rsid w:val="00D37E22"/>
    <w:rsid w:val="00D458B5"/>
    <w:rsid w:val="00D47E70"/>
    <w:rsid w:val="00D71799"/>
    <w:rsid w:val="00D767E2"/>
    <w:rsid w:val="00D77EF2"/>
    <w:rsid w:val="00D844F8"/>
    <w:rsid w:val="00D86F1C"/>
    <w:rsid w:val="00D93100"/>
    <w:rsid w:val="00D97763"/>
    <w:rsid w:val="00DA1B8F"/>
    <w:rsid w:val="00DA4F15"/>
    <w:rsid w:val="00DA68B5"/>
    <w:rsid w:val="00DA7485"/>
    <w:rsid w:val="00DA7BC7"/>
    <w:rsid w:val="00DB5491"/>
    <w:rsid w:val="00DD5AEE"/>
    <w:rsid w:val="00DE00EA"/>
    <w:rsid w:val="00DE242C"/>
    <w:rsid w:val="00DF43C9"/>
    <w:rsid w:val="00E07490"/>
    <w:rsid w:val="00E07D71"/>
    <w:rsid w:val="00E11B6A"/>
    <w:rsid w:val="00E1384E"/>
    <w:rsid w:val="00E161F3"/>
    <w:rsid w:val="00E16998"/>
    <w:rsid w:val="00E207E6"/>
    <w:rsid w:val="00E2604A"/>
    <w:rsid w:val="00E274C8"/>
    <w:rsid w:val="00E3300B"/>
    <w:rsid w:val="00E37B3B"/>
    <w:rsid w:val="00E40089"/>
    <w:rsid w:val="00E43329"/>
    <w:rsid w:val="00E436C2"/>
    <w:rsid w:val="00E4524C"/>
    <w:rsid w:val="00E47E8A"/>
    <w:rsid w:val="00E53F5B"/>
    <w:rsid w:val="00E5531F"/>
    <w:rsid w:val="00E776A3"/>
    <w:rsid w:val="00E82CE7"/>
    <w:rsid w:val="00E84DD7"/>
    <w:rsid w:val="00E906EF"/>
    <w:rsid w:val="00E91B34"/>
    <w:rsid w:val="00E92FC0"/>
    <w:rsid w:val="00E9787C"/>
    <w:rsid w:val="00EA18B1"/>
    <w:rsid w:val="00EA7C69"/>
    <w:rsid w:val="00EB20F9"/>
    <w:rsid w:val="00EB66BE"/>
    <w:rsid w:val="00EC0B22"/>
    <w:rsid w:val="00EC268E"/>
    <w:rsid w:val="00ED275F"/>
    <w:rsid w:val="00ED5477"/>
    <w:rsid w:val="00ED6401"/>
    <w:rsid w:val="00EE1061"/>
    <w:rsid w:val="00EF4B39"/>
    <w:rsid w:val="00F000D0"/>
    <w:rsid w:val="00F030F8"/>
    <w:rsid w:val="00F127A5"/>
    <w:rsid w:val="00F12DBE"/>
    <w:rsid w:val="00F26F74"/>
    <w:rsid w:val="00F34848"/>
    <w:rsid w:val="00F36316"/>
    <w:rsid w:val="00F373B9"/>
    <w:rsid w:val="00F4195D"/>
    <w:rsid w:val="00F42C1F"/>
    <w:rsid w:val="00F42F4E"/>
    <w:rsid w:val="00F44693"/>
    <w:rsid w:val="00F5196D"/>
    <w:rsid w:val="00F52CED"/>
    <w:rsid w:val="00F57C67"/>
    <w:rsid w:val="00F634D8"/>
    <w:rsid w:val="00F65446"/>
    <w:rsid w:val="00F80633"/>
    <w:rsid w:val="00F825B4"/>
    <w:rsid w:val="00F97575"/>
    <w:rsid w:val="00F9779F"/>
    <w:rsid w:val="00FA1C13"/>
    <w:rsid w:val="00FC44A7"/>
    <w:rsid w:val="00FC7914"/>
    <w:rsid w:val="00FD0C85"/>
    <w:rsid w:val="00FD463B"/>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E0A6E"/>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14"/>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14"/>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14"/>
      </w:numPr>
      <w:spacing w:before="360"/>
      <w:outlineLvl w:val="3"/>
    </w:pPr>
    <w:rPr>
      <w:b/>
      <w:bCs/>
      <w:szCs w:val="28"/>
    </w:rPr>
  </w:style>
  <w:style w:type="paragraph" w:styleId="berschrift5">
    <w:name w:val="heading 5"/>
    <w:basedOn w:val="Standard"/>
    <w:next w:val="Standard"/>
    <w:qFormat/>
    <w:rsid w:val="00EC0B22"/>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90.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customXml" Target="ink/ink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customXml" Target="ink/ink1.xml"/><Relationship Id="rId28" Type="http://schemas.openxmlformats.org/officeDocument/2006/relationships/image" Target="media/image100.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customXml" Target="ink/ink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1.wmf"/><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5</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4</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6</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7</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8</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9</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10</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13</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14</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11</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12</b:RefOrder>
  </b:Source>
</b:Sources>
</file>

<file path=customXml/itemProps1.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2.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4.xml><?xml version="1.0" encoding="utf-8"?>
<ds:datastoreItem xmlns:ds="http://schemas.openxmlformats.org/officeDocument/2006/customXml" ds:itemID="{64649174-4BA4-45E9-8923-FEEAD8782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38</Pages>
  <Words>10423</Words>
  <Characters>65671</Characters>
  <Application>Microsoft Office Word</Application>
  <DocSecurity>0</DocSecurity>
  <Lines>547</Lines>
  <Paragraphs>151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75943</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354</cp:revision>
  <cp:lastPrinted>2025-06-06T19:53:00Z</cp:lastPrinted>
  <dcterms:created xsi:type="dcterms:W3CDTF">2025-03-21T07:37:00Z</dcterms:created>
  <dcterms:modified xsi:type="dcterms:W3CDTF">2025-06-06T20:10:00Z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