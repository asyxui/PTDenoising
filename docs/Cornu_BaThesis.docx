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F42C1F" w14:paraId="7DB6DADA" w14:textId="77777777" w:rsidTr="000C468E">
        <w:trPr>
          <w:trHeight w:hRule="exact" w:val="10431"/>
        </w:trPr>
        <w:tc>
          <w:tcPr>
            <w:tcW w:w="8392" w:type="dxa"/>
            <w:shd w:val="clear" w:color="auto" w:fill="auto"/>
            <w:tcMar>
              <w:top w:w="284" w:type="dxa"/>
            </w:tcMar>
          </w:tcPr>
          <w:p w14:paraId="2759CEB6" w14:textId="2C9BA4C4" w:rsidR="00801CD9" w:rsidRPr="00F42C1F" w:rsidRDefault="007E70D7" w:rsidP="00801CD9">
            <w:pPr>
              <w:pStyle w:val="Titel"/>
            </w:pPr>
            <w:r w:rsidRPr="00F42C1F">
              <w:fldChar w:fldCharType="begin">
                <w:ffData>
                  <w:name w:val=""/>
                  <w:enabled/>
                  <w:calcOnExit w:val="0"/>
                  <w:textInput>
                    <w:default w:val="Rendering Denoising"/>
                  </w:textInput>
                </w:ffData>
              </w:fldChar>
            </w:r>
            <w:r w:rsidRPr="00F42C1F">
              <w:instrText xml:space="preserve"> FORMTEXT </w:instrText>
            </w:r>
            <w:r w:rsidRPr="00F42C1F">
              <w:fldChar w:fldCharType="separate"/>
            </w:r>
            <w:r w:rsidRPr="00F42C1F">
              <w:t xml:space="preserve">Rendering </w:t>
            </w:r>
            <w:proofErr w:type="spellStart"/>
            <w:r w:rsidRPr="00F42C1F">
              <w:t>Denoising</w:t>
            </w:r>
            <w:proofErr w:type="spellEnd"/>
            <w:r w:rsidRPr="00F42C1F">
              <w:fldChar w:fldCharType="end"/>
            </w:r>
          </w:p>
          <w:p w14:paraId="3B5BF4D5" w14:textId="544960FE" w:rsidR="00801CD9" w:rsidRPr="00F42C1F" w:rsidRDefault="0098728A" w:rsidP="00801CD9">
            <w:pPr>
              <w:pStyle w:val="Untertitel"/>
            </w:pPr>
            <w:r w:rsidRPr="00F42C1F">
              <w:fldChar w:fldCharType="begin">
                <w:ffData>
                  <w:name w:val=""/>
                  <w:enabled/>
                  <w:calcOnExit w:val="0"/>
                  <w:textInput>
                    <w:default w:val="Path Tracing Denoising mit neuronalen Netzen"/>
                  </w:textInput>
                </w:ffData>
              </w:fldChar>
            </w:r>
            <w:r w:rsidRPr="00F42C1F">
              <w:instrText xml:space="preserve"> FORMTEXT </w:instrText>
            </w:r>
            <w:r w:rsidRPr="00F42C1F">
              <w:fldChar w:fldCharType="separate"/>
            </w:r>
            <w:bookmarkStart w:id="0" w:name="_Toc199957606"/>
            <w:r w:rsidRPr="00F42C1F">
              <w:t xml:space="preserve">Path Tracing </w:t>
            </w:r>
            <w:proofErr w:type="spellStart"/>
            <w:r w:rsidRPr="00F42C1F">
              <w:t>Denoising</w:t>
            </w:r>
            <w:proofErr w:type="spellEnd"/>
            <w:r w:rsidRPr="00F42C1F">
              <w:t xml:space="preserve"> mit neuronalen Netzen</w:t>
            </w:r>
            <w:bookmarkEnd w:id="0"/>
            <w:r w:rsidRPr="00F42C1F">
              <w:fldChar w:fldCharType="end"/>
            </w:r>
          </w:p>
          <w:p w14:paraId="51CC6B9D" w14:textId="77777777" w:rsidR="00801CD9" w:rsidRPr="00F42C1F" w:rsidRDefault="00801CD9" w:rsidP="00801CD9"/>
          <w:p w14:paraId="2A4956E1" w14:textId="5155C95B" w:rsidR="009F5BCC" w:rsidRPr="00F42C1F" w:rsidRDefault="00E1384E" w:rsidP="00801CD9">
            <w:pPr>
              <w:rPr>
                <w:b/>
              </w:rPr>
            </w:pPr>
            <w:r w:rsidRPr="00F42C1F">
              <w:rPr>
                <w:b/>
              </w:rPr>
              <w:fldChar w:fldCharType="begin">
                <w:ffData>
                  <w:name w:val=""/>
                  <w:enabled/>
                  <w:calcOnExit w:val="0"/>
                  <w:textInput>
                    <w:default w:val="Bachelorthesis"/>
                  </w:textInput>
                </w:ffData>
              </w:fldChar>
            </w:r>
            <w:r w:rsidRPr="00F42C1F">
              <w:rPr>
                <w:b/>
              </w:rPr>
              <w:instrText xml:space="preserve"> FORMTEXT </w:instrText>
            </w:r>
            <w:r w:rsidRPr="00F42C1F">
              <w:rPr>
                <w:b/>
              </w:rPr>
            </w:r>
            <w:r w:rsidRPr="00F42C1F">
              <w:rPr>
                <w:b/>
              </w:rPr>
              <w:fldChar w:fldCharType="separate"/>
            </w:r>
            <w:r w:rsidRPr="00F42C1F">
              <w:rPr>
                <w:b/>
              </w:rPr>
              <w:t>Bachelorthesis</w:t>
            </w:r>
            <w:r w:rsidRPr="00F42C1F">
              <w:rPr>
                <w:b/>
              </w:rPr>
              <w:fldChar w:fldCharType="end"/>
            </w:r>
          </w:p>
          <w:p w14:paraId="5A96BE58" w14:textId="77777777" w:rsidR="000C468E" w:rsidRPr="00F42C1F" w:rsidRDefault="000C468E" w:rsidP="00801CD9">
            <w:pPr>
              <w:rPr>
                <w:b/>
              </w:rPr>
            </w:pPr>
          </w:p>
          <w:p w14:paraId="6411102E" w14:textId="77777777" w:rsidR="000C468E" w:rsidRPr="00F42C1F" w:rsidRDefault="000C468E" w:rsidP="00801CD9">
            <w:pPr>
              <w:rPr>
                <w:b/>
              </w:rPr>
            </w:pPr>
          </w:p>
          <w:p w14:paraId="7DA6A939" w14:textId="77777777" w:rsidR="000C468E" w:rsidRPr="00F42C1F" w:rsidRDefault="000C468E" w:rsidP="00801CD9">
            <w:pPr>
              <w:rPr>
                <w:b/>
              </w:rPr>
            </w:pPr>
            <w:r w:rsidRPr="00F42C1F">
              <w:rPr>
                <w:szCs w:val="19"/>
              </w:rPr>
              <w:fldChar w:fldCharType="begin">
                <w:ffData>
                  <w:name w:val=""/>
                  <w:enabled/>
                  <w:calcOnExit w:val="0"/>
                  <w:textInput>
                    <w:default w:val="[Kurztext einfüngen, falls gewünscht]"/>
                  </w:textInput>
                </w:ffData>
              </w:fldChar>
            </w:r>
            <w:r w:rsidRPr="00F42C1F">
              <w:rPr>
                <w:szCs w:val="19"/>
              </w:rPr>
              <w:instrText xml:space="preserve"> FORMTEXT </w:instrText>
            </w:r>
            <w:r w:rsidRPr="00F42C1F">
              <w:rPr>
                <w:szCs w:val="19"/>
              </w:rPr>
            </w:r>
            <w:r w:rsidRPr="00F42C1F">
              <w:rPr>
                <w:szCs w:val="19"/>
              </w:rPr>
              <w:fldChar w:fldCharType="separate"/>
            </w:r>
            <w:r w:rsidRPr="00F42C1F">
              <w:rPr>
                <w:szCs w:val="19"/>
              </w:rPr>
              <w:t xml:space="preserve">[Kurztext </w:t>
            </w:r>
            <w:proofErr w:type="spellStart"/>
            <w:r w:rsidRPr="00F42C1F">
              <w:rPr>
                <w:szCs w:val="19"/>
              </w:rPr>
              <w:t>einfüngen</w:t>
            </w:r>
            <w:proofErr w:type="spellEnd"/>
            <w:r w:rsidRPr="00F42C1F">
              <w:rPr>
                <w:szCs w:val="19"/>
              </w:rPr>
              <w:t>, falls gewünscht]</w:t>
            </w:r>
            <w:r w:rsidRPr="00F42C1F">
              <w:rPr>
                <w:szCs w:val="19"/>
              </w:rPr>
              <w:fldChar w:fldCharType="end"/>
            </w:r>
          </w:p>
        </w:tc>
      </w:tr>
      <w:tr w:rsidR="009F5BCC" w:rsidRPr="00F42C1F" w14:paraId="44768DB6" w14:textId="77777777" w:rsidTr="000C468E">
        <w:trPr>
          <w:trHeight w:hRule="exact" w:val="2138"/>
        </w:trPr>
        <w:tc>
          <w:tcPr>
            <w:tcW w:w="8392" w:type="dxa"/>
            <w:shd w:val="clear" w:color="auto" w:fill="auto"/>
            <w:vAlign w:val="bottom"/>
          </w:tcPr>
          <w:p w14:paraId="6AF6D3CE" w14:textId="2A1157D4" w:rsidR="000C468E" w:rsidRPr="00F42C1F" w:rsidRDefault="000C468E" w:rsidP="000C468E">
            <w:pPr>
              <w:pStyle w:val="Fuzeile"/>
              <w:tabs>
                <w:tab w:val="clear" w:pos="4536"/>
                <w:tab w:val="left" w:pos="2835"/>
              </w:tabs>
              <w:spacing w:line="360" w:lineRule="auto"/>
              <w:rPr>
                <w:color w:val="auto"/>
                <w:sz w:val="19"/>
                <w:szCs w:val="19"/>
              </w:rPr>
            </w:pPr>
            <w:r w:rsidRPr="00F42C1F">
              <w:rPr>
                <w:color w:val="auto"/>
                <w:sz w:val="19"/>
                <w:szCs w:val="19"/>
              </w:rPr>
              <w:t>Studiengang:</w:t>
            </w:r>
            <w:r w:rsidRPr="00F42C1F">
              <w:rPr>
                <w:color w:val="auto"/>
                <w:sz w:val="19"/>
                <w:szCs w:val="19"/>
              </w:rPr>
              <w:tab/>
            </w:r>
            <w:r w:rsidR="007E70D7" w:rsidRPr="00F42C1F">
              <w:rPr>
                <w:color w:val="auto"/>
                <w:sz w:val="19"/>
                <w:szCs w:val="19"/>
              </w:rPr>
              <w:fldChar w:fldCharType="begin">
                <w:ffData>
                  <w:name w:val=""/>
                  <w:enabled/>
                  <w:calcOnExit w:val="0"/>
                  <w:textInput>
                    <w:default w:val="CPCVR"/>
                  </w:textInput>
                </w:ffData>
              </w:fldChar>
            </w:r>
            <w:r w:rsidR="007E70D7" w:rsidRPr="00F42C1F">
              <w:rPr>
                <w:color w:val="auto"/>
                <w:sz w:val="19"/>
                <w:szCs w:val="19"/>
              </w:rPr>
              <w:instrText xml:space="preserve"> FORMTEXT </w:instrText>
            </w:r>
            <w:r w:rsidR="007E70D7" w:rsidRPr="00F42C1F">
              <w:rPr>
                <w:color w:val="auto"/>
                <w:sz w:val="19"/>
                <w:szCs w:val="19"/>
              </w:rPr>
            </w:r>
            <w:r w:rsidR="007E70D7" w:rsidRPr="00F42C1F">
              <w:rPr>
                <w:color w:val="auto"/>
                <w:sz w:val="19"/>
                <w:szCs w:val="19"/>
              </w:rPr>
              <w:fldChar w:fldCharType="separate"/>
            </w:r>
            <w:r w:rsidR="007E70D7" w:rsidRPr="00F42C1F">
              <w:rPr>
                <w:color w:val="auto"/>
                <w:sz w:val="19"/>
                <w:szCs w:val="19"/>
              </w:rPr>
              <w:t>CPCVR</w:t>
            </w:r>
            <w:r w:rsidR="007E70D7" w:rsidRPr="00F42C1F">
              <w:rPr>
                <w:color w:val="auto"/>
                <w:sz w:val="19"/>
                <w:szCs w:val="19"/>
              </w:rPr>
              <w:fldChar w:fldCharType="end"/>
            </w:r>
          </w:p>
          <w:p w14:paraId="1A28745C" w14:textId="39A13316" w:rsidR="000C468E" w:rsidRPr="00F42C1F" w:rsidRDefault="000C468E" w:rsidP="000C468E">
            <w:pPr>
              <w:pStyle w:val="Fuzeile"/>
              <w:tabs>
                <w:tab w:val="clear" w:pos="4536"/>
                <w:tab w:val="left" w:pos="2835"/>
              </w:tabs>
              <w:spacing w:line="360" w:lineRule="auto"/>
              <w:rPr>
                <w:color w:val="auto"/>
                <w:sz w:val="19"/>
                <w:szCs w:val="19"/>
              </w:rPr>
            </w:pPr>
            <w:r w:rsidRPr="00F42C1F">
              <w:rPr>
                <w:color w:val="auto"/>
                <w:sz w:val="19"/>
                <w:szCs w:val="19"/>
              </w:rPr>
              <w:t>Autor:</w:t>
            </w:r>
            <w:r w:rsidRPr="00F42C1F">
              <w:rPr>
                <w:color w:val="auto"/>
                <w:sz w:val="19"/>
                <w:szCs w:val="19"/>
              </w:rPr>
              <w:tab/>
            </w:r>
            <w:r w:rsidR="007E70D7" w:rsidRPr="00F42C1F">
              <w:rPr>
                <w:color w:val="auto"/>
                <w:sz w:val="19"/>
                <w:szCs w:val="19"/>
              </w:rPr>
              <w:fldChar w:fldCharType="begin">
                <w:ffData>
                  <w:name w:val=""/>
                  <w:enabled/>
                  <w:calcOnExit w:val="0"/>
                  <w:textInput>
                    <w:default w:val="Pascal Cornu"/>
                  </w:textInput>
                </w:ffData>
              </w:fldChar>
            </w:r>
            <w:r w:rsidR="007E70D7" w:rsidRPr="00F42C1F">
              <w:rPr>
                <w:color w:val="auto"/>
                <w:sz w:val="19"/>
                <w:szCs w:val="19"/>
              </w:rPr>
              <w:instrText xml:space="preserve"> FORMTEXT </w:instrText>
            </w:r>
            <w:r w:rsidR="007E70D7" w:rsidRPr="00F42C1F">
              <w:rPr>
                <w:color w:val="auto"/>
                <w:sz w:val="19"/>
                <w:szCs w:val="19"/>
              </w:rPr>
            </w:r>
            <w:r w:rsidR="007E70D7" w:rsidRPr="00F42C1F">
              <w:rPr>
                <w:color w:val="auto"/>
                <w:sz w:val="19"/>
                <w:szCs w:val="19"/>
              </w:rPr>
              <w:fldChar w:fldCharType="separate"/>
            </w:r>
            <w:r w:rsidR="007E70D7" w:rsidRPr="00F42C1F">
              <w:rPr>
                <w:color w:val="auto"/>
                <w:sz w:val="19"/>
                <w:szCs w:val="19"/>
              </w:rPr>
              <w:t>Pascal Cornu</w:t>
            </w:r>
            <w:r w:rsidR="007E70D7" w:rsidRPr="00F42C1F">
              <w:rPr>
                <w:color w:val="auto"/>
                <w:sz w:val="19"/>
                <w:szCs w:val="19"/>
              </w:rPr>
              <w:fldChar w:fldCharType="end"/>
            </w:r>
          </w:p>
          <w:p w14:paraId="1D049DE7" w14:textId="59AC9FC0" w:rsidR="000C468E" w:rsidRPr="00F42C1F" w:rsidRDefault="000C468E" w:rsidP="000C468E">
            <w:pPr>
              <w:pStyle w:val="Fuzeile"/>
              <w:tabs>
                <w:tab w:val="clear" w:pos="4536"/>
                <w:tab w:val="left" w:pos="2835"/>
              </w:tabs>
              <w:spacing w:line="360" w:lineRule="auto"/>
              <w:rPr>
                <w:color w:val="auto"/>
                <w:sz w:val="19"/>
                <w:szCs w:val="19"/>
              </w:rPr>
            </w:pPr>
            <w:r w:rsidRPr="00F42C1F">
              <w:rPr>
                <w:color w:val="auto"/>
                <w:sz w:val="19"/>
                <w:szCs w:val="19"/>
              </w:rPr>
              <w:t>Betreuer:</w:t>
            </w:r>
            <w:r w:rsidRPr="00F42C1F">
              <w:rPr>
                <w:color w:val="auto"/>
                <w:sz w:val="19"/>
                <w:szCs w:val="19"/>
              </w:rPr>
              <w:tab/>
            </w:r>
            <w:r w:rsidR="007E70D7" w:rsidRPr="00F42C1F">
              <w:rPr>
                <w:color w:val="auto"/>
                <w:sz w:val="19"/>
                <w:szCs w:val="19"/>
              </w:rPr>
              <w:fldChar w:fldCharType="begin">
                <w:ffData>
                  <w:name w:val=""/>
                  <w:enabled/>
                  <w:calcOnExit w:val="0"/>
                  <w:textInput>
                    <w:default w:val="Marcus Hudritsch"/>
                  </w:textInput>
                </w:ffData>
              </w:fldChar>
            </w:r>
            <w:r w:rsidR="007E70D7" w:rsidRPr="00F42C1F">
              <w:rPr>
                <w:color w:val="auto"/>
                <w:sz w:val="19"/>
                <w:szCs w:val="19"/>
              </w:rPr>
              <w:instrText xml:space="preserve"> FORMTEXT </w:instrText>
            </w:r>
            <w:r w:rsidR="007E70D7" w:rsidRPr="00F42C1F">
              <w:rPr>
                <w:color w:val="auto"/>
                <w:sz w:val="19"/>
                <w:szCs w:val="19"/>
              </w:rPr>
            </w:r>
            <w:r w:rsidR="007E70D7" w:rsidRPr="00F42C1F">
              <w:rPr>
                <w:color w:val="auto"/>
                <w:sz w:val="19"/>
                <w:szCs w:val="19"/>
              </w:rPr>
              <w:fldChar w:fldCharType="separate"/>
            </w:r>
            <w:r w:rsidR="007E70D7" w:rsidRPr="00F42C1F">
              <w:rPr>
                <w:color w:val="auto"/>
                <w:sz w:val="19"/>
                <w:szCs w:val="19"/>
              </w:rPr>
              <w:t>Marcus Hudritsch</w:t>
            </w:r>
            <w:r w:rsidR="007E70D7" w:rsidRPr="00F42C1F">
              <w:rPr>
                <w:color w:val="auto"/>
                <w:sz w:val="19"/>
                <w:szCs w:val="19"/>
              </w:rPr>
              <w:fldChar w:fldCharType="end"/>
            </w:r>
          </w:p>
          <w:p w14:paraId="57DA23D5" w14:textId="3D795F2C" w:rsidR="000C468E" w:rsidRPr="00F42C1F" w:rsidRDefault="000C468E" w:rsidP="000C468E">
            <w:pPr>
              <w:pStyle w:val="Fuzeile"/>
              <w:tabs>
                <w:tab w:val="clear" w:pos="4536"/>
                <w:tab w:val="left" w:pos="2835"/>
              </w:tabs>
              <w:spacing w:line="360" w:lineRule="auto"/>
              <w:rPr>
                <w:color w:val="auto"/>
                <w:sz w:val="19"/>
                <w:szCs w:val="19"/>
              </w:rPr>
            </w:pPr>
            <w:r w:rsidRPr="00F42C1F">
              <w:rPr>
                <w:color w:val="auto"/>
                <w:sz w:val="19"/>
                <w:szCs w:val="19"/>
              </w:rPr>
              <w:t>Experten:</w:t>
            </w:r>
            <w:r w:rsidRPr="00F42C1F">
              <w:rPr>
                <w:color w:val="auto"/>
                <w:sz w:val="19"/>
                <w:szCs w:val="19"/>
              </w:rPr>
              <w:tab/>
            </w:r>
            <w:r w:rsidR="007E70D7" w:rsidRPr="00F42C1F">
              <w:rPr>
                <w:color w:val="auto"/>
                <w:sz w:val="19"/>
                <w:szCs w:val="19"/>
              </w:rPr>
              <w:fldChar w:fldCharType="begin">
                <w:ffData>
                  <w:name w:val=""/>
                  <w:enabled/>
                  <w:calcOnExit w:val="0"/>
                  <w:textInput>
                    <w:default w:val="Harald Studer"/>
                  </w:textInput>
                </w:ffData>
              </w:fldChar>
            </w:r>
            <w:r w:rsidR="007E70D7" w:rsidRPr="00F42C1F">
              <w:rPr>
                <w:color w:val="auto"/>
                <w:sz w:val="19"/>
                <w:szCs w:val="19"/>
              </w:rPr>
              <w:instrText xml:space="preserve"> FORMTEXT </w:instrText>
            </w:r>
            <w:r w:rsidR="007E70D7" w:rsidRPr="00F42C1F">
              <w:rPr>
                <w:color w:val="auto"/>
                <w:sz w:val="19"/>
                <w:szCs w:val="19"/>
              </w:rPr>
            </w:r>
            <w:r w:rsidR="007E70D7" w:rsidRPr="00F42C1F">
              <w:rPr>
                <w:color w:val="auto"/>
                <w:sz w:val="19"/>
                <w:szCs w:val="19"/>
              </w:rPr>
              <w:fldChar w:fldCharType="separate"/>
            </w:r>
            <w:r w:rsidR="007E70D7" w:rsidRPr="00F42C1F">
              <w:rPr>
                <w:color w:val="auto"/>
                <w:sz w:val="19"/>
                <w:szCs w:val="19"/>
              </w:rPr>
              <w:t>Harald Studer</w:t>
            </w:r>
            <w:r w:rsidR="007E70D7" w:rsidRPr="00F42C1F">
              <w:rPr>
                <w:color w:val="auto"/>
                <w:sz w:val="19"/>
                <w:szCs w:val="19"/>
              </w:rPr>
              <w:fldChar w:fldCharType="end"/>
            </w:r>
          </w:p>
          <w:p w14:paraId="669D87FB" w14:textId="2A5C5ACA" w:rsidR="009F5BCC" w:rsidRPr="00F42C1F" w:rsidRDefault="000C468E" w:rsidP="000C468E">
            <w:pPr>
              <w:pStyle w:val="Fuzeile"/>
              <w:tabs>
                <w:tab w:val="clear" w:pos="4536"/>
                <w:tab w:val="left" w:pos="2835"/>
              </w:tabs>
            </w:pPr>
            <w:r w:rsidRPr="00F42C1F">
              <w:rPr>
                <w:color w:val="auto"/>
                <w:sz w:val="19"/>
                <w:szCs w:val="19"/>
              </w:rPr>
              <w:t>Datum:</w:t>
            </w:r>
            <w:r w:rsidRPr="00F42C1F">
              <w:rPr>
                <w:color w:val="auto"/>
                <w:sz w:val="19"/>
                <w:szCs w:val="19"/>
              </w:rPr>
              <w:tab/>
            </w:r>
            <w:r w:rsidR="00AA352D" w:rsidRPr="00F42C1F">
              <w:rPr>
                <w:color w:val="auto"/>
                <w:sz w:val="19"/>
                <w:szCs w:val="19"/>
              </w:rPr>
              <w:t>02</w:t>
            </w:r>
            <w:r w:rsidR="0056118A" w:rsidRPr="00F42C1F">
              <w:rPr>
                <w:color w:val="auto"/>
                <w:sz w:val="19"/>
                <w:szCs w:val="19"/>
              </w:rPr>
              <w:t>.0</w:t>
            </w:r>
            <w:r w:rsidR="00AA352D" w:rsidRPr="00F42C1F">
              <w:rPr>
                <w:color w:val="auto"/>
                <w:sz w:val="19"/>
                <w:szCs w:val="19"/>
              </w:rPr>
              <w:t>6</w:t>
            </w:r>
            <w:r w:rsidR="0056118A" w:rsidRPr="00F42C1F">
              <w:rPr>
                <w:color w:val="auto"/>
                <w:sz w:val="19"/>
                <w:szCs w:val="19"/>
              </w:rPr>
              <w:t>.2025</w:t>
            </w:r>
          </w:p>
        </w:tc>
      </w:tr>
    </w:tbl>
    <w:p w14:paraId="13275DAE" w14:textId="77777777" w:rsidR="00F825B4" w:rsidRPr="00F42C1F" w:rsidRDefault="00F825B4" w:rsidP="004F7B96">
      <w:pPr>
        <w:pStyle w:val="Inhaltsverzeichnis"/>
        <w:spacing w:line="100" w:lineRule="atLeast"/>
        <w:rPr>
          <w:sz w:val="10"/>
          <w:szCs w:val="10"/>
        </w:rPr>
        <w:sectPr w:rsidR="00F825B4" w:rsidRPr="00F42C1F" w:rsidSect="00A54C2F">
          <w:headerReference w:type="default" r:id="rId11"/>
          <w:footerReference w:type="default" r:id="rId12"/>
          <w:headerReference w:type="first" r:id="rId13"/>
          <w:footerReference w:type="first" r:id="rId14"/>
          <w:pgSz w:w="11906" w:h="16838" w:code="9"/>
          <w:pgMar w:top="1758" w:right="2081" w:bottom="680" w:left="1435" w:header="709" w:footer="510" w:gutter="0"/>
          <w:cols w:space="708"/>
          <w:titlePg/>
          <w:docGrid w:linePitch="360"/>
        </w:sectPr>
      </w:pPr>
    </w:p>
    <w:p w14:paraId="68419887" w14:textId="77777777" w:rsidR="00801CD9" w:rsidRPr="00F42C1F" w:rsidRDefault="00801CD9" w:rsidP="00801CD9">
      <w:pPr>
        <w:pStyle w:val="Inhaltsverzeichnis"/>
      </w:pPr>
      <w:bookmarkStart w:id="1" w:name="_Toc199957607"/>
      <w:r w:rsidRPr="00F42C1F">
        <w:lastRenderedPageBreak/>
        <w:t>Management Summary</w:t>
      </w:r>
      <w:bookmarkEnd w:id="1"/>
    </w:p>
    <w:p w14:paraId="3785555A" w14:textId="77777777" w:rsidR="00801CD9" w:rsidRPr="00F42C1F" w:rsidRDefault="00801CD9" w:rsidP="00801CD9"/>
    <w:p w14:paraId="05A189F1" w14:textId="5F366C1F" w:rsidR="00C51857" w:rsidRDefault="00C51857" w:rsidP="00C51857">
      <w:r>
        <w:t>Diese Arbeit untersucht, wie die Bildqualität beim physikalisch korrekten Rendern (Path Tracing) effizient verbessert werden kann. Path Tracing ist ein verbreitetes Verfahren zur realistischen Bildsynthese in der Computergrafik. Es simuliert den Weg von Lichtstrahlen in einer virtuellen Szene sehr genau, ist jedoch mit hohem Rechenaufwand verbunden. Besonders bei Szenen mit indirekter oder komplexer Beleuchtung entsteht deutlich sichtbares Rauschen, wenn nicht genügend Rechenzeit aufgewendet wird. Dieses Rauschen äu</w:t>
      </w:r>
      <w:r w:rsidR="00FC44A7">
        <w:t>ss</w:t>
      </w:r>
      <w:r>
        <w:t>ert sich in Form von körnigen oder fleckigen Bildern.</w:t>
      </w:r>
    </w:p>
    <w:p w14:paraId="213588D7" w14:textId="77777777" w:rsidR="00C51857" w:rsidRDefault="00C51857" w:rsidP="00C51857"/>
    <w:p w14:paraId="1DCF72FB" w14:textId="05C6F506" w:rsidR="00C51857" w:rsidRDefault="00C51857" w:rsidP="00C51857">
      <w:r>
        <w:t>Ziel der Arbeit war es, ein Verfahren zu entwickeln, das solche verrauschten Bilder automatisch verbessern kann – und zwar mithilfe Künstlicher Intelligenz. Dafür wurde ein eigene</w:t>
      </w:r>
      <w:r w:rsidR="00094F43">
        <w:t>r</w:t>
      </w:r>
      <w:r>
        <w:t xml:space="preserve"> Trainingsdaten</w:t>
      </w:r>
      <w:r w:rsidR="00094F43">
        <w:t>satz</w:t>
      </w:r>
      <w:r>
        <w:t xml:space="preserve"> erstellt, bestehend aus verrauschten und hochwertigen Vergleichsbildern. Anschlie</w:t>
      </w:r>
      <w:r w:rsidR="002E75A7">
        <w:t>ss</w:t>
      </w:r>
      <w:r>
        <w:t>end wurde ein künstliches neuronales Netz trainiert, das lernt, wie ein Bild mit wenig Rechenzeit aussieht und wie es idealerweise aussehen sollte. Es kann dann auf neue Bilder angewendet werden, um diese deutlich zu verbessern.</w:t>
      </w:r>
    </w:p>
    <w:p w14:paraId="3A7AB69D" w14:textId="77777777" w:rsidR="00C51857" w:rsidRDefault="00C51857" w:rsidP="00C51857"/>
    <w:p w14:paraId="10BC7E0E" w14:textId="09713150" w:rsidR="00C51857" w:rsidRDefault="00C51857" w:rsidP="00C51857">
      <w:r>
        <w:t>Die Bildqualität konnte dadurch messbar gesteigert werden: Der durchschnittliche Unterschied zur Originalqualität wurde um rund 70</w:t>
      </w:r>
      <w:r w:rsidR="00811241">
        <w:t xml:space="preserve"> </w:t>
      </w:r>
      <w:r>
        <w:t xml:space="preserve">% verringert. Gleichzeitig verbesserte sich die visuelle </w:t>
      </w:r>
      <w:r>
        <w:rPr>
          <w:rFonts w:cs="Lucida Sans"/>
        </w:rPr>
        <w:t>Ä</w:t>
      </w:r>
      <w:r>
        <w:t>hnlichkeit zu den perfekten Bildern deutlich. Subjektiv bedeutet das: Die vom Modell bearbeiteten Bilder wirken deutlich sauberer, detailreicher und nat</w:t>
      </w:r>
      <w:r>
        <w:rPr>
          <w:rFonts w:cs="Lucida Sans"/>
        </w:rPr>
        <w:t>ü</w:t>
      </w:r>
      <w:r>
        <w:t>rlicher als die urspr</w:t>
      </w:r>
      <w:r>
        <w:rPr>
          <w:rFonts w:cs="Lucida Sans"/>
        </w:rPr>
        <w:t>ü</w:t>
      </w:r>
      <w:r>
        <w:t xml:space="preserve">nglichen verrauschten Versionen </w:t>
      </w:r>
      <w:r>
        <w:rPr>
          <w:rFonts w:cs="Lucida Sans"/>
        </w:rPr>
        <w:t>–</w:t>
      </w:r>
      <w:r>
        <w:t xml:space="preserve"> und das ohne zus</w:t>
      </w:r>
      <w:r>
        <w:rPr>
          <w:rFonts w:cs="Lucida Sans"/>
        </w:rPr>
        <w:t>ä</w:t>
      </w:r>
      <w:r>
        <w:t>tzliche Rechenzeit beim Rendern.</w:t>
      </w:r>
    </w:p>
    <w:p w14:paraId="2A3C8A79" w14:textId="77777777" w:rsidR="00C51857" w:rsidRDefault="00C51857" w:rsidP="00C51857"/>
    <w:p w14:paraId="340BFB85" w14:textId="6F98FDF3" w:rsidR="00C51857" w:rsidRDefault="00C51857" w:rsidP="00C51857">
      <w:r>
        <w:t>Damit zeigt diese Arbeit das Potenzial von Deep Learning zur Beschleunigung realistischer Bildsynthese. Besonders in Anwendungsfeldern wie Animation, Produktvisualisierung oder Computerspielen kann dies in Zukunft eine wichtige Rolle spielen.</w:t>
      </w:r>
    </w:p>
    <w:p w14:paraId="245AC297" w14:textId="77777777" w:rsidR="00C51857" w:rsidRDefault="00C51857" w:rsidP="00C51857"/>
    <w:p w14:paraId="3D3F2BFC" w14:textId="56836D03" w:rsidR="009B0B36" w:rsidRDefault="009B0B36" w:rsidP="009B0B36"/>
    <w:p w14:paraId="2CB5F381" w14:textId="77777777" w:rsidR="009B0B36" w:rsidRDefault="009B0B36">
      <w:pPr>
        <w:spacing w:line="240" w:lineRule="auto"/>
      </w:pPr>
      <w:r>
        <w:br w:type="page"/>
      </w:r>
    </w:p>
    <w:p w14:paraId="43E1FBC5" w14:textId="5B4B5D93" w:rsidR="008D61F6" w:rsidRPr="00F42C1F" w:rsidRDefault="008D61F6" w:rsidP="009B0B36">
      <w:pPr>
        <w:pStyle w:val="Inhaltsverzeichnis"/>
      </w:pPr>
      <w:bookmarkStart w:id="2" w:name="_Toc199957608"/>
      <w:r w:rsidRPr="00F42C1F">
        <w:lastRenderedPageBreak/>
        <w:t>Inhaltsverzeichnis</w:t>
      </w:r>
      <w:bookmarkEnd w:id="2"/>
    </w:p>
    <w:p w14:paraId="4F848E41" w14:textId="77777777" w:rsidR="00796682" w:rsidRPr="00F42C1F" w:rsidRDefault="00796682"/>
    <w:sdt>
      <w:sdtPr>
        <w:id w:val="1768040813"/>
        <w:docPartObj>
          <w:docPartGallery w:val="Table of Contents"/>
          <w:docPartUnique/>
        </w:docPartObj>
      </w:sdtPr>
      <w:sdtEndPr>
        <w:rPr>
          <w:b/>
          <w:bCs/>
        </w:rPr>
      </w:sdtEndPr>
      <w:sdtContent>
        <w:p w14:paraId="4920FE00" w14:textId="6754E908" w:rsidR="00094F43" w:rsidRDefault="00067A11">
          <w:pPr>
            <w:pStyle w:val="Verzeichnis2"/>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\o "1-3" \h \z \u </w:instrText>
          </w:r>
          <w:r w:rsidRPr="00F42C1F">
            <w:fldChar w:fldCharType="separate"/>
          </w:r>
          <w:hyperlink w:anchor="_Toc199957606" w:history="1">
            <w:r w:rsidR="00094F43" w:rsidRPr="001B40ED">
              <w:rPr>
                <w:rStyle w:val="Hyperlink"/>
                <w:noProof/>
              </w:rPr>
              <w:t>Path Tracing Denoising mit neuronalen Netzen</w:t>
            </w:r>
            <w:r w:rsidR="00094F43">
              <w:rPr>
                <w:noProof/>
                <w:webHidden/>
              </w:rPr>
              <w:tab/>
            </w:r>
            <w:r w:rsidR="00094F43">
              <w:rPr>
                <w:noProof/>
                <w:webHidden/>
              </w:rPr>
              <w:fldChar w:fldCharType="begin"/>
            </w:r>
            <w:r w:rsidR="00094F43">
              <w:rPr>
                <w:noProof/>
                <w:webHidden/>
              </w:rPr>
              <w:instrText xml:space="preserve"> PAGEREF _Toc199957606 \h </w:instrText>
            </w:r>
            <w:r w:rsidR="00094F43">
              <w:rPr>
                <w:noProof/>
                <w:webHidden/>
              </w:rPr>
            </w:r>
            <w:r w:rsidR="00094F43">
              <w:rPr>
                <w:noProof/>
                <w:webHidden/>
              </w:rPr>
              <w:fldChar w:fldCharType="separate"/>
            </w:r>
            <w:r w:rsidR="00094F43">
              <w:rPr>
                <w:noProof/>
                <w:webHidden/>
              </w:rPr>
              <w:t>1</w:t>
            </w:r>
            <w:r w:rsidR="00094F43">
              <w:rPr>
                <w:noProof/>
                <w:webHidden/>
              </w:rPr>
              <w:fldChar w:fldCharType="end"/>
            </w:r>
          </w:hyperlink>
        </w:p>
        <w:p w14:paraId="11BD1727" w14:textId="30EC1955"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07" w:history="1">
            <w:r w:rsidRPr="001B40ED">
              <w:rPr>
                <w:rStyle w:val="Hyperlink"/>
                <w:noProof/>
              </w:rPr>
              <w:t>Management Summary</w:t>
            </w:r>
            <w:r>
              <w:rPr>
                <w:noProof/>
                <w:webHidden/>
              </w:rPr>
              <w:tab/>
            </w:r>
            <w:r>
              <w:rPr>
                <w:noProof/>
                <w:webHidden/>
              </w:rPr>
              <w:fldChar w:fldCharType="begin"/>
            </w:r>
            <w:r>
              <w:rPr>
                <w:noProof/>
                <w:webHidden/>
              </w:rPr>
              <w:instrText xml:space="preserve"> PAGEREF _Toc199957607 \h </w:instrText>
            </w:r>
            <w:r>
              <w:rPr>
                <w:noProof/>
                <w:webHidden/>
              </w:rPr>
            </w:r>
            <w:r>
              <w:rPr>
                <w:noProof/>
                <w:webHidden/>
              </w:rPr>
              <w:fldChar w:fldCharType="separate"/>
            </w:r>
            <w:r>
              <w:rPr>
                <w:noProof/>
                <w:webHidden/>
              </w:rPr>
              <w:t>2</w:t>
            </w:r>
            <w:r>
              <w:rPr>
                <w:noProof/>
                <w:webHidden/>
              </w:rPr>
              <w:fldChar w:fldCharType="end"/>
            </w:r>
          </w:hyperlink>
        </w:p>
        <w:p w14:paraId="1E2DDBC8" w14:textId="1B8FE5EB"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08" w:history="1">
            <w:r w:rsidRPr="001B40ED">
              <w:rPr>
                <w:rStyle w:val="Hyperlink"/>
                <w:noProof/>
              </w:rPr>
              <w:t>Inhaltsverzeichnis</w:t>
            </w:r>
            <w:r>
              <w:rPr>
                <w:noProof/>
                <w:webHidden/>
              </w:rPr>
              <w:tab/>
            </w:r>
            <w:r>
              <w:rPr>
                <w:noProof/>
                <w:webHidden/>
              </w:rPr>
              <w:fldChar w:fldCharType="begin"/>
            </w:r>
            <w:r>
              <w:rPr>
                <w:noProof/>
                <w:webHidden/>
              </w:rPr>
              <w:instrText xml:space="preserve"> PAGEREF _Toc199957608 \h </w:instrText>
            </w:r>
            <w:r>
              <w:rPr>
                <w:noProof/>
                <w:webHidden/>
              </w:rPr>
            </w:r>
            <w:r>
              <w:rPr>
                <w:noProof/>
                <w:webHidden/>
              </w:rPr>
              <w:fldChar w:fldCharType="separate"/>
            </w:r>
            <w:r>
              <w:rPr>
                <w:noProof/>
                <w:webHidden/>
              </w:rPr>
              <w:t>3</w:t>
            </w:r>
            <w:r>
              <w:rPr>
                <w:noProof/>
                <w:webHidden/>
              </w:rPr>
              <w:fldChar w:fldCharType="end"/>
            </w:r>
          </w:hyperlink>
        </w:p>
        <w:p w14:paraId="60554C5D" w14:textId="56990042" w:rsidR="00094F43" w:rsidRDefault="00094F43">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957609" w:history="1">
            <w:r w:rsidRPr="001B40ED">
              <w:rPr>
                <w:rStyle w:val="Hyperlink"/>
                <w:noProof/>
              </w:rPr>
              <w:t>1</w:t>
            </w:r>
            <w:r>
              <w:rPr>
                <w:rFonts w:asciiTheme="minorHAnsi" w:eastAsiaTheme="minorEastAsia" w:hAnsiTheme="minorHAnsi" w:cstheme="minorBidi"/>
                <w:noProof/>
                <w:kern w:val="2"/>
                <w:sz w:val="24"/>
                <w:szCs w:val="24"/>
                <w:lang w:val="de-CH" w:eastAsia="de-CH"/>
                <w14:ligatures w14:val="standardContextual"/>
              </w:rPr>
              <w:tab/>
            </w:r>
            <w:r w:rsidRPr="001B40ED">
              <w:rPr>
                <w:rStyle w:val="Hyperlink"/>
                <w:noProof/>
              </w:rPr>
              <w:t>Einleitung</w:t>
            </w:r>
            <w:r>
              <w:rPr>
                <w:noProof/>
                <w:webHidden/>
              </w:rPr>
              <w:tab/>
            </w:r>
            <w:r>
              <w:rPr>
                <w:noProof/>
                <w:webHidden/>
              </w:rPr>
              <w:fldChar w:fldCharType="begin"/>
            </w:r>
            <w:r>
              <w:rPr>
                <w:noProof/>
                <w:webHidden/>
              </w:rPr>
              <w:instrText xml:space="preserve"> PAGEREF _Toc199957609 \h </w:instrText>
            </w:r>
            <w:r>
              <w:rPr>
                <w:noProof/>
                <w:webHidden/>
              </w:rPr>
            </w:r>
            <w:r>
              <w:rPr>
                <w:noProof/>
                <w:webHidden/>
              </w:rPr>
              <w:fldChar w:fldCharType="separate"/>
            </w:r>
            <w:r>
              <w:rPr>
                <w:noProof/>
                <w:webHidden/>
              </w:rPr>
              <w:t>5</w:t>
            </w:r>
            <w:r>
              <w:rPr>
                <w:noProof/>
                <w:webHidden/>
              </w:rPr>
              <w:fldChar w:fldCharType="end"/>
            </w:r>
          </w:hyperlink>
        </w:p>
        <w:p w14:paraId="435F7B47" w14:textId="45EE48FA"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10" w:history="1">
            <w:r w:rsidRPr="001B40ED">
              <w:rPr>
                <w:rStyle w:val="Hyperlink"/>
                <w:iCs/>
                <w:noProof/>
              </w:rPr>
              <w:t>1.1</w:t>
            </w:r>
            <w:r w:rsidRPr="001B40ED">
              <w:rPr>
                <w:rStyle w:val="Hyperlink"/>
                <w:noProof/>
              </w:rPr>
              <w:t xml:space="preserve"> Path Tracing</w:t>
            </w:r>
            <w:r>
              <w:rPr>
                <w:noProof/>
                <w:webHidden/>
              </w:rPr>
              <w:tab/>
            </w:r>
            <w:r>
              <w:rPr>
                <w:noProof/>
                <w:webHidden/>
              </w:rPr>
              <w:fldChar w:fldCharType="begin"/>
            </w:r>
            <w:r>
              <w:rPr>
                <w:noProof/>
                <w:webHidden/>
              </w:rPr>
              <w:instrText xml:space="preserve"> PAGEREF _Toc199957610 \h </w:instrText>
            </w:r>
            <w:r>
              <w:rPr>
                <w:noProof/>
                <w:webHidden/>
              </w:rPr>
            </w:r>
            <w:r>
              <w:rPr>
                <w:noProof/>
                <w:webHidden/>
              </w:rPr>
              <w:fldChar w:fldCharType="separate"/>
            </w:r>
            <w:r>
              <w:rPr>
                <w:noProof/>
                <w:webHidden/>
              </w:rPr>
              <w:t>6</w:t>
            </w:r>
            <w:r>
              <w:rPr>
                <w:noProof/>
                <w:webHidden/>
              </w:rPr>
              <w:fldChar w:fldCharType="end"/>
            </w:r>
          </w:hyperlink>
        </w:p>
        <w:p w14:paraId="4109376C" w14:textId="7F6EFE5B"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11" w:history="1">
            <w:r w:rsidRPr="001B40ED">
              <w:rPr>
                <w:rStyle w:val="Hyperlink"/>
                <w:iCs/>
                <w:noProof/>
              </w:rPr>
              <w:t>1.1.1</w:t>
            </w:r>
            <w:r w:rsidRPr="001B40ED">
              <w:rPr>
                <w:rStyle w:val="Hyperlink"/>
                <w:noProof/>
              </w:rPr>
              <w:t xml:space="preserve"> Rendering-Gleichung</w:t>
            </w:r>
            <w:r>
              <w:rPr>
                <w:noProof/>
                <w:webHidden/>
              </w:rPr>
              <w:tab/>
            </w:r>
            <w:r>
              <w:rPr>
                <w:noProof/>
                <w:webHidden/>
              </w:rPr>
              <w:fldChar w:fldCharType="begin"/>
            </w:r>
            <w:r>
              <w:rPr>
                <w:noProof/>
                <w:webHidden/>
              </w:rPr>
              <w:instrText xml:space="preserve"> PAGEREF _Toc199957611 \h </w:instrText>
            </w:r>
            <w:r>
              <w:rPr>
                <w:noProof/>
                <w:webHidden/>
              </w:rPr>
            </w:r>
            <w:r>
              <w:rPr>
                <w:noProof/>
                <w:webHidden/>
              </w:rPr>
              <w:fldChar w:fldCharType="separate"/>
            </w:r>
            <w:r>
              <w:rPr>
                <w:noProof/>
                <w:webHidden/>
              </w:rPr>
              <w:t>6</w:t>
            </w:r>
            <w:r>
              <w:rPr>
                <w:noProof/>
                <w:webHidden/>
              </w:rPr>
              <w:fldChar w:fldCharType="end"/>
            </w:r>
          </w:hyperlink>
        </w:p>
        <w:p w14:paraId="19A001E7" w14:textId="69FD7CF2"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12" w:history="1">
            <w:r w:rsidRPr="001B40ED">
              <w:rPr>
                <w:rStyle w:val="Hyperlink"/>
                <w:iCs/>
                <w:noProof/>
              </w:rPr>
              <w:t>1.1.2</w:t>
            </w:r>
            <w:r w:rsidRPr="001B40ED">
              <w:rPr>
                <w:rStyle w:val="Hyperlink"/>
                <w:noProof/>
              </w:rPr>
              <w:t xml:space="preserve"> Monte-Carlo-Integration beim Path Tracing</w:t>
            </w:r>
            <w:r>
              <w:rPr>
                <w:noProof/>
                <w:webHidden/>
              </w:rPr>
              <w:tab/>
            </w:r>
            <w:r>
              <w:rPr>
                <w:noProof/>
                <w:webHidden/>
              </w:rPr>
              <w:fldChar w:fldCharType="begin"/>
            </w:r>
            <w:r>
              <w:rPr>
                <w:noProof/>
                <w:webHidden/>
              </w:rPr>
              <w:instrText xml:space="preserve"> PAGEREF _Toc199957612 \h </w:instrText>
            </w:r>
            <w:r>
              <w:rPr>
                <w:noProof/>
                <w:webHidden/>
              </w:rPr>
            </w:r>
            <w:r>
              <w:rPr>
                <w:noProof/>
                <w:webHidden/>
              </w:rPr>
              <w:fldChar w:fldCharType="separate"/>
            </w:r>
            <w:r>
              <w:rPr>
                <w:noProof/>
                <w:webHidden/>
              </w:rPr>
              <w:t>6</w:t>
            </w:r>
            <w:r>
              <w:rPr>
                <w:noProof/>
                <w:webHidden/>
              </w:rPr>
              <w:fldChar w:fldCharType="end"/>
            </w:r>
          </w:hyperlink>
        </w:p>
        <w:p w14:paraId="2A75C254" w14:textId="2B17924A"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13" w:history="1">
            <w:r w:rsidRPr="001B40ED">
              <w:rPr>
                <w:rStyle w:val="Hyperlink"/>
                <w:iCs/>
                <w:noProof/>
              </w:rPr>
              <w:t>1.1.3</w:t>
            </w:r>
            <w:r w:rsidRPr="001B40ED">
              <w:rPr>
                <w:rStyle w:val="Hyperlink"/>
                <w:noProof/>
              </w:rPr>
              <w:t xml:space="preserve"> Path Tracing Algorithmus</w:t>
            </w:r>
            <w:r>
              <w:rPr>
                <w:noProof/>
                <w:webHidden/>
              </w:rPr>
              <w:tab/>
            </w:r>
            <w:r>
              <w:rPr>
                <w:noProof/>
                <w:webHidden/>
              </w:rPr>
              <w:fldChar w:fldCharType="begin"/>
            </w:r>
            <w:r>
              <w:rPr>
                <w:noProof/>
                <w:webHidden/>
              </w:rPr>
              <w:instrText xml:space="preserve"> PAGEREF _Toc199957613 \h </w:instrText>
            </w:r>
            <w:r>
              <w:rPr>
                <w:noProof/>
                <w:webHidden/>
              </w:rPr>
            </w:r>
            <w:r>
              <w:rPr>
                <w:noProof/>
                <w:webHidden/>
              </w:rPr>
              <w:fldChar w:fldCharType="separate"/>
            </w:r>
            <w:r>
              <w:rPr>
                <w:noProof/>
                <w:webHidden/>
              </w:rPr>
              <w:t>7</w:t>
            </w:r>
            <w:r>
              <w:rPr>
                <w:noProof/>
                <w:webHidden/>
              </w:rPr>
              <w:fldChar w:fldCharType="end"/>
            </w:r>
          </w:hyperlink>
        </w:p>
        <w:p w14:paraId="02ACC7F7" w14:textId="29145069"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14" w:history="1">
            <w:r w:rsidRPr="001B40ED">
              <w:rPr>
                <w:rStyle w:val="Hyperlink"/>
                <w:iCs/>
                <w:noProof/>
              </w:rPr>
              <w:t>1.1.4</w:t>
            </w:r>
            <w:r w:rsidRPr="001B40ED">
              <w:rPr>
                <w:rStyle w:val="Hyperlink"/>
                <w:noProof/>
              </w:rPr>
              <w:t xml:space="preserve"> Path Tracing Rauschen</w:t>
            </w:r>
            <w:r>
              <w:rPr>
                <w:noProof/>
                <w:webHidden/>
              </w:rPr>
              <w:tab/>
            </w:r>
            <w:r>
              <w:rPr>
                <w:noProof/>
                <w:webHidden/>
              </w:rPr>
              <w:fldChar w:fldCharType="begin"/>
            </w:r>
            <w:r>
              <w:rPr>
                <w:noProof/>
                <w:webHidden/>
              </w:rPr>
              <w:instrText xml:space="preserve"> PAGEREF _Toc199957614 \h </w:instrText>
            </w:r>
            <w:r>
              <w:rPr>
                <w:noProof/>
                <w:webHidden/>
              </w:rPr>
            </w:r>
            <w:r>
              <w:rPr>
                <w:noProof/>
                <w:webHidden/>
              </w:rPr>
              <w:fldChar w:fldCharType="separate"/>
            </w:r>
            <w:r>
              <w:rPr>
                <w:noProof/>
                <w:webHidden/>
              </w:rPr>
              <w:t>8</w:t>
            </w:r>
            <w:r>
              <w:rPr>
                <w:noProof/>
                <w:webHidden/>
              </w:rPr>
              <w:fldChar w:fldCharType="end"/>
            </w:r>
          </w:hyperlink>
        </w:p>
        <w:p w14:paraId="39801217" w14:textId="1E295A99"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15" w:history="1">
            <w:r w:rsidRPr="001B40ED">
              <w:rPr>
                <w:rStyle w:val="Hyperlink"/>
                <w:iCs/>
                <w:noProof/>
              </w:rPr>
              <w:t>1.2</w:t>
            </w:r>
            <w:r w:rsidRPr="001B40ED">
              <w:rPr>
                <w:rStyle w:val="Hyperlink"/>
                <w:noProof/>
              </w:rPr>
              <w:t xml:space="preserve"> Denoising</w:t>
            </w:r>
            <w:r>
              <w:rPr>
                <w:noProof/>
                <w:webHidden/>
              </w:rPr>
              <w:tab/>
            </w:r>
            <w:r>
              <w:rPr>
                <w:noProof/>
                <w:webHidden/>
              </w:rPr>
              <w:fldChar w:fldCharType="begin"/>
            </w:r>
            <w:r>
              <w:rPr>
                <w:noProof/>
                <w:webHidden/>
              </w:rPr>
              <w:instrText xml:space="preserve"> PAGEREF _Toc199957615 \h </w:instrText>
            </w:r>
            <w:r>
              <w:rPr>
                <w:noProof/>
                <w:webHidden/>
              </w:rPr>
            </w:r>
            <w:r>
              <w:rPr>
                <w:noProof/>
                <w:webHidden/>
              </w:rPr>
              <w:fldChar w:fldCharType="separate"/>
            </w:r>
            <w:r>
              <w:rPr>
                <w:noProof/>
                <w:webHidden/>
              </w:rPr>
              <w:t>9</w:t>
            </w:r>
            <w:r>
              <w:rPr>
                <w:noProof/>
                <w:webHidden/>
              </w:rPr>
              <w:fldChar w:fldCharType="end"/>
            </w:r>
          </w:hyperlink>
        </w:p>
        <w:p w14:paraId="0142E184" w14:textId="1FA77767"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16" w:history="1">
            <w:r w:rsidRPr="001B40ED">
              <w:rPr>
                <w:rStyle w:val="Hyperlink"/>
                <w:iCs/>
                <w:noProof/>
              </w:rPr>
              <w:t>1.2.1</w:t>
            </w:r>
            <w:r w:rsidRPr="001B40ED">
              <w:rPr>
                <w:rStyle w:val="Hyperlink"/>
                <w:noProof/>
              </w:rPr>
              <w:t xml:space="preserve"> Klassische Filtermethoden</w:t>
            </w:r>
            <w:r>
              <w:rPr>
                <w:noProof/>
                <w:webHidden/>
              </w:rPr>
              <w:tab/>
            </w:r>
            <w:r>
              <w:rPr>
                <w:noProof/>
                <w:webHidden/>
              </w:rPr>
              <w:fldChar w:fldCharType="begin"/>
            </w:r>
            <w:r>
              <w:rPr>
                <w:noProof/>
                <w:webHidden/>
              </w:rPr>
              <w:instrText xml:space="preserve"> PAGEREF _Toc199957616 \h </w:instrText>
            </w:r>
            <w:r>
              <w:rPr>
                <w:noProof/>
                <w:webHidden/>
              </w:rPr>
            </w:r>
            <w:r>
              <w:rPr>
                <w:noProof/>
                <w:webHidden/>
              </w:rPr>
              <w:fldChar w:fldCharType="separate"/>
            </w:r>
            <w:r>
              <w:rPr>
                <w:noProof/>
                <w:webHidden/>
              </w:rPr>
              <w:t>9</w:t>
            </w:r>
            <w:r>
              <w:rPr>
                <w:noProof/>
                <w:webHidden/>
              </w:rPr>
              <w:fldChar w:fldCharType="end"/>
            </w:r>
          </w:hyperlink>
        </w:p>
        <w:p w14:paraId="7DD2314F" w14:textId="6C73D631"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17" w:history="1">
            <w:r w:rsidRPr="001B40ED">
              <w:rPr>
                <w:rStyle w:val="Hyperlink"/>
                <w:iCs/>
                <w:noProof/>
              </w:rPr>
              <w:t>1.2.2</w:t>
            </w:r>
            <w:r w:rsidRPr="001B40ED">
              <w:rPr>
                <w:rStyle w:val="Hyperlink"/>
                <w:noProof/>
              </w:rPr>
              <w:t xml:space="preserve"> Statistische Modelle</w:t>
            </w:r>
            <w:r>
              <w:rPr>
                <w:noProof/>
                <w:webHidden/>
              </w:rPr>
              <w:tab/>
            </w:r>
            <w:r>
              <w:rPr>
                <w:noProof/>
                <w:webHidden/>
              </w:rPr>
              <w:fldChar w:fldCharType="begin"/>
            </w:r>
            <w:r>
              <w:rPr>
                <w:noProof/>
                <w:webHidden/>
              </w:rPr>
              <w:instrText xml:space="preserve"> PAGEREF _Toc199957617 \h </w:instrText>
            </w:r>
            <w:r>
              <w:rPr>
                <w:noProof/>
                <w:webHidden/>
              </w:rPr>
            </w:r>
            <w:r>
              <w:rPr>
                <w:noProof/>
                <w:webHidden/>
              </w:rPr>
              <w:fldChar w:fldCharType="separate"/>
            </w:r>
            <w:r>
              <w:rPr>
                <w:noProof/>
                <w:webHidden/>
              </w:rPr>
              <w:t>9</w:t>
            </w:r>
            <w:r>
              <w:rPr>
                <w:noProof/>
                <w:webHidden/>
              </w:rPr>
              <w:fldChar w:fldCharType="end"/>
            </w:r>
          </w:hyperlink>
        </w:p>
        <w:p w14:paraId="03BA91ED" w14:textId="490DDD2B"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18" w:history="1">
            <w:r w:rsidRPr="001B40ED">
              <w:rPr>
                <w:rStyle w:val="Hyperlink"/>
                <w:iCs/>
                <w:noProof/>
              </w:rPr>
              <w:t>1.2.3</w:t>
            </w:r>
            <w:r w:rsidRPr="001B40ED">
              <w:rPr>
                <w:rStyle w:val="Hyperlink"/>
                <w:noProof/>
              </w:rPr>
              <w:t xml:space="preserve"> Lernbasierte Methoden</w:t>
            </w:r>
            <w:r>
              <w:rPr>
                <w:noProof/>
                <w:webHidden/>
              </w:rPr>
              <w:tab/>
            </w:r>
            <w:r>
              <w:rPr>
                <w:noProof/>
                <w:webHidden/>
              </w:rPr>
              <w:fldChar w:fldCharType="begin"/>
            </w:r>
            <w:r>
              <w:rPr>
                <w:noProof/>
                <w:webHidden/>
              </w:rPr>
              <w:instrText xml:space="preserve"> PAGEREF _Toc199957618 \h </w:instrText>
            </w:r>
            <w:r>
              <w:rPr>
                <w:noProof/>
                <w:webHidden/>
              </w:rPr>
            </w:r>
            <w:r>
              <w:rPr>
                <w:noProof/>
                <w:webHidden/>
              </w:rPr>
              <w:fldChar w:fldCharType="separate"/>
            </w:r>
            <w:r>
              <w:rPr>
                <w:noProof/>
                <w:webHidden/>
              </w:rPr>
              <w:t>9</w:t>
            </w:r>
            <w:r>
              <w:rPr>
                <w:noProof/>
                <w:webHidden/>
              </w:rPr>
              <w:fldChar w:fldCharType="end"/>
            </w:r>
          </w:hyperlink>
        </w:p>
        <w:p w14:paraId="277CD13E" w14:textId="47123E46" w:rsidR="00094F43" w:rsidRDefault="00094F43">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957619" w:history="1">
            <w:r w:rsidRPr="001B40ED">
              <w:rPr>
                <w:rStyle w:val="Hyperlink"/>
                <w:noProof/>
              </w:rPr>
              <w:t>2</w:t>
            </w:r>
            <w:r>
              <w:rPr>
                <w:rFonts w:asciiTheme="minorHAnsi" w:eastAsiaTheme="minorEastAsia" w:hAnsiTheme="minorHAnsi" w:cstheme="minorBidi"/>
                <w:noProof/>
                <w:kern w:val="2"/>
                <w:sz w:val="24"/>
                <w:szCs w:val="24"/>
                <w:lang w:val="de-CH" w:eastAsia="de-CH"/>
                <w14:ligatures w14:val="standardContextual"/>
              </w:rPr>
              <w:tab/>
            </w:r>
            <w:r w:rsidRPr="001B40ED">
              <w:rPr>
                <w:rStyle w:val="Hyperlink"/>
                <w:noProof/>
              </w:rPr>
              <w:t>Projektmanagement</w:t>
            </w:r>
            <w:r>
              <w:rPr>
                <w:noProof/>
                <w:webHidden/>
              </w:rPr>
              <w:tab/>
            </w:r>
            <w:r>
              <w:rPr>
                <w:noProof/>
                <w:webHidden/>
              </w:rPr>
              <w:fldChar w:fldCharType="begin"/>
            </w:r>
            <w:r>
              <w:rPr>
                <w:noProof/>
                <w:webHidden/>
              </w:rPr>
              <w:instrText xml:space="preserve"> PAGEREF _Toc199957619 \h </w:instrText>
            </w:r>
            <w:r>
              <w:rPr>
                <w:noProof/>
                <w:webHidden/>
              </w:rPr>
            </w:r>
            <w:r>
              <w:rPr>
                <w:noProof/>
                <w:webHidden/>
              </w:rPr>
              <w:fldChar w:fldCharType="separate"/>
            </w:r>
            <w:r>
              <w:rPr>
                <w:noProof/>
                <w:webHidden/>
              </w:rPr>
              <w:t>10</w:t>
            </w:r>
            <w:r>
              <w:rPr>
                <w:noProof/>
                <w:webHidden/>
              </w:rPr>
              <w:fldChar w:fldCharType="end"/>
            </w:r>
          </w:hyperlink>
        </w:p>
        <w:p w14:paraId="7A740E70" w14:textId="72ADF98D"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20" w:history="1">
            <w:r w:rsidRPr="001B40ED">
              <w:rPr>
                <w:rStyle w:val="Hyperlink"/>
                <w:iCs/>
                <w:noProof/>
              </w:rPr>
              <w:t>2.1</w:t>
            </w:r>
            <w:r w:rsidRPr="001B40ED">
              <w:rPr>
                <w:rStyle w:val="Hyperlink"/>
                <w:noProof/>
              </w:rPr>
              <w:t xml:space="preserve"> Projektziele</w:t>
            </w:r>
            <w:r>
              <w:rPr>
                <w:noProof/>
                <w:webHidden/>
              </w:rPr>
              <w:tab/>
            </w:r>
            <w:r>
              <w:rPr>
                <w:noProof/>
                <w:webHidden/>
              </w:rPr>
              <w:fldChar w:fldCharType="begin"/>
            </w:r>
            <w:r>
              <w:rPr>
                <w:noProof/>
                <w:webHidden/>
              </w:rPr>
              <w:instrText xml:space="preserve"> PAGEREF _Toc199957620 \h </w:instrText>
            </w:r>
            <w:r>
              <w:rPr>
                <w:noProof/>
                <w:webHidden/>
              </w:rPr>
            </w:r>
            <w:r>
              <w:rPr>
                <w:noProof/>
                <w:webHidden/>
              </w:rPr>
              <w:fldChar w:fldCharType="separate"/>
            </w:r>
            <w:r>
              <w:rPr>
                <w:noProof/>
                <w:webHidden/>
              </w:rPr>
              <w:t>10</w:t>
            </w:r>
            <w:r>
              <w:rPr>
                <w:noProof/>
                <w:webHidden/>
              </w:rPr>
              <w:fldChar w:fldCharType="end"/>
            </w:r>
          </w:hyperlink>
        </w:p>
        <w:p w14:paraId="515AD380" w14:textId="49440BDD"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21" w:history="1">
            <w:r w:rsidRPr="001B40ED">
              <w:rPr>
                <w:rStyle w:val="Hyperlink"/>
                <w:iCs/>
                <w:noProof/>
              </w:rPr>
              <w:t>2.1.1</w:t>
            </w:r>
            <w:r w:rsidRPr="001B40ED">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_Toc199957621 \h </w:instrText>
            </w:r>
            <w:r>
              <w:rPr>
                <w:noProof/>
                <w:webHidden/>
              </w:rPr>
            </w:r>
            <w:r>
              <w:rPr>
                <w:noProof/>
                <w:webHidden/>
              </w:rPr>
              <w:fldChar w:fldCharType="separate"/>
            </w:r>
            <w:r>
              <w:rPr>
                <w:noProof/>
                <w:webHidden/>
              </w:rPr>
              <w:t>10</w:t>
            </w:r>
            <w:r>
              <w:rPr>
                <w:noProof/>
                <w:webHidden/>
              </w:rPr>
              <w:fldChar w:fldCharType="end"/>
            </w:r>
          </w:hyperlink>
        </w:p>
        <w:p w14:paraId="2470B63C" w14:textId="47CF5963"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22" w:history="1">
            <w:r w:rsidRPr="001B40ED">
              <w:rPr>
                <w:rStyle w:val="Hyperlink"/>
                <w:iCs/>
                <w:noProof/>
              </w:rPr>
              <w:t>2.1.2</w:t>
            </w:r>
            <w:r w:rsidRPr="001B40ED">
              <w:rPr>
                <w:rStyle w:val="Hyperlink"/>
                <w:noProof/>
              </w:rPr>
              <w:t xml:space="preserve"> Datensatzgenerierung</w:t>
            </w:r>
            <w:r>
              <w:rPr>
                <w:noProof/>
                <w:webHidden/>
              </w:rPr>
              <w:tab/>
            </w:r>
            <w:r>
              <w:rPr>
                <w:noProof/>
                <w:webHidden/>
              </w:rPr>
              <w:fldChar w:fldCharType="begin"/>
            </w:r>
            <w:r>
              <w:rPr>
                <w:noProof/>
                <w:webHidden/>
              </w:rPr>
              <w:instrText xml:space="preserve"> PAGEREF _Toc199957622 \h </w:instrText>
            </w:r>
            <w:r>
              <w:rPr>
                <w:noProof/>
                <w:webHidden/>
              </w:rPr>
            </w:r>
            <w:r>
              <w:rPr>
                <w:noProof/>
                <w:webHidden/>
              </w:rPr>
              <w:fldChar w:fldCharType="separate"/>
            </w:r>
            <w:r>
              <w:rPr>
                <w:noProof/>
                <w:webHidden/>
              </w:rPr>
              <w:t>10</w:t>
            </w:r>
            <w:r>
              <w:rPr>
                <w:noProof/>
                <w:webHidden/>
              </w:rPr>
              <w:fldChar w:fldCharType="end"/>
            </w:r>
          </w:hyperlink>
        </w:p>
        <w:p w14:paraId="130BE262" w14:textId="6F84EFAF"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23" w:history="1">
            <w:r w:rsidRPr="001B40ED">
              <w:rPr>
                <w:rStyle w:val="Hyperlink"/>
                <w:iCs/>
                <w:noProof/>
              </w:rPr>
              <w:t>2.1.3</w:t>
            </w:r>
            <w:r w:rsidRPr="001B40ED">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_Toc199957623 \h </w:instrText>
            </w:r>
            <w:r>
              <w:rPr>
                <w:noProof/>
                <w:webHidden/>
              </w:rPr>
            </w:r>
            <w:r>
              <w:rPr>
                <w:noProof/>
                <w:webHidden/>
              </w:rPr>
              <w:fldChar w:fldCharType="separate"/>
            </w:r>
            <w:r>
              <w:rPr>
                <w:noProof/>
                <w:webHidden/>
              </w:rPr>
              <w:t>10</w:t>
            </w:r>
            <w:r>
              <w:rPr>
                <w:noProof/>
                <w:webHidden/>
              </w:rPr>
              <w:fldChar w:fldCharType="end"/>
            </w:r>
          </w:hyperlink>
        </w:p>
        <w:p w14:paraId="49F88120" w14:textId="4DF29437"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24" w:history="1">
            <w:r w:rsidRPr="001B40ED">
              <w:rPr>
                <w:rStyle w:val="Hyperlink"/>
                <w:iCs/>
                <w:noProof/>
              </w:rPr>
              <w:t>2.1.4</w:t>
            </w:r>
            <w:r w:rsidRPr="001B40ED">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_Toc199957624 \h </w:instrText>
            </w:r>
            <w:r>
              <w:rPr>
                <w:noProof/>
                <w:webHidden/>
              </w:rPr>
            </w:r>
            <w:r>
              <w:rPr>
                <w:noProof/>
                <w:webHidden/>
              </w:rPr>
              <w:fldChar w:fldCharType="separate"/>
            </w:r>
            <w:r>
              <w:rPr>
                <w:noProof/>
                <w:webHidden/>
              </w:rPr>
              <w:t>10</w:t>
            </w:r>
            <w:r>
              <w:rPr>
                <w:noProof/>
                <w:webHidden/>
              </w:rPr>
              <w:fldChar w:fldCharType="end"/>
            </w:r>
          </w:hyperlink>
        </w:p>
        <w:p w14:paraId="5D7E72F4" w14:textId="498F7DBF"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25" w:history="1">
            <w:r w:rsidRPr="001B40ED">
              <w:rPr>
                <w:rStyle w:val="Hyperlink"/>
                <w:iCs/>
                <w:noProof/>
              </w:rPr>
              <w:t>2.2</w:t>
            </w:r>
            <w:r w:rsidRPr="001B40ED">
              <w:rPr>
                <w:rStyle w:val="Hyperlink"/>
                <w:noProof/>
              </w:rPr>
              <w:t xml:space="preserve"> Meilensteine</w:t>
            </w:r>
            <w:r>
              <w:rPr>
                <w:noProof/>
                <w:webHidden/>
              </w:rPr>
              <w:tab/>
            </w:r>
            <w:r>
              <w:rPr>
                <w:noProof/>
                <w:webHidden/>
              </w:rPr>
              <w:fldChar w:fldCharType="begin"/>
            </w:r>
            <w:r>
              <w:rPr>
                <w:noProof/>
                <w:webHidden/>
              </w:rPr>
              <w:instrText xml:space="preserve"> PAGEREF _Toc199957625 \h </w:instrText>
            </w:r>
            <w:r>
              <w:rPr>
                <w:noProof/>
                <w:webHidden/>
              </w:rPr>
            </w:r>
            <w:r>
              <w:rPr>
                <w:noProof/>
                <w:webHidden/>
              </w:rPr>
              <w:fldChar w:fldCharType="separate"/>
            </w:r>
            <w:r>
              <w:rPr>
                <w:noProof/>
                <w:webHidden/>
              </w:rPr>
              <w:t>10</w:t>
            </w:r>
            <w:r>
              <w:rPr>
                <w:noProof/>
                <w:webHidden/>
              </w:rPr>
              <w:fldChar w:fldCharType="end"/>
            </w:r>
          </w:hyperlink>
        </w:p>
        <w:p w14:paraId="570CDBAC" w14:textId="14DADF13"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26" w:history="1">
            <w:r w:rsidRPr="001B40ED">
              <w:rPr>
                <w:rStyle w:val="Hyperlink"/>
                <w:iCs/>
                <w:noProof/>
              </w:rPr>
              <w:t>2.2.1</w:t>
            </w:r>
            <w:r w:rsidRPr="001B40ED">
              <w:rPr>
                <w:rStyle w:val="Hyperlink"/>
                <w:noProof/>
              </w:rPr>
              <w:t xml:space="preserve"> Planung</w:t>
            </w:r>
            <w:r>
              <w:rPr>
                <w:noProof/>
                <w:webHidden/>
              </w:rPr>
              <w:tab/>
            </w:r>
            <w:r>
              <w:rPr>
                <w:noProof/>
                <w:webHidden/>
              </w:rPr>
              <w:fldChar w:fldCharType="begin"/>
            </w:r>
            <w:r>
              <w:rPr>
                <w:noProof/>
                <w:webHidden/>
              </w:rPr>
              <w:instrText xml:space="preserve"> PAGEREF _Toc199957626 \h </w:instrText>
            </w:r>
            <w:r>
              <w:rPr>
                <w:noProof/>
                <w:webHidden/>
              </w:rPr>
            </w:r>
            <w:r>
              <w:rPr>
                <w:noProof/>
                <w:webHidden/>
              </w:rPr>
              <w:fldChar w:fldCharType="separate"/>
            </w:r>
            <w:r>
              <w:rPr>
                <w:noProof/>
                <w:webHidden/>
              </w:rPr>
              <w:t>10</w:t>
            </w:r>
            <w:r>
              <w:rPr>
                <w:noProof/>
                <w:webHidden/>
              </w:rPr>
              <w:fldChar w:fldCharType="end"/>
            </w:r>
          </w:hyperlink>
        </w:p>
        <w:p w14:paraId="235437F1" w14:textId="15925316"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27" w:history="1">
            <w:r w:rsidRPr="001B40ED">
              <w:rPr>
                <w:rStyle w:val="Hyperlink"/>
                <w:iCs/>
                <w:noProof/>
              </w:rPr>
              <w:t>2.2.2</w:t>
            </w:r>
            <w:r w:rsidRPr="001B40ED">
              <w:rPr>
                <w:rStyle w:val="Hyperlink"/>
                <w:noProof/>
              </w:rPr>
              <w:t xml:space="preserve"> Forschung</w:t>
            </w:r>
            <w:r>
              <w:rPr>
                <w:noProof/>
                <w:webHidden/>
              </w:rPr>
              <w:tab/>
            </w:r>
            <w:r>
              <w:rPr>
                <w:noProof/>
                <w:webHidden/>
              </w:rPr>
              <w:fldChar w:fldCharType="begin"/>
            </w:r>
            <w:r>
              <w:rPr>
                <w:noProof/>
                <w:webHidden/>
              </w:rPr>
              <w:instrText xml:space="preserve"> PAGEREF _Toc199957627 \h </w:instrText>
            </w:r>
            <w:r>
              <w:rPr>
                <w:noProof/>
                <w:webHidden/>
              </w:rPr>
            </w:r>
            <w:r>
              <w:rPr>
                <w:noProof/>
                <w:webHidden/>
              </w:rPr>
              <w:fldChar w:fldCharType="separate"/>
            </w:r>
            <w:r>
              <w:rPr>
                <w:noProof/>
                <w:webHidden/>
              </w:rPr>
              <w:t>11</w:t>
            </w:r>
            <w:r>
              <w:rPr>
                <w:noProof/>
                <w:webHidden/>
              </w:rPr>
              <w:fldChar w:fldCharType="end"/>
            </w:r>
          </w:hyperlink>
        </w:p>
        <w:p w14:paraId="70F2E5F3" w14:textId="35964863"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28" w:history="1">
            <w:r w:rsidRPr="001B40ED">
              <w:rPr>
                <w:rStyle w:val="Hyperlink"/>
                <w:iCs/>
                <w:noProof/>
              </w:rPr>
              <w:t>2.2.3</w:t>
            </w:r>
            <w:r w:rsidRPr="001B40ED">
              <w:rPr>
                <w:rStyle w:val="Hyperlink"/>
                <w:noProof/>
              </w:rPr>
              <w:t xml:space="preserve"> Datensatz</w:t>
            </w:r>
            <w:r>
              <w:rPr>
                <w:noProof/>
                <w:webHidden/>
              </w:rPr>
              <w:tab/>
            </w:r>
            <w:r>
              <w:rPr>
                <w:noProof/>
                <w:webHidden/>
              </w:rPr>
              <w:fldChar w:fldCharType="begin"/>
            </w:r>
            <w:r>
              <w:rPr>
                <w:noProof/>
                <w:webHidden/>
              </w:rPr>
              <w:instrText xml:space="preserve"> PAGEREF _Toc199957628 \h </w:instrText>
            </w:r>
            <w:r>
              <w:rPr>
                <w:noProof/>
                <w:webHidden/>
              </w:rPr>
            </w:r>
            <w:r>
              <w:rPr>
                <w:noProof/>
                <w:webHidden/>
              </w:rPr>
              <w:fldChar w:fldCharType="separate"/>
            </w:r>
            <w:r>
              <w:rPr>
                <w:noProof/>
                <w:webHidden/>
              </w:rPr>
              <w:t>11</w:t>
            </w:r>
            <w:r>
              <w:rPr>
                <w:noProof/>
                <w:webHidden/>
              </w:rPr>
              <w:fldChar w:fldCharType="end"/>
            </w:r>
          </w:hyperlink>
        </w:p>
        <w:p w14:paraId="316C8D78" w14:textId="4A5B798C"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29" w:history="1">
            <w:r w:rsidRPr="001B40ED">
              <w:rPr>
                <w:rStyle w:val="Hyperlink"/>
                <w:iCs/>
                <w:noProof/>
              </w:rPr>
              <w:t>2.2.4</w:t>
            </w:r>
            <w:r w:rsidRPr="001B40ED">
              <w:rPr>
                <w:rStyle w:val="Hyperlink"/>
                <w:noProof/>
              </w:rPr>
              <w:t xml:space="preserve"> Modell</w:t>
            </w:r>
            <w:r>
              <w:rPr>
                <w:noProof/>
                <w:webHidden/>
              </w:rPr>
              <w:tab/>
            </w:r>
            <w:r>
              <w:rPr>
                <w:noProof/>
                <w:webHidden/>
              </w:rPr>
              <w:fldChar w:fldCharType="begin"/>
            </w:r>
            <w:r>
              <w:rPr>
                <w:noProof/>
                <w:webHidden/>
              </w:rPr>
              <w:instrText xml:space="preserve"> PAGEREF _Toc199957629 \h </w:instrText>
            </w:r>
            <w:r>
              <w:rPr>
                <w:noProof/>
                <w:webHidden/>
              </w:rPr>
            </w:r>
            <w:r>
              <w:rPr>
                <w:noProof/>
                <w:webHidden/>
              </w:rPr>
              <w:fldChar w:fldCharType="separate"/>
            </w:r>
            <w:r>
              <w:rPr>
                <w:noProof/>
                <w:webHidden/>
              </w:rPr>
              <w:t>11</w:t>
            </w:r>
            <w:r>
              <w:rPr>
                <w:noProof/>
                <w:webHidden/>
              </w:rPr>
              <w:fldChar w:fldCharType="end"/>
            </w:r>
          </w:hyperlink>
        </w:p>
        <w:p w14:paraId="2C7C078A" w14:textId="2E63DA71"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30" w:history="1">
            <w:r w:rsidRPr="001B40ED">
              <w:rPr>
                <w:rStyle w:val="Hyperlink"/>
                <w:iCs/>
                <w:noProof/>
              </w:rPr>
              <w:t>2.2.5</w:t>
            </w:r>
            <w:r w:rsidRPr="001B40ED">
              <w:rPr>
                <w:rStyle w:val="Hyperlink"/>
                <w:noProof/>
              </w:rPr>
              <w:t xml:space="preserve"> Präsentation und Dokumentation</w:t>
            </w:r>
            <w:r>
              <w:rPr>
                <w:noProof/>
                <w:webHidden/>
              </w:rPr>
              <w:tab/>
            </w:r>
            <w:r>
              <w:rPr>
                <w:noProof/>
                <w:webHidden/>
              </w:rPr>
              <w:fldChar w:fldCharType="begin"/>
            </w:r>
            <w:r>
              <w:rPr>
                <w:noProof/>
                <w:webHidden/>
              </w:rPr>
              <w:instrText xml:space="preserve"> PAGEREF _Toc199957630 \h </w:instrText>
            </w:r>
            <w:r>
              <w:rPr>
                <w:noProof/>
                <w:webHidden/>
              </w:rPr>
            </w:r>
            <w:r>
              <w:rPr>
                <w:noProof/>
                <w:webHidden/>
              </w:rPr>
              <w:fldChar w:fldCharType="separate"/>
            </w:r>
            <w:r>
              <w:rPr>
                <w:noProof/>
                <w:webHidden/>
              </w:rPr>
              <w:t>11</w:t>
            </w:r>
            <w:r>
              <w:rPr>
                <w:noProof/>
                <w:webHidden/>
              </w:rPr>
              <w:fldChar w:fldCharType="end"/>
            </w:r>
          </w:hyperlink>
        </w:p>
        <w:p w14:paraId="2D3A15E5" w14:textId="2714FC06"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31" w:history="1">
            <w:r w:rsidRPr="001B40ED">
              <w:rPr>
                <w:rStyle w:val="Hyperlink"/>
                <w:iCs/>
                <w:noProof/>
              </w:rPr>
              <w:t>2.3</w:t>
            </w:r>
            <w:r w:rsidRPr="001B40ED">
              <w:rPr>
                <w:rStyle w:val="Hyperlink"/>
                <w:noProof/>
              </w:rPr>
              <w:t xml:space="preserve"> Projektablauf</w:t>
            </w:r>
            <w:r>
              <w:rPr>
                <w:noProof/>
                <w:webHidden/>
              </w:rPr>
              <w:tab/>
            </w:r>
            <w:r>
              <w:rPr>
                <w:noProof/>
                <w:webHidden/>
              </w:rPr>
              <w:fldChar w:fldCharType="begin"/>
            </w:r>
            <w:r>
              <w:rPr>
                <w:noProof/>
                <w:webHidden/>
              </w:rPr>
              <w:instrText xml:space="preserve"> PAGEREF _Toc199957631 \h </w:instrText>
            </w:r>
            <w:r>
              <w:rPr>
                <w:noProof/>
                <w:webHidden/>
              </w:rPr>
            </w:r>
            <w:r>
              <w:rPr>
                <w:noProof/>
                <w:webHidden/>
              </w:rPr>
              <w:fldChar w:fldCharType="separate"/>
            </w:r>
            <w:r>
              <w:rPr>
                <w:noProof/>
                <w:webHidden/>
              </w:rPr>
              <w:t>12</w:t>
            </w:r>
            <w:r>
              <w:rPr>
                <w:noProof/>
                <w:webHidden/>
              </w:rPr>
              <w:fldChar w:fldCharType="end"/>
            </w:r>
          </w:hyperlink>
        </w:p>
        <w:p w14:paraId="2866C716" w14:textId="29ECFAAE" w:rsidR="00094F43" w:rsidRDefault="00094F43">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957632" w:history="1">
            <w:r w:rsidRPr="001B40ED">
              <w:rPr>
                <w:rStyle w:val="Hyperlink"/>
                <w:noProof/>
              </w:rPr>
              <w:t>3</w:t>
            </w:r>
            <w:r>
              <w:rPr>
                <w:rFonts w:asciiTheme="minorHAnsi" w:eastAsiaTheme="minorEastAsia" w:hAnsiTheme="minorHAnsi" w:cstheme="minorBidi"/>
                <w:noProof/>
                <w:kern w:val="2"/>
                <w:sz w:val="24"/>
                <w:szCs w:val="24"/>
                <w:lang w:val="de-CH" w:eastAsia="de-CH"/>
                <w14:ligatures w14:val="standardContextual"/>
              </w:rPr>
              <w:tab/>
            </w:r>
            <w:r w:rsidRPr="001B40ED">
              <w:rPr>
                <w:rStyle w:val="Hyperlink"/>
                <w:noProof/>
              </w:rPr>
              <w:t>Implementation</w:t>
            </w:r>
            <w:r>
              <w:rPr>
                <w:noProof/>
                <w:webHidden/>
              </w:rPr>
              <w:tab/>
            </w:r>
            <w:r>
              <w:rPr>
                <w:noProof/>
                <w:webHidden/>
              </w:rPr>
              <w:fldChar w:fldCharType="begin"/>
            </w:r>
            <w:r>
              <w:rPr>
                <w:noProof/>
                <w:webHidden/>
              </w:rPr>
              <w:instrText xml:space="preserve"> PAGEREF _Toc199957632 \h </w:instrText>
            </w:r>
            <w:r>
              <w:rPr>
                <w:noProof/>
                <w:webHidden/>
              </w:rPr>
            </w:r>
            <w:r>
              <w:rPr>
                <w:noProof/>
                <w:webHidden/>
              </w:rPr>
              <w:fldChar w:fldCharType="separate"/>
            </w:r>
            <w:r>
              <w:rPr>
                <w:noProof/>
                <w:webHidden/>
              </w:rPr>
              <w:t>13</w:t>
            </w:r>
            <w:r>
              <w:rPr>
                <w:noProof/>
                <w:webHidden/>
              </w:rPr>
              <w:fldChar w:fldCharType="end"/>
            </w:r>
          </w:hyperlink>
        </w:p>
        <w:p w14:paraId="09F0691E" w14:textId="24B2AB05"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33" w:history="1">
            <w:r w:rsidRPr="001B40ED">
              <w:rPr>
                <w:rStyle w:val="Hyperlink"/>
                <w:iCs/>
                <w:noProof/>
              </w:rPr>
              <w:t>3.1</w:t>
            </w:r>
            <w:r w:rsidRPr="001B40ED">
              <w:rPr>
                <w:rStyle w:val="Hyperlink"/>
                <w:noProof/>
              </w:rPr>
              <w:t xml:space="preserve"> Erstellung des Datensatzes</w:t>
            </w:r>
            <w:r>
              <w:rPr>
                <w:noProof/>
                <w:webHidden/>
              </w:rPr>
              <w:tab/>
            </w:r>
            <w:r>
              <w:rPr>
                <w:noProof/>
                <w:webHidden/>
              </w:rPr>
              <w:fldChar w:fldCharType="begin"/>
            </w:r>
            <w:r>
              <w:rPr>
                <w:noProof/>
                <w:webHidden/>
              </w:rPr>
              <w:instrText xml:space="preserve"> PAGEREF _Toc199957633 \h </w:instrText>
            </w:r>
            <w:r>
              <w:rPr>
                <w:noProof/>
                <w:webHidden/>
              </w:rPr>
            </w:r>
            <w:r>
              <w:rPr>
                <w:noProof/>
                <w:webHidden/>
              </w:rPr>
              <w:fldChar w:fldCharType="separate"/>
            </w:r>
            <w:r>
              <w:rPr>
                <w:noProof/>
                <w:webHidden/>
              </w:rPr>
              <w:t>13</w:t>
            </w:r>
            <w:r>
              <w:rPr>
                <w:noProof/>
                <w:webHidden/>
              </w:rPr>
              <w:fldChar w:fldCharType="end"/>
            </w:r>
          </w:hyperlink>
        </w:p>
        <w:p w14:paraId="66FD5A5F" w14:textId="3B8E592D"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34" w:history="1">
            <w:r w:rsidRPr="001B40ED">
              <w:rPr>
                <w:rStyle w:val="Hyperlink"/>
                <w:iCs/>
                <w:noProof/>
              </w:rPr>
              <w:t>3.1.1</w:t>
            </w:r>
            <w:r w:rsidRPr="001B40ED">
              <w:rPr>
                <w:rStyle w:val="Hyperlink"/>
                <w:noProof/>
              </w:rPr>
              <w:t xml:space="preserve"> Szenenvorbereitung in Blender</w:t>
            </w:r>
            <w:r>
              <w:rPr>
                <w:noProof/>
                <w:webHidden/>
              </w:rPr>
              <w:tab/>
            </w:r>
            <w:r>
              <w:rPr>
                <w:noProof/>
                <w:webHidden/>
              </w:rPr>
              <w:fldChar w:fldCharType="begin"/>
            </w:r>
            <w:r>
              <w:rPr>
                <w:noProof/>
                <w:webHidden/>
              </w:rPr>
              <w:instrText xml:space="preserve"> PAGEREF _Toc199957634 \h </w:instrText>
            </w:r>
            <w:r>
              <w:rPr>
                <w:noProof/>
                <w:webHidden/>
              </w:rPr>
            </w:r>
            <w:r>
              <w:rPr>
                <w:noProof/>
                <w:webHidden/>
              </w:rPr>
              <w:fldChar w:fldCharType="separate"/>
            </w:r>
            <w:r>
              <w:rPr>
                <w:noProof/>
                <w:webHidden/>
              </w:rPr>
              <w:t>13</w:t>
            </w:r>
            <w:r>
              <w:rPr>
                <w:noProof/>
                <w:webHidden/>
              </w:rPr>
              <w:fldChar w:fldCharType="end"/>
            </w:r>
          </w:hyperlink>
        </w:p>
        <w:p w14:paraId="2080CA60" w14:textId="1C660EA9"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35" w:history="1">
            <w:r w:rsidRPr="001B40ED">
              <w:rPr>
                <w:rStyle w:val="Hyperlink"/>
                <w:iCs/>
                <w:noProof/>
              </w:rPr>
              <w:t>3.1.2</w:t>
            </w:r>
            <w:r w:rsidRPr="001B40ED">
              <w:rPr>
                <w:rStyle w:val="Hyperlink"/>
                <w:noProof/>
              </w:rPr>
              <w:t xml:space="preserve"> Automatisierte Bildgenerierung per Python-Skript</w:t>
            </w:r>
            <w:r>
              <w:rPr>
                <w:noProof/>
                <w:webHidden/>
              </w:rPr>
              <w:tab/>
            </w:r>
            <w:r>
              <w:rPr>
                <w:noProof/>
                <w:webHidden/>
              </w:rPr>
              <w:fldChar w:fldCharType="begin"/>
            </w:r>
            <w:r>
              <w:rPr>
                <w:noProof/>
                <w:webHidden/>
              </w:rPr>
              <w:instrText xml:space="preserve"> PAGEREF _Toc199957635 \h </w:instrText>
            </w:r>
            <w:r>
              <w:rPr>
                <w:noProof/>
                <w:webHidden/>
              </w:rPr>
            </w:r>
            <w:r>
              <w:rPr>
                <w:noProof/>
                <w:webHidden/>
              </w:rPr>
              <w:fldChar w:fldCharType="separate"/>
            </w:r>
            <w:r>
              <w:rPr>
                <w:noProof/>
                <w:webHidden/>
              </w:rPr>
              <w:t>13</w:t>
            </w:r>
            <w:r>
              <w:rPr>
                <w:noProof/>
                <w:webHidden/>
              </w:rPr>
              <w:fldChar w:fldCharType="end"/>
            </w:r>
          </w:hyperlink>
        </w:p>
        <w:p w14:paraId="07E092E1" w14:textId="380AF2A0"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36" w:history="1">
            <w:r w:rsidRPr="001B40ED">
              <w:rPr>
                <w:rStyle w:val="Hyperlink"/>
                <w:iCs/>
                <w:noProof/>
              </w:rPr>
              <w:t>3.1.3</w:t>
            </w:r>
            <w:r w:rsidRPr="001B40ED">
              <w:rPr>
                <w:rStyle w:val="Hyperlink"/>
                <w:noProof/>
              </w:rPr>
              <w:t xml:space="preserve"> Bildausschnitte</w:t>
            </w:r>
            <w:r>
              <w:rPr>
                <w:noProof/>
                <w:webHidden/>
              </w:rPr>
              <w:tab/>
            </w:r>
            <w:r>
              <w:rPr>
                <w:noProof/>
                <w:webHidden/>
              </w:rPr>
              <w:fldChar w:fldCharType="begin"/>
            </w:r>
            <w:r>
              <w:rPr>
                <w:noProof/>
                <w:webHidden/>
              </w:rPr>
              <w:instrText xml:space="preserve"> PAGEREF _Toc199957636 \h </w:instrText>
            </w:r>
            <w:r>
              <w:rPr>
                <w:noProof/>
                <w:webHidden/>
              </w:rPr>
            </w:r>
            <w:r>
              <w:rPr>
                <w:noProof/>
                <w:webHidden/>
              </w:rPr>
              <w:fldChar w:fldCharType="separate"/>
            </w:r>
            <w:r>
              <w:rPr>
                <w:noProof/>
                <w:webHidden/>
              </w:rPr>
              <w:t>15</w:t>
            </w:r>
            <w:r>
              <w:rPr>
                <w:noProof/>
                <w:webHidden/>
              </w:rPr>
              <w:fldChar w:fldCharType="end"/>
            </w:r>
          </w:hyperlink>
        </w:p>
        <w:p w14:paraId="4D6F7896" w14:textId="12A4F8B7"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37" w:history="1">
            <w:r w:rsidRPr="001B40ED">
              <w:rPr>
                <w:rStyle w:val="Hyperlink"/>
                <w:iCs/>
                <w:noProof/>
              </w:rPr>
              <w:t>3.1.4</w:t>
            </w:r>
            <w:r w:rsidRPr="001B40ED">
              <w:rPr>
                <w:rStyle w:val="Hyperlink"/>
                <w:noProof/>
              </w:rPr>
              <w:t xml:space="preserve"> Organisation und Verwendung des Datensatzes</w:t>
            </w:r>
            <w:r>
              <w:rPr>
                <w:noProof/>
                <w:webHidden/>
              </w:rPr>
              <w:tab/>
            </w:r>
            <w:r>
              <w:rPr>
                <w:noProof/>
                <w:webHidden/>
              </w:rPr>
              <w:fldChar w:fldCharType="begin"/>
            </w:r>
            <w:r>
              <w:rPr>
                <w:noProof/>
                <w:webHidden/>
              </w:rPr>
              <w:instrText xml:space="preserve"> PAGEREF _Toc199957637 \h </w:instrText>
            </w:r>
            <w:r>
              <w:rPr>
                <w:noProof/>
                <w:webHidden/>
              </w:rPr>
            </w:r>
            <w:r>
              <w:rPr>
                <w:noProof/>
                <w:webHidden/>
              </w:rPr>
              <w:fldChar w:fldCharType="separate"/>
            </w:r>
            <w:r>
              <w:rPr>
                <w:noProof/>
                <w:webHidden/>
              </w:rPr>
              <w:t>15</w:t>
            </w:r>
            <w:r>
              <w:rPr>
                <w:noProof/>
                <w:webHidden/>
              </w:rPr>
              <w:fldChar w:fldCharType="end"/>
            </w:r>
          </w:hyperlink>
        </w:p>
        <w:p w14:paraId="4871EAD5" w14:textId="657EB258"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38" w:history="1">
            <w:r w:rsidRPr="001B40ED">
              <w:rPr>
                <w:rStyle w:val="Hyperlink"/>
                <w:iCs/>
                <w:noProof/>
              </w:rPr>
              <w:t>3.2</w:t>
            </w:r>
            <w:r w:rsidRPr="001B40ED">
              <w:rPr>
                <w:rStyle w:val="Hyperlink"/>
                <w:noProof/>
              </w:rPr>
              <w:t xml:space="preserve"> Erstellung des Modells</w:t>
            </w:r>
            <w:r>
              <w:rPr>
                <w:noProof/>
                <w:webHidden/>
              </w:rPr>
              <w:tab/>
            </w:r>
            <w:r>
              <w:rPr>
                <w:noProof/>
                <w:webHidden/>
              </w:rPr>
              <w:fldChar w:fldCharType="begin"/>
            </w:r>
            <w:r>
              <w:rPr>
                <w:noProof/>
                <w:webHidden/>
              </w:rPr>
              <w:instrText xml:space="preserve"> PAGEREF _Toc199957638 \h </w:instrText>
            </w:r>
            <w:r>
              <w:rPr>
                <w:noProof/>
                <w:webHidden/>
              </w:rPr>
            </w:r>
            <w:r>
              <w:rPr>
                <w:noProof/>
                <w:webHidden/>
              </w:rPr>
              <w:fldChar w:fldCharType="separate"/>
            </w:r>
            <w:r>
              <w:rPr>
                <w:noProof/>
                <w:webHidden/>
              </w:rPr>
              <w:t>15</w:t>
            </w:r>
            <w:r>
              <w:rPr>
                <w:noProof/>
                <w:webHidden/>
              </w:rPr>
              <w:fldChar w:fldCharType="end"/>
            </w:r>
          </w:hyperlink>
        </w:p>
        <w:p w14:paraId="554ACD23" w14:textId="5C44B68E"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39" w:history="1">
            <w:r w:rsidRPr="001B40ED">
              <w:rPr>
                <w:rStyle w:val="Hyperlink"/>
                <w:iCs/>
                <w:noProof/>
              </w:rPr>
              <w:t>3.2.1</w:t>
            </w:r>
            <w:r w:rsidRPr="001B40ED">
              <w:rPr>
                <w:rStyle w:val="Hyperlink"/>
                <w:noProof/>
              </w:rPr>
              <w:t xml:space="preserve"> Modell Architektur</w:t>
            </w:r>
            <w:r>
              <w:rPr>
                <w:noProof/>
                <w:webHidden/>
              </w:rPr>
              <w:tab/>
            </w:r>
            <w:r>
              <w:rPr>
                <w:noProof/>
                <w:webHidden/>
              </w:rPr>
              <w:fldChar w:fldCharType="begin"/>
            </w:r>
            <w:r>
              <w:rPr>
                <w:noProof/>
                <w:webHidden/>
              </w:rPr>
              <w:instrText xml:space="preserve"> PAGEREF _Toc199957639 \h </w:instrText>
            </w:r>
            <w:r>
              <w:rPr>
                <w:noProof/>
                <w:webHidden/>
              </w:rPr>
            </w:r>
            <w:r>
              <w:rPr>
                <w:noProof/>
                <w:webHidden/>
              </w:rPr>
              <w:fldChar w:fldCharType="separate"/>
            </w:r>
            <w:r>
              <w:rPr>
                <w:noProof/>
                <w:webHidden/>
              </w:rPr>
              <w:t>15</w:t>
            </w:r>
            <w:r>
              <w:rPr>
                <w:noProof/>
                <w:webHidden/>
              </w:rPr>
              <w:fldChar w:fldCharType="end"/>
            </w:r>
          </w:hyperlink>
        </w:p>
        <w:p w14:paraId="31AC96CD" w14:textId="7FA2B448"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40" w:history="1">
            <w:r w:rsidRPr="001B40ED">
              <w:rPr>
                <w:rStyle w:val="Hyperlink"/>
                <w:iCs/>
                <w:noProof/>
              </w:rPr>
              <w:t>3.2.2</w:t>
            </w:r>
            <w:r w:rsidRPr="001B40ED">
              <w:rPr>
                <w:rStyle w:val="Hyperlink"/>
                <w:noProof/>
              </w:rPr>
              <w:t xml:space="preserve"> Optimierung der Hyperparameter</w:t>
            </w:r>
            <w:r>
              <w:rPr>
                <w:noProof/>
                <w:webHidden/>
              </w:rPr>
              <w:tab/>
            </w:r>
            <w:r>
              <w:rPr>
                <w:noProof/>
                <w:webHidden/>
              </w:rPr>
              <w:fldChar w:fldCharType="begin"/>
            </w:r>
            <w:r>
              <w:rPr>
                <w:noProof/>
                <w:webHidden/>
              </w:rPr>
              <w:instrText xml:space="preserve"> PAGEREF _Toc199957640 \h </w:instrText>
            </w:r>
            <w:r>
              <w:rPr>
                <w:noProof/>
                <w:webHidden/>
              </w:rPr>
            </w:r>
            <w:r>
              <w:rPr>
                <w:noProof/>
                <w:webHidden/>
              </w:rPr>
              <w:fldChar w:fldCharType="separate"/>
            </w:r>
            <w:r>
              <w:rPr>
                <w:noProof/>
                <w:webHidden/>
              </w:rPr>
              <w:t>16</w:t>
            </w:r>
            <w:r>
              <w:rPr>
                <w:noProof/>
                <w:webHidden/>
              </w:rPr>
              <w:fldChar w:fldCharType="end"/>
            </w:r>
          </w:hyperlink>
        </w:p>
        <w:p w14:paraId="4521FD34" w14:textId="1ACBE347"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41" w:history="1">
            <w:r w:rsidRPr="001B40ED">
              <w:rPr>
                <w:rStyle w:val="Hyperlink"/>
                <w:iCs/>
                <w:noProof/>
              </w:rPr>
              <w:t>3.2.3</w:t>
            </w:r>
            <w:r w:rsidRPr="001B40ED">
              <w:rPr>
                <w:rStyle w:val="Hyperlink"/>
                <w:noProof/>
              </w:rPr>
              <w:t xml:space="preserve"> Schutz vor Overfitting</w:t>
            </w:r>
            <w:r>
              <w:rPr>
                <w:noProof/>
                <w:webHidden/>
              </w:rPr>
              <w:tab/>
            </w:r>
            <w:r>
              <w:rPr>
                <w:noProof/>
                <w:webHidden/>
              </w:rPr>
              <w:fldChar w:fldCharType="begin"/>
            </w:r>
            <w:r>
              <w:rPr>
                <w:noProof/>
                <w:webHidden/>
              </w:rPr>
              <w:instrText xml:space="preserve"> PAGEREF _Toc199957641 \h </w:instrText>
            </w:r>
            <w:r>
              <w:rPr>
                <w:noProof/>
                <w:webHidden/>
              </w:rPr>
            </w:r>
            <w:r>
              <w:rPr>
                <w:noProof/>
                <w:webHidden/>
              </w:rPr>
              <w:fldChar w:fldCharType="separate"/>
            </w:r>
            <w:r>
              <w:rPr>
                <w:noProof/>
                <w:webHidden/>
              </w:rPr>
              <w:t>16</w:t>
            </w:r>
            <w:r>
              <w:rPr>
                <w:noProof/>
                <w:webHidden/>
              </w:rPr>
              <w:fldChar w:fldCharType="end"/>
            </w:r>
          </w:hyperlink>
        </w:p>
        <w:p w14:paraId="43FB9FB6" w14:textId="585B90E6"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42" w:history="1">
            <w:r w:rsidRPr="001B40ED">
              <w:rPr>
                <w:rStyle w:val="Hyperlink"/>
                <w:iCs/>
                <w:noProof/>
              </w:rPr>
              <w:t>3.3</w:t>
            </w:r>
            <w:r w:rsidRPr="001B40ED">
              <w:rPr>
                <w:rStyle w:val="Hyperlink"/>
                <w:noProof/>
              </w:rPr>
              <w:t xml:space="preserve"> Modell Training</w:t>
            </w:r>
            <w:r>
              <w:rPr>
                <w:noProof/>
                <w:webHidden/>
              </w:rPr>
              <w:tab/>
            </w:r>
            <w:r>
              <w:rPr>
                <w:noProof/>
                <w:webHidden/>
              </w:rPr>
              <w:fldChar w:fldCharType="begin"/>
            </w:r>
            <w:r>
              <w:rPr>
                <w:noProof/>
                <w:webHidden/>
              </w:rPr>
              <w:instrText xml:space="preserve"> PAGEREF _Toc199957642 \h </w:instrText>
            </w:r>
            <w:r>
              <w:rPr>
                <w:noProof/>
                <w:webHidden/>
              </w:rPr>
            </w:r>
            <w:r>
              <w:rPr>
                <w:noProof/>
                <w:webHidden/>
              </w:rPr>
              <w:fldChar w:fldCharType="separate"/>
            </w:r>
            <w:r>
              <w:rPr>
                <w:noProof/>
                <w:webHidden/>
              </w:rPr>
              <w:t>17</w:t>
            </w:r>
            <w:r>
              <w:rPr>
                <w:noProof/>
                <w:webHidden/>
              </w:rPr>
              <w:fldChar w:fldCharType="end"/>
            </w:r>
          </w:hyperlink>
        </w:p>
        <w:p w14:paraId="272AF192" w14:textId="6D5DB0A4"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43" w:history="1">
            <w:r w:rsidRPr="001B40ED">
              <w:rPr>
                <w:rStyle w:val="Hyperlink"/>
                <w:iCs/>
                <w:noProof/>
              </w:rPr>
              <w:t>3.4</w:t>
            </w:r>
            <w:r w:rsidRPr="001B40ED">
              <w:rPr>
                <w:rStyle w:val="Hyperlink"/>
                <w:noProof/>
              </w:rPr>
              <w:t xml:space="preserve"> Grafische Anwendung</w:t>
            </w:r>
            <w:r>
              <w:rPr>
                <w:noProof/>
                <w:webHidden/>
              </w:rPr>
              <w:tab/>
            </w:r>
            <w:r>
              <w:rPr>
                <w:noProof/>
                <w:webHidden/>
              </w:rPr>
              <w:fldChar w:fldCharType="begin"/>
            </w:r>
            <w:r>
              <w:rPr>
                <w:noProof/>
                <w:webHidden/>
              </w:rPr>
              <w:instrText xml:space="preserve"> PAGEREF _Toc199957643 \h </w:instrText>
            </w:r>
            <w:r>
              <w:rPr>
                <w:noProof/>
                <w:webHidden/>
              </w:rPr>
            </w:r>
            <w:r>
              <w:rPr>
                <w:noProof/>
                <w:webHidden/>
              </w:rPr>
              <w:fldChar w:fldCharType="separate"/>
            </w:r>
            <w:r>
              <w:rPr>
                <w:noProof/>
                <w:webHidden/>
              </w:rPr>
              <w:t>18</w:t>
            </w:r>
            <w:r>
              <w:rPr>
                <w:noProof/>
                <w:webHidden/>
              </w:rPr>
              <w:fldChar w:fldCharType="end"/>
            </w:r>
          </w:hyperlink>
        </w:p>
        <w:p w14:paraId="35822975" w14:textId="640B8E05"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44" w:history="1">
            <w:r w:rsidRPr="001B40ED">
              <w:rPr>
                <w:rStyle w:val="Hyperlink"/>
                <w:iCs/>
                <w:noProof/>
              </w:rPr>
              <w:t>3.5</w:t>
            </w:r>
            <w:r w:rsidRPr="001B40ED">
              <w:rPr>
                <w:rStyle w:val="Hyperlink"/>
                <w:noProof/>
              </w:rPr>
              <w:t xml:space="preserve"> Test und Validierung</w:t>
            </w:r>
            <w:r>
              <w:rPr>
                <w:noProof/>
                <w:webHidden/>
              </w:rPr>
              <w:tab/>
            </w:r>
            <w:r>
              <w:rPr>
                <w:noProof/>
                <w:webHidden/>
              </w:rPr>
              <w:fldChar w:fldCharType="begin"/>
            </w:r>
            <w:r>
              <w:rPr>
                <w:noProof/>
                <w:webHidden/>
              </w:rPr>
              <w:instrText xml:space="preserve"> PAGEREF _Toc199957644 \h </w:instrText>
            </w:r>
            <w:r>
              <w:rPr>
                <w:noProof/>
                <w:webHidden/>
              </w:rPr>
            </w:r>
            <w:r>
              <w:rPr>
                <w:noProof/>
                <w:webHidden/>
              </w:rPr>
              <w:fldChar w:fldCharType="separate"/>
            </w:r>
            <w:r>
              <w:rPr>
                <w:noProof/>
                <w:webHidden/>
              </w:rPr>
              <w:t>18</w:t>
            </w:r>
            <w:r>
              <w:rPr>
                <w:noProof/>
                <w:webHidden/>
              </w:rPr>
              <w:fldChar w:fldCharType="end"/>
            </w:r>
          </w:hyperlink>
        </w:p>
        <w:p w14:paraId="5D7D48EA" w14:textId="7F247E9E" w:rsidR="00094F43" w:rsidRDefault="00094F43">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957645" w:history="1">
            <w:r w:rsidRPr="001B40ED">
              <w:rPr>
                <w:rStyle w:val="Hyperlink"/>
                <w:noProof/>
              </w:rPr>
              <w:t>4</w:t>
            </w:r>
            <w:r>
              <w:rPr>
                <w:rFonts w:asciiTheme="minorHAnsi" w:eastAsiaTheme="minorEastAsia" w:hAnsiTheme="minorHAnsi" w:cstheme="minorBidi"/>
                <w:noProof/>
                <w:kern w:val="2"/>
                <w:sz w:val="24"/>
                <w:szCs w:val="24"/>
                <w:lang w:val="de-CH" w:eastAsia="de-CH"/>
                <w14:ligatures w14:val="standardContextual"/>
              </w:rPr>
              <w:tab/>
            </w:r>
            <w:r w:rsidRPr="001B40ED">
              <w:rPr>
                <w:rStyle w:val="Hyperlink"/>
                <w:noProof/>
              </w:rPr>
              <w:t>Resultate</w:t>
            </w:r>
            <w:r>
              <w:rPr>
                <w:noProof/>
                <w:webHidden/>
              </w:rPr>
              <w:tab/>
            </w:r>
            <w:r>
              <w:rPr>
                <w:noProof/>
                <w:webHidden/>
              </w:rPr>
              <w:fldChar w:fldCharType="begin"/>
            </w:r>
            <w:r>
              <w:rPr>
                <w:noProof/>
                <w:webHidden/>
              </w:rPr>
              <w:instrText xml:space="preserve"> PAGEREF _Toc199957645 \h </w:instrText>
            </w:r>
            <w:r>
              <w:rPr>
                <w:noProof/>
                <w:webHidden/>
              </w:rPr>
            </w:r>
            <w:r>
              <w:rPr>
                <w:noProof/>
                <w:webHidden/>
              </w:rPr>
              <w:fldChar w:fldCharType="separate"/>
            </w:r>
            <w:r>
              <w:rPr>
                <w:noProof/>
                <w:webHidden/>
              </w:rPr>
              <w:t>20</w:t>
            </w:r>
            <w:r>
              <w:rPr>
                <w:noProof/>
                <w:webHidden/>
              </w:rPr>
              <w:fldChar w:fldCharType="end"/>
            </w:r>
          </w:hyperlink>
        </w:p>
        <w:p w14:paraId="2A6329ED" w14:textId="2D4529FA" w:rsidR="00094F43" w:rsidRDefault="00094F43">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957646" w:history="1">
            <w:r w:rsidRPr="001B40ED">
              <w:rPr>
                <w:rStyle w:val="Hyperlink"/>
                <w:noProof/>
              </w:rPr>
              <w:t>5</w:t>
            </w:r>
            <w:r>
              <w:rPr>
                <w:rFonts w:asciiTheme="minorHAnsi" w:eastAsiaTheme="minorEastAsia" w:hAnsiTheme="minorHAnsi" w:cstheme="minorBidi"/>
                <w:noProof/>
                <w:kern w:val="2"/>
                <w:sz w:val="24"/>
                <w:szCs w:val="24"/>
                <w:lang w:val="de-CH" w:eastAsia="de-CH"/>
                <w14:ligatures w14:val="standardContextual"/>
              </w:rPr>
              <w:tab/>
            </w:r>
            <w:r w:rsidRPr="001B40ED">
              <w:rPr>
                <w:rStyle w:val="Hyperlink"/>
                <w:noProof/>
              </w:rPr>
              <w:t>Abbildungsverzeichnis</w:t>
            </w:r>
            <w:r>
              <w:rPr>
                <w:noProof/>
                <w:webHidden/>
              </w:rPr>
              <w:tab/>
            </w:r>
            <w:r>
              <w:rPr>
                <w:noProof/>
                <w:webHidden/>
              </w:rPr>
              <w:fldChar w:fldCharType="begin"/>
            </w:r>
            <w:r>
              <w:rPr>
                <w:noProof/>
                <w:webHidden/>
              </w:rPr>
              <w:instrText xml:space="preserve"> PAGEREF _Toc199957646 \h </w:instrText>
            </w:r>
            <w:r>
              <w:rPr>
                <w:noProof/>
                <w:webHidden/>
              </w:rPr>
            </w:r>
            <w:r>
              <w:rPr>
                <w:noProof/>
                <w:webHidden/>
              </w:rPr>
              <w:fldChar w:fldCharType="separate"/>
            </w:r>
            <w:r>
              <w:rPr>
                <w:noProof/>
                <w:webHidden/>
              </w:rPr>
              <w:t>22</w:t>
            </w:r>
            <w:r>
              <w:rPr>
                <w:noProof/>
                <w:webHidden/>
              </w:rPr>
              <w:fldChar w:fldCharType="end"/>
            </w:r>
          </w:hyperlink>
        </w:p>
        <w:p w14:paraId="394C38AC" w14:textId="2244AF95" w:rsidR="00094F43" w:rsidRDefault="00094F43">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957647" w:history="1">
            <w:r w:rsidRPr="001B40ED">
              <w:rPr>
                <w:rStyle w:val="Hyperlink"/>
                <w:noProof/>
              </w:rPr>
              <w:t>6</w:t>
            </w:r>
            <w:r>
              <w:rPr>
                <w:rFonts w:asciiTheme="minorHAnsi" w:eastAsiaTheme="minorEastAsia" w:hAnsiTheme="minorHAnsi" w:cstheme="minorBidi"/>
                <w:noProof/>
                <w:kern w:val="2"/>
                <w:sz w:val="24"/>
                <w:szCs w:val="24"/>
                <w:lang w:val="de-CH" w:eastAsia="de-CH"/>
                <w14:ligatures w14:val="standardContextual"/>
              </w:rPr>
              <w:tab/>
            </w:r>
            <w:r w:rsidRPr="001B40ED">
              <w:rPr>
                <w:rStyle w:val="Hyperlink"/>
                <w:noProof/>
              </w:rPr>
              <w:t>Tabellenverzeichnis</w:t>
            </w:r>
            <w:r>
              <w:rPr>
                <w:noProof/>
                <w:webHidden/>
              </w:rPr>
              <w:tab/>
            </w:r>
            <w:r>
              <w:rPr>
                <w:noProof/>
                <w:webHidden/>
              </w:rPr>
              <w:fldChar w:fldCharType="begin"/>
            </w:r>
            <w:r>
              <w:rPr>
                <w:noProof/>
                <w:webHidden/>
              </w:rPr>
              <w:instrText xml:space="preserve"> PAGEREF _Toc199957647 \h </w:instrText>
            </w:r>
            <w:r>
              <w:rPr>
                <w:noProof/>
                <w:webHidden/>
              </w:rPr>
            </w:r>
            <w:r>
              <w:rPr>
                <w:noProof/>
                <w:webHidden/>
              </w:rPr>
              <w:fldChar w:fldCharType="separate"/>
            </w:r>
            <w:r>
              <w:rPr>
                <w:noProof/>
                <w:webHidden/>
              </w:rPr>
              <w:t>22</w:t>
            </w:r>
            <w:r>
              <w:rPr>
                <w:noProof/>
                <w:webHidden/>
              </w:rPr>
              <w:fldChar w:fldCharType="end"/>
            </w:r>
          </w:hyperlink>
        </w:p>
        <w:p w14:paraId="3C26F494" w14:textId="5ABCBED0" w:rsidR="00094F43" w:rsidRDefault="00094F43">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957648" w:history="1">
            <w:r w:rsidRPr="001B40ED">
              <w:rPr>
                <w:rStyle w:val="Hyperlink"/>
                <w:noProof/>
              </w:rPr>
              <w:t>7</w:t>
            </w:r>
            <w:r>
              <w:rPr>
                <w:rFonts w:asciiTheme="minorHAnsi" w:eastAsiaTheme="minorEastAsia" w:hAnsiTheme="minorHAnsi" w:cstheme="minorBidi"/>
                <w:noProof/>
                <w:kern w:val="2"/>
                <w:sz w:val="24"/>
                <w:szCs w:val="24"/>
                <w:lang w:val="de-CH" w:eastAsia="de-CH"/>
                <w14:ligatures w14:val="standardContextual"/>
              </w:rPr>
              <w:tab/>
            </w:r>
            <w:r w:rsidRPr="001B40ED">
              <w:rPr>
                <w:rStyle w:val="Hyperlink"/>
                <w:noProof/>
              </w:rPr>
              <w:t>Glossar</w:t>
            </w:r>
            <w:r>
              <w:rPr>
                <w:noProof/>
                <w:webHidden/>
              </w:rPr>
              <w:tab/>
            </w:r>
            <w:r>
              <w:rPr>
                <w:noProof/>
                <w:webHidden/>
              </w:rPr>
              <w:fldChar w:fldCharType="begin"/>
            </w:r>
            <w:r>
              <w:rPr>
                <w:noProof/>
                <w:webHidden/>
              </w:rPr>
              <w:instrText xml:space="preserve"> PAGEREF _Toc199957648 \h </w:instrText>
            </w:r>
            <w:r>
              <w:rPr>
                <w:noProof/>
                <w:webHidden/>
              </w:rPr>
            </w:r>
            <w:r>
              <w:rPr>
                <w:noProof/>
                <w:webHidden/>
              </w:rPr>
              <w:fldChar w:fldCharType="separate"/>
            </w:r>
            <w:r>
              <w:rPr>
                <w:noProof/>
                <w:webHidden/>
              </w:rPr>
              <w:t>22</w:t>
            </w:r>
            <w:r>
              <w:rPr>
                <w:noProof/>
                <w:webHidden/>
              </w:rPr>
              <w:fldChar w:fldCharType="end"/>
            </w:r>
          </w:hyperlink>
        </w:p>
        <w:p w14:paraId="3D81A04A" w14:textId="5BE1D97E" w:rsidR="00094F43" w:rsidRDefault="00094F43">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957649" w:history="1">
            <w:r w:rsidRPr="001B40ED">
              <w:rPr>
                <w:rStyle w:val="Hyperlink"/>
                <w:noProof/>
              </w:rPr>
              <w:t>8</w:t>
            </w:r>
            <w:r>
              <w:rPr>
                <w:rFonts w:asciiTheme="minorHAnsi" w:eastAsiaTheme="minorEastAsia" w:hAnsiTheme="minorHAnsi" w:cstheme="minorBidi"/>
                <w:noProof/>
                <w:kern w:val="2"/>
                <w:sz w:val="24"/>
                <w:szCs w:val="24"/>
                <w:lang w:val="de-CH" w:eastAsia="de-CH"/>
                <w14:ligatures w14:val="standardContextual"/>
              </w:rPr>
              <w:tab/>
            </w:r>
            <w:r w:rsidRPr="001B40ED">
              <w:rPr>
                <w:rStyle w:val="Hyperlink"/>
                <w:noProof/>
              </w:rPr>
              <w:t>Literaturverzeichnis</w:t>
            </w:r>
            <w:r>
              <w:rPr>
                <w:noProof/>
                <w:webHidden/>
              </w:rPr>
              <w:tab/>
            </w:r>
            <w:r>
              <w:rPr>
                <w:noProof/>
                <w:webHidden/>
              </w:rPr>
              <w:fldChar w:fldCharType="begin"/>
            </w:r>
            <w:r>
              <w:rPr>
                <w:noProof/>
                <w:webHidden/>
              </w:rPr>
              <w:instrText xml:space="preserve"> PAGEREF _Toc199957649 \h </w:instrText>
            </w:r>
            <w:r>
              <w:rPr>
                <w:noProof/>
                <w:webHidden/>
              </w:rPr>
            </w:r>
            <w:r>
              <w:rPr>
                <w:noProof/>
                <w:webHidden/>
              </w:rPr>
              <w:fldChar w:fldCharType="separate"/>
            </w:r>
            <w:r>
              <w:rPr>
                <w:noProof/>
                <w:webHidden/>
              </w:rPr>
              <w:t>22</w:t>
            </w:r>
            <w:r>
              <w:rPr>
                <w:noProof/>
                <w:webHidden/>
              </w:rPr>
              <w:fldChar w:fldCharType="end"/>
            </w:r>
          </w:hyperlink>
        </w:p>
        <w:p w14:paraId="30EF1E83" w14:textId="76E3E6F3" w:rsidR="00094F43" w:rsidRDefault="00094F43">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957650" w:history="1">
            <w:r w:rsidRPr="001B40ED">
              <w:rPr>
                <w:rStyle w:val="Hyperlink"/>
                <w:noProof/>
              </w:rPr>
              <w:t>9</w:t>
            </w:r>
            <w:r>
              <w:rPr>
                <w:rFonts w:asciiTheme="minorHAnsi" w:eastAsiaTheme="minorEastAsia" w:hAnsiTheme="minorHAnsi" w:cstheme="minorBidi"/>
                <w:noProof/>
                <w:kern w:val="2"/>
                <w:sz w:val="24"/>
                <w:szCs w:val="24"/>
                <w:lang w:val="de-CH" w:eastAsia="de-CH"/>
                <w14:ligatures w14:val="standardContextual"/>
              </w:rPr>
              <w:tab/>
            </w:r>
            <w:r w:rsidRPr="001B40ED">
              <w:rPr>
                <w:rStyle w:val="Hyperlink"/>
                <w:noProof/>
              </w:rPr>
              <w:t>Anhang</w:t>
            </w:r>
            <w:r>
              <w:rPr>
                <w:noProof/>
                <w:webHidden/>
              </w:rPr>
              <w:tab/>
            </w:r>
            <w:r>
              <w:rPr>
                <w:noProof/>
                <w:webHidden/>
              </w:rPr>
              <w:fldChar w:fldCharType="begin"/>
            </w:r>
            <w:r>
              <w:rPr>
                <w:noProof/>
                <w:webHidden/>
              </w:rPr>
              <w:instrText xml:space="preserve"> PAGEREF _Toc199957650 \h </w:instrText>
            </w:r>
            <w:r>
              <w:rPr>
                <w:noProof/>
                <w:webHidden/>
              </w:rPr>
            </w:r>
            <w:r>
              <w:rPr>
                <w:noProof/>
                <w:webHidden/>
              </w:rPr>
              <w:fldChar w:fldCharType="separate"/>
            </w:r>
            <w:r>
              <w:rPr>
                <w:noProof/>
                <w:webHidden/>
              </w:rPr>
              <w:t>23</w:t>
            </w:r>
            <w:r>
              <w:rPr>
                <w:noProof/>
                <w:webHidden/>
              </w:rPr>
              <w:fldChar w:fldCharType="end"/>
            </w:r>
          </w:hyperlink>
        </w:p>
        <w:p w14:paraId="60724315" w14:textId="054492AC" w:rsidR="00094F43" w:rsidRDefault="00094F43">
          <w:pPr>
            <w:pStyle w:val="Verzeichnis2"/>
            <w:rPr>
              <w:rFonts w:asciiTheme="minorHAnsi" w:eastAsiaTheme="minorEastAsia" w:hAnsiTheme="minorHAnsi" w:cstheme="minorBidi"/>
              <w:noProof/>
              <w:kern w:val="2"/>
              <w:sz w:val="24"/>
              <w:szCs w:val="24"/>
              <w:lang w:eastAsia="de-CH"/>
              <w14:ligatures w14:val="standardContextual"/>
            </w:rPr>
          </w:pPr>
          <w:hyperlink w:anchor="_Toc199957651" w:history="1">
            <w:r w:rsidRPr="001B40ED">
              <w:rPr>
                <w:rStyle w:val="Hyperlink"/>
                <w:iCs/>
                <w:noProof/>
              </w:rPr>
              <w:t>9.1</w:t>
            </w:r>
            <w:r w:rsidRPr="001B40ED">
              <w:rPr>
                <w:rStyle w:val="Hyperlink"/>
                <w:noProof/>
              </w:rPr>
              <w:t xml:space="preserve"> Meeting Protokoll</w:t>
            </w:r>
            <w:r>
              <w:rPr>
                <w:noProof/>
                <w:webHidden/>
              </w:rPr>
              <w:tab/>
            </w:r>
            <w:r>
              <w:rPr>
                <w:noProof/>
                <w:webHidden/>
              </w:rPr>
              <w:fldChar w:fldCharType="begin"/>
            </w:r>
            <w:r>
              <w:rPr>
                <w:noProof/>
                <w:webHidden/>
              </w:rPr>
              <w:instrText xml:space="preserve"> PAGEREF _Toc199957651 \h </w:instrText>
            </w:r>
            <w:r>
              <w:rPr>
                <w:noProof/>
                <w:webHidden/>
              </w:rPr>
            </w:r>
            <w:r>
              <w:rPr>
                <w:noProof/>
                <w:webHidden/>
              </w:rPr>
              <w:fldChar w:fldCharType="separate"/>
            </w:r>
            <w:r>
              <w:rPr>
                <w:noProof/>
                <w:webHidden/>
              </w:rPr>
              <w:t>23</w:t>
            </w:r>
            <w:r>
              <w:rPr>
                <w:noProof/>
                <w:webHidden/>
              </w:rPr>
              <w:fldChar w:fldCharType="end"/>
            </w:r>
          </w:hyperlink>
        </w:p>
        <w:p w14:paraId="1A845F03" w14:textId="5C91BF42"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52" w:history="1">
            <w:r w:rsidRPr="001B40ED">
              <w:rPr>
                <w:rStyle w:val="Hyperlink"/>
                <w:iCs/>
                <w:noProof/>
              </w:rPr>
              <w:t>9.1.1</w:t>
            </w:r>
            <w:r w:rsidRPr="001B40ED">
              <w:rPr>
                <w:rStyle w:val="Hyperlink"/>
                <w:noProof/>
              </w:rPr>
              <w:t xml:space="preserve"> Kick-off Meeting (24.02.2025 09:00)</w:t>
            </w:r>
            <w:r>
              <w:rPr>
                <w:noProof/>
                <w:webHidden/>
              </w:rPr>
              <w:tab/>
            </w:r>
            <w:r>
              <w:rPr>
                <w:noProof/>
                <w:webHidden/>
              </w:rPr>
              <w:fldChar w:fldCharType="begin"/>
            </w:r>
            <w:r>
              <w:rPr>
                <w:noProof/>
                <w:webHidden/>
              </w:rPr>
              <w:instrText xml:space="preserve"> PAGEREF _Toc199957652 \h </w:instrText>
            </w:r>
            <w:r>
              <w:rPr>
                <w:noProof/>
                <w:webHidden/>
              </w:rPr>
            </w:r>
            <w:r>
              <w:rPr>
                <w:noProof/>
                <w:webHidden/>
              </w:rPr>
              <w:fldChar w:fldCharType="separate"/>
            </w:r>
            <w:r>
              <w:rPr>
                <w:noProof/>
                <w:webHidden/>
              </w:rPr>
              <w:t>23</w:t>
            </w:r>
            <w:r>
              <w:rPr>
                <w:noProof/>
                <w:webHidden/>
              </w:rPr>
              <w:fldChar w:fldCharType="end"/>
            </w:r>
          </w:hyperlink>
        </w:p>
        <w:p w14:paraId="633DBC85" w14:textId="1B8FE7DE"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53" w:history="1">
            <w:r w:rsidRPr="001B40ED">
              <w:rPr>
                <w:rStyle w:val="Hyperlink"/>
                <w:iCs/>
                <w:noProof/>
              </w:rPr>
              <w:t>9.1.2</w:t>
            </w:r>
            <w:r w:rsidRPr="001B40ED">
              <w:rPr>
                <w:rStyle w:val="Hyperlink"/>
                <w:noProof/>
              </w:rPr>
              <w:t xml:space="preserve"> Abgleich 1 (13.03.2025 11:00)</w:t>
            </w:r>
            <w:r>
              <w:rPr>
                <w:noProof/>
                <w:webHidden/>
              </w:rPr>
              <w:tab/>
            </w:r>
            <w:r>
              <w:rPr>
                <w:noProof/>
                <w:webHidden/>
              </w:rPr>
              <w:fldChar w:fldCharType="begin"/>
            </w:r>
            <w:r>
              <w:rPr>
                <w:noProof/>
                <w:webHidden/>
              </w:rPr>
              <w:instrText xml:space="preserve"> PAGEREF _Toc199957653 \h </w:instrText>
            </w:r>
            <w:r>
              <w:rPr>
                <w:noProof/>
                <w:webHidden/>
              </w:rPr>
            </w:r>
            <w:r>
              <w:rPr>
                <w:noProof/>
                <w:webHidden/>
              </w:rPr>
              <w:fldChar w:fldCharType="separate"/>
            </w:r>
            <w:r>
              <w:rPr>
                <w:noProof/>
                <w:webHidden/>
              </w:rPr>
              <w:t>23</w:t>
            </w:r>
            <w:r>
              <w:rPr>
                <w:noProof/>
                <w:webHidden/>
              </w:rPr>
              <w:fldChar w:fldCharType="end"/>
            </w:r>
          </w:hyperlink>
        </w:p>
        <w:p w14:paraId="527630A1" w14:textId="0B2CD0FF"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54" w:history="1">
            <w:r w:rsidRPr="001B40ED">
              <w:rPr>
                <w:rStyle w:val="Hyperlink"/>
                <w:iCs/>
                <w:noProof/>
              </w:rPr>
              <w:t>9.1.3</w:t>
            </w:r>
            <w:r w:rsidRPr="001B40ED">
              <w:rPr>
                <w:rStyle w:val="Hyperlink"/>
                <w:noProof/>
              </w:rPr>
              <w:t xml:space="preserve"> Abgleich 2 (24.03.2025 09:00)</w:t>
            </w:r>
            <w:r>
              <w:rPr>
                <w:noProof/>
                <w:webHidden/>
              </w:rPr>
              <w:tab/>
            </w:r>
            <w:r>
              <w:rPr>
                <w:noProof/>
                <w:webHidden/>
              </w:rPr>
              <w:fldChar w:fldCharType="begin"/>
            </w:r>
            <w:r>
              <w:rPr>
                <w:noProof/>
                <w:webHidden/>
              </w:rPr>
              <w:instrText xml:space="preserve"> PAGEREF _Toc199957654 \h </w:instrText>
            </w:r>
            <w:r>
              <w:rPr>
                <w:noProof/>
                <w:webHidden/>
              </w:rPr>
            </w:r>
            <w:r>
              <w:rPr>
                <w:noProof/>
                <w:webHidden/>
              </w:rPr>
              <w:fldChar w:fldCharType="separate"/>
            </w:r>
            <w:r>
              <w:rPr>
                <w:noProof/>
                <w:webHidden/>
              </w:rPr>
              <w:t>23</w:t>
            </w:r>
            <w:r>
              <w:rPr>
                <w:noProof/>
                <w:webHidden/>
              </w:rPr>
              <w:fldChar w:fldCharType="end"/>
            </w:r>
          </w:hyperlink>
        </w:p>
        <w:p w14:paraId="1B346310" w14:textId="151D1274"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55" w:history="1">
            <w:r w:rsidRPr="001B40ED">
              <w:rPr>
                <w:rStyle w:val="Hyperlink"/>
                <w:iCs/>
                <w:noProof/>
              </w:rPr>
              <w:t>9.1.4</w:t>
            </w:r>
            <w:r w:rsidRPr="001B40ED">
              <w:rPr>
                <w:rStyle w:val="Hyperlink"/>
                <w:noProof/>
              </w:rPr>
              <w:t xml:space="preserve"> Expertentreff (07.04.2025 09:00)</w:t>
            </w:r>
            <w:r>
              <w:rPr>
                <w:noProof/>
                <w:webHidden/>
              </w:rPr>
              <w:tab/>
            </w:r>
            <w:r>
              <w:rPr>
                <w:noProof/>
                <w:webHidden/>
              </w:rPr>
              <w:fldChar w:fldCharType="begin"/>
            </w:r>
            <w:r>
              <w:rPr>
                <w:noProof/>
                <w:webHidden/>
              </w:rPr>
              <w:instrText xml:space="preserve"> PAGEREF _Toc199957655 \h </w:instrText>
            </w:r>
            <w:r>
              <w:rPr>
                <w:noProof/>
                <w:webHidden/>
              </w:rPr>
            </w:r>
            <w:r>
              <w:rPr>
                <w:noProof/>
                <w:webHidden/>
              </w:rPr>
              <w:fldChar w:fldCharType="separate"/>
            </w:r>
            <w:r>
              <w:rPr>
                <w:noProof/>
                <w:webHidden/>
              </w:rPr>
              <w:t>24</w:t>
            </w:r>
            <w:r>
              <w:rPr>
                <w:noProof/>
                <w:webHidden/>
              </w:rPr>
              <w:fldChar w:fldCharType="end"/>
            </w:r>
          </w:hyperlink>
        </w:p>
        <w:p w14:paraId="43C916BB" w14:textId="66F9634A"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56" w:history="1">
            <w:r w:rsidRPr="001B40ED">
              <w:rPr>
                <w:rStyle w:val="Hyperlink"/>
                <w:iCs/>
                <w:noProof/>
              </w:rPr>
              <w:t>9.1.5</w:t>
            </w:r>
            <w:r w:rsidRPr="001B40ED">
              <w:rPr>
                <w:rStyle w:val="Hyperlink"/>
                <w:noProof/>
              </w:rPr>
              <w:t xml:space="preserve"> Abgleich 3 (22.04.2025 09:00)</w:t>
            </w:r>
            <w:r>
              <w:rPr>
                <w:noProof/>
                <w:webHidden/>
              </w:rPr>
              <w:tab/>
            </w:r>
            <w:r>
              <w:rPr>
                <w:noProof/>
                <w:webHidden/>
              </w:rPr>
              <w:fldChar w:fldCharType="begin"/>
            </w:r>
            <w:r>
              <w:rPr>
                <w:noProof/>
                <w:webHidden/>
              </w:rPr>
              <w:instrText xml:space="preserve"> PAGEREF _Toc199957656 \h </w:instrText>
            </w:r>
            <w:r>
              <w:rPr>
                <w:noProof/>
                <w:webHidden/>
              </w:rPr>
            </w:r>
            <w:r>
              <w:rPr>
                <w:noProof/>
                <w:webHidden/>
              </w:rPr>
              <w:fldChar w:fldCharType="separate"/>
            </w:r>
            <w:r>
              <w:rPr>
                <w:noProof/>
                <w:webHidden/>
              </w:rPr>
              <w:t>24</w:t>
            </w:r>
            <w:r>
              <w:rPr>
                <w:noProof/>
                <w:webHidden/>
              </w:rPr>
              <w:fldChar w:fldCharType="end"/>
            </w:r>
          </w:hyperlink>
        </w:p>
        <w:p w14:paraId="1479ED70" w14:textId="57CD59F1"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57" w:history="1">
            <w:r w:rsidRPr="001B40ED">
              <w:rPr>
                <w:rStyle w:val="Hyperlink"/>
                <w:iCs/>
                <w:noProof/>
              </w:rPr>
              <w:t>9.1.6</w:t>
            </w:r>
            <w:r w:rsidRPr="001B40ED">
              <w:rPr>
                <w:rStyle w:val="Hyperlink"/>
                <w:noProof/>
              </w:rPr>
              <w:t xml:space="preserve"> Abgleich 4 (05.05.2025 09:00)</w:t>
            </w:r>
            <w:r>
              <w:rPr>
                <w:noProof/>
                <w:webHidden/>
              </w:rPr>
              <w:tab/>
            </w:r>
            <w:r>
              <w:rPr>
                <w:noProof/>
                <w:webHidden/>
              </w:rPr>
              <w:fldChar w:fldCharType="begin"/>
            </w:r>
            <w:r>
              <w:rPr>
                <w:noProof/>
                <w:webHidden/>
              </w:rPr>
              <w:instrText xml:space="preserve"> PAGEREF _Toc199957657 \h </w:instrText>
            </w:r>
            <w:r>
              <w:rPr>
                <w:noProof/>
                <w:webHidden/>
              </w:rPr>
            </w:r>
            <w:r>
              <w:rPr>
                <w:noProof/>
                <w:webHidden/>
              </w:rPr>
              <w:fldChar w:fldCharType="separate"/>
            </w:r>
            <w:r>
              <w:rPr>
                <w:noProof/>
                <w:webHidden/>
              </w:rPr>
              <w:t>24</w:t>
            </w:r>
            <w:r>
              <w:rPr>
                <w:noProof/>
                <w:webHidden/>
              </w:rPr>
              <w:fldChar w:fldCharType="end"/>
            </w:r>
          </w:hyperlink>
        </w:p>
        <w:p w14:paraId="24968B93" w14:textId="3702F603"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58" w:history="1">
            <w:r w:rsidRPr="001B40ED">
              <w:rPr>
                <w:rStyle w:val="Hyperlink"/>
                <w:iCs/>
                <w:noProof/>
              </w:rPr>
              <w:t>9.1.7</w:t>
            </w:r>
            <w:r w:rsidRPr="001B40ED">
              <w:rPr>
                <w:rStyle w:val="Hyperlink"/>
                <w:noProof/>
              </w:rPr>
              <w:t xml:space="preserve"> Abgleich 5 (19.05.2025 09:00)</w:t>
            </w:r>
            <w:r>
              <w:rPr>
                <w:noProof/>
                <w:webHidden/>
              </w:rPr>
              <w:tab/>
            </w:r>
            <w:r>
              <w:rPr>
                <w:noProof/>
                <w:webHidden/>
              </w:rPr>
              <w:fldChar w:fldCharType="begin"/>
            </w:r>
            <w:r>
              <w:rPr>
                <w:noProof/>
                <w:webHidden/>
              </w:rPr>
              <w:instrText xml:space="preserve"> PAGEREF _Toc199957658 \h </w:instrText>
            </w:r>
            <w:r>
              <w:rPr>
                <w:noProof/>
                <w:webHidden/>
              </w:rPr>
            </w:r>
            <w:r>
              <w:rPr>
                <w:noProof/>
                <w:webHidden/>
              </w:rPr>
              <w:fldChar w:fldCharType="separate"/>
            </w:r>
            <w:r>
              <w:rPr>
                <w:noProof/>
                <w:webHidden/>
              </w:rPr>
              <w:t>25</w:t>
            </w:r>
            <w:r>
              <w:rPr>
                <w:noProof/>
                <w:webHidden/>
              </w:rPr>
              <w:fldChar w:fldCharType="end"/>
            </w:r>
          </w:hyperlink>
        </w:p>
        <w:p w14:paraId="3E754E7C" w14:textId="521ECB11" w:rsidR="00094F43" w:rsidRDefault="00094F43">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7659" w:history="1">
            <w:r w:rsidRPr="001B40ED">
              <w:rPr>
                <w:rStyle w:val="Hyperlink"/>
                <w:iCs/>
                <w:noProof/>
              </w:rPr>
              <w:t>9.1.8</w:t>
            </w:r>
            <w:r w:rsidRPr="001B40ED">
              <w:rPr>
                <w:rStyle w:val="Hyperlink"/>
                <w:noProof/>
              </w:rPr>
              <w:t xml:space="preserve"> Abgleich 6 (02.06.2025 09:00)</w:t>
            </w:r>
            <w:r>
              <w:rPr>
                <w:noProof/>
                <w:webHidden/>
              </w:rPr>
              <w:tab/>
            </w:r>
            <w:r>
              <w:rPr>
                <w:noProof/>
                <w:webHidden/>
              </w:rPr>
              <w:fldChar w:fldCharType="begin"/>
            </w:r>
            <w:r>
              <w:rPr>
                <w:noProof/>
                <w:webHidden/>
              </w:rPr>
              <w:instrText xml:space="preserve"> PAGEREF _Toc199957659 \h </w:instrText>
            </w:r>
            <w:r>
              <w:rPr>
                <w:noProof/>
                <w:webHidden/>
              </w:rPr>
            </w:r>
            <w:r>
              <w:rPr>
                <w:noProof/>
                <w:webHidden/>
              </w:rPr>
              <w:fldChar w:fldCharType="separate"/>
            </w:r>
            <w:r>
              <w:rPr>
                <w:noProof/>
                <w:webHidden/>
              </w:rPr>
              <w:t>25</w:t>
            </w:r>
            <w:r>
              <w:rPr>
                <w:noProof/>
                <w:webHidden/>
              </w:rPr>
              <w:fldChar w:fldCharType="end"/>
            </w:r>
          </w:hyperlink>
        </w:p>
        <w:p w14:paraId="3550BAD9" w14:textId="62492DF8" w:rsidR="00094F43" w:rsidRDefault="00094F43">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957660" w:history="1">
            <w:r w:rsidRPr="001B40ED">
              <w:rPr>
                <w:rStyle w:val="Hyperlink"/>
                <w:noProof/>
              </w:rPr>
              <w:t>10</w:t>
            </w:r>
            <w:r>
              <w:rPr>
                <w:rFonts w:asciiTheme="minorHAnsi" w:eastAsiaTheme="minorEastAsia" w:hAnsiTheme="minorHAnsi" w:cstheme="minorBidi"/>
                <w:noProof/>
                <w:kern w:val="2"/>
                <w:sz w:val="24"/>
                <w:szCs w:val="24"/>
                <w:lang w:val="de-CH" w:eastAsia="de-CH"/>
                <w14:ligatures w14:val="standardContextual"/>
              </w:rPr>
              <w:tab/>
            </w:r>
            <w:r w:rsidRPr="001B40ED">
              <w:rPr>
                <w:rStyle w:val="Hyperlink"/>
                <w:noProof/>
              </w:rPr>
              <w:t>Selbständigkeitserklärung</w:t>
            </w:r>
            <w:r>
              <w:rPr>
                <w:noProof/>
                <w:webHidden/>
              </w:rPr>
              <w:tab/>
            </w:r>
            <w:r>
              <w:rPr>
                <w:noProof/>
                <w:webHidden/>
              </w:rPr>
              <w:fldChar w:fldCharType="begin"/>
            </w:r>
            <w:r>
              <w:rPr>
                <w:noProof/>
                <w:webHidden/>
              </w:rPr>
              <w:instrText xml:space="preserve"> PAGEREF _Toc199957660 \h </w:instrText>
            </w:r>
            <w:r>
              <w:rPr>
                <w:noProof/>
                <w:webHidden/>
              </w:rPr>
            </w:r>
            <w:r>
              <w:rPr>
                <w:noProof/>
                <w:webHidden/>
              </w:rPr>
              <w:fldChar w:fldCharType="separate"/>
            </w:r>
            <w:r>
              <w:rPr>
                <w:noProof/>
                <w:webHidden/>
              </w:rPr>
              <w:t>26</w:t>
            </w:r>
            <w:r>
              <w:rPr>
                <w:noProof/>
                <w:webHidden/>
              </w:rPr>
              <w:fldChar w:fldCharType="end"/>
            </w:r>
          </w:hyperlink>
        </w:p>
        <w:p w14:paraId="484D0EE5" w14:textId="751CDB77" w:rsidR="00067A11" w:rsidRPr="00F42C1F" w:rsidRDefault="00067A11">
          <w:r w:rsidRPr="00F42C1F">
            <w:rPr>
              <w:b/>
              <w:bCs/>
            </w:rPr>
            <w:fldChar w:fldCharType="end"/>
          </w:r>
        </w:p>
      </w:sdtContent>
    </w:sdt>
    <w:p w14:paraId="00D47809" w14:textId="6C17FDC3" w:rsidR="006312CC" w:rsidRPr="00F42C1F" w:rsidRDefault="006312CC"/>
    <w:p w14:paraId="720D9A2D" w14:textId="77777777" w:rsidR="006312CC" w:rsidRPr="00F42C1F" w:rsidRDefault="006312CC" w:rsidP="003779D0">
      <w:pPr>
        <w:pStyle w:val="berschrift1"/>
      </w:pPr>
      <w:r w:rsidRPr="00F42C1F">
        <w:br w:type="page"/>
      </w:r>
      <w:bookmarkStart w:id="3" w:name="_Toc193462313"/>
      <w:bookmarkStart w:id="4" w:name="_Toc199957609"/>
      <w:r w:rsidR="007116DC" w:rsidRPr="00F42C1F">
        <w:lastRenderedPageBreak/>
        <w:t>Einleitung</w:t>
      </w:r>
      <w:bookmarkEnd w:id="3"/>
      <w:bookmarkEnd w:id="4"/>
    </w:p>
    <w:p w14:paraId="6EABB7A0" w14:textId="3CFA743C" w:rsidR="0005437D" w:rsidRPr="00F42C1F" w:rsidRDefault="0005437D" w:rsidP="0005437D">
      <w:r w:rsidRPr="00F42C1F">
        <w:t>Path Tracing ist eine physikalisch genaue Rendering-Technik, die in der Computergrafik weit verbreitet ist, um das Verhalten von Licht zu simulieren. Sie ist in der Lage, äu</w:t>
      </w:r>
      <w:r w:rsidR="00C6009B" w:rsidRPr="00F42C1F">
        <w:t>ss</w:t>
      </w:r>
      <w:r w:rsidRPr="00F42C1F">
        <w:t>erst realistische Bilder zu erzeugen, indem sie die Pfade einzelner Lichtstrahlen bei der Interaktion mit Oberflächen in einer Szene nachzeichnet. Diese Methode ist jedoch rechenintensiv und anfällig für Rauschen, insbesondere in Szenarien mit komplexen Beleuchtungseffekten wie globaler Beleuchtung, Kaustik und indirekter Beleuchtung.</w:t>
      </w:r>
    </w:p>
    <w:p w14:paraId="4CB06D4F" w14:textId="77777777" w:rsidR="0005437D" w:rsidRPr="00F42C1F" w:rsidRDefault="0005437D" w:rsidP="0005437D"/>
    <w:p w14:paraId="275E5707" w14:textId="6CC93449" w:rsidR="0005437D" w:rsidRPr="00F42C1F" w:rsidRDefault="0005437D" w:rsidP="0005437D">
      <w:r w:rsidRPr="00F42C1F">
        <w:t xml:space="preserve">Die Hauptquelle des Rauschens </w:t>
      </w:r>
      <w:r w:rsidR="00251518" w:rsidRPr="00F42C1F">
        <w:t>beim Path Tracing</w:t>
      </w:r>
      <w:r w:rsidRPr="00F42C1F">
        <w:t xml:space="preserve"> liegt in der stochastischen Natur der Monte-Carlo-Integration, die zur Annäherung an die Rendering-Gleichung verwendet wird. Da die Farbe jedes Pixels durch Mittelwertbildung aus einer endlichen Anzahl zufälliger Lichtpfade geschätzt wird, führt eine geringe Anzahl von Stichproben zu einer hohen Varianz, die sich im endgültigen Bild als körniges oder fleckiges Rauschen äu</w:t>
      </w:r>
      <w:r w:rsidR="00DA7BC7" w:rsidRPr="00F42C1F">
        <w:t>ss</w:t>
      </w:r>
      <w:r w:rsidRPr="00F42C1F">
        <w:t>ert. Eine Erhöhung der Anzahl der Abtastwerte pro Pixel kann das Rauschen zwar verringern, doch ist dieser Ansatz aufgrund der</w:t>
      </w:r>
      <w:r w:rsidR="00205D92" w:rsidRPr="00F42C1F">
        <w:t xml:space="preserve"> </w:t>
      </w:r>
      <w:r w:rsidRPr="00F42C1F">
        <w:t>ansteigenden Rendering-Zeit oft nicht praktikabel.</w:t>
      </w:r>
    </w:p>
    <w:p w14:paraId="693D6D86" w14:textId="77777777" w:rsidR="0005437D" w:rsidRPr="00F42C1F" w:rsidRDefault="0005437D" w:rsidP="0005437D"/>
    <w:p w14:paraId="749FA08B" w14:textId="077DA977" w:rsidR="0005437D" w:rsidRPr="00F42C1F" w:rsidRDefault="0005437D" w:rsidP="0005437D">
      <w:r w:rsidRPr="00F42C1F">
        <w:t xml:space="preserve">Um dieses Problem zu lösen, wurden Entrauschungstechniken entwickelt, </w:t>
      </w:r>
      <w:r w:rsidR="00827B8E" w:rsidRPr="00F42C1F">
        <w:t>welche</w:t>
      </w:r>
      <w:r w:rsidR="00205D92" w:rsidRPr="00F42C1F">
        <w:t xml:space="preserve"> qualitativ hochwertige Bilder</w:t>
      </w:r>
      <w:r w:rsidRPr="00F42C1F">
        <w:t xml:space="preserve"> mit deutlich weniger Stichproben erzeugen. Diese Entrauschungsverfahren nutzen statistische, analytische und auf maschinellem Lernen basierende Methoden, um ein sauberes Bild aus einem verrauschten Eingangssignal zu rekonstruieren. Herkömmliche Entrauschungsmethoden beruhen auf Filtertechniken, die verrauschte Regionen glätten und dabei wichtige Details erhalten, während moderne, auf Deep Learning basierende Entrauschungsmethoden neuronale Netzwerke verwenden, die auf gro</w:t>
      </w:r>
      <w:r w:rsidR="00DA7BC7" w:rsidRPr="00F42C1F">
        <w:t>ss</w:t>
      </w:r>
      <w:r w:rsidRPr="00F42C1F">
        <w:t xml:space="preserve">en Datensätzen trainiert wurden, um Rauschen effektiv vorherzusagen und zu entfernen. </w:t>
      </w:r>
      <w:r w:rsidR="00A827D3" w:rsidRPr="00F42C1F">
        <w:t xml:space="preserve">Durch die intelligente Unterscheidung von Rauschen und echten Details ermöglichen diese Verfahren schnellere Rendering-Workflows und machen </w:t>
      </w:r>
      <w:r w:rsidR="0056118A" w:rsidRPr="00F42C1F">
        <w:t>Path Tracing</w:t>
      </w:r>
      <w:r w:rsidR="00A827D3" w:rsidRPr="00F42C1F">
        <w:t xml:space="preserve"> für Echtzeitanwendungen wie interaktives Rendering und Spielgrafik möglich.</w:t>
      </w:r>
    </w:p>
    <w:p w14:paraId="46F48653" w14:textId="77777777" w:rsidR="008642BF" w:rsidRPr="00F42C1F" w:rsidRDefault="008642BF" w:rsidP="0005437D"/>
    <w:p w14:paraId="72D657EC" w14:textId="6C2C0E21" w:rsidR="0089769F" w:rsidRPr="00F42C1F" w:rsidRDefault="008642BF" w:rsidP="00BF0436">
      <w:r w:rsidRPr="00F42C1F">
        <w:t xml:space="preserve">Diese Arbeit erforscht die Rauschunterdrückung beim Path Tracing </w:t>
      </w:r>
      <w:r w:rsidR="000A118E" w:rsidRPr="00F42C1F">
        <w:t xml:space="preserve">mit </w:t>
      </w:r>
      <w:r w:rsidR="00B14DEB" w:rsidRPr="00F42C1F">
        <w:t>V</w:t>
      </w:r>
      <w:r w:rsidR="000A118E" w:rsidRPr="00F42C1F">
        <w:t>erwendung von neuronalen Netzwerken.</w:t>
      </w:r>
    </w:p>
    <w:p w14:paraId="1E8071FB" w14:textId="77777777" w:rsidR="00F030F8" w:rsidRPr="00F42C1F" w:rsidRDefault="00F030F8">
      <w:pPr>
        <w:spacing w:line="240" w:lineRule="auto"/>
        <w:rPr>
          <w:rFonts w:eastAsia="Times New Roman"/>
          <w:b/>
          <w:bCs/>
          <w:szCs w:val="26"/>
        </w:rPr>
      </w:pPr>
      <w:r w:rsidRPr="00F42C1F">
        <w:br w:type="page"/>
      </w:r>
    </w:p>
    <w:p w14:paraId="240AAF38" w14:textId="624C26FC" w:rsidR="0089769F" w:rsidRPr="00F42C1F" w:rsidRDefault="0089769F" w:rsidP="0089769F">
      <w:pPr>
        <w:pStyle w:val="berschrift2"/>
      </w:pPr>
      <w:bookmarkStart w:id="5" w:name="_Toc199957610"/>
      <w:r w:rsidRPr="00F42C1F">
        <w:lastRenderedPageBreak/>
        <w:t>Path Tracing</w:t>
      </w:r>
      <w:bookmarkEnd w:id="5"/>
    </w:p>
    <w:p w14:paraId="48F0CBF0" w14:textId="77777777" w:rsidR="0089769F" w:rsidRPr="00F42C1F" w:rsidRDefault="0089769F" w:rsidP="0089769F">
      <w:r w:rsidRPr="00F42C1F">
        <w:t>Path Tracing ist ein globaler Beleuchtungs-Rendering-Algorithmus, der die Physik des Lichttransports genau simuliert. Im Gegensatz zu rasterbasierten Methoden, die sich auf Heuristiken stützen, um Beleuchtungseffekte anzunähern, löst Path Tracing die Rendering-Gleichung direkt durch die Verfolgung von Lichtpfaden auf physikalische Weise. Aufgrund der Komplexität der Lichtinteraktionen in realen Szenen ist es nicht möglich, die Rendering-Gleichung analytisch zu lösen. Stattdessen kommt beim Path Tracing die Monte-Carlo-Integration zum Einsatz, ein statistisches Verfahren, das die Gleichung mithilfe von Zufallsstichproben approximiert.</w:t>
      </w:r>
    </w:p>
    <w:p w14:paraId="58CC92CC" w14:textId="62A16C5A" w:rsidR="0089769F" w:rsidRPr="00F42C1F" w:rsidRDefault="0089769F" w:rsidP="0097791C">
      <w:pPr>
        <w:pStyle w:val="berschrift3"/>
      </w:pPr>
      <w:bookmarkStart w:id="6" w:name="_Toc199957611"/>
      <w:r w:rsidRPr="00F42C1F">
        <w:t>Rendering-Gleichung</w:t>
      </w:r>
      <w:bookmarkEnd w:id="6"/>
    </w:p>
    <w:p w14:paraId="3B28896E" w14:textId="77777777" w:rsidR="0089769F" w:rsidRPr="00F42C1F" w:rsidRDefault="0089769F" w:rsidP="0089769F">
      <w:r w:rsidRPr="00F42C1F">
        <w:t>Die Rendering-Gleichung, die von Kajiya (1986) eingeführt wurde, beschreibt den Transport von Licht in einer Szene:</w:t>
      </w:r>
    </w:p>
    <w:p w14:paraId="1D2D1B54" w14:textId="77777777" w:rsidR="0089769F" w:rsidRPr="00F42C1F" w:rsidRDefault="0089769F" w:rsidP="0089769F">
      <w:pPr>
        <w:rPr>
          <w:rStyle w:val="mord"/>
        </w:rPr>
      </w:pPr>
    </w:p>
    <w:p w14:paraId="667E1B3D" w14:textId="77777777" w:rsidR="0089769F" w:rsidRPr="00F42C1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e</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m:t>
          </m:r>
          <m:nary>
            <m:naryPr>
              <m:limLoc m:val="subSup"/>
              <m:ctrlPr>
                <w:rPr>
                  <w:rFonts w:ascii="Cambria Math" w:hAnsi="Cambria Math"/>
                  <w:i/>
                  <w:sz w:val="24"/>
                  <w:szCs w:val="28"/>
                </w:rPr>
              </m:ctrlPr>
            </m:naryPr>
            <m:sub>
              <m:r>
                <w:rPr>
                  <w:rFonts w:ascii="Cambria Math" w:hAnsi="Cambria Math"/>
                  <w:sz w:val="24"/>
                  <w:szCs w:val="28"/>
                </w:rPr>
                <m:t>Ω​</m:t>
              </m:r>
            </m:sub>
            <m:sup/>
            <m:e>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e>
          </m:nary>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r>
            <w:rPr>
              <w:rFonts w:ascii="Cambria Math" w:hAnsi="Cambria Math"/>
              <w:sz w:val="24"/>
              <w:szCs w:val="28"/>
            </w:rPr>
            <m:t>d</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 xml:space="preserve"> </m:t>
          </m:r>
        </m:oMath>
      </m:oMathPara>
    </w:p>
    <w:p w14:paraId="0EE7D612" w14:textId="77777777" w:rsidR="0089769F" w:rsidRPr="00F42C1F" w:rsidRDefault="0089769F" w:rsidP="0089769F"/>
    <w:p w14:paraId="6F0C1B05" w14:textId="77777777" w:rsidR="0089769F" w:rsidRPr="00F42C1F" w:rsidRDefault="00000000" w:rsidP="0089769F">
      <w:pPr>
        <w:pStyle w:val="Listenabsatz"/>
        <w:numPr>
          <w:ilvl w:val="0"/>
          <w:numId w:val="33"/>
        </w:numPr>
      </w:pPr>
      <m:oMath>
        <m:sSub>
          <m:sSubPr>
            <m:ctrlPr>
              <w:rPr>
                <w:rFonts w:ascii="Cambria Math" w:hAnsi="Cambria Math"/>
                <w:b/>
                <w:bCs/>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0</m:t>
            </m:r>
          </m:sub>
        </m:sSub>
        <m:d>
          <m:dPr>
            <m:ctrlPr>
              <w:rPr>
                <w:rFonts w:ascii="Cambria Math" w:hAnsi="Cambria Math"/>
                <w:b/>
                <w:bCs/>
                <w:i/>
                <w:sz w:val="22"/>
                <w:szCs w:val="24"/>
              </w:rPr>
            </m:ctrlPr>
          </m:dPr>
          <m:e>
            <m:r>
              <m:rPr>
                <m:sty m:val="bi"/>
              </m:rPr>
              <w:rPr>
                <w:rFonts w:ascii="Cambria Math" w:hAnsi="Cambria Math"/>
                <w:sz w:val="22"/>
                <w:szCs w:val="24"/>
              </w:rPr>
              <m:t>x,</m:t>
            </m:r>
            <m:sSub>
              <m:sSubPr>
                <m:ctrlPr>
                  <w:rPr>
                    <w:rFonts w:ascii="Cambria Math" w:hAnsi="Cambria Math"/>
                    <w:b/>
                    <w:bCs/>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ausgehende Strahldichte (radiance) am Punkt x in Richtung</w:t>
      </w:r>
      <w:r w:rsidR="0089769F" w:rsidRPr="00F42C1F">
        <w:rPr>
          <w:sz w:val="18"/>
          <w:szCs w:val="18"/>
        </w:rPr>
        <w:t xml:space="preserve">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0</m:t>
            </m:r>
          </m:sub>
        </m:sSub>
      </m:oMath>
      <w:r w:rsidR="0089769F" w:rsidRPr="00F42C1F">
        <w:rPr>
          <w:sz w:val="22"/>
          <w:szCs w:val="24"/>
        </w:rPr>
        <w:t>.</w:t>
      </w:r>
    </w:p>
    <w:p w14:paraId="3E758EA5" w14:textId="77777777" w:rsidR="0089769F" w:rsidRPr="00F42C1F" w:rsidRDefault="00000000"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e</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emittierte Strahldichte (radiance) von x, zum Beispiel von einer Lichtquelle. </w:t>
      </w:r>
    </w:p>
    <w:p w14:paraId="3EEE2549" w14:textId="77777777" w:rsidR="0089769F" w:rsidRPr="00F42C1F" w:rsidRDefault="00000000"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f</m:t>
            </m:r>
          </m:e>
          <m:sub>
            <m:r>
              <m:rPr>
                <m:sty m:val="bi"/>
              </m:rPr>
              <w:rPr>
                <w:rFonts w:ascii="Cambria Math" w:hAnsi="Cambria Math"/>
                <w:sz w:val="22"/>
                <w:szCs w:val="24"/>
              </w:rPr>
              <m:t>r</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bidirektionale Reflexionsverteilungsfunktion (BRDF), die beschreibt, wie das Licht gestreut wird.</w:t>
      </w:r>
    </w:p>
    <w:p w14:paraId="51193716" w14:textId="77777777" w:rsidR="0089769F" w:rsidRPr="00F42C1F" w:rsidRDefault="00000000"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i</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e>
        </m:d>
      </m:oMath>
      <w:r w:rsidR="0089769F" w:rsidRPr="00F42C1F">
        <w:t xml:space="preserve"> ist die einfallende Strahldichte (radiance) aus der Richtung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i</m:t>
            </m:r>
          </m:sub>
        </m:sSub>
      </m:oMath>
      <w:r w:rsidR="0089769F" w:rsidRPr="00F42C1F">
        <w:rPr>
          <w:sz w:val="22"/>
          <w:szCs w:val="24"/>
        </w:rPr>
        <w:t>.</w:t>
      </w:r>
    </w:p>
    <w:p w14:paraId="4F633177" w14:textId="77777777" w:rsidR="0089769F" w:rsidRPr="00F42C1F" w:rsidRDefault="00000000" w:rsidP="0089769F">
      <w:pPr>
        <w:pStyle w:val="Listenabsatz"/>
        <w:numPr>
          <w:ilvl w:val="0"/>
          <w:numId w:val="33"/>
        </w:numPr>
      </w:pPr>
      <m:oMath>
        <m:d>
          <m:dPr>
            <m:ctrlPr>
              <w:rPr>
                <w:rFonts w:ascii="Cambria Math" w:hAnsi="Cambria Math"/>
                <w:b/>
                <w:i/>
                <w:sz w:val="22"/>
                <w:szCs w:val="24"/>
              </w:rPr>
            </m:ctrlPr>
          </m:dPr>
          <m:e>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∙n</m:t>
            </m:r>
          </m:e>
        </m:d>
      </m:oMath>
      <w:r w:rsidR="0089769F" w:rsidRPr="00F42C1F">
        <w:t xml:space="preserve"> berücksichtigt den Kosinus des Einfallswinkels und sorgt für eine korrekte Energieerhaltung.</w:t>
      </w:r>
    </w:p>
    <w:p w14:paraId="2B6D8058" w14:textId="77777777" w:rsidR="0089769F" w:rsidRPr="00F42C1F" w:rsidRDefault="0089769F" w:rsidP="0089769F">
      <w:pPr>
        <w:pStyle w:val="Listenabsatz"/>
        <w:numPr>
          <w:ilvl w:val="0"/>
          <w:numId w:val="33"/>
        </w:numPr>
      </w:pPr>
      <w:r w:rsidRPr="00F42C1F">
        <w:t xml:space="preserve">Das Integral summiert die Beiträge aus allen einfallenden Lichtrichtungen </w:t>
      </w:r>
      <w:r w:rsidRPr="00F42C1F">
        <w:rPr>
          <w:sz w:val="18"/>
          <w:szCs w:val="18"/>
        </w:rPr>
        <w:t xml:space="preserve"> </w:t>
      </w:r>
      <m:oMath>
        <m:sSub>
          <m:sSubPr>
            <m:ctrlPr>
              <w:rPr>
                <w:rFonts w:ascii="Cambria Math" w:hAnsi="Cambria Math"/>
                <w:i/>
                <w:sz w:val="22"/>
                <w:szCs w:val="24"/>
              </w:rPr>
            </m:ctrlPr>
          </m:sSubPr>
          <m:e>
            <m:r>
              <m:rPr>
                <m:sty m:val="bi"/>
              </m:rPr>
              <w:rPr>
                <w:rFonts w:ascii="Cambria Math" w:hAnsi="Cambria Math"/>
                <w:sz w:val="22"/>
                <w:szCs w:val="24"/>
              </w:rPr>
              <m:t>ω</m:t>
            </m:r>
            <m:r>
              <w:rPr>
                <w:rFonts w:ascii="Cambria Math" w:hAnsi="Cambria Math"/>
                <w:sz w:val="22"/>
                <w:szCs w:val="24"/>
              </w:rPr>
              <m:t>​</m:t>
            </m:r>
          </m:e>
          <m:sub>
            <m:r>
              <w:rPr>
                <w:rFonts w:ascii="Cambria Math" w:hAnsi="Cambria Math"/>
                <w:sz w:val="22"/>
                <w:szCs w:val="24"/>
              </w:rPr>
              <m:t>i</m:t>
            </m:r>
          </m:sub>
        </m:sSub>
      </m:oMath>
      <w:r w:rsidRPr="00F42C1F">
        <w:t xml:space="preserve"> über die Hemisphäre </w:t>
      </w:r>
      <m:oMath>
        <m:r>
          <w:rPr>
            <w:rFonts w:ascii="Cambria Math" w:hAnsi="Cambria Math"/>
            <w:sz w:val="22"/>
            <w:szCs w:val="24"/>
          </w:rPr>
          <m:t>Ω</m:t>
        </m:r>
      </m:oMath>
      <w:r w:rsidRPr="00F42C1F">
        <w:t>.</w:t>
      </w:r>
    </w:p>
    <w:p w14:paraId="22E168D7" w14:textId="77777777" w:rsidR="0089769F" w:rsidRPr="00F42C1F" w:rsidRDefault="0089769F" w:rsidP="0089769F">
      <w:pPr>
        <w:spacing w:line="240" w:lineRule="auto"/>
      </w:pPr>
    </w:p>
    <w:p w14:paraId="3C7FD4C6" w14:textId="77777777" w:rsidR="0089769F" w:rsidRPr="00F42C1F" w:rsidRDefault="0089769F" w:rsidP="0089769F">
      <w:pPr>
        <w:spacing w:line="240" w:lineRule="auto"/>
      </w:pPr>
      <w:r w:rsidRPr="00F42C1F">
        <w:t>Diese Gleichung modelliert, wie Licht mit Oberflächen interagiert. Aber sie direkt für jedes Pixel zu lösen, ist aufgrund ihrer rekursiven Natur unpraktisch. Licht, das an einem Punkt ankommt, kann mehrfach zurückgeworfen worden sein, bevor es die Kamera erreicht.</w:t>
      </w:r>
    </w:p>
    <w:p w14:paraId="0F129383" w14:textId="77777777" w:rsidR="0089769F" w:rsidRPr="00F42C1F" w:rsidRDefault="0089769F" w:rsidP="0097791C">
      <w:pPr>
        <w:pStyle w:val="berschrift3"/>
        <w:rPr>
          <w:i/>
        </w:rPr>
      </w:pPr>
      <w:bookmarkStart w:id="7" w:name="_Toc199957612"/>
      <w:r w:rsidRPr="00F42C1F">
        <w:t>Monte-Carlo-Integration beim Path Tracing</w:t>
      </w:r>
      <w:bookmarkEnd w:id="7"/>
    </w:p>
    <w:p w14:paraId="56B1CB6D" w14:textId="77777777" w:rsidR="0089769F" w:rsidRPr="00F42C1F" w:rsidRDefault="0089769F" w:rsidP="0089769F">
      <w:pPr>
        <w:spacing w:line="240" w:lineRule="auto"/>
      </w:pPr>
      <w:r w:rsidRPr="00F42C1F">
        <w:t>Die Monte-Carlo-Integration bietet eine praktische Möglichkeit zur Annäherung an die Rendering-Gleichung, indem eine endliche Anzahl von Stichproben ausgewertet wird, anstatt das vollständige Integral analytisch zu berechnen. Die Monte-Carlo-Approximation für ein Integral der Form</w:t>
      </w:r>
    </w:p>
    <w:p w14:paraId="7DD5EF55" w14:textId="77777777" w:rsidR="0089769F" w:rsidRPr="00F42C1F" w:rsidRDefault="0089769F" w:rsidP="0089769F">
      <w:pPr>
        <w:spacing w:line="240" w:lineRule="auto"/>
      </w:pPr>
    </w:p>
    <w:p w14:paraId="134B8ECF" w14:textId="77777777" w:rsidR="0089769F" w:rsidRPr="00F42C1F" w:rsidRDefault="0089769F" w:rsidP="0089769F">
      <m:oMathPara>
        <m:oMath>
          <m:r>
            <w:rPr>
              <w:rFonts w:ascii="Cambria Math" w:hAnsi="Cambria Math"/>
              <w:sz w:val="24"/>
              <w:szCs w:val="28"/>
            </w:rPr>
            <m:t xml:space="preserve">I= </m:t>
          </m:r>
          <m:nary>
            <m:naryPr>
              <m:limLoc m:val="subSup"/>
              <m:ctrlPr>
                <w:rPr>
                  <w:rFonts w:ascii="Cambria Math" w:hAnsi="Cambria Math"/>
                  <w:i/>
                  <w:sz w:val="24"/>
                  <w:szCs w:val="28"/>
                </w:rPr>
              </m:ctrlPr>
            </m:naryPr>
            <m:sub>
              <m:r>
                <w:rPr>
                  <w:rFonts w:ascii="Cambria Math" w:hAnsi="Cambria Math"/>
                  <w:sz w:val="24"/>
                  <w:szCs w:val="28"/>
                </w:rPr>
                <m:t>D</m:t>
              </m:r>
            </m:sub>
            <m:sup/>
            <m:e>
              <m:r>
                <w:rPr>
                  <w:rFonts w:ascii="Cambria Math" w:hAnsi="Cambria Math"/>
                  <w:sz w:val="24"/>
                  <w:szCs w:val="28"/>
                </w:rPr>
                <m:t>f</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dx</m:t>
              </m:r>
            </m:e>
          </m:nary>
          <m:r>
            <m:rPr>
              <m:sty m:val="p"/>
            </m:rPr>
            <w:br/>
          </m:r>
        </m:oMath>
      </m:oMathPara>
    </w:p>
    <w:p w14:paraId="54B269A6" w14:textId="77777777" w:rsidR="0089769F" w:rsidRPr="00F42C1F" w:rsidRDefault="0089769F" w:rsidP="0089769F">
      <w:r w:rsidRPr="00F42C1F">
        <w:t>wird gegeben durch:</w:t>
      </w:r>
    </w:p>
    <w:p w14:paraId="5B8BE5F6" w14:textId="77777777" w:rsidR="0089769F" w:rsidRPr="00F42C1F" w:rsidRDefault="0089769F" w:rsidP="0089769F">
      <m:oMathPara>
        <m:oMath>
          <m:r>
            <w:rPr>
              <w:rFonts w:ascii="Cambria Math" w:hAnsi="Cambria Math"/>
              <w:sz w:val="24"/>
              <w:szCs w:val="28"/>
            </w:rPr>
            <m:t xml:space="preserve">I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r>
                    <w:rPr>
                      <w:rFonts w:ascii="Cambria Math" w:hAnsi="Cambria Math"/>
                      <w:sz w:val="24"/>
                      <w:szCs w:val="28"/>
                    </w:rPr>
                    <m:t>f(</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r>
            <m:rPr>
              <m:sty m:val="p"/>
            </m:rPr>
            <w:br/>
          </m:r>
        </m:oMath>
      </m:oMathPara>
      <w:r w:rsidRPr="00F42C1F">
        <w:t>wobei:</w:t>
      </w:r>
    </w:p>
    <w:p w14:paraId="2101F459" w14:textId="77777777" w:rsidR="0089769F" w:rsidRPr="00F42C1F" w:rsidRDefault="0089769F" w:rsidP="0089769F">
      <w:pPr>
        <w:pStyle w:val="Listenabsatz"/>
        <w:numPr>
          <w:ilvl w:val="0"/>
          <w:numId w:val="33"/>
        </w:numPr>
        <w:rPr>
          <w:i/>
        </w:rPr>
      </w:pPr>
      <m:oMath>
        <m:r>
          <m:rPr>
            <m:sty m:val="bi"/>
          </m:rPr>
          <w:rPr>
            <w:rFonts w:ascii="Cambria Math" w:hAnsi="Cambria Math"/>
            <w:sz w:val="22"/>
            <w:szCs w:val="24"/>
          </w:rPr>
          <m:t>N</m:t>
        </m:r>
      </m:oMath>
      <w:r w:rsidRPr="00F42C1F">
        <w:t xml:space="preserve"> ist die Anzahl der Proben.</w:t>
      </w:r>
    </w:p>
    <w:p w14:paraId="6307B5F9" w14:textId="77777777" w:rsidR="0089769F" w:rsidRPr="00F42C1F" w:rsidRDefault="00000000" w:rsidP="0089769F">
      <w:pPr>
        <w:pStyle w:val="Listenabsatz"/>
        <w:numPr>
          <w:ilvl w:val="0"/>
          <w:numId w:val="33"/>
        </w:numPr>
        <w:rPr>
          <w:i/>
          <w:sz w:val="18"/>
          <w:szCs w:val="18"/>
        </w:rPr>
      </w:pPr>
      <m:oMath>
        <m:sSub>
          <m:sSubPr>
            <m:ctrlPr>
              <w:rPr>
                <w:rFonts w:ascii="Cambria Math" w:hAnsi="Cambria Math"/>
                <w:b/>
                <w:i/>
                <w:sz w:val="22"/>
                <w:szCs w:val="24"/>
              </w:rPr>
            </m:ctrlPr>
          </m:sSubPr>
          <m:e>
            <m:r>
              <m:rPr>
                <m:sty m:val="bi"/>
              </m:rPr>
              <w:rPr>
                <w:rFonts w:ascii="Cambria Math" w:hAnsi="Cambria Math"/>
                <w:sz w:val="22"/>
                <w:szCs w:val="24"/>
              </w:rPr>
              <m:t>x</m:t>
            </m:r>
          </m:e>
          <m:sub>
            <m:r>
              <m:rPr>
                <m:sty m:val="bi"/>
              </m:rPr>
              <w:rPr>
                <w:rFonts w:ascii="Cambria Math" w:hAnsi="Cambria Math"/>
                <w:sz w:val="22"/>
                <w:szCs w:val="24"/>
              </w:rPr>
              <m:t>i</m:t>
            </m:r>
          </m:sub>
        </m:sSub>
      </m:oMath>
      <w:r w:rsidR="0089769F" w:rsidRPr="00F42C1F">
        <w:rPr>
          <w:iCs/>
          <w:sz w:val="18"/>
        </w:rPr>
        <w:t xml:space="preserve"> </w:t>
      </w:r>
      <w:r w:rsidR="0089769F" w:rsidRPr="00F42C1F">
        <w:t xml:space="preserve">sind zufällig ausgewählte Punkte in der Domäne </w:t>
      </w:r>
      <m:oMath>
        <m:r>
          <w:rPr>
            <w:rFonts w:ascii="Cambria Math" w:hAnsi="Cambria Math"/>
            <w:sz w:val="22"/>
            <w:szCs w:val="24"/>
          </w:rPr>
          <m:t>D</m:t>
        </m:r>
      </m:oMath>
      <w:r w:rsidR="0089769F" w:rsidRPr="00F42C1F">
        <w:t>.</w:t>
      </w:r>
    </w:p>
    <w:p w14:paraId="39DD01C6" w14:textId="77777777" w:rsidR="0089769F" w:rsidRPr="00F42C1F" w:rsidRDefault="0089769F" w:rsidP="0089769F">
      <w:pPr>
        <w:pStyle w:val="Listenabsatz"/>
        <w:numPr>
          <w:ilvl w:val="0"/>
          <w:numId w:val="33"/>
        </w:numPr>
        <w:rPr>
          <w:i/>
          <w:sz w:val="22"/>
          <w:szCs w:val="22"/>
        </w:rPr>
      </w:pPr>
      <m:oMath>
        <m:r>
          <m:rPr>
            <m:sty m:val="bi"/>
          </m:rPr>
          <w:rPr>
            <w:rFonts w:ascii="Cambria Math" w:hAnsi="Cambria Math"/>
            <w:sz w:val="22"/>
            <w:szCs w:val="22"/>
          </w:rPr>
          <m:t>p(x)</m:t>
        </m:r>
      </m:oMath>
      <w:r w:rsidRPr="00F42C1F">
        <w:t xml:space="preserve"> ist die Wahrscheinlichkeitsdichtefunktion (PDF), für die Stichprobe </w:t>
      </w:r>
      <m:oMath>
        <m:r>
          <w:rPr>
            <w:rFonts w:ascii="Cambria Math" w:hAnsi="Cambria Math"/>
            <w:sz w:val="22"/>
            <w:szCs w:val="22"/>
          </w:rPr>
          <m:t>x</m:t>
        </m:r>
      </m:oMath>
      <w:r w:rsidRPr="00F42C1F">
        <w:rPr>
          <w:sz w:val="22"/>
          <w:szCs w:val="22"/>
        </w:rPr>
        <w:t>.</w:t>
      </w:r>
    </w:p>
    <w:p w14:paraId="6E99ED7B" w14:textId="77777777" w:rsidR="0089769F" w:rsidRPr="00F42C1F" w:rsidRDefault="0089769F" w:rsidP="0089769F"/>
    <w:p w14:paraId="22387EBF" w14:textId="77777777" w:rsidR="0089769F" w:rsidRPr="00F42C1F" w:rsidRDefault="0089769F" w:rsidP="0089769F">
      <w:pPr>
        <w:spacing w:line="240" w:lineRule="auto"/>
      </w:pPr>
      <w:r w:rsidRPr="00F42C1F">
        <w:br w:type="page"/>
      </w:r>
    </w:p>
    <w:p w14:paraId="6C6330FD" w14:textId="77777777" w:rsidR="0089769F" w:rsidRPr="00F42C1F" w:rsidRDefault="0089769F" w:rsidP="0089769F">
      <w:r w:rsidRPr="00F42C1F">
        <w:lastRenderedPageBreak/>
        <w:t xml:space="preserve">Durch Anwendung auf die Rendering-Gleichung schätzt der Path-Tracing-Algorithmus die ausgehende Strahldichte, indem er Lichtpfade abtastet und deren Beiträge mittelt: </w:t>
      </w:r>
    </w:p>
    <w:p w14:paraId="345B3E51" w14:textId="77777777" w:rsidR="0089769F" w:rsidRPr="00F42C1F" w:rsidRDefault="0089769F" w:rsidP="0089769F"/>
    <w:p w14:paraId="5FAD4135" w14:textId="6593867E" w:rsidR="0089769F" w:rsidRPr="00084DA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oMath>
      </m:oMathPara>
    </w:p>
    <w:p w14:paraId="0F326D7B" w14:textId="65C6B214" w:rsidR="0089769F" w:rsidRPr="00F42C1F" w:rsidRDefault="0089769F" w:rsidP="0097791C">
      <w:pPr>
        <w:pStyle w:val="berschrift3"/>
      </w:pPr>
      <w:bookmarkStart w:id="8" w:name="_Toc199957613"/>
      <w:r w:rsidRPr="00F42C1F">
        <w:t>Path Tracing Algorithmus</w:t>
      </w:r>
      <w:bookmarkEnd w:id="8"/>
    </w:p>
    <w:p w14:paraId="1C9EB791" w14:textId="77777777" w:rsidR="0089769F" w:rsidRPr="00F42C1F" w:rsidRDefault="0089769F" w:rsidP="0089769F">
      <w:r w:rsidRPr="00F42C1F">
        <w:t>Path Tracing folgt einem stochastischen Ansatz zur Annäherung an die globale Beleuchtung:</w:t>
      </w:r>
    </w:p>
    <w:p w14:paraId="0FF4EBC7" w14:textId="77777777" w:rsidR="0089769F" w:rsidRPr="00F42C1F" w:rsidRDefault="0089769F" w:rsidP="0089769F"/>
    <w:p w14:paraId="4205EA50" w14:textId="77777777" w:rsidR="0089769F" w:rsidRPr="00F42C1F" w:rsidRDefault="0089769F" w:rsidP="0089769F">
      <w:pPr>
        <w:pStyle w:val="Nummerierung"/>
      </w:pPr>
      <w:r w:rsidRPr="00F42C1F">
        <w:t>Strahlenerzeugung: Für jedes Pixel wird ein Primärstrahl von der Kamera in die Szene geworfen.</w:t>
      </w:r>
    </w:p>
    <w:p w14:paraId="77FAE1AA" w14:textId="77777777" w:rsidR="0089769F" w:rsidRPr="00F42C1F" w:rsidRDefault="0089769F" w:rsidP="0089769F">
      <w:pPr>
        <w:pStyle w:val="Nummerierung"/>
      </w:pPr>
      <w:r w:rsidRPr="00F42C1F">
        <w:t>Strahlenschnittpunkt: Der erste Schnittpunkt mit einer Oberfläche wird gefunden.</w:t>
      </w:r>
    </w:p>
    <w:p w14:paraId="6EB03875" w14:textId="77777777" w:rsidR="0089769F" w:rsidRPr="00F42C1F" w:rsidRDefault="0089769F" w:rsidP="0089769F">
      <w:pPr>
        <w:pStyle w:val="Nummerierung"/>
      </w:pPr>
      <w:r w:rsidRPr="00F42C1F">
        <w:t>Schattierung und BRDF-Sampling: Die Oberflächen-BRDF bestimmt, wie das Licht reflektiert oder durchgelassen wird.</w:t>
      </w:r>
    </w:p>
    <w:p w14:paraId="7972CA86" w14:textId="77777777" w:rsidR="0089769F" w:rsidRPr="00F42C1F" w:rsidRDefault="0089769F" w:rsidP="0089769F">
      <w:pPr>
        <w:pStyle w:val="Nummerierung"/>
      </w:pPr>
      <w:r w:rsidRPr="00F42C1F">
        <w:t>Rekursive Pfadverfolgung: Eine neue Richtung wird auf der Grundlage der BRDF abgetastet, und der Prozess wird fortgesetzt, bis eine Abbruchbedingung erfüllt ist. Zum Beispiel das Erreichen einer Lichtquelle oder maximaler Tiefe.</w:t>
      </w:r>
    </w:p>
    <w:p w14:paraId="43D077C8" w14:textId="77777777" w:rsidR="0089769F" w:rsidRPr="00F42C1F" w:rsidRDefault="0089769F" w:rsidP="0089769F">
      <w:pPr>
        <w:pStyle w:val="Nummerierung"/>
      </w:pPr>
      <w:r w:rsidRPr="00F42C1F">
        <w:t>Monte-Carlo-Schätzung: Die akkumulierte Strahldichte entlang des Pfades wird gemittelt, um die Pixelfarbe zu schätzen.</w:t>
      </w:r>
    </w:p>
    <w:p w14:paraId="2F900C4C" w14:textId="77777777" w:rsidR="0089769F" w:rsidRPr="00F42C1F" w:rsidRDefault="0089769F" w:rsidP="0089769F"/>
    <w:p w14:paraId="443494E1" w14:textId="77777777" w:rsidR="0089769F" w:rsidRPr="00F42C1F" w:rsidRDefault="0089769F" w:rsidP="0089769F">
      <w:r w:rsidRPr="00F42C1F">
        <w:t>Jeder Pfad ist eine Monte-Carlo-Stichprobe der Rendering-Gleichung. Bei einer ausreichenden Anzahl von Pfaden konvergiert die Annäherung zur richtigen Lösung.</w:t>
      </w:r>
      <w:r w:rsidRPr="00F42C1F">
        <w:tab/>
      </w:r>
      <w:r w:rsidRPr="00F42C1F">
        <w:br/>
      </w:r>
    </w:p>
    <w:p w14:paraId="30404A57" w14:textId="77777777" w:rsidR="0089769F" w:rsidRPr="00F42C1F" w:rsidRDefault="0089769F" w:rsidP="0089769F">
      <w:r w:rsidRPr="00F42C1F">
        <w:t>Die Monte-Carlo-Integration ist zwar unvoreingenommen, konvergiert aber langsam und erfordert Tausende von Stichproben pro Pixel, um rauschfreie Ergebnisse zu erzielen. Niedrige Stichprobenzahlen führen zu Monte-Carlo-Rauschen, das als körnige Artefakte sichtbar wird. Dies ist die Hauptmotivation für Rauschunterdrückungstechniken, die darauf abzielen, qualitativ hochwertige Bilder aus verrauschten Renderings mit geringer Abtastung zu rekonstruieren.</w:t>
      </w:r>
    </w:p>
    <w:p w14:paraId="2D70B3D6" w14:textId="77777777" w:rsidR="0089769F" w:rsidRPr="00F42C1F" w:rsidRDefault="0089769F" w:rsidP="0089769F">
      <w:pPr>
        <w:spacing w:line="240" w:lineRule="auto"/>
      </w:pPr>
      <w:r w:rsidRPr="00F42C1F">
        <w:br w:type="page"/>
      </w:r>
    </w:p>
    <w:p w14:paraId="57AFF67A" w14:textId="77777777" w:rsidR="0089769F" w:rsidRPr="00F42C1F" w:rsidRDefault="0089769F" w:rsidP="0097791C">
      <w:pPr>
        <w:pStyle w:val="berschrift3"/>
        <w:rPr>
          <w:i/>
        </w:rPr>
      </w:pPr>
      <w:bookmarkStart w:id="9" w:name="_Toc199957614"/>
      <w:r w:rsidRPr="00F42C1F">
        <w:lastRenderedPageBreak/>
        <w:t>Path Tracing Rauschen</w:t>
      </w:r>
      <w:bookmarkEnd w:id="9"/>
    </w:p>
    <w:p w14:paraId="148F8914" w14:textId="3F8223DB" w:rsidR="0089769F" w:rsidRPr="00F42C1F" w:rsidRDefault="0089769F" w:rsidP="0089769F">
      <w:r w:rsidRPr="00F42C1F">
        <w:t>Das durch Path Tracing erzeugte Rauschen hat deutliche Merkmale, die es vom natürlichen Bildrauschen unterscheiden. Es ist das Ergebnis des Monte-Carlo-Samplings, bei dem die Farbe jedes Pixels anhand einer begrenzten Anzahl von zufälligen Lichtpfaden geschätzt wird. Dies führt zu einer hochfrequenten Varianz, die als gesprenkelte oder körnige Muster erscheint, insbesondere in Bereichen mit komplexer Beleuchtung wie indirekter Beleuchtung, Kaustik und weichen Schatten. Im Gegensatz zu natürlichem Rauschen, wie etwa dem Sensorrauschen von Digitalkameras, das in der Regel zufällig, additiv und statistisch gleichmä</w:t>
      </w:r>
      <w:r w:rsidR="00C6009B" w:rsidRPr="00F42C1F">
        <w:t>ss</w:t>
      </w:r>
      <w:r w:rsidRPr="00F42C1F">
        <w:t xml:space="preserve">ig über das Bild verteilt ist, ist das Rauschen durch Path Tracing stark strukturiert und szenenabhängig. Seine Intensität und Verteilung variiert mit der Anzahl der Proben pro Pixel, den Oberflächenmaterialien, den Lichtverhältnissen und der geometrischen Komplexität. Natürliches Rauschen ist in der Regel unabhängig vom Bildinhalt, während das Rauschen durch Path Tracing stark mit den visuellen und physikalischen Eigenschaften der Szene korreliert. </w:t>
      </w:r>
    </w:p>
    <w:p w14:paraId="618A872D" w14:textId="77777777" w:rsidR="0089769F" w:rsidRPr="00F42C1F" w:rsidRDefault="0089769F" w:rsidP="0089769F"/>
    <w:p w14:paraId="1A70AB0F" w14:textId="77777777" w:rsidR="0089769F" w:rsidRPr="00F42C1F" w:rsidRDefault="0089769F" w:rsidP="0089769F">
      <w:pPr>
        <w:keepNext/>
      </w:pPr>
      <w:r w:rsidRPr="00F42C1F">
        <w:drawing>
          <wp:inline distT="0" distB="0" distL="0" distR="0" wp14:anchorId="2C708C15" wp14:editId="74BAD0FA">
            <wp:extent cx="5828993" cy="5839460"/>
            <wp:effectExtent l="0" t="0" r="635" b="8890"/>
            <wp:docPr id="1992223086" name="Picture 1" descr="Bücherregal stark verrauscht mit Blender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3086" name="Picture 1" descr="Bücherregal stark verrauscht mit Blender Cycles"/>
                    <pic:cNvPicPr/>
                  </pic:nvPicPr>
                  <pic:blipFill>
                    <a:blip r:embed="rId15"/>
                    <a:stretch>
                      <a:fillRect/>
                    </a:stretch>
                  </pic:blipFill>
                  <pic:spPr>
                    <a:xfrm>
                      <a:off x="0" y="0"/>
                      <a:ext cx="5836459" cy="5846940"/>
                    </a:xfrm>
                    <a:prstGeom prst="rect">
                      <a:avLst/>
                    </a:prstGeom>
                  </pic:spPr>
                </pic:pic>
              </a:graphicData>
            </a:graphic>
          </wp:inline>
        </w:drawing>
      </w:r>
    </w:p>
    <w:p w14:paraId="6F5F0C87" w14:textId="44A8C28F" w:rsidR="0089769F" w:rsidRPr="00F42C1F" w:rsidRDefault="0089769F" w:rsidP="0089769F">
      <w:pPr>
        <w:pStyle w:val="Beschriftung"/>
      </w:pPr>
      <w:bookmarkStart w:id="10" w:name="_Toc199952508"/>
      <w:r w:rsidRPr="00F42C1F">
        <w:t xml:space="preserve">Abbildung </w:t>
      </w:r>
      <w:r w:rsidRPr="00F42C1F">
        <w:fldChar w:fldCharType="begin"/>
      </w:r>
      <w:r w:rsidRPr="00F42C1F">
        <w:instrText xml:space="preserve"> SEQ Abbildung \* ARABIC </w:instrText>
      </w:r>
      <w:r w:rsidRPr="00F42C1F">
        <w:fldChar w:fldCharType="separate"/>
      </w:r>
      <w:r w:rsidR="00393290">
        <w:rPr>
          <w:noProof/>
        </w:rPr>
        <w:t>1</w:t>
      </w:r>
      <w:r w:rsidRPr="00F42C1F">
        <w:fldChar w:fldCharType="end"/>
      </w:r>
      <w:r w:rsidRPr="00F42C1F">
        <w:t>: Verrauschtes Bücherregal mit Blender (</w:t>
      </w:r>
      <w:proofErr w:type="spellStart"/>
      <w:r w:rsidRPr="00F42C1F">
        <w:t>Cycles</w:t>
      </w:r>
      <w:proofErr w:type="spellEnd"/>
      <w:r w:rsidRPr="00F42C1F">
        <w:t>)</w:t>
      </w:r>
      <w:bookmarkEnd w:id="10"/>
    </w:p>
    <w:p w14:paraId="14C6A73E" w14:textId="77777777" w:rsidR="0089769F" w:rsidRPr="00F42C1F" w:rsidRDefault="0089769F" w:rsidP="0089769F"/>
    <w:p w14:paraId="4925B692" w14:textId="5F50AA61" w:rsidR="00252D88" w:rsidRPr="00F42C1F" w:rsidRDefault="00252D88" w:rsidP="00252D88">
      <w:pPr>
        <w:spacing w:line="240" w:lineRule="auto"/>
      </w:pPr>
      <w:r w:rsidRPr="00F42C1F">
        <w:br w:type="page"/>
      </w:r>
    </w:p>
    <w:p w14:paraId="3DB43BC4" w14:textId="77777777" w:rsidR="00A87D54" w:rsidRPr="00F42C1F" w:rsidRDefault="00252D88" w:rsidP="00252D88">
      <w:pPr>
        <w:pStyle w:val="berschrift2"/>
      </w:pPr>
      <w:bookmarkStart w:id="11" w:name="_Toc199957615"/>
      <w:proofErr w:type="spellStart"/>
      <w:r w:rsidRPr="00F42C1F">
        <w:lastRenderedPageBreak/>
        <w:t>Denoising</w:t>
      </w:r>
      <w:bookmarkEnd w:id="11"/>
      <w:proofErr w:type="spellEnd"/>
    </w:p>
    <w:p w14:paraId="085F71A7" w14:textId="2C573BDA" w:rsidR="00A87D54" w:rsidRPr="00F42C1F" w:rsidRDefault="00A87D54" w:rsidP="00A87D54">
      <w:proofErr w:type="spellStart"/>
      <w:r w:rsidRPr="00F42C1F">
        <w:t>Denoising</w:t>
      </w:r>
      <w:proofErr w:type="spellEnd"/>
      <w:r w:rsidRPr="00F42C1F">
        <w:t xml:space="preserve"> bezeichnet den Prozess der Entfernung von unerwünschtem Rauschen aus digitalen Bildern, ohne dabei relevante Details oder Strukturen zu verfälschen. Insbesondere in der Path-Tracing-basierten Bildsynthese ist </w:t>
      </w:r>
      <w:proofErr w:type="spellStart"/>
      <w:r w:rsidRPr="00F42C1F">
        <w:t>Denoising</w:t>
      </w:r>
      <w:proofErr w:type="spellEnd"/>
      <w:r w:rsidRPr="00F42C1F">
        <w:t xml:space="preserve"> ein essenzieller Bestandteil der Nachbearbeitung, da das visuelle Rauschen bei geringen Samples pro Pixel deutlich sichtbar ist. Ziel ist es, aus verrauschten Zwischenergebnissen möglichst hochwertige, rauschfreie Bilder zu rekonstruieren.</w:t>
      </w:r>
    </w:p>
    <w:p w14:paraId="76878447" w14:textId="77777777" w:rsidR="00A87D54" w:rsidRPr="00F42C1F" w:rsidRDefault="00A87D54" w:rsidP="00A87D54"/>
    <w:p w14:paraId="0C2F5653" w14:textId="1BA93FD5" w:rsidR="00A87D54" w:rsidRPr="00F42C1F" w:rsidRDefault="00A87D54" w:rsidP="00A87D54">
      <w:r w:rsidRPr="00F42C1F">
        <w:t xml:space="preserve">In der Bildverarbeitung existieren verschiedene Ansätze zur Rauschunterdrückung, die sich hinsichtlich Methodik, Komplexität und Anwendungsbereich unterscheiden. Grundsätzlich lassen sich </w:t>
      </w:r>
      <w:proofErr w:type="spellStart"/>
      <w:r w:rsidRPr="00F42C1F">
        <w:t>Denoising</w:t>
      </w:r>
      <w:proofErr w:type="spellEnd"/>
      <w:r w:rsidRPr="00F42C1F">
        <w:t>-Methoden in drei Hauptkategorien einteilen: klassische filterbasierte Verfahren, statistische bzw. modellbasierte Verfahren und lernbasierte Methoden.</w:t>
      </w:r>
    </w:p>
    <w:p w14:paraId="7895CEE5" w14:textId="39BDBF11" w:rsidR="00C178A5" w:rsidRPr="00F42C1F" w:rsidRDefault="00C178A5" w:rsidP="00C178A5">
      <w:pPr>
        <w:pStyle w:val="berschrift3"/>
      </w:pPr>
      <w:bookmarkStart w:id="12" w:name="_Toc199957616"/>
      <w:r w:rsidRPr="00F42C1F">
        <w:t>Klassische Filtermethoden</w:t>
      </w:r>
      <w:bookmarkEnd w:id="12"/>
    </w:p>
    <w:p w14:paraId="1A7A4EB8" w14:textId="77777777" w:rsidR="00C178A5" w:rsidRPr="00F42C1F" w:rsidRDefault="00C178A5" w:rsidP="00C178A5">
      <w:r w:rsidRPr="00F42C1F">
        <w:t>Zu den einfachsten Ansätzen zählen lineare und nichtlineare Filter, die direkt auf das verrauschte Bild angewendet werden. Bekannte Beispiele sind:</w:t>
      </w:r>
    </w:p>
    <w:p w14:paraId="612AB1BF" w14:textId="77777777" w:rsidR="00C178A5" w:rsidRPr="00F42C1F" w:rsidRDefault="00C178A5" w:rsidP="00C178A5">
      <w:pPr>
        <w:numPr>
          <w:ilvl w:val="0"/>
          <w:numId w:val="48"/>
        </w:numPr>
      </w:pPr>
      <w:r w:rsidRPr="00F42C1F">
        <w:rPr>
          <w:b/>
          <w:bCs/>
        </w:rPr>
        <w:t>Mittelwertfilter</w:t>
      </w:r>
      <w:r w:rsidRPr="00F42C1F">
        <w:t>: Glättet das Bild durch Ersetzen jedes Pixels mit dem Durchschnittswert seiner Nachbarn. Dieser Ansatz reduziert Rauschen, führt jedoch oft zu sichtbarem Detailverlust.</w:t>
      </w:r>
    </w:p>
    <w:p w14:paraId="3DF1E279" w14:textId="77777777" w:rsidR="00C178A5" w:rsidRPr="00F42C1F" w:rsidRDefault="00C178A5" w:rsidP="00C178A5">
      <w:pPr>
        <w:numPr>
          <w:ilvl w:val="0"/>
          <w:numId w:val="48"/>
        </w:numPr>
      </w:pPr>
      <w:r w:rsidRPr="00F42C1F">
        <w:rPr>
          <w:b/>
          <w:bCs/>
        </w:rPr>
        <w:t>Medianfilter</w:t>
      </w:r>
      <w:r w:rsidRPr="00F42C1F">
        <w:t>: Ersetzt jeden Pixel mit dem Median seiner Umgebung. Besonders effektiv bei impulsartigem ("Salt-and-Pepper") Rauschen.</w:t>
      </w:r>
    </w:p>
    <w:p w14:paraId="038A1FFE" w14:textId="13F78F3C" w:rsidR="00C178A5" w:rsidRPr="00F42C1F" w:rsidRDefault="00C178A5" w:rsidP="00C178A5">
      <w:pPr>
        <w:numPr>
          <w:ilvl w:val="0"/>
          <w:numId w:val="48"/>
        </w:numPr>
      </w:pPr>
      <w:proofErr w:type="spellStart"/>
      <w:r w:rsidRPr="00F42C1F">
        <w:rPr>
          <w:b/>
          <w:bCs/>
        </w:rPr>
        <w:t>Gaussian</w:t>
      </w:r>
      <w:proofErr w:type="spellEnd"/>
      <w:r w:rsidR="00720E9F" w:rsidRPr="00F42C1F">
        <w:rPr>
          <w:b/>
          <w:bCs/>
        </w:rPr>
        <w:t>-</w:t>
      </w:r>
      <w:r w:rsidRPr="00F42C1F">
        <w:rPr>
          <w:b/>
          <w:bCs/>
        </w:rPr>
        <w:t>Blur</w:t>
      </w:r>
      <w:r w:rsidRPr="00F42C1F">
        <w:t>: Wendet eine gewichtete Glättung an, wobei näherliegende Pixel stärker berücksichtigt werden. Geeignet zur Rauschreduktion mit geringem Detailverlust.</w:t>
      </w:r>
    </w:p>
    <w:p w14:paraId="64F9F331" w14:textId="23A2FE44" w:rsidR="00C178A5" w:rsidRPr="00F42C1F" w:rsidRDefault="00C178A5" w:rsidP="00C178A5">
      <w:r w:rsidRPr="00F42C1F">
        <w:t>Diese Methoden sind schnell und leicht implementierbar, stossen aber bei komplexeren Rauschmustern, wie sie beim Path Tracing auftreten, schnell an ihre Grenzen.</w:t>
      </w:r>
    </w:p>
    <w:p w14:paraId="0AC3DFF5" w14:textId="128F893B" w:rsidR="00720E9F" w:rsidRPr="00F42C1F" w:rsidRDefault="00720E9F" w:rsidP="00720E9F">
      <w:pPr>
        <w:pStyle w:val="berschrift3"/>
      </w:pPr>
      <w:bookmarkStart w:id="13" w:name="_Toc199957617"/>
      <w:r w:rsidRPr="00F42C1F">
        <w:t>Statistische Modelle</w:t>
      </w:r>
      <w:bookmarkEnd w:id="13"/>
    </w:p>
    <w:p w14:paraId="0FA9B42C" w14:textId="77777777" w:rsidR="00720E9F" w:rsidRPr="00F42C1F" w:rsidRDefault="00720E9F" w:rsidP="00720E9F">
      <w:r w:rsidRPr="00F42C1F">
        <w:t>Moderne bildverarbeitende Verfahren nutzen statistische Modelle und Annahmen über die Bildstruktur:</w:t>
      </w:r>
    </w:p>
    <w:p w14:paraId="7C71B3E1" w14:textId="77777777" w:rsidR="00720E9F" w:rsidRPr="00F42C1F" w:rsidRDefault="00720E9F" w:rsidP="00720E9F">
      <w:pPr>
        <w:numPr>
          <w:ilvl w:val="0"/>
          <w:numId w:val="49"/>
        </w:numPr>
      </w:pPr>
      <w:r w:rsidRPr="00F42C1F">
        <w:rPr>
          <w:b/>
          <w:bCs/>
        </w:rPr>
        <w:t>Wiener-Filter</w:t>
      </w:r>
      <w:r w:rsidRPr="00F42C1F">
        <w:t>: Ein lineares Verfahren, das das Rauschen unter Kenntnis der Signal- und Rauschstatistik optimal unterdrückt.</w:t>
      </w:r>
    </w:p>
    <w:p w14:paraId="310EABE9" w14:textId="5D990F90" w:rsidR="00720E9F" w:rsidRPr="00F42C1F" w:rsidRDefault="00720E9F" w:rsidP="00720E9F">
      <w:pPr>
        <w:numPr>
          <w:ilvl w:val="0"/>
          <w:numId w:val="49"/>
        </w:numPr>
      </w:pPr>
      <w:r w:rsidRPr="00F42C1F">
        <w:rPr>
          <w:b/>
          <w:bCs/>
        </w:rPr>
        <w:t>BM3D (Block-</w:t>
      </w:r>
      <w:proofErr w:type="spellStart"/>
      <w:r w:rsidRPr="00F42C1F">
        <w:rPr>
          <w:b/>
          <w:bCs/>
        </w:rPr>
        <w:t>Matching</w:t>
      </w:r>
      <w:proofErr w:type="spellEnd"/>
      <w:r w:rsidRPr="00F42C1F">
        <w:rPr>
          <w:b/>
          <w:bCs/>
        </w:rPr>
        <w:t xml:space="preserve"> and 3D </w:t>
      </w:r>
      <w:proofErr w:type="spellStart"/>
      <w:r w:rsidRPr="00F42C1F">
        <w:rPr>
          <w:b/>
          <w:bCs/>
        </w:rPr>
        <w:t>Filtering</w:t>
      </w:r>
      <w:proofErr w:type="spellEnd"/>
      <w:r w:rsidRPr="00F42C1F">
        <w:rPr>
          <w:b/>
          <w:bCs/>
        </w:rPr>
        <w:t>)</w:t>
      </w:r>
      <w:r w:rsidRPr="00F42C1F">
        <w:t xml:space="preserve">: Ein nichtlineares Verfahren, das auf blockweiser Ähnlichkeit basiert. Es gruppiert ähnliche Bildbereiche, transformiert sie gemeinsam in einen Frequenzbereich und filtert dort gezielt Rauschen heraus. BM3D gilt lange Zeit als einer der leistungsstärksten klassischen Algorithmen für </w:t>
      </w:r>
      <w:proofErr w:type="spellStart"/>
      <w:r w:rsidRPr="00F42C1F">
        <w:t>Denoising</w:t>
      </w:r>
      <w:proofErr w:type="spellEnd"/>
      <w:r w:rsidRPr="00F42C1F">
        <w:t>.</w:t>
      </w:r>
    </w:p>
    <w:p w14:paraId="1AE5D626" w14:textId="77777777" w:rsidR="00720E9F" w:rsidRPr="00F42C1F" w:rsidRDefault="00720E9F" w:rsidP="00720E9F">
      <w:r w:rsidRPr="00F42C1F">
        <w:t>Diese Methoden erzielen oft bessere Ergebnisse als einfache Filter, sind jedoch rechenintensiver und schwer auf stark strukturierte oder nicht-stationäre Rauscharten anzupassen.</w:t>
      </w:r>
    </w:p>
    <w:p w14:paraId="66A9CB90" w14:textId="0CE06DCE" w:rsidR="00720E9F" w:rsidRPr="00F42C1F" w:rsidRDefault="008B72F0" w:rsidP="008B72F0">
      <w:pPr>
        <w:pStyle w:val="berschrift3"/>
      </w:pPr>
      <w:bookmarkStart w:id="14" w:name="_Toc199957618"/>
      <w:r w:rsidRPr="00F42C1F">
        <w:t>Lernbasierte Methoden</w:t>
      </w:r>
      <w:bookmarkEnd w:id="14"/>
    </w:p>
    <w:p w14:paraId="5C80C222" w14:textId="59D5B634" w:rsidR="008B72F0" w:rsidRPr="00F42C1F" w:rsidRDefault="008B72F0" w:rsidP="008B72F0">
      <w:r w:rsidRPr="00F42C1F">
        <w:t>Mit dem Aufkommen leistungsfähiger Hardware und grosser Bilddatensätze haben sich neuronale Netze als äusserst effektive Werkzeuge zur Rauschunterdrückung etabliert. Hierbei wird ein Modell auf verrauschten und sauberen Bildpaaren trainiert, um eine Abbildung vom verrauschten zum rauschfreien Bild zu erlernen.</w:t>
      </w:r>
    </w:p>
    <w:p w14:paraId="52A47CE6" w14:textId="77777777" w:rsidR="008B72F0" w:rsidRPr="00F42C1F" w:rsidRDefault="008B72F0" w:rsidP="008B72F0">
      <w:pPr>
        <w:numPr>
          <w:ilvl w:val="0"/>
          <w:numId w:val="50"/>
        </w:numPr>
      </w:pPr>
      <w:proofErr w:type="spellStart"/>
      <w:r w:rsidRPr="00F42C1F">
        <w:rPr>
          <w:b/>
          <w:bCs/>
        </w:rPr>
        <w:t>Convolutional</w:t>
      </w:r>
      <w:proofErr w:type="spellEnd"/>
      <w:r w:rsidRPr="00F42C1F">
        <w:rPr>
          <w:b/>
          <w:bCs/>
        </w:rPr>
        <w:t xml:space="preserve"> </w:t>
      </w:r>
      <w:proofErr w:type="spellStart"/>
      <w:r w:rsidRPr="00F42C1F">
        <w:rPr>
          <w:b/>
          <w:bCs/>
        </w:rPr>
        <w:t>Neural</w:t>
      </w:r>
      <w:proofErr w:type="spellEnd"/>
      <w:r w:rsidRPr="00F42C1F">
        <w:rPr>
          <w:b/>
          <w:bCs/>
        </w:rPr>
        <w:t xml:space="preserve"> Networks (CNNs)</w:t>
      </w:r>
      <w:r w:rsidRPr="00F42C1F">
        <w:t>: Klassische Deep-Learning-Modelle, die auf lokalen Bildmerkmalen basieren. Sie sind in der Lage, komplexe Rauschmuster zu erkennen und gezielt zu entfernen.</w:t>
      </w:r>
    </w:p>
    <w:p w14:paraId="0B5868A3" w14:textId="77777777" w:rsidR="008B72F0" w:rsidRPr="00F42C1F" w:rsidRDefault="008B72F0" w:rsidP="008B72F0">
      <w:pPr>
        <w:numPr>
          <w:ilvl w:val="0"/>
          <w:numId w:val="50"/>
        </w:numPr>
      </w:pPr>
      <w:r w:rsidRPr="00F42C1F">
        <w:rPr>
          <w:b/>
          <w:bCs/>
        </w:rPr>
        <w:t>Autoencoder</w:t>
      </w:r>
      <w:r w:rsidRPr="00F42C1F">
        <w:t>: Netzwerke, die lernen, eine komprimierte Darstellung des Bildes zu erzeugen und daraus die rauschfreie Version zu rekonstruieren.</w:t>
      </w:r>
    </w:p>
    <w:p w14:paraId="59B2E9F7" w14:textId="77777777" w:rsidR="008B72F0" w:rsidRPr="00F42C1F" w:rsidRDefault="008B72F0" w:rsidP="008B72F0">
      <w:pPr>
        <w:numPr>
          <w:ilvl w:val="0"/>
          <w:numId w:val="50"/>
        </w:numPr>
      </w:pPr>
      <w:r w:rsidRPr="00F42C1F">
        <w:rPr>
          <w:b/>
          <w:bCs/>
        </w:rPr>
        <w:t>U-Net-Architekturen</w:t>
      </w:r>
      <w:r w:rsidRPr="00F42C1F">
        <w:t xml:space="preserve">: Erweiterte Autoencoder mit Skip Connections, die besonders in der medizinischen Bildverarbeitung und beim </w:t>
      </w:r>
      <w:proofErr w:type="spellStart"/>
      <w:r w:rsidRPr="00F42C1F">
        <w:t>Denoising</w:t>
      </w:r>
      <w:proofErr w:type="spellEnd"/>
      <w:r w:rsidRPr="00F42C1F">
        <w:t xml:space="preserve"> in der Computergrafik verwendet werden.</w:t>
      </w:r>
    </w:p>
    <w:p w14:paraId="3FC67DC6" w14:textId="77777777" w:rsidR="008B72F0" w:rsidRPr="00F42C1F" w:rsidRDefault="008B72F0" w:rsidP="008B72F0">
      <w:pPr>
        <w:numPr>
          <w:ilvl w:val="0"/>
          <w:numId w:val="50"/>
        </w:numPr>
      </w:pPr>
      <w:proofErr w:type="spellStart"/>
      <w:r w:rsidRPr="00F42C1F">
        <w:rPr>
          <w:b/>
          <w:bCs/>
        </w:rPr>
        <w:t>Recurrent</w:t>
      </w:r>
      <w:proofErr w:type="spellEnd"/>
      <w:r w:rsidRPr="00F42C1F">
        <w:rPr>
          <w:b/>
          <w:bCs/>
        </w:rPr>
        <w:t xml:space="preserve"> und Transformer-basierte Modelle</w:t>
      </w:r>
      <w:r w:rsidRPr="00F42C1F">
        <w:t xml:space="preserve">: Für spezielle </w:t>
      </w:r>
      <w:proofErr w:type="spellStart"/>
      <w:r w:rsidRPr="00F42C1F">
        <w:t>Denoising</w:t>
      </w:r>
      <w:proofErr w:type="spellEnd"/>
      <w:r w:rsidRPr="00F42C1F">
        <w:t xml:space="preserve">-Aufgaben, insbesondere bei zeitlich korrelierten Bildern (wie </w:t>
      </w:r>
      <w:proofErr w:type="spellStart"/>
      <w:r w:rsidRPr="00F42C1F">
        <w:t>Rendersequenzen</w:t>
      </w:r>
      <w:proofErr w:type="spellEnd"/>
      <w:r w:rsidRPr="00F42C1F">
        <w:t>), können auch rekurrente Strukturen oder Attention-Mechanismen sinnvoll sein.</w:t>
      </w:r>
    </w:p>
    <w:p w14:paraId="3CD3F4FD" w14:textId="2324F7A7" w:rsidR="008B72F0" w:rsidRPr="00F42C1F" w:rsidRDefault="008B72F0" w:rsidP="008B72F0">
      <w:r w:rsidRPr="00F42C1F">
        <w:t xml:space="preserve">Lernbasierte Methoden bieten den grossen Vorteil, dass sie an spezifische Rauschtypen angepasst und durch Training optimiert werden können. In der Praxis zeigen sie bei realistischen </w:t>
      </w:r>
      <w:proofErr w:type="spellStart"/>
      <w:r w:rsidRPr="00F42C1F">
        <w:t>Renderbildern</w:t>
      </w:r>
      <w:proofErr w:type="spellEnd"/>
      <w:r w:rsidRPr="00F42C1F">
        <w:t xml:space="preserve"> oft deutlich bessere Resultate als klassische Verfahren – insbesondere bei niedrigem Sample Count.</w:t>
      </w:r>
    </w:p>
    <w:p w14:paraId="6A437443" w14:textId="7FA7E29D" w:rsidR="003F043B" w:rsidRPr="00F42C1F" w:rsidRDefault="007116DC" w:rsidP="00BD303D">
      <w:pPr>
        <w:pStyle w:val="berschrift1"/>
      </w:pPr>
      <w:r w:rsidRPr="00F42C1F">
        <w:br w:type="page"/>
      </w:r>
      <w:bookmarkStart w:id="15" w:name="_Toc199957619"/>
      <w:r w:rsidR="009A4F8C" w:rsidRPr="00F42C1F">
        <w:lastRenderedPageBreak/>
        <w:t>Projektmanagement</w:t>
      </w:r>
      <w:bookmarkEnd w:id="15"/>
    </w:p>
    <w:p w14:paraId="3E99F0A8" w14:textId="0295B5B9" w:rsidR="00CF7A76" w:rsidRPr="00F42C1F" w:rsidRDefault="003F043B" w:rsidP="00CF7A76">
      <w:pPr>
        <w:pStyle w:val="berschrift2"/>
      </w:pPr>
      <w:bookmarkStart w:id="16" w:name="_Toc199957620"/>
      <w:r w:rsidRPr="00F42C1F">
        <w:t>Projektziele</w:t>
      </w:r>
      <w:bookmarkStart w:id="17" w:name="_Toc193462314"/>
      <w:bookmarkEnd w:id="16"/>
    </w:p>
    <w:p w14:paraId="031943BC" w14:textId="6208E1EA" w:rsidR="003F043B" w:rsidRPr="00F42C1F" w:rsidRDefault="009E4195" w:rsidP="009E4195">
      <w:r w:rsidRPr="00F42C1F">
        <w:t>Im Rahmen dieser Arbeit wurde das Ziel verfolgt, sich tiefgehend mit den Konzepten des Path Tracing und de</w:t>
      </w:r>
      <w:r w:rsidRPr="00F42C1F">
        <w:t xml:space="preserve">m </w:t>
      </w:r>
      <w:proofErr w:type="spellStart"/>
      <w:r w:rsidRPr="00F42C1F">
        <w:t>Denoising</w:t>
      </w:r>
      <w:proofErr w:type="spellEnd"/>
      <w:r w:rsidRPr="00F42C1F">
        <w:t xml:space="preserve"> auseinanderzusetzen. Aufbauend auf theoretischem Wissen sollten geeignete Methoden zur Rauschunterdrückung analysiert, ein Datensatz generiert und ein neuronales Netz zur Bildverbesserung trainiert werden. Die konkreten Ziele der Arbeit waren:</w:t>
      </w:r>
    </w:p>
    <w:p w14:paraId="03C7E390" w14:textId="6272C83F" w:rsidR="009E4195" w:rsidRPr="00F42C1F" w:rsidRDefault="009E4195" w:rsidP="009E4195">
      <w:pPr>
        <w:pStyle w:val="berschrift3"/>
      </w:pPr>
      <w:bookmarkStart w:id="18" w:name="_Toc199957621"/>
      <w:r w:rsidRPr="00F42C1F">
        <w:t xml:space="preserve">Theoretische Untersuchung von Path Tracing und </w:t>
      </w:r>
      <w:proofErr w:type="spellStart"/>
      <w:r w:rsidRPr="00F42C1F">
        <w:t>Denoising</w:t>
      </w:r>
      <w:bookmarkEnd w:id="18"/>
      <w:proofErr w:type="spellEnd"/>
    </w:p>
    <w:p w14:paraId="17DA3726" w14:textId="7F58C591" w:rsidR="00717919" w:rsidRPr="00F42C1F" w:rsidRDefault="00717919" w:rsidP="00916F52">
      <w:pPr>
        <w:pStyle w:val="Listenabsatz"/>
        <w:numPr>
          <w:ilvl w:val="0"/>
          <w:numId w:val="44"/>
        </w:numPr>
      </w:pPr>
      <w:r w:rsidRPr="00F42C1F">
        <w:t>Erarbeitung eines fundierten Verständnisses der Path-Tracing-Technik im Kontext der globalen Beleuchtung.</w:t>
      </w:r>
    </w:p>
    <w:p w14:paraId="09D6FA48" w14:textId="4042401B" w:rsidR="00717919" w:rsidRPr="00F42C1F" w:rsidRDefault="00717919" w:rsidP="00903A4B">
      <w:pPr>
        <w:pStyle w:val="Listenabsatz"/>
        <w:numPr>
          <w:ilvl w:val="0"/>
          <w:numId w:val="44"/>
        </w:numPr>
      </w:pPr>
      <w:r w:rsidRPr="00F42C1F">
        <w:t>Analyse der Ursachen für Bildrauschen in Path-Tracing-Renderings.</w:t>
      </w:r>
    </w:p>
    <w:p w14:paraId="0679F36A" w14:textId="5DDCAA2C" w:rsidR="009E4195" w:rsidRPr="00F42C1F" w:rsidRDefault="00717919" w:rsidP="009E4195">
      <w:pPr>
        <w:pStyle w:val="Listenabsatz"/>
        <w:numPr>
          <w:ilvl w:val="0"/>
          <w:numId w:val="44"/>
        </w:numPr>
      </w:pPr>
      <w:r w:rsidRPr="00F42C1F">
        <w:t xml:space="preserve">Recherche und Bewertung bestehender </w:t>
      </w:r>
      <w:proofErr w:type="spellStart"/>
      <w:r w:rsidRPr="00F42C1F">
        <w:t>Denoising</w:t>
      </w:r>
      <w:proofErr w:type="spellEnd"/>
      <w:r w:rsidRPr="00F42C1F">
        <w:t>-Techniken – insbesondere unter Verwendung neuronaler Netze.</w:t>
      </w:r>
    </w:p>
    <w:p w14:paraId="496C2D4B" w14:textId="1E92191A" w:rsidR="00B728FD" w:rsidRPr="00F42C1F" w:rsidRDefault="00B728FD" w:rsidP="00B728FD">
      <w:pPr>
        <w:pStyle w:val="berschrift3"/>
      </w:pPr>
      <w:bookmarkStart w:id="19" w:name="_Toc199957622"/>
      <w:r w:rsidRPr="00F42C1F">
        <w:t>Datensatzgenerierung</w:t>
      </w:r>
      <w:bookmarkEnd w:id="19"/>
    </w:p>
    <w:p w14:paraId="43E20A3B" w14:textId="35FAA629" w:rsidR="00B728FD" w:rsidRPr="00F42C1F" w:rsidRDefault="00B728FD" w:rsidP="003F5145">
      <w:pPr>
        <w:pStyle w:val="Listenabsatz"/>
        <w:numPr>
          <w:ilvl w:val="0"/>
          <w:numId w:val="44"/>
        </w:numPr>
      </w:pPr>
      <w:r w:rsidRPr="00F42C1F">
        <w:t xml:space="preserve">Untersuchung öffentlich verfügbarer </w:t>
      </w:r>
      <w:proofErr w:type="spellStart"/>
      <w:r w:rsidRPr="00F42C1F">
        <w:t>Denoising</w:t>
      </w:r>
      <w:proofErr w:type="spellEnd"/>
      <w:r w:rsidRPr="00F42C1F">
        <w:t xml:space="preserve">-Datensätze auf </w:t>
      </w:r>
      <w:r w:rsidRPr="00F42C1F">
        <w:t xml:space="preserve">die Eignung </w:t>
      </w:r>
      <w:r w:rsidRPr="00F42C1F">
        <w:t>für Path-Tracing-Anwendungen.</w:t>
      </w:r>
    </w:p>
    <w:p w14:paraId="6C0BBBBB" w14:textId="520DCF6F" w:rsidR="00B728FD" w:rsidRPr="00F42C1F" w:rsidRDefault="00B728FD" w:rsidP="00B728FD">
      <w:pPr>
        <w:pStyle w:val="Listenabsatz"/>
        <w:numPr>
          <w:ilvl w:val="0"/>
          <w:numId w:val="44"/>
        </w:numPr>
      </w:pPr>
      <w:r w:rsidRPr="00F42C1F">
        <w:t>Falls erforderlich, Generierung eines eigenen Datensatzes mit Blender unter Verwendung unterschiedlicher Sample-Raten und</w:t>
      </w:r>
      <w:r w:rsidRPr="00F42C1F">
        <w:t xml:space="preserve"> einer</w:t>
      </w:r>
      <w:r w:rsidRPr="00F42C1F">
        <w:t xml:space="preserve"> Ground-Truth.</w:t>
      </w:r>
    </w:p>
    <w:p w14:paraId="68706DC1" w14:textId="08064B1E" w:rsidR="00C7001D" w:rsidRPr="00F42C1F" w:rsidRDefault="00C7001D" w:rsidP="00C7001D">
      <w:pPr>
        <w:pStyle w:val="berschrift3"/>
      </w:pPr>
      <w:bookmarkStart w:id="20" w:name="_Toc199957623"/>
      <w:r w:rsidRPr="00F42C1F">
        <w:t xml:space="preserve">Entwicklung und Training eines </w:t>
      </w:r>
      <w:proofErr w:type="spellStart"/>
      <w:r w:rsidRPr="00F42C1F">
        <w:t>Denoising</w:t>
      </w:r>
      <w:proofErr w:type="spellEnd"/>
      <w:r w:rsidRPr="00F42C1F">
        <w:t>-Modells</w:t>
      </w:r>
      <w:bookmarkEnd w:id="20"/>
    </w:p>
    <w:p w14:paraId="0167AE57" w14:textId="50984F19" w:rsidR="00C7001D" w:rsidRPr="00F42C1F" w:rsidRDefault="00C7001D" w:rsidP="00BC46C6">
      <w:pPr>
        <w:pStyle w:val="Listenabsatz"/>
        <w:numPr>
          <w:ilvl w:val="0"/>
          <w:numId w:val="44"/>
        </w:numPr>
      </w:pPr>
      <w:r w:rsidRPr="00F42C1F">
        <w:t>Entwicklung eines neuronalen Netzes zur Rauschunterdrückung, insbesondere in Form eines Autoencoders oder U-Net-ähnlichen Modells.</w:t>
      </w:r>
    </w:p>
    <w:p w14:paraId="3B4735F8" w14:textId="4A41EBBB" w:rsidR="00C7001D" w:rsidRPr="00F42C1F" w:rsidRDefault="00C7001D" w:rsidP="00321AEE">
      <w:pPr>
        <w:pStyle w:val="Listenabsatz"/>
        <w:numPr>
          <w:ilvl w:val="0"/>
          <w:numId w:val="44"/>
        </w:numPr>
      </w:pPr>
      <w:r w:rsidRPr="00F42C1F">
        <w:t>Training des Modells auf den generierten Datensätzen unter Verwendung geeigneter Verlustfunktionen.</w:t>
      </w:r>
    </w:p>
    <w:p w14:paraId="66F08C35" w14:textId="35EE42DF" w:rsidR="00C7001D" w:rsidRPr="00F42C1F" w:rsidRDefault="00C7001D" w:rsidP="00C7001D">
      <w:pPr>
        <w:pStyle w:val="Listenabsatz"/>
        <w:numPr>
          <w:ilvl w:val="0"/>
          <w:numId w:val="44"/>
        </w:numPr>
      </w:pPr>
      <w:r w:rsidRPr="00F42C1F">
        <w:t>Evaluierung der Ergebnisse auf Basis visueller Qualität und quantitativer Metriken.</w:t>
      </w:r>
    </w:p>
    <w:p w14:paraId="5794A125" w14:textId="74178F15" w:rsidR="000B3897" w:rsidRPr="00F42C1F" w:rsidRDefault="000B3897" w:rsidP="000B3897">
      <w:pPr>
        <w:pStyle w:val="berschrift3"/>
      </w:pPr>
      <w:bookmarkStart w:id="21" w:name="_Toc199957624"/>
      <w:r w:rsidRPr="00F42C1F">
        <w:t>Vergleich mit bestehenden Lösungen</w:t>
      </w:r>
      <w:bookmarkEnd w:id="21"/>
    </w:p>
    <w:p w14:paraId="3E6DDD5C" w14:textId="53C15C18" w:rsidR="000B3897" w:rsidRPr="00F42C1F" w:rsidRDefault="000B3897" w:rsidP="00656F88">
      <w:pPr>
        <w:pStyle w:val="Listenabsatz"/>
        <w:numPr>
          <w:ilvl w:val="0"/>
          <w:numId w:val="44"/>
        </w:numPr>
      </w:pPr>
      <w:r w:rsidRPr="00F42C1F">
        <w:t xml:space="preserve">Vergleich der erzielten Resultate mit bestehenden </w:t>
      </w:r>
      <w:proofErr w:type="spellStart"/>
      <w:r w:rsidRPr="00F42C1F">
        <w:t>Denoising</w:t>
      </w:r>
      <w:proofErr w:type="spellEnd"/>
      <w:r w:rsidRPr="00F42C1F">
        <w:t>-Verfahren, z.</w:t>
      </w:r>
      <w:r w:rsidRPr="00F42C1F">
        <w:rPr>
          <w:rFonts w:ascii="Arial" w:hAnsi="Arial" w:cs="Arial"/>
        </w:rPr>
        <w:t> </w:t>
      </w:r>
      <w:r w:rsidRPr="00F42C1F">
        <w:t xml:space="preserve">B. dem </w:t>
      </w:r>
      <w:proofErr w:type="spellStart"/>
      <w:r w:rsidRPr="00F42C1F">
        <w:t>OptiX</w:t>
      </w:r>
      <w:proofErr w:type="spellEnd"/>
      <w:r w:rsidRPr="00F42C1F">
        <w:t xml:space="preserve"> </w:t>
      </w:r>
      <w:proofErr w:type="spellStart"/>
      <w:r w:rsidRPr="00F42C1F">
        <w:t>Denoiser</w:t>
      </w:r>
      <w:proofErr w:type="spellEnd"/>
      <w:r w:rsidRPr="00F42C1F">
        <w:t xml:space="preserve"> von NVIDIA oder den integrierten </w:t>
      </w:r>
      <w:proofErr w:type="spellStart"/>
      <w:r w:rsidRPr="00F42C1F">
        <w:t>Denoisern</w:t>
      </w:r>
      <w:proofErr w:type="spellEnd"/>
      <w:r w:rsidRPr="00F42C1F">
        <w:t xml:space="preserve"> in Blender.</w:t>
      </w:r>
    </w:p>
    <w:p w14:paraId="1036052A" w14:textId="17D1F6E7" w:rsidR="000B3897" w:rsidRPr="00F42C1F" w:rsidRDefault="000B3897" w:rsidP="000B3897">
      <w:pPr>
        <w:pStyle w:val="Listenabsatz"/>
        <w:numPr>
          <w:ilvl w:val="0"/>
          <w:numId w:val="44"/>
        </w:numPr>
      </w:pPr>
      <w:r w:rsidRPr="00F42C1F">
        <w:t>Analyse der Stärken und Schwächen des eigenen Ansatzes im Vergleich zu etablierten Methoden.</w:t>
      </w:r>
    </w:p>
    <w:p w14:paraId="6532D741" w14:textId="77777777" w:rsidR="003926A5" w:rsidRPr="00F42C1F" w:rsidRDefault="003926A5" w:rsidP="003926A5"/>
    <w:p w14:paraId="4520A707" w14:textId="7C79083D" w:rsidR="003926A5" w:rsidRPr="00F42C1F" w:rsidRDefault="003926A5" w:rsidP="003926A5">
      <w:pPr>
        <w:rPr>
          <w:b/>
        </w:rPr>
      </w:pPr>
      <w:r w:rsidRPr="00F42C1F">
        <w:rPr>
          <w:b/>
        </w:rPr>
        <w:t>Hinweis zur entfernten Zielsetzung:</w:t>
      </w:r>
    </w:p>
    <w:p w14:paraId="265864A8" w14:textId="14723572" w:rsidR="003926A5" w:rsidRPr="00F42C1F" w:rsidRDefault="003926A5" w:rsidP="003926A5">
      <w:r w:rsidRPr="00F42C1F">
        <w:t>Die ursprünglich geplante Implementierung eines eigenen Path Tracers oder die Nutzung des Path Tracers aus dem SLProject4 wurde im Verlauf der Arbeit verworfen, da der Fokus stärker auf der Bildverarbeitung mittels neuronaler Netze lag. Stattdessen wurde auf extern gerenderte Daten mit kontrollierbarem Rauschverhalten (z.</w:t>
      </w:r>
      <w:r w:rsidRPr="00F42C1F">
        <w:rPr>
          <w:rFonts w:ascii="Arial" w:hAnsi="Arial" w:cs="Arial"/>
        </w:rPr>
        <w:t> </w:t>
      </w:r>
      <w:r w:rsidRPr="00F42C1F">
        <w:t>B. durch Blender) zur</w:t>
      </w:r>
      <w:r w:rsidRPr="00F42C1F">
        <w:rPr>
          <w:rFonts w:cs="Lucida Sans"/>
        </w:rPr>
        <w:t>ü</w:t>
      </w:r>
      <w:r w:rsidRPr="00F42C1F">
        <w:t>ckgegriffen.</w:t>
      </w:r>
    </w:p>
    <w:p w14:paraId="01955FAD" w14:textId="77777777" w:rsidR="003F043B" w:rsidRPr="00F42C1F" w:rsidRDefault="003F043B" w:rsidP="003F043B">
      <w:pPr>
        <w:pStyle w:val="berschrift2"/>
      </w:pPr>
      <w:bookmarkStart w:id="22" w:name="_Toc199957625"/>
      <w:r w:rsidRPr="00F42C1F">
        <w:t>Meilensteine</w:t>
      </w:r>
      <w:bookmarkEnd w:id="22"/>
    </w:p>
    <w:p w14:paraId="33C9B6D8" w14:textId="29AAACEC" w:rsidR="00AD47E0" w:rsidRPr="00F42C1F" w:rsidRDefault="00AD47E0" w:rsidP="00AD47E0">
      <w:r w:rsidRPr="00F42C1F">
        <w:t>Im Folgenden werden die einzelnen Meilensteine des Projekts detailliert beschrieben. Sie dienen der zeitlichen und inhaltlichen Strukturierung der Arbeit und bilden die Grundlage für das Projektmanagement sowie die Überprüfung des Fortschritts.</w:t>
      </w:r>
    </w:p>
    <w:p w14:paraId="0D5A7836" w14:textId="29DEBB7C" w:rsidR="00D86F1C" w:rsidRPr="00F42C1F" w:rsidRDefault="00D86F1C" w:rsidP="00D86F1C">
      <w:pPr>
        <w:pStyle w:val="berschrift3"/>
      </w:pPr>
      <w:bookmarkStart w:id="23" w:name="_Toc199957626"/>
      <w:r w:rsidRPr="00F42C1F">
        <w:t>Planung</w:t>
      </w:r>
      <w:bookmarkEnd w:id="23"/>
    </w:p>
    <w:p w14:paraId="23F53DBE" w14:textId="5291D5E2" w:rsidR="000F3C8C" w:rsidRPr="00F42C1F" w:rsidRDefault="00AD47E0" w:rsidP="0072514D">
      <w:pPr>
        <w:pStyle w:val="Listenabsatz"/>
        <w:numPr>
          <w:ilvl w:val="0"/>
          <w:numId w:val="44"/>
        </w:numPr>
      </w:pPr>
      <w:r w:rsidRPr="00F42C1F">
        <w:t>Regelmä</w:t>
      </w:r>
      <w:r w:rsidRPr="00F42C1F">
        <w:t>ss</w:t>
      </w:r>
      <w:r w:rsidRPr="00F42C1F">
        <w:t>ige Meetings mit dem Betreuer wurden zu Beginn des Projekts vereinbart. Diese dienen dem fortlaufenden Austausch, der Diskussion des Fortschritts sowie der Klärung offener Fragen</w:t>
      </w:r>
      <w:r w:rsidR="000F3C8C" w:rsidRPr="00F42C1F">
        <w:t>.</w:t>
      </w:r>
    </w:p>
    <w:p w14:paraId="66CCDD65" w14:textId="77777777" w:rsidR="000F3C8C" w:rsidRPr="00F42C1F" w:rsidRDefault="000F3C8C" w:rsidP="0072514D">
      <w:pPr>
        <w:pStyle w:val="Listenabsatz"/>
        <w:numPr>
          <w:ilvl w:val="0"/>
          <w:numId w:val="44"/>
        </w:numPr>
      </w:pPr>
      <w:r w:rsidRPr="00F42C1F">
        <w:t>Die übergeordneten Projektziele sowie die konkreten Arbeitspakete und Meilensteine wurden in Absprache mit dem Betreuer definiert und dokumentiert.</w:t>
      </w:r>
    </w:p>
    <w:p w14:paraId="38252B23" w14:textId="63B95D85" w:rsidR="0072514D" w:rsidRPr="00F42C1F" w:rsidRDefault="000F3C8C" w:rsidP="0072514D">
      <w:pPr>
        <w:pStyle w:val="Listenabsatz"/>
        <w:numPr>
          <w:ilvl w:val="0"/>
          <w:numId w:val="44"/>
        </w:numPr>
      </w:pPr>
      <w:r w:rsidRPr="00F42C1F">
        <w:lastRenderedPageBreak/>
        <w:t>Ein detaillierter Projektzeitplan wurde erstellt, der die einzelnen Phasen – von der Recherche bis zur Präsentation – umfasst. Dieser Plan dient als Leitfaden für die termingerechte Umsetzung der Projektziele.</w:t>
      </w:r>
    </w:p>
    <w:p w14:paraId="6F8DFC4E" w14:textId="37E2DE4C" w:rsidR="00D86F1C" w:rsidRPr="00F42C1F" w:rsidRDefault="00D86F1C" w:rsidP="00D86F1C">
      <w:pPr>
        <w:pStyle w:val="berschrift3"/>
      </w:pPr>
      <w:bookmarkStart w:id="24" w:name="_Toc199957627"/>
      <w:r w:rsidRPr="00F42C1F">
        <w:t>Forschung</w:t>
      </w:r>
      <w:bookmarkEnd w:id="24"/>
    </w:p>
    <w:p w14:paraId="57F963A3" w14:textId="45CDF3A6" w:rsidR="00BD2578" w:rsidRPr="00F42C1F" w:rsidRDefault="007E119B" w:rsidP="00BD2578">
      <w:pPr>
        <w:pStyle w:val="Listenabsatz"/>
        <w:numPr>
          <w:ilvl w:val="0"/>
          <w:numId w:val="45"/>
        </w:numPr>
      </w:pPr>
      <w:r w:rsidRPr="00F42C1F">
        <w:t xml:space="preserve">Eine umfassende Literaturrecherche zum Thema </w:t>
      </w:r>
      <w:r w:rsidRPr="00F42C1F">
        <w:rPr>
          <w:bCs/>
        </w:rPr>
        <w:t>Path Tracing</w:t>
      </w:r>
      <w:r w:rsidRPr="00F42C1F">
        <w:t xml:space="preserve"> sowie zu aktuellen Ansätzen im Bereich de</w:t>
      </w:r>
      <w:r w:rsidR="00D25D79" w:rsidRPr="00F42C1F">
        <w:t xml:space="preserve">r </w:t>
      </w:r>
      <w:proofErr w:type="spellStart"/>
      <w:r w:rsidR="00D25D79" w:rsidRPr="00F42C1F">
        <w:t>Denoising</w:t>
      </w:r>
      <w:proofErr w:type="spellEnd"/>
      <w:r w:rsidR="00D25D79" w:rsidRPr="00F42C1F">
        <w:t xml:space="preserve"> </w:t>
      </w:r>
      <w:r w:rsidRPr="00F42C1F">
        <w:t>wurde durchgeführt. Die gewonnenen Erkenntnisse wurden dokumentiert und bilden die theoretische Grundlage für die weitere Arbeit.</w:t>
      </w:r>
    </w:p>
    <w:p w14:paraId="6AEE5ACA" w14:textId="19A8F1B0" w:rsidR="00BD2578" w:rsidRPr="00F42C1F" w:rsidRDefault="00D25D79" w:rsidP="00BD2578">
      <w:pPr>
        <w:pStyle w:val="Listenabsatz"/>
        <w:numPr>
          <w:ilvl w:val="0"/>
          <w:numId w:val="45"/>
        </w:numPr>
      </w:pPr>
      <w:r w:rsidRPr="00F42C1F">
        <w:t>Der im SLProject4 enthaltene Path Tracer wurde analysiert. Dabei wurden bestehende Fehler identifiziert und – soweit möglich – behoben</w:t>
      </w:r>
      <w:r w:rsidRPr="00F42C1F">
        <w:t>.</w:t>
      </w:r>
    </w:p>
    <w:p w14:paraId="4F4C5041" w14:textId="3850C46C" w:rsidR="00D86F1C" w:rsidRPr="00F42C1F" w:rsidRDefault="00E5531F" w:rsidP="00D86F1C">
      <w:pPr>
        <w:pStyle w:val="berschrift3"/>
      </w:pPr>
      <w:bookmarkStart w:id="25" w:name="_Toc199957628"/>
      <w:r w:rsidRPr="00F42C1F">
        <w:t>Datensatz</w:t>
      </w:r>
      <w:bookmarkEnd w:id="25"/>
    </w:p>
    <w:p w14:paraId="215D9EEA" w14:textId="68668448" w:rsidR="006A27E0" w:rsidRPr="00F42C1F" w:rsidRDefault="006A27E0" w:rsidP="006A27E0">
      <w:pPr>
        <w:pStyle w:val="Listenabsatz"/>
        <w:numPr>
          <w:ilvl w:val="0"/>
          <w:numId w:val="46"/>
        </w:numPr>
      </w:pPr>
      <w:r w:rsidRPr="00F42C1F">
        <w:t xml:space="preserve">Bestehende öffentliche Datensätze im Bereich des </w:t>
      </w:r>
      <w:proofErr w:type="spellStart"/>
      <w:r w:rsidRPr="00F42C1F">
        <w:t>Bilddenoising</w:t>
      </w:r>
      <w:proofErr w:type="spellEnd"/>
      <w:r w:rsidRPr="00F42C1F">
        <w:t xml:space="preserve"> wurden recherchiert und auf ihre Eignung für die spezifischen Anforderungen des Projekts hin evaluiert.</w:t>
      </w:r>
    </w:p>
    <w:p w14:paraId="44D8474C" w14:textId="134CCA8A" w:rsidR="006A27E0" w:rsidRPr="00F42C1F" w:rsidRDefault="006A27E0" w:rsidP="00BE36F3">
      <w:pPr>
        <w:pStyle w:val="Listenabsatz"/>
        <w:numPr>
          <w:ilvl w:val="0"/>
          <w:numId w:val="46"/>
        </w:numPr>
      </w:pPr>
      <w:r w:rsidRPr="00F42C1F">
        <w:t>Sollte ein geeigneter Datensatz gefunden worden sein, wurde dieser übernommen und in die Projektinfrastruktur integriert.</w:t>
      </w:r>
    </w:p>
    <w:p w14:paraId="2B2DCD6A" w14:textId="38340108" w:rsidR="00BD2578" w:rsidRPr="00F42C1F" w:rsidRDefault="006A27E0" w:rsidP="006A27E0">
      <w:pPr>
        <w:pStyle w:val="Listenabsatz"/>
        <w:numPr>
          <w:ilvl w:val="0"/>
          <w:numId w:val="46"/>
        </w:numPr>
      </w:pPr>
      <w:r w:rsidRPr="00F42C1F">
        <w:t xml:space="preserve">Falls kein passender Datensatz verfügbar war, wurde mithilfe von Blender ein eigener Datensatz generiert. Dabei wurden sowohl verrauschte als auch </w:t>
      </w:r>
      <w:proofErr w:type="spellStart"/>
      <w:r w:rsidRPr="00F42C1F">
        <w:t>entrauschte</w:t>
      </w:r>
      <w:proofErr w:type="spellEnd"/>
      <w:r w:rsidRPr="00F42C1F">
        <w:t xml:space="preserve"> Renderings mithilfe unterschiedlicher Sampling-Raten und der </w:t>
      </w:r>
      <w:proofErr w:type="spellStart"/>
      <w:r w:rsidRPr="00F42C1F">
        <w:t>Cycles</w:t>
      </w:r>
      <w:proofErr w:type="spellEnd"/>
      <w:r w:rsidRPr="00F42C1F">
        <w:t>-Engine erstellt. Der Datensatz wurde strukturiert gespeichert und für das Training der Modelle aufbereitet.</w:t>
      </w:r>
    </w:p>
    <w:p w14:paraId="782D5D5B" w14:textId="77777777" w:rsidR="00D86F1C" w:rsidRPr="00F42C1F" w:rsidRDefault="00D86F1C" w:rsidP="00D86F1C">
      <w:pPr>
        <w:pStyle w:val="berschrift3"/>
      </w:pPr>
      <w:bookmarkStart w:id="26" w:name="_Toc199957629"/>
      <w:r w:rsidRPr="00F42C1F">
        <w:t>Modell</w:t>
      </w:r>
      <w:bookmarkEnd w:id="26"/>
    </w:p>
    <w:p w14:paraId="31E66315" w14:textId="724CE41B" w:rsidR="008D6FD0" w:rsidRPr="00F42C1F" w:rsidRDefault="008D6FD0" w:rsidP="00864B63">
      <w:pPr>
        <w:pStyle w:val="Listenabsatz"/>
        <w:numPr>
          <w:ilvl w:val="0"/>
          <w:numId w:val="47"/>
        </w:numPr>
      </w:pPr>
      <w:r w:rsidRPr="00F42C1F">
        <w:t xml:space="preserve">Basierend auf dem erstellten oder ausgewählten Datensatz wurde ein erstes neuronales Netzwerk-Modell implementiert. Dieses wurde auf die Aufgabe des </w:t>
      </w:r>
      <w:proofErr w:type="spellStart"/>
      <w:r w:rsidRPr="00F42C1F">
        <w:t>Bilddenoisings</w:t>
      </w:r>
      <w:proofErr w:type="spellEnd"/>
      <w:r w:rsidRPr="00F42C1F">
        <w:t xml:space="preserve"> trainiert. Das Modell ist in der Lage, verrauschte Bilder zu verarbeiten und eine </w:t>
      </w:r>
      <w:proofErr w:type="spellStart"/>
      <w:r w:rsidRPr="00F42C1F">
        <w:t>entrauschte</w:t>
      </w:r>
      <w:proofErr w:type="spellEnd"/>
      <w:r w:rsidRPr="00F42C1F">
        <w:t xml:space="preserve"> Version als Ausgabe zu liefern.</w:t>
      </w:r>
    </w:p>
    <w:p w14:paraId="1475BC7E" w14:textId="6E73DD97" w:rsidR="003140BD" w:rsidRPr="00F42C1F" w:rsidRDefault="008D6FD0" w:rsidP="008D6FD0">
      <w:pPr>
        <w:pStyle w:val="Listenabsatz"/>
        <w:numPr>
          <w:ilvl w:val="0"/>
          <w:numId w:val="47"/>
        </w:numPr>
      </w:pPr>
      <w:r w:rsidRPr="00F42C1F">
        <w:t>Falls unterschiedliche Modellansätze (z.</w:t>
      </w:r>
      <w:r w:rsidRPr="00F42C1F">
        <w:rPr>
          <w:rFonts w:ascii="Arial" w:hAnsi="Arial" w:cs="Arial"/>
        </w:rPr>
        <w:t> </w:t>
      </w:r>
      <w:r w:rsidRPr="00F42C1F">
        <w:t>B. Autoencoder, CNN, U-Net) als sinnvoll erachtet wurden, wurden mindestens zwei verschiedene Architekturen entwickelt, trainiert und miteinander verglichen. Die Auswahl der Modelle basierte auf ihrer Leistungsf</w:t>
      </w:r>
      <w:r w:rsidRPr="00F42C1F">
        <w:rPr>
          <w:rFonts w:cs="Lucida Sans"/>
        </w:rPr>
        <w:t>ä</w:t>
      </w:r>
      <w:r w:rsidRPr="00F42C1F">
        <w:t>higkeit und Komplexit</w:t>
      </w:r>
      <w:r w:rsidRPr="00F42C1F">
        <w:rPr>
          <w:rFonts w:cs="Lucida Sans"/>
        </w:rPr>
        <w:t>ä</w:t>
      </w:r>
      <w:r w:rsidRPr="00F42C1F">
        <w:t>t.</w:t>
      </w:r>
    </w:p>
    <w:p w14:paraId="1513BB9C" w14:textId="2D3901E7" w:rsidR="00972F6E" w:rsidRPr="00F42C1F" w:rsidRDefault="00D86F1C" w:rsidP="00D86F1C">
      <w:pPr>
        <w:pStyle w:val="berschrift3"/>
      </w:pPr>
      <w:bookmarkStart w:id="27" w:name="_Toc199957630"/>
      <w:r w:rsidRPr="00F42C1F">
        <w:t>Präsentation</w:t>
      </w:r>
      <w:r w:rsidR="008C3A7D" w:rsidRPr="00F42C1F">
        <w:t xml:space="preserve"> und Dokumentation</w:t>
      </w:r>
      <w:bookmarkEnd w:id="27"/>
    </w:p>
    <w:p w14:paraId="1235193F" w14:textId="31779775" w:rsidR="008C3A7D" w:rsidRPr="00F42C1F" w:rsidRDefault="008C3A7D" w:rsidP="00837A5D">
      <w:pPr>
        <w:pStyle w:val="Listenabsatz"/>
        <w:numPr>
          <w:ilvl w:val="0"/>
          <w:numId w:val="47"/>
        </w:numPr>
      </w:pPr>
      <w:r w:rsidRPr="00F42C1F">
        <w:t>Alle Präsentationsmedien – darunter die schriftliche Dokumentation, ein Erklärvideo, ein Poster sowie die Folien für den Vortrag – wurden erstellt, abgestimmt und finalisiert.</w:t>
      </w:r>
    </w:p>
    <w:p w14:paraId="647D959B" w14:textId="4E774521" w:rsidR="008C3A7D" w:rsidRPr="00F42C1F" w:rsidRDefault="008C3A7D" w:rsidP="00364F67">
      <w:pPr>
        <w:pStyle w:val="Listenabsatz"/>
        <w:numPr>
          <w:ilvl w:val="0"/>
          <w:numId w:val="47"/>
        </w:numPr>
      </w:pPr>
      <w:r w:rsidRPr="00F42C1F">
        <w:t>Die abschlie</w:t>
      </w:r>
      <w:r w:rsidR="00F4195D" w:rsidRPr="00F42C1F">
        <w:t>ss</w:t>
      </w:r>
      <w:r w:rsidRPr="00F42C1F">
        <w:t>ende Präsentation wurde geübt, um einen sicheren und professionellen Auftritt während der Ausstellung zu gewährleisten.</w:t>
      </w:r>
    </w:p>
    <w:p w14:paraId="54832E3F" w14:textId="1C0DF936" w:rsidR="00402DD7" w:rsidRPr="00F42C1F" w:rsidRDefault="008C3A7D" w:rsidP="008C3A7D">
      <w:pPr>
        <w:pStyle w:val="Listenabsatz"/>
        <w:numPr>
          <w:ilvl w:val="0"/>
          <w:numId w:val="47"/>
        </w:numPr>
      </w:pPr>
      <w:r w:rsidRPr="00F42C1F">
        <w:t>Zusätzlich wurde der Aufbau für die Abschlussausstellung geplant und vorbereitet, um die Projektergebnisse anschaulich zu präsentieren.</w:t>
      </w:r>
    </w:p>
    <w:p w14:paraId="64F43854" w14:textId="499089F5" w:rsidR="003F043B" w:rsidRPr="00F42C1F" w:rsidRDefault="006F1BE5" w:rsidP="00972F6E">
      <w:pPr>
        <w:pStyle w:val="Listenabsatz"/>
        <w:numPr>
          <w:ilvl w:val="0"/>
          <w:numId w:val="47"/>
        </w:numPr>
      </w:pPr>
      <w:r w:rsidRPr="00F42C1F">
        <w:br w:type="page"/>
      </w:r>
    </w:p>
    <w:p w14:paraId="6971F7F5" w14:textId="77777777" w:rsidR="00D844F8" w:rsidRPr="00F42C1F" w:rsidRDefault="00D844F8" w:rsidP="003F043B">
      <w:pPr>
        <w:pStyle w:val="berschrift2"/>
        <w:sectPr w:rsidR="00D844F8" w:rsidRPr="00F42C1F" w:rsidSect="00A54C2F">
          <w:pgSz w:w="11906" w:h="16838" w:code="9"/>
          <w:pgMar w:top="1758" w:right="1004" w:bottom="680" w:left="1435" w:header="709" w:footer="510" w:gutter="0"/>
          <w:cols w:space="708"/>
          <w:docGrid w:linePitch="360"/>
        </w:sectPr>
      </w:pPr>
    </w:p>
    <w:p w14:paraId="333F01E1" w14:textId="36164A5E" w:rsidR="003F043B" w:rsidRPr="00F42C1F" w:rsidRDefault="003F043B" w:rsidP="003F043B">
      <w:pPr>
        <w:pStyle w:val="berschrift2"/>
      </w:pPr>
      <w:bookmarkStart w:id="28" w:name="_Toc199957631"/>
      <w:r w:rsidRPr="00F42C1F">
        <w:lastRenderedPageBreak/>
        <w:t>Projektablauf</w:t>
      </w:r>
      <w:bookmarkEnd w:id="28"/>
    </w:p>
    <w:p w14:paraId="04CD5056" w14:textId="77777777" w:rsidR="004A1400" w:rsidRPr="00F42C1F" w:rsidRDefault="007F2C50" w:rsidP="004A1400">
      <w:pPr>
        <w:keepNext/>
      </w:pPr>
      <w:r w:rsidRPr="00F42C1F">
        <w:drawing>
          <wp:inline distT="0" distB="0" distL="0" distR="0" wp14:anchorId="2D1AF7E0" wp14:editId="1568B470">
            <wp:extent cx="9859618" cy="4758635"/>
            <wp:effectExtent l="0" t="0" r="8890" b="4445"/>
            <wp:docPr id="40949695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84772" cy="4770775"/>
                    </a:xfrm>
                    <a:prstGeom prst="rect">
                      <a:avLst/>
                    </a:prstGeom>
                    <a:noFill/>
                    <a:ln>
                      <a:noFill/>
                    </a:ln>
                  </pic:spPr>
                </pic:pic>
              </a:graphicData>
            </a:graphic>
          </wp:inline>
        </w:drawing>
      </w:r>
    </w:p>
    <w:p w14:paraId="669443B3" w14:textId="1C301630" w:rsidR="00D844F8" w:rsidRPr="00F42C1F" w:rsidRDefault="004A1400" w:rsidP="004A1400">
      <w:pPr>
        <w:pStyle w:val="Beschriftung"/>
      </w:pPr>
      <w:bookmarkStart w:id="29" w:name="_Toc199952509"/>
      <w:r w:rsidRPr="00F42C1F">
        <w:t xml:space="preserve">Abbildung </w:t>
      </w:r>
      <w:r w:rsidR="0098728A" w:rsidRPr="00F42C1F">
        <w:fldChar w:fldCharType="begin"/>
      </w:r>
      <w:r w:rsidR="0098728A" w:rsidRPr="00F42C1F">
        <w:instrText xml:space="preserve"> SEQ Abbildung \* ARABIC </w:instrText>
      </w:r>
      <w:r w:rsidR="0098728A" w:rsidRPr="00F42C1F">
        <w:fldChar w:fldCharType="separate"/>
      </w:r>
      <w:r w:rsidR="00393290">
        <w:rPr>
          <w:noProof/>
        </w:rPr>
        <w:t>2</w:t>
      </w:r>
      <w:r w:rsidR="0098728A" w:rsidRPr="00F42C1F">
        <w:fldChar w:fldCharType="end"/>
      </w:r>
      <w:r w:rsidRPr="00F42C1F">
        <w:t>: Projektablauf Gantt Diagramm</w:t>
      </w:r>
      <w:bookmarkEnd w:id="29"/>
    </w:p>
    <w:p w14:paraId="25D36D7D" w14:textId="31ABC686" w:rsidR="003F043B" w:rsidRPr="00F42C1F" w:rsidRDefault="003F043B">
      <w:pPr>
        <w:spacing w:line="240" w:lineRule="auto"/>
        <w:rPr>
          <w:rFonts w:eastAsia="Times New Roman"/>
          <w:bCs/>
          <w:sz w:val="28"/>
          <w:szCs w:val="28"/>
        </w:rPr>
      </w:pPr>
      <w:r w:rsidRPr="00F42C1F">
        <w:br w:type="page"/>
      </w:r>
    </w:p>
    <w:p w14:paraId="54425D13" w14:textId="77777777" w:rsidR="00D844F8" w:rsidRPr="00F42C1F" w:rsidRDefault="00D844F8" w:rsidP="008642BF">
      <w:pPr>
        <w:pStyle w:val="berschrift1"/>
        <w:sectPr w:rsidR="00D844F8" w:rsidRPr="00F42C1F" w:rsidSect="00D844F8">
          <w:pgSz w:w="16838" w:h="11906" w:orient="landscape" w:code="9"/>
          <w:pgMar w:top="1435" w:right="1758" w:bottom="1004" w:left="680" w:header="709" w:footer="510" w:gutter="0"/>
          <w:cols w:space="708"/>
          <w:docGrid w:linePitch="360"/>
        </w:sectPr>
      </w:pPr>
    </w:p>
    <w:p w14:paraId="27DE764A" w14:textId="77777777" w:rsidR="00D3374D" w:rsidRPr="00F42C1F" w:rsidRDefault="00D3374D" w:rsidP="00D3374D">
      <w:pPr>
        <w:pStyle w:val="berschrift1"/>
        <w:rPr>
          <w:i/>
        </w:rPr>
      </w:pPr>
      <w:bookmarkStart w:id="30" w:name="_Toc199957632"/>
      <w:bookmarkEnd w:id="17"/>
      <w:r w:rsidRPr="00F42C1F">
        <w:lastRenderedPageBreak/>
        <w:t>Implementation</w:t>
      </w:r>
      <w:bookmarkEnd w:id="30"/>
    </w:p>
    <w:p w14:paraId="07124154" w14:textId="4564D358" w:rsidR="00E47E8A" w:rsidRPr="00F42C1F" w:rsidRDefault="00B60AB6" w:rsidP="00E47E8A">
      <w:pPr>
        <w:pStyle w:val="berschrift2"/>
        <w:rPr>
          <w:i/>
        </w:rPr>
      </w:pPr>
      <w:bookmarkStart w:id="31" w:name="_Toc199957633"/>
      <w:r w:rsidRPr="00F42C1F">
        <w:t>Erstellung des Datensatzes</w:t>
      </w:r>
      <w:bookmarkEnd w:id="31"/>
    </w:p>
    <w:p w14:paraId="2C97F2C7" w14:textId="77777777" w:rsidR="00A43146" w:rsidRPr="00F42C1F" w:rsidRDefault="00B60AB6" w:rsidP="00E47E8A">
      <w:r w:rsidRPr="00F42C1F">
        <w:t xml:space="preserve">Für das Training und die Evaluierung des neuronalen Netzes zur Rauschunterdrückung wurde ein eigener Datensatz erstellt, der synthetisch mit Blender generiert wurde. Ziel war es, realitätsnahe </w:t>
      </w:r>
      <w:r w:rsidR="00A43146" w:rsidRPr="00F42C1F">
        <w:t>gerenderte Bilder</w:t>
      </w:r>
      <w:r w:rsidRPr="00F42C1F">
        <w:t xml:space="preserve"> mit definierten Rausch</w:t>
      </w:r>
      <w:r w:rsidR="00A43146" w:rsidRPr="00F42C1F">
        <w:t>-</w:t>
      </w:r>
      <w:r w:rsidRPr="00F42C1F">
        <w:t>leveln zu erzeugen und diese mit qualitativ hochwertigen Referenzbildern (Ground Truth) zu paaren. Die Erstellung des Datensatzes erfolgte in mehreren automatisierten und manuellen Schritten</w:t>
      </w:r>
      <w:r w:rsidR="00A43146" w:rsidRPr="00F42C1F">
        <w:t>.</w:t>
      </w:r>
    </w:p>
    <w:p w14:paraId="1DE36022" w14:textId="77777777" w:rsidR="00A43146" w:rsidRPr="00F42C1F" w:rsidRDefault="00A43146" w:rsidP="00A43146">
      <w:pPr>
        <w:pStyle w:val="berschrift3"/>
        <w:rPr>
          <w:i/>
        </w:rPr>
      </w:pPr>
      <w:bookmarkStart w:id="32" w:name="_Toc199957634"/>
      <w:r w:rsidRPr="00F42C1F">
        <w:t>Szenenvorbereitung in Blender</w:t>
      </w:r>
      <w:bookmarkEnd w:id="32"/>
      <w:r w:rsidR="00B60AB6" w:rsidRPr="00F42C1F">
        <w:t xml:space="preserve"> </w:t>
      </w:r>
    </w:p>
    <w:p w14:paraId="3B83C973" w14:textId="77777777" w:rsidR="00294492" w:rsidRPr="00F42C1F" w:rsidRDefault="00A43146" w:rsidP="00A43146">
      <w:r w:rsidRPr="00F42C1F">
        <w:t>Zur Datengenerierung wurden mehrere 3D-Szenen in Blender vorbereitet</w:t>
      </w:r>
      <w:r w:rsidR="00294492" w:rsidRPr="00F42C1F">
        <w:t>. Dafür wurden kostenlose öffentliche Szenen von Blender verwendet</w:t>
      </w:r>
      <w:r w:rsidRPr="00F42C1F">
        <w:t xml:space="preserve">. In jeder Szene wurden mehrere Kamerapositionen manuell platziert, um verschiedene Blickwinkel und Bildinhalte zu erfassen. Die Kameras wurden so positioniert, dass sie unterschiedliche Bereiche der Szene abdecken, um eine möglichst hohe Varianz im Datensatz zu gewährleisten. Für jede Kamera wurde anschliessend eine Reihe von Bildern aus derselben Szene, aber mit unterschiedlichen </w:t>
      </w:r>
      <w:r w:rsidR="00294492" w:rsidRPr="00F42C1F">
        <w:t>Parametern</w:t>
      </w:r>
      <w:r w:rsidRPr="00F42C1F">
        <w:t xml:space="preserve"> erzeugt. </w:t>
      </w:r>
    </w:p>
    <w:p w14:paraId="6CC76590" w14:textId="77777777" w:rsidR="00294492" w:rsidRPr="00F42C1F" w:rsidRDefault="00294492" w:rsidP="00294492">
      <w:pPr>
        <w:pStyle w:val="berschrift3"/>
        <w:rPr>
          <w:i/>
        </w:rPr>
      </w:pPr>
      <w:bookmarkStart w:id="33" w:name="_Toc199957635"/>
      <w:r w:rsidRPr="00F42C1F">
        <w:t>Automatisierte Bildgenerierung per Python-Skript</w:t>
      </w:r>
      <w:bookmarkEnd w:id="33"/>
      <w:r w:rsidRPr="00F42C1F">
        <w:t xml:space="preserve"> </w:t>
      </w:r>
    </w:p>
    <w:p w14:paraId="06E55C47" w14:textId="77777777" w:rsidR="00294492" w:rsidRPr="00F42C1F" w:rsidRDefault="00294492" w:rsidP="00294492">
      <w:r w:rsidRPr="00F42C1F">
        <w:t xml:space="preserve">Ein zentrales Element der Datensatz-Generierung ist ein eigens entwickeltes Python-Skript, das Blender im sogenannten </w:t>
      </w:r>
      <w:proofErr w:type="spellStart"/>
      <w:r w:rsidRPr="00F42C1F">
        <w:t>Headless</w:t>
      </w:r>
      <w:proofErr w:type="spellEnd"/>
      <w:r w:rsidRPr="00F42C1F">
        <w:t>-Modus (d.</w:t>
      </w:r>
      <w:r w:rsidRPr="00F42C1F">
        <w:rPr>
          <w:rFonts w:ascii="Arial" w:hAnsi="Arial" w:cs="Arial"/>
        </w:rPr>
        <w:t> </w:t>
      </w:r>
      <w:r w:rsidRPr="00F42C1F">
        <w:t>h. ohne Benutzeroberfl</w:t>
      </w:r>
      <w:r w:rsidRPr="00F42C1F">
        <w:rPr>
          <w:rFonts w:cs="Lucida Sans"/>
        </w:rPr>
        <w:t>ä</w:t>
      </w:r>
      <w:r w:rsidRPr="00F42C1F">
        <w:t>che) startet. Dies erm</w:t>
      </w:r>
      <w:r w:rsidRPr="00F42C1F">
        <w:rPr>
          <w:rFonts w:cs="Lucida Sans"/>
        </w:rPr>
        <w:t>ö</w:t>
      </w:r>
      <w:r w:rsidRPr="00F42C1F">
        <w:t>glicht eine vollautomatisierte Verarbeitung und eignet sich besonders f</w:t>
      </w:r>
      <w:r w:rsidRPr="00F42C1F">
        <w:rPr>
          <w:rFonts w:cs="Lucida Sans"/>
        </w:rPr>
        <w:t>ü</w:t>
      </w:r>
      <w:r w:rsidRPr="00F42C1F">
        <w:t>r das Rendering auf Servern oder in CI-Umgebungen ohne grafische Oberfl</w:t>
      </w:r>
      <w:r w:rsidRPr="00F42C1F">
        <w:rPr>
          <w:rFonts w:cs="Lucida Sans"/>
        </w:rPr>
        <w:t>ä</w:t>
      </w:r>
      <w:r w:rsidRPr="00F42C1F">
        <w:t>che.</w:t>
      </w:r>
    </w:p>
    <w:p w14:paraId="2811B2A3" w14:textId="046AE85F" w:rsidR="00294492" w:rsidRPr="00F42C1F" w:rsidRDefault="00294492" w:rsidP="00294492">
      <w:r w:rsidRPr="00F42C1F">
        <w:t xml:space="preserve">Das Skript verarbeitet jede vorbereitete Szene </w:t>
      </w:r>
      <w:r w:rsidR="00B809C3" w:rsidRPr="00F42C1F">
        <w:t>sequenziell</w:t>
      </w:r>
      <w:r w:rsidRPr="00F42C1F">
        <w:t xml:space="preserve"> und führt folgende Schritte aus:</w:t>
      </w:r>
    </w:p>
    <w:p w14:paraId="49FEDC73" w14:textId="77777777" w:rsidR="00294492" w:rsidRPr="00F42C1F" w:rsidRDefault="00294492" w:rsidP="00294492">
      <w:pPr>
        <w:numPr>
          <w:ilvl w:val="0"/>
          <w:numId w:val="51"/>
        </w:numPr>
      </w:pPr>
      <w:r w:rsidRPr="00F42C1F">
        <w:t>Öffnen der .</w:t>
      </w:r>
      <w:proofErr w:type="spellStart"/>
      <w:r w:rsidRPr="00F42C1F">
        <w:t>blend</w:t>
      </w:r>
      <w:proofErr w:type="spellEnd"/>
      <w:r w:rsidRPr="00F42C1F">
        <w:t>-Datei.</w:t>
      </w:r>
    </w:p>
    <w:p w14:paraId="515BFB52" w14:textId="77777777" w:rsidR="00294492" w:rsidRPr="00F42C1F" w:rsidRDefault="00294492" w:rsidP="00294492">
      <w:pPr>
        <w:numPr>
          <w:ilvl w:val="0"/>
          <w:numId w:val="51"/>
        </w:numPr>
      </w:pPr>
      <w:r w:rsidRPr="00F42C1F">
        <w:t>Initialisierung der Blender-</w:t>
      </w:r>
      <w:proofErr w:type="spellStart"/>
      <w:r w:rsidRPr="00F42C1F">
        <w:t>Cycles</w:t>
      </w:r>
      <w:proofErr w:type="spellEnd"/>
      <w:r w:rsidRPr="00F42C1F">
        <w:t>-</w:t>
      </w:r>
      <w:proofErr w:type="spellStart"/>
      <w:r w:rsidRPr="00F42C1F">
        <w:t>Renderengine</w:t>
      </w:r>
      <w:proofErr w:type="spellEnd"/>
      <w:r w:rsidRPr="00F42C1F">
        <w:t>.</w:t>
      </w:r>
    </w:p>
    <w:p w14:paraId="50C566EF" w14:textId="77777777" w:rsidR="00294492" w:rsidRPr="00F42C1F" w:rsidRDefault="00294492" w:rsidP="00294492">
      <w:pPr>
        <w:numPr>
          <w:ilvl w:val="0"/>
          <w:numId w:val="51"/>
        </w:numPr>
      </w:pPr>
      <w:r w:rsidRPr="00F42C1F">
        <w:t>Iteration über alle definierten Kameras.</w:t>
      </w:r>
    </w:p>
    <w:p w14:paraId="766C62A7" w14:textId="44F08693" w:rsidR="00294492" w:rsidRPr="00F42C1F" w:rsidRDefault="00294492" w:rsidP="009C4E2C">
      <w:pPr>
        <w:numPr>
          <w:ilvl w:val="0"/>
          <w:numId w:val="51"/>
        </w:numPr>
      </w:pPr>
      <w:r w:rsidRPr="00F42C1F">
        <w:t xml:space="preserve">Für jede Kamera werden Bilder mit unterschiedlichen Samples per Pixel (SPP) gerendert: </w:t>
      </w:r>
      <w:r w:rsidRPr="00F42C1F">
        <w:rPr>
          <w:b/>
          <w:bCs/>
        </w:rPr>
        <w:t xml:space="preserve">2, 5, </w:t>
      </w:r>
      <w:r w:rsidRPr="00F42C1F">
        <w:t>10, 25, 50, 100, 200, 500.</w:t>
      </w:r>
      <w:r w:rsidR="009C4E2C" w:rsidRPr="00F42C1F">
        <w:t xml:space="preserve"> Diese </w:t>
      </w:r>
      <w:r w:rsidRPr="00F42C1F">
        <w:t>Bilder enthalten das gewünschte Path</w:t>
      </w:r>
      <w:r w:rsidR="009C4E2C" w:rsidRPr="00F42C1F">
        <w:t xml:space="preserve"> </w:t>
      </w:r>
      <w:r w:rsidRPr="00F42C1F">
        <w:t>Tracing</w:t>
      </w:r>
      <w:r w:rsidR="009C4E2C" w:rsidRPr="00F42C1F">
        <w:t xml:space="preserve"> </w:t>
      </w:r>
      <w:r w:rsidRPr="00F42C1F">
        <w:t>Rauschen und dienen als Trainingsinput.</w:t>
      </w:r>
    </w:p>
    <w:p w14:paraId="371187B2" w14:textId="627C336A" w:rsidR="00294492" w:rsidRPr="00F42C1F" w:rsidRDefault="00294492" w:rsidP="00294492">
      <w:pPr>
        <w:numPr>
          <w:ilvl w:val="0"/>
          <w:numId w:val="51"/>
        </w:numPr>
      </w:pPr>
      <w:r w:rsidRPr="00F42C1F">
        <w:t>Für</w:t>
      </w:r>
      <w:r w:rsidR="008C2BE1" w:rsidRPr="00F42C1F">
        <w:t xml:space="preserve"> jede Kamera-Perspektive</w:t>
      </w:r>
      <w:r w:rsidRPr="00F42C1F">
        <w:t xml:space="preserve"> wird zusätzlich ein Ground-Truth-Bild generiert. Dieses verwendet eine hohe Sampleanzahl in Kombination mit dem </w:t>
      </w:r>
      <w:proofErr w:type="spellStart"/>
      <w:r w:rsidRPr="00F42C1F">
        <w:t>OptiX-Denoiser</w:t>
      </w:r>
      <w:proofErr w:type="spellEnd"/>
      <w:r w:rsidRPr="00F42C1F">
        <w:t xml:space="preserve"> von Blender, um ein visuell möglichst rauschfreies Referenzbild zu erhalten.</w:t>
      </w:r>
    </w:p>
    <w:p w14:paraId="368F8836" w14:textId="77777777" w:rsidR="00294492" w:rsidRPr="00F42C1F" w:rsidRDefault="00294492" w:rsidP="00294492">
      <w:r w:rsidRPr="00F42C1F">
        <w:t>Die Bilder werden in einer Auflösung von 1024</w:t>
      </w:r>
      <w:r w:rsidRPr="00F42C1F">
        <w:rPr>
          <w:rFonts w:ascii="Arial" w:hAnsi="Arial" w:cs="Arial"/>
        </w:rPr>
        <w:t> </w:t>
      </w:r>
      <w:r w:rsidRPr="00F42C1F">
        <w:rPr>
          <w:rFonts w:cs="Lucida Sans"/>
        </w:rPr>
        <w:t>×</w:t>
      </w:r>
      <w:r w:rsidRPr="00F42C1F">
        <w:rPr>
          <w:rFonts w:ascii="Arial" w:hAnsi="Arial" w:cs="Arial"/>
        </w:rPr>
        <w:t> </w:t>
      </w:r>
      <w:r w:rsidRPr="00F42C1F">
        <w:t>1024 Pixeln gespeichert. Alle Ausgaben werden systematisch benannt, um eine eindeutige Zuordnung zwischen verrauschten und rauschfreien Bildern zu ermöglichen.</w:t>
      </w:r>
    </w:p>
    <w:p w14:paraId="6E1A343D" w14:textId="77777777" w:rsidR="00E11B6A" w:rsidRPr="00F42C1F" w:rsidRDefault="00E11B6A" w:rsidP="00E11B6A">
      <w:pPr>
        <w:keepNext/>
      </w:pPr>
      <w:r w:rsidRPr="00F42C1F">
        <w:lastRenderedPageBreak/>
        <w:drawing>
          <wp:inline distT="0" distB="0" distL="0" distR="0" wp14:anchorId="2D36EB03" wp14:editId="094C8C64">
            <wp:extent cx="6011545" cy="6011545"/>
            <wp:effectExtent l="0" t="0" r="8255" b="8255"/>
            <wp:docPr id="1629546565" name="Grafik 3" descr="Visualisierung der verschiedenen Rauschstufen eines 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6565" name="Grafik 3" descr="Visualisierung der verschiedenen Rauschstufen eines Patch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1545" cy="6011545"/>
                    </a:xfrm>
                    <a:prstGeom prst="rect">
                      <a:avLst/>
                    </a:prstGeom>
                    <a:noFill/>
                    <a:ln>
                      <a:noFill/>
                    </a:ln>
                  </pic:spPr>
                </pic:pic>
              </a:graphicData>
            </a:graphic>
          </wp:inline>
        </w:drawing>
      </w:r>
    </w:p>
    <w:p w14:paraId="2EE29933" w14:textId="2B7E29CC" w:rsidR="00E11B6A" w:rsidRPr="00F42C1F" w:rsidRDefault="00E11B6A" w:rsidP="00E11B6A">
      <w:pPr>
        <w:pStyle w:val="Beschriftung"/>
      </w:pPr>
      <w:bookmarkStart w:id="34" w:name="_Toc199952510"/>
      <w:r w:rsidRPr="00F42C1F">
        <w:t xml:space="preserve">Abbildung </w:t>
      </w:r>
      <w:r w:rsidRPr="00F42C1F">
        <w:fldChar w:fldCharType="begin"/>
      </w:r>
      <w:r w:rsidRPr="00F42C1F">
        <w:instrText xml:space="preserve"> SEQ Abbildung \* ARABIC </w:instrText>
      </w:r>
      <w:r w:rsidRPr="00F42C1F">
        <w:fldChar w:fldCharType="separate"/>
      </w:r>
      <w:r w:rsidR="00393290">
        <w:rPr>
          <w:noProof/>
        </w:rPr>
        <w:t>3</w:t>
      </w:r>
      <w:r w:rsidRPr="00F42C1F">
        <w:fldChar w:fldCharType="end"/>
      </w:r>
      <w:r w:rsidRPr="00F42C1F">
        <w:t>: Visualisierung der verschiedenen Rauschstufen eines Patches</w:t>
      </w:r>
      <w:bookmarkEnd w:id="34"/>
    </w:p>
    <w:p w14:paraId="0CBD890F" w14:textId="6E843DC4" w:rsidR="003926A5" w:rsidRPr="00F42C1F" w:rsidRDefault="003926A5" w:rsidP="00C7117D">
      <w:r w:rsidRPr="00F42C1F">
        <w:t xml:space="preserve">Die </w:t>
      </w:r>
      <w:r w:rsidRPr="00F42C1F">
        <w:t xml:space="preserve">obige </w:t>
      </w:r>
      <w:r w:rsidRPr="00F42C1F">
        <w:t xml:space="preserve">Abbildung zeigt ein Beispiel eines </w:t>
      </w:r>
      <w:proofErr w:type="spellStart"/>
      <w:r w:rsidRPr="00F42C1F">
        <w:t>Bildpatches</w:t>
      </w:r>
      <w:proofErr w:type="spellEnd"/>
      <w:r w:rsidRPr="00F42C1F">
        <w:t xml:space="preserve"> aus dem Datensatz. Es sind insgesamt neun Varianten desselben Ausschnitts dargestellt – acht mit unterschiedlichem Rauschgrad, erzeugt durch verschiedene Sample-Werte (Samples per Pixel), sowie ein </w:t>
      </w:r>
      <w:proofErr w:type="spellStart"/>
      <w:r w:rsidRPr="00F42C1F">
        <w:t>entrauschtes</w:t>
      </w:r>
      <w:proofErr w:type="spellEnd"/>
      <w:r w:rsidRPr="00F42C1F">
        <w:t xml:space="preserve"> Referenzbild (Ground Truth). Die Sample-Anzahl ist jeweils oben links im Bild angegeben; das Referenzbild ist mit "Clean" gekennzeichnet. Die zunehmende Bildqualität mit steigender Sample-Zahl ist deutlich erkennbar.</w:t>
      </w:r>
    </w:p>
    <w:p w14:paraId="107EEE5F" w14:textId="77777777" w:rsidR="003926A5" w:rsidRPr="00F42C1F" w:rsidRDefault="003926A5" w:rsidP="00C7117D"/>
    <w:p w14:paraId="62426B8E" w14:textId="77777777" w:rsidR="003926A5" w:rsidRPr="00F42C1F" w:rsidRDefault="003926A5">
      <w:pPr>
        <w:spacing w:line="240" w:lineRule="auto"/>
      </w:pPr>
      <w:r w:rsidRPr="00F42C1F">
        <w:br w:type="page"/>
      </w:r>
    </w:p>
    <w:p w14:paraId="69ABB86F" w14:textId="19F5FB7C" w:rsidR="00B25A11" w:rsidRPr="00F42C1F" w:rsidRDefault="00694C66" w:rsidP="00B25A11">
      <w:pPr>
        <w:pStyle w:val="berschrift3"/>
      </w:pPr>
      <w:bookmarkStart w:id="35" w:name="_Toc199957636"/>
      <w:r w:rsidRPr="00F42C1F">
        <w:lastRenderedPageBreak/>
        <w:t>Bildau</w:t>
      </w:r>
      <w:r w:rsidR="00B5549E" w:rsidRPr="00F42C1F">
        <w:t>s</w:t>
      </w:r>
      <w:r w:rsidRPr="00F42C1F">
        <w:t>schnitte</w:t>
      </w:r>
      <w:bookmarkEnd w:id="35"/>
    </w:p>
    <w:p w14:paraId="50B05064" w14:textId="645673FE" w:rsidR="00B25A11" w:rsidRPr="00F42C1F" w:rsidRDefault="00B25A11" w:rsidP="00B25A11">
      <w:r w:rsidRPr="00F42C1F">
        <w:t>Da neuronale Netze, insbesondere Autoencoder, typischerweise auf kleinere Eingabedimensionen trainiert werden, wurden die 1024</w:t>
      </w:r>
      <w:r w:rsidRPr="00F42C1F">
        <w:rPr>
          <w:rFonts w:ascii="Arial" w:hAnsi="Arial" w:cs="Arial"/>
        </w:rPr>
        <w:t> </w:t>
      </w:r>
      <w:r w:rsidRPr="00F42C1F">
        <w:rPr>
          <w:rFonts w:cs="Lucida Sans"/>
        </w:rPr>
        <w:t>×</w:t>
      </w:r>
      <w:r w:rsidRPr="00F42C1F">
        <w:rPr>
          <w:rFonts w:ascii="Arial" w:hAnsi="Arial" w:cs="Arial"/>
        </w:rPr>
        <w:t> </w:t>
      </w:r>
      <w:r w:rsidRPr="00F42C1F">
        <w:t>1024 gro</w:t>
      </w:r>
      <w:r w:rsidR="00694C66" w:rsidRPr="00F42C1F">
        <w:rPr>
          <w:rFonts w:cs="Lucida Sans"/>
        </w:rPr>
        <w:t>ss</w:t>
      </w:r>
      <w:r w:rsidRPr="00F42C1F">
        <w:t xml:space="preserve">en </w:t>
      </w:r>
      <w:r w:rsidR="00694C66" w:rsidRPr="00F42C1F">
        <w:t xml:space="preserve">gerenderte Bilder </w:t>
      </w:r>
      <w:r w:rsidRPr="00F42C1F">
        <w:t xml:space="preserve">in kleinere Bildausschnitte (Patches) unterteilt. Ein separates Python-Skript </w:t>
      </w:r>
      <w:r w:rsidRPr="00F42C1F">
        <w:rPr>
          <w:rFonts w:cs="Lucida Sans"/>
        </w:rPr>
        <w:t>ü</w:t>
      </w:r>
      <w:r w:rsidRPr="00F42C1F">
        <w:t>bernimmt diese Aufgabe:</w:t>
      </w:r>
    </w:p>
    <w:p w14:paraId="1708F049" w14:textId="0C86D75F" w:rsidR="00B25A11" w:rsidRPr="00F42C1F" w:rsidRDefault="00B25A11" w:rsidP="00B25A11">
      <w:pPr>
        <w:numPr>
          <w:ilvl w:val="0"/>
          <w:numId w:val="52"/>
        </w:numPr>
      </w:pPr>
      <w:r w:rsidRPr="00F42C1F">
        <w:t>Jedes Bild wird in 16 nicht überlappende Patches der Grö</w:t>
      </w:r>
      <w:r w:rsidR="008B01AE" w:rsidRPr="00F42C1F">
        <w:t>ss</w:t>
      </w:r>
      <w:r w:rsidRPr="00F42C1F">
        <w:t>e 256</w:t>
      </w:r>
      <w:r w:rsidRPr="00F42C1F">
        <w:rPr>
          <w:rFonts w:ascii="Arial" w:hAnsi="Arial" w:cs="Arial"/>
        </w:rPr>
        <w:t> </w:t>
      </w:r>
      <w:r w:rsidRPr="00F42C1F">
        <w:rPr>
          <w:rFonts w:cs="Lucida Sans"/>
        </w:rPr>
        <w:t>×</w:t>
      </w:r>
      <w:r w:rsidRPr="00F42C1F">
        <w:rPr>
          <w:rFonts w:ascii="Arial" w:hAnsi="Arial" w:cs="Arial"/>
        </w:rPr>
        <w:t> </w:t>
      </w:r>
      <w:r w:rsidRPr="00F42C1F">
        <w:t>256 Pixel unterteilt.</w:t>
      </w:r>
    </w:p>
    <w:p w14:paraId="4CF6DFD5" w14:textId="77777777" w:rsidR="00B25A11" w:rsidRPr="00F42C1F" w:rsidRDefault="00B25A11" w:rsidP="00B25A11">
      <w:pPr>
        <w:numPr>
          <w:ilvl w:val="0"/>
          <w:numId w:val="52"/>
        </w:numPr>
      </w:pPr>
      <w:r w:rsidRPr="00F42C1F">
        <w:t>Dabei werden sowohl die verrauschten Bilder als auch die entsprechenden Ground-Truth-Bilder verarbeitet.</w:t>
      </w:r>
    </w:p>
    <w:p w14:paraId="35F5DAE0" w14:textId="77777777" w:rsidR="00B25A11" w:rsidRPr="00F42C1F" w:rsidRDefault="00B25A11" w:rsidP="00B25A11">
      <w:pPr>
        <w:numPr>
          <w:ilvl w:val="0"/>
          <w:numId w:val="52"/>
        </w:numPr>
      </w:pPr>
      <w:r w:rsidRPr="00F42C1F">
        <w:t>Die resultierenden Patches werden mit einem konsistenten Namensschema abgespeichert, das folgende Informationen enthält:</w:t>
      </w:r>
    </w:p>
    <w:p w14:paraId="33DA9DD1" w14:textId="77777777" w:rsidR="00B25A11" w:rsidRPr="00F42C1F" w:rsidRDefault="00B25A11" w:rsidP="00B25A11">
      <w:pPr>
        <w:numPr>
          <w:ilvl w:val="1"/>
          <w:numId w:val="52"/>
        </w:numPr>
      </w:pPr>
      <w:r w:rsidRPr="00F42C1F">
        <w:t>Szenenname</w:t>
      </w:r>
    </w:p>
    <w:p w14:paraId="64E5179E" w14:textId="77777777" w:rsidR="00B25A11" w:rsidRPr="00F42C1F" w:rsidRDefault="00B25A11" w:rsidP="00B25A11">
      <w:pPr>
        <w:numPr>
          <w:ilvl w:val="1"/>
          <w:numId w:val="52"/>
        </w:numPr>
      </w:pPr>
      <w:r w:rsidRPr="00F42C1F">
        <w:t>Kameranummer</w:t>
      </w:r>
    </w:p>
    <w:p w14:paraId="43C7E72F" w14:textId="77777777" w:rsidR="00B25A11" w:rsidRPr="00F42C1F" w:rsidRDefault="00B25A11" w:rsidP="00B25A11">
      <w:pPr>
        <w:numPr>
          <w:ilvl w:val="1"/>
          <w:numId w:val="52"/>
        </w:numPr>
      </w:pPr>
      <w:r w:rsidRPr="00F42C1F">
        <w:t>Sampleanzahl (für verrauschte Bilder)</w:t>
      </w:r>
    </w:p>
    <w:p w14:paraId="68F0256B" w14:textId="6F8B0904" w:rsidR="00BF56AA" w:rsidRPr="00F42C1F" w:rsidRDefault="00B25A11" w:rsidP="00627A75">
      <w:pPr>
        <w:numPr>
          <w:ilvl w:val="1"/>
          <w:numId w:val="52"/>
        </w:numPr>
      </w:pPr>
      <w:r w:rsidRPr="00F42C1F">
        <w:t>Patch-Index</w:t>
      </w:r>
    </w:p>
    <w:p w14:paraId="0A76848E" w14:textId="09ADBB1E" w:rsidR="00B25A11" w:rsidRPr="00F42C1F" w:rsidRDefault="00B25A11" w:rsidP="00B25A11">
      <w:r w:rsidRPr="00F42C1F">
        <w:t>Beispielhafte Dateinamen:</w:t>
      </w:r>
    </w:p>
    <w:p w14:paraId="7FC7FC2C" w14:textId="2F6A7293" w:rsidR="00B25A11" w:rsidRPr="00F42C1F" w:rsidRDefault="009B3F9B" w:rsidP="00B25A11">
      <w:pPr>
        <w:numPr>
          <w:ilvl w:val="0"/>
          <w:numId w:val="53"/>
        </w:numPr>
      </w:pPr>
      <w:r w:rsidRPr="00F42C1F">
        <w:t>S</w:t>
      </w:r>
      <w:r w:rsidR="00B25A11" w:rsidRPr="00F42C1F">
        <w:t>cene</w:t>
      </w:r>
      <w:r w:rsidRPr="00F42C1F">
        <w:t>-name</w:t>
      </w:r>
      <w:r w:rsidR="00B25A11" w:rsidRPr="00F42C1F">
        <w:t>_cam_0_noisy_10_patch_5.png</w:t>
      </w:r>
    </w:p>
    <w:p w14:paraId="362213DA" w14:textId="4AF28019" w:rsidR="00B25A11" w:rsidRPr="00F42C1F" w:rsidRDefault="009B3F9B" w:rsidP="00B25A11">
      <w:pPr>
        <w:numPr>
          <w:ilvl w:val="0"/>
          <w:numId w:val="53"/>
        </w:numPr>
      </w:pPr>
      <w:r w:rsidRPr="00F42C1F">
        <w:t>S</w:t>
      </w:r>
      <w:r w:rsidR="00B25A11" w:rsidRPr="00F42C1F">
        <w:t>cene</w:t>
      </w:r>
      <w:r w:rsidRPr="00F42C1F">
        <w:t>-name</w:t>
      </w:r>
      <w:r w:rsidR="00B25A11" w:rsidRPr="00F42C1F">
        <w:t>_cam_0_clean_patch_5.png</w:t>
      </w:r>
    </w:p>
    <w:p w14:paraId="54607360" w14:textId="77777777" w:rsidR="00B25A11" w:rsidRPr="00F42C1F" w:rsidRDefault="00B25A11" w:rsidP="00B25A11">
      <w:r w:rsidRPr="00F42C1F">
        <w:t>Diese Struktur ermöglicht eine effiziente Zuordnung der Trainingsdaten während des Ladevorgangs in das neuronale Netz.</w:t>
      </w:r>
    </w:p>
    <w:p w14:paraId="6CBE168E" w14:textId="7F595570" w:rsidR="00BC3DCD" w:rsidRPr="00F42C1F" w:rsidRDefault="00BC3DCD" w:rsidP="00BC3DCD">
      <w:pPr>
        <w:pStyle w:val="berschrift3"/>
      </w:pPr>
      <w:bookmarkStart w:id="36" w:name="_Toc199957637"/>
      <w:r w:rsidRPr="00F42C1F">
        <w:t>Organisation und Verwendung des Datensatzes</w:t>
      </w:r>
      <w:bookmarkEnd w:id="36"/>
    </w:p>
    <w:p w14:paraId="7B961A92" w14:textId="3EC74451" w:rsidR="00BC3DCD" w:rsidRPr="00F42C1F" w:rsidRDefault="00BC3DCD" w:rsidP="00BC3DCD">
      <w:r w:rsidRPr="00F42C1F">
        <w:t xml:space="preserve">Der vollständige Datensatz besteht aus </w:t>
      </w:r>
      <w:r w:rsidR="00523604" w:rsidRPr="00F42C1F">
        <w:t>13056</w:t>
      </w:r>
      <w:r w:rsidRPr="00F42C1F">
        <w:t xml:space="preserve"> Patch-Paaren (verrauschtes Eingabebild + Ground Truth). Die Daten wurden in drei Teilmengen aufgeteilt:</w:t>
      </w:r>
    </w:p>
    <w:p w14:paraId="488640E2" w14:textId="25176F67" w:rsidR="00BC3DCD" w:rsidRPr="00F42C1F" w:rsidRDefault="00BC3DCD" w:rsidP="00BC3DCD">
      <w:pPr>
        <w:numPr>
          <w:ilvl w:val="0"/>
          <w:numId w:val="54"/>
        </w:numPr>
      </w:pPr>
      <w:r w:rsidRPr="00F42C1F">
        <w:rPr>
          <w:bCs/>
        </w:rPr>
        <w:t>Training</w:t>
      </w:r>
      <w:r w:rsidR="0010193D" w:rsidRPr="00F42C1F">
        <w:rPr>
          <w:bCs/>
        </w:rPr>
        <w:t xml:space="preserve"> – 9856 Patch-Paare</w:t>
      </w:r>
    </w:p>
    <w:p w14:paraId="61740307" w14:textId="3E3BA1A0" w:rsidR="00BC3DCD" w:rsidRPr="00F42C1F" w:rsidRDefault="00BC3DCD" w:rsidP="00BC3DCD">
      <w:pPr>
        <w:numPr>
          <w:ilvl w:val="0"/>
          <w:numId w:val="54"/>
        </w:numPr>
      </w:pPr>
      <w:r w:rsidRPr="00F42C1F">
        <w:rPr>
          <w:bCs/>
        </w:rPr>
        <w:t>Validierung</w:t>
      </w:r>
      <w:r w:rsidR="0010193D" w:rsidRPr="00F42C1F">
        <w:rPr>
          <w:bCs/>
        </w:rPr>
        <w:t xml:space="preserve"> – 1792 Patch-Paare</w:t>
      </w:r>
    </w:p>
    <w:p w14:paraId="3AA51715" w14:textId="5B3FB908" w:rsidR="00BC3DCD" w:rsidRPr="00F42C1F" w:rsidRDefault="00BC3DCD" w:rsidP="00BC3DCD">
      <w:pPr>
        <w:numPr>
          <w:ilvl w:val="0"/>
          <w:numId w:val="54"/>
        </w:numPr>
      </w:pPr>
      <w:r w:rsidRPr="00F42C1F">
        <w:rPr>
          <w:bCs/>
        </w:rPr>
        <w:t>Test</w:t>
      </w:r>
      <w:r w:rsidR="0010193D" w:rsidRPr="00F42C1F">
        <w:rPr>
          <w:bCs/>
        </w:rPr>
        <w:t xml:space="preserve"> – 1</w:t>
      </w:r>
      <w:r w:rsidR="00523604" w:rsidRPr="00F42C1F">
        <w:rPr>
          <w:bCs/>
        </w:rPr>
        <w:t>4</w:t>
      </w:r>
      <w:r w:rsidR="0010193D" w:rsidRPr="00F42C1F">
        <w:rPr>
          <w:bCs/>
        </w:rPr>
        <w:t>0</w:t>
      </w:r>
      <w:r w:rsidR="00523604" w:rsidRPr="00F42C1F">
        <w:rPr>
          <w:bCs/>
        </w:rPr>
        <w:t>8</w:t>
      </w:r>
      <w:r w:rsidR="0010193D" w:rsidRPr="00F42C1F">
        <w:rPr>
          <w:bCs/>
        </w:rPr>
        <w:t xml:space="preserve"> Patch-Paare</w:t>
      </w:r>
    </w:p>
    <w:p w14:paraId="142F6CE9" w14:textId="368472CE" w:rsidR="00BC3DCD" w:rsidRPr="00F42C1F" w:rsidRDefault="00BC3DCD" w:rsidP="00B25A11">
      <w:r w:rsidRPr="00F42C1F">
        <w:t>Die Verzeichnisse sind entsprechend gegliedert, um eine saubere Trennung für die Modellentwicklung zu gewährleisten.</w:t>
      </w:r>
      <w:r w:rsidR="00A20580" w:rsidRPr="00F42C1F">
        <w:t xml:space="preserve"> In welche Teilmenge ein Bild kommt wird schon bei der Blender Szene entschieden. Diese sind ebenfalls in die </w:t>
      </w:r>
      <w:r w:rsidR="008A1F16" w:rsidRPr="00F42C1F">
        <w:t>Verzeichnisse</w:t>
      </w:r>
      <w:r w:rsidR="00A20580" w:rsidRPr="00F42C1F">
        <w:t xml:space="preserve"> «</w:t>
      </w:r>
      <w:proofErr w:type="spellStart"/>
      <w:r w:rsidR="00A20580" w:rsidRPr="00F42C1F">
        <w:t>train</w:t>
      </w:r>
      <w:proofErr w:type="spellEnd"/>
      <w:r w:rsidR="00A20580" w:rsidRPr="00F42C1F">
        <w:t>», «</w:t>
      </w:r>
      <w:proofErr w:type="spellStart"/>
      <w:r w:rsidR="00A20580" w:rsidRPr="00F42C1F">
        <w:t>val</w:t>
      </w:r>
      <w:proofErr w:type="spellEnd"/>
      <w:r w:rsidR="00A20580" w:rsidRPr="00F42C1F">
        <w:t>» und «</w:t>
      </w:r>
      <w:proofErr w:type="spellStart"/>
      <w:r w:rsidR="00A20580" w:rsidRPr="00F42C1F">
        <w:t>test</w:t>
      </w:r>
      <w:proofErr w:type="spellEnd"/>
      <w:r w:rsidR="00A20580" w:rsidRPr="00F42C1F">
        <w:t xml:space="preserve">» unterteilt. </w:t>
      </w:r>
      <w:r w:rsidR="008A1F16" w:rsidRPr="00F42C1F">
        <w:t>Ist eine Blender Szene im Test</w:t>
      </w:r>
      <w:r w:rsidR="00743B4D" w:rsidRPr="00F42C1F">
        <w:t>v</w:t>
      </w:r>
      <w:r w:rsidR="008A1F16" w:rsidRPr="00F42C1F">
        <w:t>erzeichnis kommen die generierten Bilder automatisch in den Testdatensatz.</w:t>
      </w:r>
    </w:p>
    <w:p w14:paraId="5B35C413" w14:textId="77777777" w:rsidR="00BC0294" w:rsidRPr="00F42C1F" w:rsidRDefault="00BC0294" w:rsidP="00BC0294">
      <w:pPr>
        <w:pStyle w:val="berschrift2"/>
      </w:pPr>
      <w:bookmarkStart w:id="37" w:name="_Toc199957638"/>
      <w:r w:rsidRPr="00F42C1F">
        <w:t>Erstellung des Modells</w:t>
      </w:r>
      <w:bookmarkEnd w:id="37"/>
    </w:p>
    <w:p w14:paraId="25190BF3" w14:textId="77777777" w:rsidR="00CD7965" w:rsidRPr="00F42C1F" w:rsidRDefault="00D767E2" w:rsidP="00BC0294">
      <w:r w:rsidRPr="00F42C1F">
        <w:t xml:space="preserve">Zur </w:t>
      </w:r>
      <w:proofErr w:type="spellStart"/>
      <w:r w:rsidRPr="00F42C1F">
        <w:t>Entrauschung</w:t>
      </w:r>
      <w:proofErr w:type="spellEnd"/>
      <w:r w:rsidRPr="00F42C1F">
        <w:t xml:space="preserve"> der gerenderten Bilder wurde ein Autoencoder-Modell im Stil eines U-Net entwickelt. Dabei handelt es sich um ein neuronales Netzwerk, das speziell darauf ausgelegt ist, Bildinformationen zu verarbeiten und gleichzeitig unerwünschtes Rauschen zu entfernen. Die Struktur des Netzwerks ist symmetrisch aufgebaut: Ein Teil des Netzwerks (der Encoder) verkleinert schrittweise die Bildinformationen, um sie in einer kompakten Form zusammenzufassen. Der andere Teil (der Decoder) vergrössert diese Darstellung wieder, sodass am Ende ein rauschfreies Bild entsteht. </w:t>
      </w:r>
    </w:p>
    <w:p w14:paraId="07EB1B6B" w14:textId="77777777" w:rsidR="00CD7965" w:rsidRPr="00F42C1F" w:rsidRDefault="00CD7965" w:rsidP="00CD7965">
      <w:pPr>
        <w:pStyle w:val="berschrift3"/>
      </w:pPr>
      <w:bookmarkStart w:id="38" w:name="_Toc199957639"/>
      <w:r w:rsidRPr="00F42C1F">
        <w:t>Modell Architektur</w:t>
      </w:r>
      <w:bookmarkEnd w:id="38"/>
    </w:p>
    <w:p w14:paraId="18707C74" w14:textId="77777777" w:rsidR="00655061" w:rsidRPr="00F42C1F" w:rsidRDefault="00655061" w:rsidP="00CD7965">
      <w:r w:rsidRPr="00F42C1F">
        <w:t xml:space="preserve">Der Encoder besteht aus mehreren Verarbeitungsschritten, bei denen das Bild immer weiter verkleinert wird, während gleichzeitig die wichtigsten Merkmale extrahiert werden. Das Ziel ist es, eine kompakte Darstellung zu erzeugen, die die wesentlichen Bildinhalte enthält. Diese Verdichtung endet in einem sogenannten "Bottleneck" (engl. für Flaschenhals), einem zentralen Abschnitt des Netzwerks, der nur eine stark reduzierte Version des Bildes enthält. Hier entscheidet sich, wie gut das Modell in der Lage ist, die Bildstruktur zu verstehen und später zu rekonstruieren. </w:t>
      </w:r>
    </w:p>
    <w:p w14:paraId="1687D6E9" w14:textId="77777777" w:rsidR="00655061" w:rsidRPr="00F42C1F" w:rsidRDefault="00655061" w:rsidP="00CD7965"/>
    <w:p w14:paraId="3A96EE07" w14:textId="77777777" w:rsidR="00185148" w:rsidRPr="00F42C1F" w:rsidRDefault="00655061" w:rsidP="00CD7965">
      <w:r w:rsidRPr="00F42C1F">
        <w:t>Anschliessend beginnt der Decoder, der das Bild Schritt für Schritt wieder in die ursprüngliche Auflösung bringt. Dabei werden nicht nur die verdichteten Informationen aus dem Bottleneck verwendet, sondern auch sogenannte Skip-Connections. Diese verbinden frühere Verarbeitungsschritte des Encoders direkt mit passenden Stellen im Decoder. So kann das Modell auf Details zurückgreifen, die sonst beim Verkleinern des Bildes</w:t>
      </w:r>
      <w:r w:rsidR="00C14E2C" w:rsidRPr="00F42C1F">
        <w:t>,</w:t>
      </w:r>
      <w:r w:rsidRPr="00F42C1F">
        <w:t xml:space="preserve"> verloren gehen würden. Man kann sich Skip-Connections wie Abkürzungen vorstellen, die es dem Netzwerk ermöglichen, wichtige Bildinformationen schneller und verlustfreier wiederzuverwenden. </w:t>
      </w:r>
    </w:p>
    <w:p w14:paraId="0778F831" w14:textId="77777777" w:rsidR="00185148" w:rsidRPr="00F42C1F" w:rsidRDefault="00185148" w:rsidP="00185148">
      <w:pPr>
        <w:pStyle w:val="berschrift3"/>
      </w:pPr>
      <w:bookmarkStart w:id="39" w:name="_Toc199957640"/>
      <w:r w:rsidRPr="00F42C1F">
        <w:lastRenderedPageBreak/>
        <w:t>Optimierung der Hyperparameter</w:t>
      </w:r>
      <w:bookmarkEnd w:id="39"/>
    </w:p>
    <w:p w14:paraId="51ADEB48" w14:textId="5CC3787B" w:rsidR="005522A8" w:rsidRPr="00F42C1F" w:rsidRDefault="005522A8" w:rsidP="005522A8">
      <w:r w:rsidRPr="00F42C1F">
        <w:t xml:space="preserve">Um das Modell möglichst effektiv zu trainieren, wurde die Optimierungsbibliothek </w:t>
      </w:r>
      <w:proofErr w:type="spellStart"/>
      <w:r w:rsidRPr="00F42C1F">
        <w:t>Optuna</w:t>
      </w:r>
      <w:proofErr w:type="spellEnd"/>
      <w:r w:rsidRPr="00F42C1F">
        <w:t xml:space="preserve"> eingesetzt. Sie hilft dabei, wichtige Einstellungswerte des Trainings automatisch zu testen und zu verbessern. Dazu gehören unter anderem die sogenannte Batch-Grö</w:t>
      </w:r>
      <w:r w:rsidR="00592FE9" w:rsidRPr="00F42C1F">
        <w:t>ss</w:t>
      </w:r>
      <w:r w:rsidRPr="00F42C1F">
        <w:t xml:space="preserve">e (wie viele Bilder gleichzeitig verarbeitet werden), die </w:t>
      </w:r>
      <w:proofErr w:type="spellStart"/>
      <w:r w:rsidRPr="00F42C1F">
        <w:t>Lernrate</w:t>
      </w:r>
      <w:proofErr w:type="spellEnd"/>
      <w:r w:rsidRPr="00F42C1F">
        <w:t xml:space="preserve"> (wie schnell das Modell lernt), die Anzahl der Kanäle in den Verarbeitungsschritten (also wie viele unterschiedliche Merkmale betrachtet werden) sowie Einstellungen für den verwendeten Optimierungsalgorithmus.</w:t>
      </w:r>
    </w:p>
    <w:p w14:paraId="1827FFED" w14:textId="77777777" w:rsidR="005522A8" w:rsidRPr="00F42C1F" w:rsidRDefault="005522A8" w:rsidP="005522A8"/>
    <w:p w14:paraId="5288174C" w14:textId="44E7ED30" w:rsidR="00CE543F" w:rsidRPr="00F42C1F" w:rsidRDefault="00CE543F" w:rsidP="005522A8">
      <w:r w:rsidRPr="00F42C1F">
        <w:t xml:space="preserve">Bei der automatisierten Optimierung mit </w:t>
      </w:r>
      <w:proofErr w:type="spellStart"/>
      <w:r w:rsidRPr="00F42C1F">
        <w:t>Optuna</w:t>
      </w:r>
      <w:proofErr w:type="spellEnd"/>
      <w:r w:rsidRPr="00F42C1F">
        <w:t xml:space="preserve"> wurden gezielt verschiedene sogenannte </w:t>
      </w:r>
      <w:r w:rsidRPr="00F42C1F">
        <w:rPr>
          <w:bCs/>
        </w:rPr>
        <w:t>Hyperparameter</w:t>
      </w:r>
      <w:r w:rsidRPr="00F42C1F">
        <w:t xml:space="preserve"> getestet. Diese bestimmen grundlegende Eigenschaften des Trainingsprozesses und der Modellstruktur. Die wichtigsten dabei waren:</w:t>
      </w:r>
    </w:p>
    <w:p w14:paraId="6CFC159F" w14:textId="1BBA98FD" w:rsidR="005522A8" w:rsidRPr="00F42C1F" w:rsidRDefault="005522A8" w:rsidP="005522A8">
      <w:pPr>
        <w:numPr>
          <w:ilvl w:val="0"/>
          <w:numId w:val="55"/>
        </w:numPr>
      </w:pPr>
      <w:r w:rsidRPr="00F42C1F">
        <w:rPr>
          <w:b/>
          <w:bCs/>
        </w:rPr>
        <w:t xml:space="preserve">Batch-Grösse </w:t>
      </w:r>
      <w:r w:rsidRPr="00F42C1F">
        <w:rPr>
          <w:bCs/>
        </w:rPr>
        <w:t>(</w:t>
      </w:r>
      <w:proofErr w:type="spellStart"/>
      <w:r w:rsidRPr="00F42C1F">
        <w:rPr>
          <w:bCs/>
        </w:rPr>
        <w:t>batch_size</w:t>
      </w:r>
      <w:proofErr w:type="spellEnd"/>
      <w:r w:rsidRPr="00F42C1F">
        <w:rPr>
          <w:bCs/>
        </w:rPr>
        <w:t>)</w:t>
      </w:r>
      <w:r w:rsidRPr="00F42C1F">
        <w:t>: Gibt an, wie viele Bilder gleichzeitig verarbeitet werden. Getestet wurden Werte von 32 und 64.</w:t>
      </w:r>
    </w:p>
    <w:p w14:paraId="1DD659D8" w14:textId="77777777" w:rsidR="005522A8" w:rsidRPr="00F42C1F" w:rsidRDefault="005522A8" w:rsidP="005522A8">
      <w:pPr>
        <w:numPr>
          <w:ilvl w:val="0"/>
          <w:numId w:val="55"/>
        </w:numPr>
      </w:pPr>
      <w:proofErr w:type="spellStart"/>
      <w:r w:rsidRPr="00F42C1F">
        <w:rPr>
          <w:b/>
          <w:bCs/>
        </w:rPr>
        <w:t>Lernrate</w:t>
      </w:r>
      <w:proofErr w:type="spellEnd"/>
      <w:r w:rsidRPr="00F42C1F">
        <w:rPr>
          <w:b/>
          <w:bCs/>
        </w:rPr>
        <w:t xml:space="preserve"> </w:t>
      </w:r>
      <w:r w:rsidRPr="00F42C1F">
        <w:rPr>
          <w:bCs/>
        </w:rPr>
        <w:t>(</w:t>
      </w:r>
      <w:proofErr w:type="spellStart"/>
      <w:r w:rsidRPr="00F42C1F">
        <w:rPr>
          <w:bCs/>
        </w:rPr>
        <w:t>lr</w:t>
      </w:r>
      <w:proofErr w:type="spellEnd"/>
      <w:r w:rsidRPr="00F42C1F">
        <w:rPr>
          <w:bCs/>
        </w:rPr>
        <w:t>)</w:t>
      </w:r>
      <w:r w:rsidRPr="00F42C1F">
        <w:t>: Bestimmt, wie stark das Modell seine Gewichte bei jedem Lernschritt anpasst. Werte wurden im Bereich von 0.00001 bis 0.01 ausprobiert (in logarithmischen Abstufungen).</w:t>
      </w:r>
    </w:p>
    <w:p w14:paraId="4341684B" w14:textId="77777777" w:rsidR="005522A8" w:rsidRPr="00F42C1F" w:rsidRDefault="005522A8" w:rsidP="005522A8">
      <w:pPr>
        <w:numPr>
          <w:ilvl w:val="0"/>
          <w:numId w:val="55"/>
        </w:numPr>
      </w:pPr>
      <w:r w:rsidRPr="00F42C1F">
        <w:rPr>
          <w:b/>
          <w:bCs/>
        </w:rPr>
        <w:t xml:space="preserve">Anzahl der Basis-Kanäle </w:t>
      </w:r>
      <w:r w:rsidRPr="00F42C1F">
        <w:rPr>
          <w:bCs/>
        </w:rPr>
        <w:t>(</w:t>
      </w:r>
      <w:proofErr w:type="spellStart"/>
      <w:r w:rsidRPr="00F42C1F">
        <w:rPr>
          <w:bCs/>
        </w:rPr>
        <w:t>base_channels</w:t>
      </w:r>
      <w:proofErr w:type="spellEnd"/>
      <w:r w:rsidRPr="00F42C1F">
        <w:rPr>
          <w:bCs/>
        </w:rPr>
        <w:t>)</w:t>
      </w:r>
      <w:r w:rsidRPr="00F42C1F">
        <w:t>: Gibt die Breite der ersten Verarbeitungsschicht an und beeinflusst damit direkt die Tiefe und Kapazität des Modells. Es wurden 64 und 128 Kanäle getestet.</w:t>
      </w:r>
    </w:p>
    <w:p w14:paraId="3F4AE142" w14:textId="77777777" w:rsidR="005522A8" w:rsidRPr="00F42C1F" w:rsidRDefault="005522A8" w:rsidP="005522A8">
      <w:pPr>
        <w:numPr>
          <w:ilvl w:val="0"/>
          <w:numId w:val="55"/>
        </w:numPr>
      </w:pPr>
      <w:r w:rsidRPr="00F42C1F">
        <w:rPr>
          <w:b/>
          <w:bCs/>
        </w:rPr>
        <w:t xml:space="preserve">Beta1 und Beta2 </w:t>
      </w:r>
      <w:r w:rsidRPr="00F42C1F">
        <w:rPr>
          <w:bCs/>
        </w:rPr>
        <w:t>(beta1, beta2)</w:t>
      </w:r>
      <w:r w:rsidRPr="00F42C1F">
        <w:t xml:space="preserve">: Diese beiden Parameter gehören zum verwendeten Adam-Optimierer und regeln, wie stark frühere </w:t>
      </w:r>
      <w:proofErr w:type="spellStart"/>
      <w:r w:rsidRPr="00F42C1F">
        <w:t>Gradientenverläufe</w:t>
      </w:r>
      <w:proofErr w:type="spellEnd"/>
      <w:r w:rsidRPr="00F42C1F">
        <w:t xml:space="preserve"> berücksichtigt werden. Die getesteten Bereiche lagen bei:</w:t>
      </w:r>
    </w:p>
    <w:p w14:paraId="36B07CEA" w14:textId="77777777" w:rsidR="005522A8" w:rsidRPr="00F42C1F" w:rsidRDefault="005522A8" w:rsidP="005522A8">
      <w:pPr>
        <w:numPr>
          <w:ilvl w:val="1"/>
          <w:numId w:val="55"/>
        </w:numPr>
      </w:pPr>
      <w:r w:rsidRPr="00F42C1F">
        <w:t>Beta1: zwischen 0.8 und 0.99</w:t>
      </w:r>
    </w:p>
    <w:p w14:paraId="2BB4F1FA" w14:textId="77777777" w:rsidR="005522A8" w:rsidRPr="00F42C1F" w:rsidRDefault="005522A8" w:rsidP="005522A8">
      <w:pPr>
        <w:numPr>
          <w:ilvl w:val="1"/>
          <w:numId w:val="55"/>
        </w:numPr>
      </w:pPr>
      <w:r w:rsidRPr="00F42C1F">
        <w:t>Beta2: zwischen 0.9 und 0.999</w:t>
      </w:r>
    </w:p>
    <w:p w14:paraId="57B3DCE9" w14:textId="77777777" w:rsidR="005522A8" w:rsidRPr="00F42C1F" w:rsidRDefault="005522A8" w:rsidP="005522A8">
      <w:pPr>
        <w:numPr>
          <w:ilvl w:val="0"/>
          <w:numId w:val="55"/>
        </w:numPr>
      </w:pPr>
      <w:r w:rsidRPr="00F42C1F">
        <w:rPr>
          <w:b/>
          <w:bCs/>
        </w:rPr>
        <w:t xml:space="preserve">Epsilon </w:t>
      </w:r>
      <w:r w:rsidRPr="00F42C1F">
        <w:rPr>
          <w:bCs/>
        </w:rPr>
        <w:t>(</w:t>
      </w:r>
      <w:proofErr w:type="spellStart"/>
      <w:r w:rsidRPr="00F42C1F">
        <w:rPr>
          <w:bCs/>
        </w:rPr>
        <w:t>eps</w:t>
      </w:r>
      <w:proofErr w:type="spellEnd"/>
      <w:r w:rsidRPr="00F42C1F">
        <w:rPr>
          <w:bCs/>
        </w:rPr>
        <w:t>)</w:t>
      </w:r>
      <w:r w:rsidRPr="00F42C1F">
        <w:t>: Eine kleine Zahl, die zur Vermeidung von Division durch Null dient. Getestet wurden Werte zwischen 1e-9 und 1e-6.</w:t>
      </w:r>
    </w:p>
    <w:p w14:paraId="2A2EAF5C" w14:textId="1A754E8B" w:rsidR="005522A8" w:rsidRPr="00F42C1F" w:rsidRDefault="005522A8" w:rsidP="005522A8">
      <w:pPr>
        <w:numPr>
          <w:ilvl w:val="0"/>
          <w:numId w:val="55"/>
        </w:numPr>
      </w:pPr>
      <w:r w:rsidRPr="00F42C1F">
        <w:rPr>
          <w:b/>
          <w:bCs/>
        </w:rPr>
        <w:t xml:space="preserve">Gewichtsverfall </w:t>
      </w:r>
      <w:r w:rsidRPr="00F42C1F">
        <w:rPr>
          <w:bCs/>
        </w:rPr>
        <w:t>(</w:t>
      </w:r>
      <w:proofErr w:type="spellStart"/>
      <w:r w:rsidRPr="00F42C1F">
        <w:rPr>
          <w:bCs/>
        </w:rPr>
        <w:t>weight_decay</w:t>
      </w:r>
      <w:proofErr w:type="spellEnd"/>
      <w:r w:rsidRPr="00F42C1F">
        <w:rPr>
          <w:bCs/>
        </w:rPr>
        <w:t>)</w:t>
      </w:r>
      <w:r w:rsidRPr="00F42C1F">
        <w:t>: Eine Form der Regularisierung, die sehr gro</w:t>
      </w:r>
      <w:r w:rsidR="00592FE9" w:rsidRPr="00F42C1F">
        <w:t>ss</w:t>
      </w:r>
      <w:r w:rsidRPr="00F42C1F">
        <w:t xml:space="preserve">e Gewichtswerte vermeidet und damit </w:t>
      </w:r>
      <w:proofErr w:type="spellStart"/>
      <w:r w:rsidRPr="00F42C1F">
        <w:t>Overfitting</w:t>
      </w:r>
      <w:proofErr w:type="spellEnd"/>
      <w:r w:rsidRPr="00F42C1F">
        <w:t xml:space="preserve"> entgegenwirkt. Der Bereich lag zwischen 1e-6 und 1e-2.</w:t>
      </w:r>
    </w:p>
    <w:p w14:paraId="0A274459" w14:textId="631933E8" w:rsidR="00CE543F" w:rsidRPr="00F42C1F" w:rsidRDefault="00CE543F" w:rsidP="00CE543F">
      <w:r w:rsidRPr="00F42C1F">
        <w:t xml:space="preserve">Jede Kombination dieser Werte wurde von </w:t>
      </w:r>
      <w:proofErr w:type="spellStart"/>
      <w:r w:rsidRPr="00F42C1F">
        <w:t>Optuna</w:t>
      </w:r>
      <w:proofErr w:type="spellEnd"/>
      <w:r w:rsidRPr="00F42C1F">
        <w:t xml:space="preserve"> bewertet, indem sie mit einem Trainingslauf getestet wurde. So konnte die beste Zusammenstellung gefunden werden, ohne dass man alle denkbaren Kombinationen manuell ausprobieren musste. Dieses Verfahren sparte nicht nur viel Zeit, sondern führte auch zu besseren Ergebnissen, als es mit festen Standardwerten möglich gewesen wäre.</w:t>
      </w:r>
    </w:p>
    <w:p w14:paraId="0DBC0FFC" w14:textId="43B606B6" w:rsidR="00460307" w:rsidRPr="00F42C1F" w:rsidRDefault="00460307" w:rsidP="00CE543F"/>
    <w:p w14:paraId="6FF4FBD0" w14:textId="0E11BDF0" w:rsidR="00516009" w:rsidRPr="00F42C1F" w:rsidRDefault="00516009" w:rsidP="00516009">
      <w:r w:rsidRPr="00F42C1F">
        <mc:AlternateContent>
          <mc:Choice Requires="wps">
            <w:drawing>
              <wp:anchor distT="0" distB="0" distL="114300" distR="114300" simplePos="0" relativeHeight="251659264" behindDoc="0" locked="0" layoutInCell="1" allowOverlap="1" wp14:anchorId="0E6BCBAC" wp14:editId="09C5E791">
                <wp:simplePos x="0" y="0"/>
                <wp:positionH relativeFrom="margin">
                  <wp:align>right</wp:align>
                </wp:positionH>
                <wp:positionV relativeFrom="paragraph">
                  <wp:posOffset>237490</wp:posOffset>
                </wp:positionV>
                <wp:extent cx="5981700" cy="1533525"/>
                <wp:effectExtent l="0" t="0" r="19050" b="28575"/>
                <wp:wrapTopAndBottom/>
                <wp:docPr id="590028102" name="Textfeld 4"/>
                <wp:cNvGraphicFramePr/>
                <a:graphic xmlns:a="http://schemas.openxmlformats.org/drawingml/2006/main">
                  <a:graphicData uri="http://schemas.microsoft.com/office/word/2010/wordprocessingShape">
                    <wps:wsp>
                      <wps:cNvSpPr txBox="1"/>
                      <wps:spPr>
                        <a:xfrm>
                          <a:off x="0" y="0"/>
                          <a:ext cx="5981700" cy="1533525"/>
                        </a:xfrm>
                        <a:prstGeom prst="rect">
                          <a:avLst/>
                        </a:prstGeom>
                        <a:solidFill>
                          <a:schemeClr val="bg1">
                            <a:lumMod val="95000"/>
                          </a:schemeClr>
                        </a:solidFill>
                        <a:ln w="6350">
                          <a:solidFill>
                            <a:prstClr val="black"/>
                          </a:solidFill>
                        </a:ln>
                        <a:effectLst>
                          <a:softEdge rad="0"/>
                        </a:effectLst>
                      </wps:spPr>
                      <wps:txb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batch_size</w:t>
                            </w:r>
                            <w:proofErr w:type="spellEnd"/>
                            <w:r w:rsidRPr="00F42C1F">
                              <w:rPr>
                                <w:rFonts w:ascii="Consolas" w:hAnsi="Consolas"/>
                                <w:sz w:val="20"/>
                                <w:szCs w:val="22"/>
                              </w:rPr>
                              <w:t xml:space="preserv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lr</w:t>
                            </w:r>
                            <w:proofErr w:type="spellEnd"/>
                            <w:r w:rsidRPr="00F42C1F">
                              <w:rPr>
                                <w:rFonts w:ascii="Consolas" w:hAnsi="Consolas"/>
                                <w:sz w:val="20"/>
                                <w:szCs w:val="22"/>
                              </w:rPr>
                              <w:t xml:space="preserve">":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base_channels</w:t>
                            </w:r>
                            <w:proofErr w:type="spellEnd"/>
                            <w:r w:rsidRPr="00F42C1F">
                              <w:rPr>
                                <w:rFonts w:ascii="Consolas" w:hAnsi="Consolas"/>
                                <w:sz w:val="20"/>
                                <w:szCs w:val="22"/>
                              </w:rPr>
                              <w:t xml:space="preserve">":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eps</w:t>
                            </w:r>
                            <w:proofErr w:type="spellEnd"/>
                            <w:r w:rsidRPr="00F42C1F">
                              <w:rPr>
                                <w:rFonts w:ascii="Consolas" w:hAnsi="Consolas"/>
                                <w:sz w:val="20"/>
                                <w:szCs w:val="22"/>
                              </w:rPr>
                              <w:t xml:space="preserve">":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weight_decay</w:t>
                            </w:r>
                            <w:proofErr w:type="spellEnd"/>
                            <w:r w:rsidRPr="00F42C1F">
                              <w:rPr>
                                <w:rFonts w:ascii="Consolas" w:hAnsi="Consolas"/>
                                <w:sz w:val="20"/>
                                <w:szCs w:val="22"/>
                              </w:rPr>
                              <w:t>":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6BCBAC" id="_x0000_t202" coordsize="21600,21600" o:spt="202" path="m,l,21600r21600,l21600,xe">
                <v:stroke joinstyle="miter"/>
                <v:path gradientshapeok="t" o:connecttype="rect"/>
              </v:shapetype>
              <v:shape id="Textfeld 4" o:spid="_x0000_s1026" type="#_x0000_t202" style="position:absolute;margin-left:419.8pt;margin-top:18.7pt;width:471pt;height:12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" fillcolor="#f2f2f2 [3052]" strokeweight=".5pt">
                <v:textbo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batch_size</w:t>
                      </w:r>
                      <w:proofErr w:type="spellEnd"/>
                      <w:r w:rsidRPr="00F42C1F">
                        <w:rPr>
                          <w:rFonts w:ascii="Consolas" w:hAnsi="Consolas"/>
                          <w:sz w:val="20"/>
                          <w:szCs w:val="22"/>
                        </w:rPr>
                        <w:t xml:space="preserv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lr</w:t>
                      </w:r>
                      <w:proofErr w:type="spellEnd"/>
                      <w:r w:rsidRPr="00F42C1F">
                        <w:rPr>
                          <w:rFonts w:ascii="Consolas" w:hAnsi="Consolas"/>
                          <w:sz w:val="20"/>
                          <w:szCs w:val="22"/>
                        </w:rPr>
                        <w:t xml:space="preserve">":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base_channels</w:t>
                      </w:r>
                      <w:proofErr w:type="spellEnd"/>
                      <w:r w:rsidRPr="00F42C1F">
                        <w:rPr>
                          <w:rFonts w:ascii="Consolas" w:hAnsi="Consolas"/>
                          <w:sz w:val="20"/>
                          <w:szCs w:val="22"/>
                        </w:rPr>
                        <w:t xml:space="preserve">":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eps</w:t>
                      </w:r>
                      <w:proofErr w:type="spellEnd"/>
                      <w:r w:rsidRPr="00F42C1F">
                        <w:rPr>
                          <w:rFonts w:ascii="Consolas" w:hAnsi="Consolas"/>
                          <w:sz w:val="20"/>
                          <w:szCs w:val="22"/>
                        </w:rPr>
                        <w:t xml:space="preserve">":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weight_decay</w:t>
                      </w:r>
                      <w:proofErr w:type="spellEnd"/>
                      <w:r w:rsidRPr="00F42C1F">
                        <w:rPr>
                          <w:rFonts w:ascii="Consolas" w:hAnsi="Consolas"/>
                          <w:sz w:val="20"/>
                          <w:szCs w:val="22"/>
                        </w:rPr>
                        <w:t>":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v:textbox>
                <w10:wrap type="topAndBottom" anchorx="margin"/>
              </v:shape>
            </w:pict>
          </mc:Fallback>
        </mc:AlternateContent>
      </w:r>
      <w:r w:rsidR="003F1C20" w:rsidRPr="00F42C1F">
        <w:t xml:space="preserve">Folgende Werte wurden von </w:t>
      </w:r>
      <w:proofErr w:type="spellStart"/>
      <w:r w:rsidR="003F1C20" w:rsidRPr="00F42C1F">
        <w:t>Optuna</w:t>
      </w:r>
      <w:proofErr w:type="spellEnd"/>
      <w:r w:rsidR="003F1C20" w:rsidRPr="00F42C1F">
        <w:t xml:space="preserve"> als beste Hyperparameter gefunden.</w:t>
      </w:r>
    </w:p>
    <w:p w14:paraId="4E0C13DB" w14:textId="5FAFA25F" w:rsidR="00B73BEA" w:rsidRPr="00F42C1F" w:rsidRDefault="00B73BEA" w:rsidP="00516009">
      <w:pPr>
        <w:pStyle w:val="berschrift3"/>
      </w:pPr>
      <w:bookmarkStart w:id="40" w:name="_Toc199957641"/>
      <w:r w:rsidRPr="00F42C1F">
        <w:t xml:space="preserve">Schutz vor </w:t>
      </w:r>
      <w:proofErr w:type="spellStart"/>
      <w:r w:rsidRPr="00F42C1F">
        <w:t>Overfitting</w:t>
      </w:r>
      <w:bookmarkEnd w:id="40"/>
      <w:proofErr w:type="spellEnd"/>
    </w:p>
    <w:p w14:paraId="176E942F" w14:textId="77777777" w:rsidR="00B73BEA" w:rsidRPr="00F42C1F" w:rsidRDefault="00B73BEA" w:rsidP="00B73BEA">
      <w:r w:rsidRPr="00F42C1F">
        <w:t xml:space="preserve">Ein wichtiges Ziel beim Training eines neuronalen Netzwerks ist es, dass es nicht nur die Trainingsbilder auswendig lernt, sondern auch auf neue, unbekannte Bilder gute Ergebnisse liefert. Dieses Problem nennt man </w:t>
      </w:r>
      <w:proofErr w:type="spellStart"/>
      <w:r w:rsidRPr="00F42C1F">
        <w:rPr>
          <w:bCs/>
        </w:rPr>
        <w:t>Overfitting</w:t>
      </w:r>
      <w:proofErr w:type="spellEnd"/>
      <w:r w:rsidRPr="00F42C1F">
        <w:t xml:space="preserve"> (engl. für Überanpassung). Um dem entgegenzuwirken, wurden mehrere Strategien eingesetzt:</w:t>
      </w:r>
    </w:p>
    <w:p w14:paraId="083783C1" w14:textId="77777777" w:rsidR="00B73BEA" w:rsidRPr="00F42C1F" w:rsidRDefault="00B73BEA" w:rsidP="00B73BEA">
      <w:pPr>
        <w:numPr>
          <w:ilvl w:val="0"/>
          <w:numId w:val="56"/>
        </w:numPr>
      </w:pPr>
      <w:r w:rsidRPr="00F42C1F">
        <w:rPr>
          <w:b/>
          <w:bCs/>
        </w:rPr>
        <w:t>Validierungsdaten</w:t>
      </w:r>
      <w:r w:rsidRPr="00F42C1F">
        <w:t>: Ein Teil der Bilddaten wurde nicht zum Lernen verwendet, sondern nur zur Überprüfung, wie gut das Modell auf unbekannten Bildern funktioniert.</w:t>
      </w:r>
    </w:p>
    <w:p w14:paraId="54C62AD3" w14:textId="77777777" w:rsidR="00B73BEA" w:rsidRPr="00F42C1F" w:rsidRDefault="00B73BEA" w:rsidP="00B73BEA">
      <w:pPr>
        <w:numPr>
          <w:ilvl w:val="0"/>
          <w:numId w:val="56"/>
        </w:numPr>
      </w:pPr>
      <w:r w:rsidRPr="00F42C1F">
        <w:rPr>
          <w:b/>
          <w:bCs/>
        </w:rPr>
        <w:t>Frühzeitiges Abbrechen</w:t>
      </w:r>
      <w:r w:rsidRPr="00F42C1F">
        <w:t>: Wenn sich die Qualität auf den Validierungsdaten über längere Zeit nicht verbessert hat, wurde das Training automatisch gestoppt.</w:t>
      </w:r>
    </w:p>
    <w:p w14:paraId="5165C4D5" w14:textId="77777777" w:rsidR="00B73BEA" w:rsidRPr="00F42C1F" w:rsidRDefault="00B73BEA" w:rsidP="00B73BEA">
      <w:pPr>
        <w:numPr>
          <w:ilvl w:val="0"/>
          <w:numId w:val="56"/>
        </w:numPr>
      </w:pPr>
      <w:r w:rsidRPr="00F42C1F">
        <w:rPr>
          <w:b/>
          <w:bCs/>
        </w:rPr>
        <w:lastRenderedPageBreak/>
        <w:t>Regulierung der Gewichte</w:t>
      </w:r>
      <w:r w:rsidRPr="00F42C1F">
        <w:t>: Das Netzwerk wurde leicht dazu "bestraft", wenn es sehr extreme Werte für seine internen Verbindungen verwendet hat. So bleibt es stabiler und verallgemeinert besser.</w:t>
      </w:r>
    </w:p>
    <w:p w14:paraId="40E1854A" w14:textId="3CE06586" w:rsidR="00A606D9" w:rsidRPr="00F42C1F" w:rsidRDefault="00A606D9" w:rsidP="00A606D9">
      <w:pPr>
        <w:pStyle w:val="berschrift2"/>
      </w:pPr>
      <w:bookmarkStart w:id="41" w:name="_Toc199957642"/>
      <w:r w:rsidRPr="00F42C1F">
        <w:t>Modell Training</w:t>
      </w:r>
      <w:bookmarkEnd w:id="41"/>
    </w:p>
    <w:p w14:paraId="48CF600B" w14:textId="77777777" w:rsidR="000672E7" w:rsidRPr="00F42C1F" w:rsidRDefault="000672E7" w:rsidP="000672E7">
      <w:r w:rsidRPr="00F42C1F">
        <w:t xml:space="preserve">Das Training des </w:t>
      </w:r>
      <w:proofErr w:type="spellStart"/>
      <w:r w:rsidRPr="00F42C1F">
        <w:t>Denoising</w:t>
      </w:r>
      <w:proofErr w:type="spellEnd"/>
      <w:r w:rsidRPr="00F42C1F">
        <w:t xml:space="preserve">-Autoencoders erfolgte auf einer leistungsstarken Serverplattform mit einer NVIDIA A100 Grafikkarte, die speziell für rechenintensive Aufgaben wie das Training neuronaler Netzwerke ausgelegt ist. Als Softwaregrundlage wurde </w:t>
      </w:r>
      <w:proofErr w:type="spellStart"/>
      <w:r w:rsidRPr="00F42C1F">
        <w:t>PyTorch</w:t>
      </w:r>
      <w:proofErr w:type="spellEnd"/>
      <w:r w:rsidRPr="00F42C1F">
        <w:t xml:space="preserve"> in der Version 2.6.0 verwendet, das auf CUDA 12.6 basiert, um die GPU-Beschleunigung optimal zu nutzen.</w:t>
      </w:r>
    </w:p>
    <w:p w14:paraId="56A46381" w14:textId="77777777" w:rsidR="000672E7" w:rsidRPr="00F42C1F" w:rsidRDefault="000672E7" w:rsidP="000672E7"/>
    <w:p w14:paraId="7B8A4013" w14:textId="77777777" w:rsidR="000672E7" w:rsidRPr="00F42C1F" w:rsidRDefault="000672E7" w:rsidP="000672E7">
      <w:r w:rsidRPr="00F42C1F">
        <w:t xml:space="preserve">Während des Trainings wurden alle relevanten Messwerte und Fortschritte mit </w:t>
      </w:r>
      <w:proofErr w:type="spellStart"/>
      <w:r w:rsidRPr="00F42C1F">
        <w:t>TensorBoard</w:t>
      </w:r>
      <w:proofErr w:type="spellEnd"/>
      <w:r w:rsidRPr="00F42C1F">
        <w:t xml:space="preserve"> (Version 2.19.0) protokolliert. Dies ermöglichte eine übersichtliche Visualisierung von Kennzahlen wie Verlustwerten und Lernraten während des Trainings und erleichterte so die Überwachung und Optimierung des Modells.</w:t>
      </w:r>
    </w:p>
    <w:p w14:paraId="5F6A835C" w14:textId="2B82796A" w:rsidR="0008196A" w:rsidRPr="00F42C1F" w:rsidRDefault="00FD463B" w:rsidP="000672E7">
      <w:r w:rsidRPr="00F42C1F">
        <mc:AlternateContent>
          <mc:Choice Requires="wps">
            <w:drawing>
              <wp:anchor distT="0" distB="0" distL="114300" distR="114300" simplePos="0" relativeHeight="251662336" behindDoc="0" locked="0" layoutInCell="1" allowOverlap="1" wp14:anchorId="4778AD9A" wp14:editId="6D70B6C7">
                <wp:simplePos x="0" y="0"/>
                <wp:positionH relativeFrom="column">
                  <wp:posOffset>88900</wp:posOffset>
                </wp:positionH>
                <wp:positionV relativeFrom="paragraph">
                  <wp:posOffset>4899025</wp:posOffset>
                </wp:positionV>
                <wp:extent cx="5445125" cy="635"/>
                <wp:effectExtent l="0" t="0" r="0" b="0"/>
                <wp:wrapTopAndBottom/>
                <wp:docPr id="1959902592" name="Textfeld 1"/>
                <wp:cNvGraphicFramePr/>
                <a:graphic xmlns:a="http://schemas.openxmlformats.org/drawingml/2006/main">
                  <a:graphicData uri="http://schemas.microsoft.com/office/word/2010/wordprocessingShape">
                    <wps:wsp>
                      <wps:cNvSpPr txBox="1"/>
                      <wps:spPr>
                        <a:xfrm>
                          <a:off x="0" y="0"/>
                          <a:ext cx="5445125" cy="635"/>
                        </a:xfrm>
                        <a:prstGeom prst="rect">
                          <a:avLst/>
                        </a:prstGeom>
                        <a:solidFill>
                          <a:prstClr val="white"/>
                        </a:solidFill>
                        <a:ln>
                          <a:noFill/>
                        </a:ln>
                      </wps:spPr>
                      <wps:txbx>
                        <w:txbxContent>
                          <w:p w14:paraId="4F3125C3" w14:textId="49182D23" w:rsidR="00FD463B" w:rsidRPr="00F42C1F" w:rsidRDefault="00FD463B" w:rsidP="00FD463B">
                            <w:pPr>
                              <w:pStyle w:val="Beschriftung"/>
                              <w:rPr>
                                <w:sz w:val="19"/>
                              </w:rPr>
                            </w:pPr>
                            <w:bookmarkStart w:id="42" w:name="_Toc199952511"/>
                            <w:r w:rsidRPr="00F42C1F">
                              <w:t xml:space="preserve">Abbildung </w:t>
                            </w:r>
                            <w:r w:rsidRPr="00F42C1F">
                              <w:fldChar w:fldCharType="begin"/>
                            </w:r>
                            <w:r w:rsidRPr="00F42C1F">
                              <w:instrText xml:space="preserve"> SEQ Abbildung \* ARABIC </w:instrText>
                            </w:r>
                            <w:r w:rsidRPr="00F42C1F">
                              <w:fldChar w:fldCharType="separate"/>
                            </w:r>
                            <w:r w:rsidR="00393290">
                              <w:rPr>
                                <w:noProof/>
                              </w:rPr>
                              <w:t>4</w:t>
                            </w:r>
                            <w:r w:rsidRPr="00F42C1F">
                              <w:fldChar w:fldCharType="end"/>
                            </w:r>
                            <w:r w:rsidRPr="00F42C1F">
                              <w:t>: Verlauf des Training- und Validierungsverlusts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8AD9A" id="Textfeld 1" o:spid="_x0000_s1027" type="#_x0000_t202" style="position:absolute;margin-left:7pt;margin-top:385.75pt;width:428.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QXGQIAAD8EAAAOAAAAZHJzL2Uyb0RvYy54bWysU8Fu2zAMvQ/YPwi6L06yphi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7Zzc1sMp1xJil2+3k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" stroked="f">
                <v:textbox style="mso-fit-shape-to-text:t" inset="0,0,0,0">
                  <w:txbxContent>
                    <w:p w14:paraId="4F3125C3" w14:textId="49182D23" w:rsidR="00FD463B" w:rsidRPr="00F42C1F" w:rsidRDefault="00FD463B" w:rsidP="00FD463B">
                      <w:pPr>
                        <w:pStyle w:val="Beschriftung"/>
                        <w:rPr>
                          <w:sz w:val="19"/>
                        </w:rPr>
                      </w:pPr>
                      <w:bookmarkStart w:id="43" w:name="_Toc199952511"/>
                      <w:r w:rsidRPr="00F42C1F">
                        <w:t xml:space="preserve">Abbildung </w:t>
                      </w:r>
                      <w:r w:rsidRPr="00F42C1F">
                        <w:fldChar w:fldCharType="begin"/>
                      </w:r>
                      <w:r w:rsidRPr="00F42C1F">
                        <w:instrText xml:space="preserve"> SEQ Abbildung \* ARABIC </w:instrText>
                      </w:r>
                      <w:r w:rsidRPr="00F42C1F">
                        <w:fldChar w:fldCharType="separate"/>
                      </w:r>
                      <w:r w:rsidR="00393290">
                        <w:rPr>
                          <w:noProof/>
                        </w:rPr>
                        <w:t>4</w:t>
                      </w:r>
                      <w:r w:rsidRPr="00F42C1F">
                        <w:fldChar w:fldCharType="end"/>
                      </w:r>
                      <w:r w:rsidRPr="00F42C1F">
                        <w:t>: Verlauf des Training- und Validierungsverlusts</w:t>
                      </w:r>
                      <w:bookmarkEnd w:id="43"/>
                    </w:p>
                  </w:txbxContent>
                </v:textbox>
                <w10:wrap type="topAndBottom"/>
              </v:shape>
            </w:pict>
          </mc:Fallback>
        </mc:AlternateContent>
      </w:r>
      <w:r w:rsidR="0008196A" w:rsidRPr="00F42C1F">
        <w:drawing>
          <wp:anchor distT="0" distB="0" distL="114300" distR="114300" simplePos="0" relativeHeight="251660288" behindDoc="0" locked="0" layoutInCell="1" allowOverlap="1" wp14:anchorId="007AFD46" wp14:editId="24BA1D76">
            <wp:simplePos x="0" y="0"/>
            <wp:positionH relativeFrom="page">
              <wp:posOffset>1000125</wp:posOffset>
            </wp:positionH>
            <wp:positionV relativeFrom="paragraph">
              <wp:posOffset>174625</wp:posOffset>
            </wp:positionV>
            <wp:extent cx="5445125" cy="4667250"/>
            <wp:effectExtent l="0" t="0" r="3175" b="0"/>
            <wp:wrapTopAndBottom/>
            <wp:docPr id="3403284" name="Grafik 6"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84" name="Grafik 6" descr="Ein Bild, das Text, Diagramm, Reihe, Screenshot enthält.&#10;&#10;KI-generierte Inhalte können fehlerhaft se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5125"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D80B" w14:textId="390F4782" w:rsidR="0008196A" w:rsidRPr="00F42C1F" w:rsidRDefault="0008196A" w:rsidP="000672E7">
      <w:r w:rsidRPr="00F42C1F">
        <w:t xml:space="preserve">Die Abbildung zeigt den Verlauf des Trainings- und Validierungsverlusts über die Trainingsschritte hinweg. Beide Kurven basieren auf Werten, die während des Trainingsprozesses mithilfe von </w:t>
      </w:r>
      <w:proofErr w:type="spellStart"/>
      <w:r w:rsidRPr="00F42C1F">
        <w:t>TensorBoard</w:t>
      </w:r>
      <w:proofErr w:type="spellEnd"/>
      <w:r w:rsidRPr="00F42C1F">
        <w:t xml:space="preserve"> aufgezeichnet wurden. Ein niedrigerer Verlustwert deutet auf eine bessere Modellleistung hin, da der Unterschied zwischen dem vorhergesagten und dem tatsächlichen Bild geringer ist. Idealerweise nähern sich beide Kurven mit fortschreitendem Training einem stabilen, niedrigen Wert an.</w:t>
      </w:r>
      <w:r w:rsidRPr="00F42C1F">
        <w:t xml:space="preserve"> Obwohl der Trainingsverlust am Ende sich weiter verbessert, wurde das Training wegen dem stagnierten Validierungsverlusts gestoppt.</w:t>
      </w:r>
    </w:p>
    <w:p w14:paraId="01C90E8B" w14:textId="77777777" w:rsidR="000672E7" w:rsidRPr="00F42C1F" w:rsidRDefault="000672E7" w:rsidP="000672E7"/>
    <w:p w14:paraId="205DD6A4" w14:textId="77777777" w:rsidR="00592FE9" w:rsidRPr="00F42C1F" w:rsidRDefault="000672E7" w:rsidP="000672E7">
      <w:r w:rsidRPr="00F42C1F">
        <w:lastRenderedPageBreak/>
        <w:t>Für Leserinnen und Leser, die das Modell selbst trainieren oder anpassen möchten, sind im zugehörigen GitHub-Repository detaillierte Anleitungen zur Installation und Einrichtung der benötigten Softwarekomponenten im README-Dokument enthalten.</w:t>
      </w:r>
    </w:p>
    <w:p w14:paraId="127F350D" w14:textId="77777777" w:rsidR="00592FE9" w:rsidRPr="00F42C1F" w:rsidRDefault="00592FE9" w:rsidP="00592FE9">
      <w:pPr>
        <w:pStyle w:val="berschrift2"/>
      </w:pPr>
      <w:bookmarkStart w:id="44" w:name="_Toc199957643"/>
      <w:r w:rsidRPr="00F42C1F">
        <w:t>Grafische Anwendung</w:t>
      </w:r>
      <w:bookmarkEnd w:id="44"/>
    </w:p>
    <w:p w14:paraId="37A78B29" w14:textId="7FCF419A" w:rsidR="00592FE9" w:rsidRPr="00F42C1F" w:rsidRDefault="00592FE9" w:rsidP="00592FE9">
      <w:r w:rsidRPr="00F42C1F">
        <w:t xml:space="preserve">Im Rahmen dieser Arbeit wurde eine grafische Benutzeroberfläche (GUI) entwickelt, die es ermöglicht, beliebig grosse verrauschte Bilder einzulesen, automatisch zu </w:t>
      </w:r>
      <w:proofErr w:type="spellStart"/>
      <w:r w:rsidRPr="00F42C1F">
        <w:t>entrauschen</w:t>
      </w:r>
      <w:proofErr w:type="spellEnd"/>
      <w:r w:rsidRPr="00F42C1F">
        <w:t xml:space="preserve"> und die Resultate direkt vergleichend anzuzeigen. Hierbei wird das Bild in passende Teilstücke (Patches) zerlegt, welche einzeln durch das trainierte neuronale Modell zum </w:t>
      </w:r>
      <w:proofErr w:type="spellStart"/>
      <w:r w:rsidRPr="00F42C1F">
        <w:t>Denoising</w:t>
      </w:r>
      <w:proofErr w:type="spellEnd"/>
      <w:r w:rsidRPr="00F42C1F">
        <w:t xml:space="preserve"> verarbeitet werden. Anschliessend werden die einzelnen Teile wieder zusammengesetzt, um das vollständige </w:t>
      </w:r>
      <w:proofErr w:type="spellStart"/>
      <w:r w:rsidRPr="00F42C1F">
        <w:t>entrauschte</w:t>
      </w:r>
      <w:proofErr w:type="spellEnd"/>
      <w:r w:rsidRPr="00F42C1F">
        <w:t xml:space="preserve"> Bild zu erhalten. Diese Vorgehensweise ermöglicht die Verarbeitung von Bildern beliebiger Grösse, ohne die Beschränkungen der Netzwerkarchitektur bezüglich der Eingabegrösse.</w:t>
      </w:r>
    </w:p>
    <w:p w14:paraId="31927F88" w14:textId="77777777" w:rsidR="00592FE9" w:rsidRPr="00F42C1F" w:rsidRDefault="00592FE9" w:rsidP="00592FE9"/>
    <w:p w14:paraId="5DDD1760" w14:textId="696E4628" w:rsidR="00592FE9" w:rsidRPr="00F42C1F" w:rsidRDefault="00592FE9" w:rsidP="00592FE9">
      <w:r w:rsidRPr="00F42C1F">
        <w:t xml:space="preserve">Die GUI zeigt jeweils entweder das originale verrauschte Bild oder das </w:t>
      </w:r>
      <w:proofErr w:type="spellStart"/>
      <w:r w:rsidRPr="00F42C1F">
        <w:t>entrauschte</w:t>
      </w:r>
      <w:proofErr w:type="spellEnd"/>
      <w:r w:rsidRPr="00F42C1F">
        <w:t xml:space="preserve"> Bild im Vollbildmodus an. Mit beliebigen Tastendrücken kann zwischen diesen beiden Darstellungen umgeschaltet werden. Zusätzlich stehen Zoom- und Verschiebefunktionen zur Verfügung, um Details an beliebiger Bildstelle genau zu betrachten.</w:t>
      </w:r>
    </w:p>
    <w:p w14:paraId="177DF703" w14:textId="77777777" w:rsidR="00592FE9" w:rsidRPr="00F42C1F" w:rsidRDefault="00592FE9" w:rsidP="00592FE9"/>
    <w:p w14:paraId="01601524" w14:textId="0A1B0777" w:rsidR="00592FE9" w:rsidRPr="00F42C1F" w:rsidRDefault="00592FE9" w:rsidP="00592FE9">
      <w:r w:rsidRPr="00F42C1F">
        <w:t>Um die visuelle Qualitätsverbesserung objektiv zu messen, wird neben der subjektiven Betrachtung die BRISQUE-Metrik eingesetzt. BRISQUE (Blind/</w:t>
      </w:r>
      <w:proofErr w:type="spellStart"/>
      <w:r w:rsidRPr="00F42C1F">
        <w:t>Referenceless</w:t>
      </w:r>
      <w:proofErr w:type="spellEnd"/>
      <w:r w:rsidRPr="00F42C1F">
        <w:t xml:space="preserve"> Image </w:t>
      </w:r>
      <w:proofErr w:type="spellStart"/>
      <w:r w:rsidRPr="00F42C1F">
        <w:t>Spatial</w:t>
      </w:r>
      <w:proofErr w:type="spellEnd"/>
      <w:r w:rsidRPr="00F42C1F">
        <w:t xml:space="preserve"> Quality </w:t>
      </w:r>
      <w:proofErr w:type="spellStart"/>
      <w:r w:rsidRPr="00F42C1F">
        <w:t>Evaluator</w:t>
      </w:r>
      <w:proofErr w:type="spellEnd"/>
      <w:r w:rsidRPr="00F42C1F">
        <w:t xml:space="preserve">) ist ein referenzfreies Bildqualitätsmass, das ohne Vergleich zum Originalbild die wahrgenommene Bildqualität quantifiziert. Durch die Berechnung von BRISQUE-Werten für das verrauschte und das </w:t>
      </w:r>
      <w:proofErr w:type="spellStart"/>
      <w:r w:rsidRPr="00F42C1F">
        <w:t>entrauschte</w:t>
      </w:r>
      <w:proofErr w:type="spellEnd"/>
      <w:r w:rsidRPr="00F42C1F">
        <w:t xml:space="preserve"> Bild kann die Verbesserung der Bildqualität numerisch erfasst und dem Nutzer angezeigt werden. Ein niedrigerer BRISQUE-Wert entspricht dabei einer besseren Bildqualität.</w:t>
      </w:r>
    </w:p>
    <w:p w14:paraId="39855F7D" w14:textId="1D7FB1FA" w:rsidR="00694C66" w:rsidRPr="00F42C1F" w:rsidRDefault="00592FE9" w:rsidP="00592FE9">
      <w:r w:rsidRPr="00F42C1F">
        <w:t xml:space="preserve">Darüber hinaus bietet die Anwendung die Möglichkeit, das </w:t>
      </w:r>
      <w:proofErr w:type="spellStart"/>
      <w:r w:rsidRPr="00F42C1F">
        <w:t>entrauschte</w:t>
      </w:r>
      <w:proofErr w:type="spellEnd"/>
      <w:r w:rsidRPr="00F42C1F">
        <w:t xml:space="preserve"> Bild auf Knopfdruck in einem Datei-Explorer zu speichern.</w:t>
      </w:r>
      <w:bookmarkStart w:id="45" w:name="_Toc193462317"/>
    </w:p>
    <w:p w14:paraId="366A95BE" w14:textId="752C2C28" w:rsidR="00F127A5" w:rsidRPr="00F42C1F" w:rsidRDefault="00F127A5" w:rsidP="00F127A5">
      <w:pPr>
        <w:pStyle w:val="berschrift2"/>
      </w:pPr>
      <w:bookmarkStart w:id="46" w:name="_Toc199957644"/>
      <w:r w:rsidRPr="00F42C1F">
        <w:t>Test und Validierung</w:t>
      </w:r>
      <w:bookmarkEnd w:id="46"/>
    </w:p>
    <w:p w14:paraId="24486BAF" w14:textId="608EDD95" w:rsidR="00F127A5" w:rsidRPr="00F42C1F" w:rsidRDefault="00F127A5" w:rsidP="00F127A5">
      <w:r w:rsidRPr="00F42C1F">
        <w:t xml:space="preserve">Zur objektiven Bewertung der Leistungsfähigkeit des entwickelten </w:t>
      </w:r>
      <w:proofErr w:type="spellStart"/>
      <w:r w:rsidRPr="00F42C1F">
        <w:t>Entrauschungsmodells</w:t>
      </w:r>
      <w:proofErr w:type="spellEnd"/>
      <w:r w:rsidRPr="00F42C1F">
        <w:t xml:space="preserve"> wurde ein automatisiertes Testskript implementiert, welches das trainierte Modell auf dem gesamten Testdatensatz ausführt und </w:t>
      </w:r>
      <w:proofErr w:type="spellStart"/>
      <w:r w:rsidRPr="00F42C1F">
        <w:t>Qualitätsmetriken</w:t>
      </w:r>
      <w:proofErr w:type="spellEnd"/>
      <w:r w:rsidRPr="00F42C1F">
        <w:t xml:space="preserve"> berechnet. Das Skript lädt dazu alle Testbilder mit ihrem zugehörigen sauberen Referenzbild, führt eine Inferenz mit dem ONNX-Modell durch und wertet die Ergebnisse aus.</w:t>
      </w:r>
    </w:p>
    <w:p w14:paraId="0957F15E" w14:textId="77777777" w:rsidR="00F127A5" w:rsidRPr="00F42C1F" w:rsidRDefault="00F127A5" w:rsidP="00F127A5"/>
    <w:p w14:paraId="0DD35FFE" w14:textId="77777777" w:rsidR="00F127A5" w:rsidRPr="00F42C1F" w:rsidRDefault="00F127A5" w:rsidP="00F127A5">
      <w:r w:rsidRPr="00F42C1F">
        <w:t>Dabei werden zwei wichtige Metriken berechnet:</w:t>
      </w:r>
    </w:p>
    <w:p w14:paraId="011659A3" w14:textId="77777777" w:rsidR="00F127A5" w:rsidRPr="00F42C1F" w:rsidRDefault="00F127A5" w:rsidP="00F127A5"/>
    <w:p w14:paraId="391E1613" w14:textId="4BCCFA47" w:rsidR="00F127A5" w:rsidRPr="00F42C1F" w:rsidRDefault="00F127A5" w:rsidP="00F127A5">
      <w:pPr>
        <w:numPr>
          <w:ilvl w:val="0"/>
          <w:numId w:val="56"/>
        </w:numPr>
      </w:pPr>
      <w:r w:rsidRPr="00F42C1F">
        <w:t xml:space="preserve">L1-Loss (Mean Absolute Error): Diese Metrik misst die durchschnittliche absolute Differenz zwischen den Pixelwerten des verrauschten bzw. </w:t>
      </w:r>
      <w:proofErr w:type="spellStart"/>
      <w:r w:rsidRPr="00F42C1F">
        <w:t>entrauschten</w:t>
      </w:r>
      <w:proofErr w:type="spellEnd"/>
      <w:r w:rsidRPr="00F42C1F">
        <w:t xml:space="preserve"> Bildes und des sauberen Referenzbildes. Ein niedrigerer Wert entspricht einer höheren Genauigkeit und besseren </w:t>
      </w:r>
      <w:proofErr w:type="spellStart"/>
      <w:r w:rsidRPr="00F42C1F">
        <w:t>Entrauschung</w:t>
      </w:r>
      <w:proofErr w:type="spellEnd"/>
      <w:r w:rsidRPr="00F42C1F">
        <w:t>.</w:t>
      </w:r>
    </w:p>
    <w:p w14:paraId="52419BE9" w14:textId="77777777" w:rsidR="00F127A5" w:rsidRPr="00F42C1F" w:rsidRDefault="00F127A5" w:rsidP="00F127A5">
      <w:pPr>
        <w:numPr>
          <w:ilvl w:val="0"/>
          <w:numId w:val="56"/>
        </w:numPr>
      </w:pPr>
      <w:r w:rsidRPr="00F42C1F">
        <w:t>SSIM (</w:t>
      </w:r>
      <w:proofErr w:type="spellStart"/>
      <w:r w:rsidRPr="00F42C1F">
        <w:t>Structural</w:t>
      </w:r>
      <w:proofErr w:type="spellEnd"/>
      <w:r w:rsidRPr="00F42C1F">
        <w:t xml:space="preserve"> </w:t>
      </w:r>
      <w:proofErr w:type="spellStart"/>
      <w:r w:rsidRPr="00F42C1F">
        <w:t>Similarity</w:t>
      </w:r>
      <w:proofErr w:type="spellEnd"/>
      <w:r w:rsidRPr="00F42C1F">
        <w:t xml:space="preserve"> Index </w:t>
      </w:r>
      <w:proofErr w:type="spellStart"/>
      <w:r w:rsidRPr="00F42C1F">
        <w:t>Measure</w:t>
      </w:r>
      <w:proofErr w:type="spellEnd"/>
      <w:r w:rsidRPr="00F42C1F">
        <w:t>): SSIM quantifiziert die wahrgenommene strukturelle Ähnlichkeit zwischen zwei Bildern, wobei Werte näher bei 1 eine hohe Bildähnlichkeit anzeigen. Diese Metrik bewertet das visuelle Erscheinungsbild der Bilder besser als reine Pixelabstände.</w:t>
      </w:r>
    </w:p>
    <w:p w14:paraId="3A071EA6" w14:textId="77777777" w:rsidR="00F127A5" w:rsidRPr="00F42C1F" w:rsidRDefault="00F127A5" w:rsidP="00F127A5"/>
    <w:p w14:paraId="3E2F9A73" w14:textId="77777777" w:rsidR="00F127A5" w:rsidRPr="00F42C1F" w:rsidRDefault="00F127A5" w:rsidP="00F127A5">
      <w:r w:rsidRPr="00F42C1F">
        <w:t xml:space="preserve">Das Skript berechnet beide Metriken sowohl vor als auch nach der </w:t>
      </w:r>
      <w:proofErr w:type="spellStart"/>
      <w:r w:rsidRPr="00F42C1F">
        <w:t>Entrauschung</w:t>
      </w:r>
      <w:proofErr w:type="spellEnd"/>
      <w:r w:rsidRPr="00F42C1F">
        <w:t xml:space="preserve"> für jedes Bild im Testdatensatz. Zudem werden die Ergebnisse tabellarisch in einer CSV-Datei gespeichert, um eine spätere Analyse zu erleichtern.</w:t>
      </w:r>
    </w:p>
    <w:p w14:paraId="434506F1" w14:textId="77777777" w:rsidR="00F127A5" w:rsidRPr="00F42C1F" w:rsidRDefault="00F127A5" w:rsidP="00F127A5"/>
    <w:p w14:paraId="67B6782F" w14:textId="77777777" w:rsidR="002A060E" w:rsidRPr="00F42C1F" w:rsidRDefault="002A060E" w:rsidP="00F127A5">
      <w:pPr>
        <w:sectPr w:rsidR="002A060E" w:rsidRPr="00F42C1F" w:rsidSect="00A54C2F">
          <w:pgSz w:w="11906" w:h="16838" w:code="9"/>
          <w:pgMar w:top="1758" w:right="1004" w:bottom="680" w:left="1435" w:header="709" w:footer="510" w:gutter="0"/>
          <w:cols w:space="708"/>
          <w:docGrid w:linePitch="360"/>
        </w:sectPr>
      </w:pPr>
    </w:p>
    <w:p w14:paraId="238A3FC8" w14:textId="22852F9E" w:rsidR="002A060E" w:rsidRPr="00F42C1F" w:rsidRDefault="00393290" w:rsidP="00F127A5">
      <w:pPr>
        <w:sectPr w:rsidR="002A060E" w:rsidRPr="00F42C1F" w:rsidSect="002A060E">
          <w:pgSz w:w="16838" w:h="11906" w:orient="landscape" w:code="9"/>
          <w:pgMar w:top="1435" w:right="1758" w:bottom="1004" w:left="680" w:header="709" w:footer="510" w:gutter="0"/>
          <w:cols w:space="708"/>
          <w:docGrid w:linePitch="360"/>
        </w:sectPr>
      </w:pPr>
      <w:r>
        <w:rPr>
          <w:noProof/>
        </w:rPr>
        <w:lastRenderedPageBreak/>
        <mc:AlternateContent>
          <mc:Choice Requires="wps">
            <w:drawing>
              <wp:anchor distT="0" distB="0" distL="114300" distR="114300" simplePos="0" relativeHeight="251665408" behindDoc="0" locked="0" layoutInCell="1" allowOverlap="1" wp14:anchorId="198BF6F3" wp14:editId="2850CC93">
                <wp:simplePos x="0" y="0"/>
                <wp:positionH relativeFrom="margin">
                  <wp:align>left</wp:align>
                </wp:positionH>
                <wp:positionV relativeFrom="paragraph">
                  <wp:posOffset>4411681</wp:posOffset>
                </wp:positionV>
                <wp:extent cx="9573895" cy="635"/>
                <wp:effectExtent l="0" t="0" r="8255" b="0"/>
                <wp:wrapTopAndBottom/>
                <wp:docPr id="499418383" name="Textfeld 1"/>
                <wp:cNvGraphicFramePr/>
                <a:graphic xmlns:a="http://schemas.openxmlformats.org/drawingml/2006/main">
                  <a:graphicData uri="http://schemas.microsoft.com/office/word/2010/wordprocessingShape">
                    <wps:wsp>
                      <wps:cNvSpPr txBox="1"/>
                      <wps:spPr>
                        <a:xfrm>
                          <a:off x="0" y="0"/>
                          <a:ext cx="9573895" cy="635"/>
                        </a:xfrm>
                        <a:prstGeom prst="rect">
                          <a:avLst/>
                        </a:prstGeom>
                        <a:solidFill>
                          <a:prstClr val="white"/>
                        </a:solidFill>
                        <a:ln>
                          <a:noFill/>
                        </a:ln>
                      </wps:spPr>
                      <wps:txbx>
                        <w:txbxContent>
                          <w:p w14:paraId="50AAB47C" w14:textId="4F5E90DE" w:rsidR="00393290" w:rsidRPr="0014482A" w:rsidRDefault="00393290" w:rsidP="00393290">
                            <w:pPr>
                              <w:pStyle w:val="Beschriftung"/>
                              <w:rPr>
                                <w:sz w:val="19"/>
                              </w:rPr>
                            </w:pPr>
                            <w:r>
                              <w:t xml:space="preserve">Abbildung </w:t>
                            </w:r>
                            <w:r>
                              <w:fldChar w:fldCharType="begin"/>
                            </w:r>
                            <w:r>
                              <w:instrText xml:space="preserve"> SEQ Abbildung \* ARABIC </w:instrText>
                            </w:r>
                            <w:r>
                              <w:fldChar w:fldCharType="separate"/>
                            </w:r>
                            <w:r>
                              <w:rPr>
                                <w:noProof/>
                              </w:rPr>
                              <w:t>5</w:t>
                            </w:r>
                            <w:r>
                              <w:fldChar w:fldCharType="end"/>
                            </w:r>
                            <w:r>
                              <w:t xml:space="preserve">: </w:t>
                            </w:r>
                            <w:proofErr w:type="spellStart"/>
                            <w:r>
                              <w:t>Qualitätsmetriken</w:t>
                            </w:r>
                            <w:proofErr w:type="spellEnd"/>
                            <w:r>
                              <w:t xml:space="preserve"> auf dem Testdatensatz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BF6F3" id="_x0000_s1028" type="#_x0000_t202" style="position:absolute;margin-left:0;margin-top:347.4pt;width:753.8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PxqGwIAAD8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" stroked="f">
                <v:textbox style="mso-fit-shape-to-text:t" inset="0,0,0,0">
                  <w:txbxContent>
                    <w:p w14:paraId="50AAB47C" w14:textId="4F5E90DE" w:rsidR="00393290" w:rsidRPr="0014482A" w:rsidRDefault="00393290" w:rsidP="00393290">
                      <w:pPr>
                        <w:pStyle w:val="Beschriftung"/>
                        <w:rPr>
                          <w:sz w:val="19"/>
                        </w:rPr>
                      </w:pPr>
                      <w:r>
                        <w:t xml:space="preserve">Abbildung </w:t>
                      </w:r>
                      <w:r>
                        <w:fldChar w:fldCharType="begin"/>
                      </w:r>
                      <w:r>
                        <w:instrText xml:space="preserve"> SEQ Abbildung \* ARABIC </w:instrText>
                      </w:r>
                      <w:r>
                        <w:fldChar w:fldCharType="separate"/>
                      </w:r>
                      <w:r>
                        <w:rPr>
                          <w:noProof/>
                        </w:rPr>
                        <w:t>5</w:t>
                      </w:r>
                      <w:r>
                        <w:fldChar w:fldCharType="end"/>
                      </w:r>
                      <w:r>
                        <w:t xml:space="preserve">: </w:t>
                      </w:r>
                      <w:proofErr w:type="spellStart"/>
                      <w:r>
                        <w:t>Qualitätsmetriken</w:t>
                      </w:r>
                      <w:proofErr w:type="spellEnd"/>
                      <w:r>
                        <w:t xml:space="preserve"> auf dem Testdatensatz</w:t>
                      </w:r>
                    </w:p>
                  </w:txbxContent>
                </v:textbox>
                <w10:wrap type="topAndBottom" anchorx="margin"/>
              </v:shape>
            </w:pict>
          </mc:Fallback>
        </mc:AlternateContent>
      </w:r>
      <w:r w:rsidRPr="007A0A67">
        <w:drawing>
          <wp:anchor distT="0" distB="0" distL="114300" distR="114300" simplePos="0" relativeHeight="251663360" behindDoc="0" locked="0" layoutInCell="1" allowOverlap="1" wp14:anchorId="233A3F09" wp14:editId="60EB96BE">
            <wp:simplePos x="0" y="0"/>
            <wp:positionH relativeFrom="margin">
              <wp:posOffset>-635</wp:posOffset>
            </wp:positionH>
            <wp:positionV relativeFrom="paragraph">
              <wp:posOffset>563</wp:posOffset>
            </wp:positionV>
            <wp:extent cx="9572625" cy="4588510"/>
            <wp:effectExtent l="0" t="0" r="9525" b="2540"/>
            <wp:wrapTopAndBottom/>
            <wp:docPr id="1844296416" name="Grafik 8"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6416" name="Grafik 8" descr="Ein Bild, das Text, Screenshot, Diagramm, Schrift enthält.&#10;&#10;KI-generierte Inhalte können fehlerhaft sein."/>
                    <pic:cNvPicPr>
                      <a:picLocks noChangeAspect="1" noChangeArrowheads="1"/>
                    </pic:cNvPicPr>
                  </pic:nvPicPr>
                  <pic:blipFill rotWithShape="1">
                    <a:blip r:embed="rId19">
                      <a:extLst>
                        <a:ext uri="{28A0092B-C50C-407E-A947-70E740481C1C}">
                          <a14:useLocalDpi xmlns:a14="http://schemas.microsoft.com/office/drawing/2010/main" val="0"/>
                        </a:ext>
                      </a:extLst>
                    </a:blip>
                    <a:srcRect t="1984" b="2147"/>
                    <a:stretch>
                      <a:fillRect/>
                    </a:stretch>
                  </pic:blipFill>
                  <pic:spPr bwMode="auto">
                    <a:xfrm>
                      <a:off x="0" y="0"/>
                      <a:ext cx="9572625" cy="4588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60E" w:rsidRPr="00F42C1F">
        <w:t xml:space="preserve">Parallel dazu erzeugt das Skript einen Plot, der die L1- und SSIM-Werte für alle Testbilder visualisiert. Dieser Plot zeigt anschaulich die Verbesserung durch das Modell: Die roten und orangen Kurven repräsentieren die Werte vor dem </w:t>
      </w:r>
      <w:proofErr w:type="spellStart"/>
      <w:r w:rsidR="002A060E" w:rsidRPr="00F42C1F">
        <w:t>Denoising</w:t>
      </w:r>
      <w:proofErr w:type="spellEnd"/>
      <w:r w:rsidR="002A060E" w:rsidRPr="00F42C1F">
        <w:t xml:space="preserve"> (verrauschtes Bild), während die grünen und blauen Kurven die Werte nach dem </w:t>
      </w:r>
      <w:proofErr w:type="spellStart"/>
      <w:r w:rsidR="002A060E" w:rsidRPr="00F42C1F">
        <w:t>Denoising</w:t>
      </w:r>
      <w:proofErr w:type="spellEnd"/>
      <w:r w:rsidR="002A060E" w:rsidRPr="00F42C1F">
        <w:t xml:space="preserve"> darstellen. Typischerweise ist zu beobachten, dass der L1-Loss nach der </w:t>
      </w:r>
      <w:proofErr w:type="spellStart"/>
      <w:r w:rsidR="002A060E" w:rsidRPr="00F42C1F">
        <w:t>Entrauschung</w:t>
      </w:r>
      <w:proofErr w:type="spellEnd"/>
      <w:r w:rsidR="002A060E" w:rsidRPr="00F42C1F">
        <w:t xml:space="preserve"> deutlich sinkt und der SSIM-Wert steigt, was auf eine erfolgreich verbesserte Bildqualität hinweist.</w:t>
      </w:r>
      <w:r w:rsidR="007A0A67">
        <w:t xml:space="preserve"> Die ersten 256 Bilder stammen aus </w:t>
      </w:r>
      <w:r w:rsidR="00685757">
        <w:t xml:space="preserve">der Szene «Cornell Box». Bei dieser scheint </w:t>
      </w:r>
      <w:proofErr w:type="spellStart"/>
      <w:r w:rsidR="00685757">
        <w:t>Cycles</w:t>
      </w:r>
      <w:proofErr w:type="spellEnd"/>
      <w:r w:rsidR="00685757">
        <w:t xml:space="preserve"> ein Problem zu haben, was zu unsauberen Ground-Truths führte. Deswegen fluktuieren die Werte im Graphen stark, obwohl das Ergebnis zufriedenstellend ist.</w:t>
      </w:r>
      <w:r w:rsidR="00685757">
        <w:br/>
      </w:r>
      <w:r w:rsidR="002A060E" w:rsidRPr="00F42C1F">
        <w:t xml:space="preserve">Zusätzlich werden für jedes Testbild Vergleichsbilder gespeichert, die das verrauschte, das </w:t>
      </w:r>
      <w:proofErr w:type="spellStart"/>
      <w:r w:rsidR="002A060E" w:rsidRPr="00F42C1F">
        <w:t>entrauschte</w:t>
      </w:r>
      <w:proofErr w:type="spellEnd"/>
      <w:r w:rsidR="002A060E" w:rsidRPr="00F42C1F">
        <w:t xml:space="preserve"> sowie das saubere Bild nebeneinander darstellen. Diese Bilder ermöglichen eine direkte visuelle Kontrolle der </w:t>
      </w:r>
      <w:proofErr w:type="spellStart"/>
      <w:r w:rsidR="002A060E" w:rsidRPr="00F42C1F">
        <w:t>Entrauschungsqualität</w:t>
      </w:r>
      <w:proofErr w:type="spellEnd"/>
      <w:r w:rsidR="002A060E" w:rsidRPr="00F42C1F">
        <w:t>.</w:t>
      </w:r>
    </w:p>
    <w:p w14:paraId="66747A2A" w14:textId="6756B8E8" w:rsidR="003A6F30" w:rsidRPr="00F42C1F" w:rsidRDefault="003A6F30" w:rsidP="003A6F30">
      <w:pPr>
        <w:pStyle w:val="berschrift1"/>
      </w:pPr>
      <w:bookmarkStart w:id="47" w:name="_Toc199957645"/>
      <w:r w:rsidRPr="00F42C1F">
        <w:lastRenderedPageBreak/>
        <w:t>Resultate</w:t>
      </w:r>
      <w:bookmarkEnd w:id="47"/>
    </w:p>
    <w:p w14:paraId="02A367C8" w14:textId="77777777" w:rsidR="00E16998" w:rsidRDefault="00E16998" w:rsidP="00E16998">
      <w:r>
        <w:t>Average L1 Loss (</w:t>
      </w:r>
      <w:proofErr w:type="spellStart"/>
      <w:r>
        <w:t>Noisy</w:t>
      </w:r>
      <w:proofErr w:type="spellEnd"/>
      <w:r>
        <w:t>):    0.064722</w:t>
      </w:r>
    </w:p>
    <w:p w14:paraId="51D114EB" w14:textId="77777777" w:rsidR="00E16998" w:rsidRDefault="00E16998" w:rsidP="00E16998">
      <w:r>
        <w:t>Average L1 Loss (</w:t>
      </w:r>
      <w:proofErr w:type="spellStart"/>
      <w:r>
        <w:t>Denoised</w:t>
      </w:r>
      <w:proofErr w:type="spellEnd"/>
      <w:r>
        <w:t>): 0.019576</w:t>
      </w:r>
    </w:p>
    <w:p w14:paraId="5D1C61D8" w14:textId="77777777" w:rsidR="00E16998" w:rsidRDefault="00E16998" w:rsidP="00E16998">
      <w:r>
        <w:t>Average SSIM (</w:t>
      </w:r>
      <w:proofErr w:type="spellStart"/>
      <w:r>
        <w:t>Noisy</w:t>
      </w:r>
      <w:proofErr w:type="spellEnd"/>
      <w:r>
        <w:t>):       0.405321</w:t>
      </w:r>
    </w:p>
    <w:p w14:paraId="00C59226" w14:textId="24E28079" w:rsidR="003A6F30" w:rsidRPr="00F42C1F" w:rsidRDefault="00E16998" w:rsidP="00E16998">
      <w:r>
        <w:t>Average SSIM (</w:t>
      </w:r>
      <w:proofErr w:type="spellStart"/>
      <w:r>
        <w:t>Denoised</w:t>
      </w:r>
      <w:proofErr w:type="spellEnd"/>
      <w:r>
        <w:t>):    0.900885</w:t>
      </w:r>
    </w:p>
    <w:p w14:paraId="3FDD56AD" w14:textId="77777777" w:rsidR="003A6F30" w:rsidRPr="00F42C1F" w:rsidRDefault="003A6F30">
      <w:pPr>
        <w:spacing w:line="240" w:lineRule="auto"/>
      </w:pPr>
      <w:r w:rsidRPr="00F42C1F">
        <w:br w:type="page"/>
      </w:r>
    </w:p>
    <w:p w14:paraId="4D7D37C5" w14:textId="1D7F8350" w:rsidR="006D6738" w:rsidRPr="00F42C1F" w:rsidRDefault="007116DC" w:rsidP="00294492">
      <w:pPr>
        <w:rPr>
          <w:i/>
        </w:rPr>
      </w:pPr>
      <w:r w:rsidRPr="00F42C1F">
        <w:lastRenderedPageBreak/>
        <w:t>Schlussfolgerungen/Fazit</w:t>
      </w:r>
      <w:bookmarkEnd w:id="45"/>
    </w:p>
    <w:p w14:paraId="57D15157" w14:textId="77777777" w:rsidR="007116DC" w:rsidRPr="00F42C1F" w:rsidRDefault="007116DC" w:rsidP="007116DC">
      <w:r w:rsidRPr="00F42C1F">
        <w:t xml:space="preserve">Duis </w:t>
      </w:r>
      <w:proofErr w:type="spellStart"/>
      <w:r w:rsidRPr="00F42C1F">
        <w:t>autem</w:t>
      </w:r>
      <w:proofErr w:type="spellEnd"/>
      <w:r w:rsidRPr="00F42C1F">
        <w:t xml:space="preserve"> </w:t>
      </w:r>
      <w:proofErr w:type="spellStart"/>
      <w:r w:rsidRPr="00F42C1F">
        <w:t>vel</w:t>
      </w:r>
      <w:proofErr w:type="spellEnd"/>
      <w:r w:rsidRPr="00F42C1F">
        <w:t xml:space="preserve"> </w:t>
      </w:r>
      <w:proofErr w:type="spellStart"/>
      <w:r w:rsidRPr="00F42C1F">
        <w:t>eum</w:t>
      </w:r>
      <w:proofErr w:type="spellEnd"/>
      <w:r w:rsidRPr="00F42C1F">
        <w:t xml:space="preserve"> </w:t>
      </w:r>
      <w:proofErr w:type="spellStart"/>
      <w:r w:rsidRPr="00F42C1F">
        <w:t>iriure</w:t>
      </w:r>
      <w:proofErr w:type="spellEnd"/>
      <w:r w:rsidRPr="00F42C1F">
        <w:t xml:space="preserve"> </w:t>
      </w:r>
      <w:proofErr w:type="spellStart"/>
      <w:r w:rsidRPr="00F42C1F">
        <w:t>dolor</w:t>
      </w:r>
      <w:proofErr w:type="spellEnd"/>
      <w:r w:rsidRPr="00F42C1F">
        <w:t xml:space="preserve"> in </w:t>
      </w:r>
      <w:proofErr w:type="spellStart"/>
      <w:r w:rsidRPr="00F42C1F">
        <w:t>hendrerit</w:t>
      </w:r>
      <w:proofErr w:type="spellEnd"/>
      <w:r w:rsidRPr="00F42C1F">
        <w:t xml:space="preserve"> in </w:t>
      </w:r>
      <w:proofErr w:type="spellStart"/>
      <w:r w:rsidRPr="00F42C1F">
        <w:t>vulputate</w:t>
      </w:r>
      <w:proofErr w:type="spellEnd"/>
      <w:r w:rsidRPr="00F42C1F">
        <w:t xml:space="preserve"> </w:t>
      </w:r>
      <w:proofErr w:type="spellStart"/>
      <w:r w:rsidRPr="00F42C1F">
        <w:t>velit</w:t>
      </w:r>
      <w:proofErr w:type="spellEnd"/>
      <w:r w:rsidRPr="00F42C1F">
        <w:t xml:space="preserve"> esse </w:t>
      </w:r>
      <w:proofErr w:type="spellStart"/>
      <w:r w:rsidRPr="00F42C1F">
        <w:t>molestie</w:t>
      </w:r>
      <w:proofErr w:type="spellEnd"/>
      <w:r w:rsidRPr="00F42C1F">
        <w:t xml:space="preserve"> </w:t>
      </w:r>
      <w:proofErr w:type="spellStart"/>
      <w:r w:rsidRPr="00F42C1F">
        <w:t>consequat</w:t>
      </w:r>
      <w:proofErr w:type="spellEnd"/>
      <w:r w:rsidRPr="00F42C1F">
        <w:t xml:space="preserve">, </w:t>
      </w:r>
      <w:proofErr w:type="spellStart"/>
      <w:r w:rsidRPr="00F42C1F">
        <w:t>vel</w:t>
      </w:r>
      <w:proofErr w:type="spellEnd"/>
      <w:r w:rsidRPr="00F42C1F">
        <w:t xml:space="preserve"> </w:t>
      </w:r>
      <w:proofErr w:type="spellStart"/>
      <w:r w:rsidRPr="00F42C1F">
        <w:t>illum</w:t>
      </w:r>
      <w:proofErr w:type="spellEnd"/>
      <w:r w:rsidRPr="00F42C1F">
        <w:t xml:space="preserve"> </w:t>
      </w:r>
      <w:proofErr w:type="spellStart"/>
      <w:r w:rsidRPr="00F42C1F">
        <w:t>dolore</w:t>
      </w:r>
      <w:proofErr w:type="spellEnd"/>
      <w:r w:rsidRPr="00F42C1F">
        <w:t xml:space="preserve"> </w:t>
      </w:r>
      <w:proofErr w:type="spellStart"/>
      <w:r w:rsidRPr="00F42C1F">
        <w:t>eu</w:t>
      </w:r>
      <w:proofErr w:type="spellEnd"/>
      <w:r w:rsidRPr="00F42C1F">
        <w:t xml:space="preserve"> </w:t>
      </w:r>
      <w:proofErr w:type="spellStart"/>
      <w:r w:rsidRPr="00F42C1F">
        <w:t>feugiat</w:t>
      </w:r>
      <w:proofErr w:type="spellEnd"/>
      <w:r w:rsidRPr="00F42C1F">
        <w:t xml:space="preserve"> nulla </w:t>
      </w:r>
      <w:proofErr w:type="spellStart"/>
      <w:r w:rsidRPr="00F42C1F">
        <w:t>facilisis</w:t>
      </w:r>
      <w:proofErr w:type="spellEnd"/>
      <w:r w:rsidRPr="00F42C1F">
        <w:t xml:space="preserve"> at </w:t>
      </w:r>
      <w:proofErr w:type="spellStart"/>
      <w:r w:rsidRPr="00F42C1F">
        <w:t>vero</w:t>
      </w:r>
      <w:proofErr w:type="spellEnd"/>
      <w:r w:rsidRPr="00F42C1F">
        <w:t xml:space="preserve"> </w:t>
      </w:r>
      <w:proofErr w:type="spellStart"/>
      <w:r w:rsidRPr="00F42C1F">
        <w:t>eros</w:t>
      </w:r>
      <w:proofErr w:type="spellEnd"/>
      <w:r w:rsidRPr="00F42C1F">
        <w:t xml:space="preserve"> et </w:t>
      </w:r>
      <w:proofErr w:type="spellStart"/>
      <w:r w:rsidRPr="00F42C1F">
        <w:t>accumsan</w:t>
      </w:r>
      <w:proofErr w:type="spellEnd"/>
      <w:r w:rsidRPr="00F42C1F">
        <w:t xml:space="preserve"> et </w:t>
      </w:r>
      <w:proofErr w:type="spellStart"/>
      <w:r w:rsidRPr="00F42C1F">
        <w:t>iusto</w:t>
      </w:r>
      <w:proofErr w:type="spellEnd"/>
      <w:r w:rsidRPr="00F42C1F">
        <w:t xml:space="preserve"> </w:t>
      </w:r>
      <w:proofErr w:type="spellStart"/>
      <w:r w:rsidRPr="00F42C1F">
        <w:t>odio</w:t>
      </w:r>
      <w:proofErr w:type="spellEnd"/>
      <w:r w:rsidRPr="00F42C1F">
        <w:t xml:space="preserve"> </w:t>
      </w:r>
      <w:proofErr w:type="spellStart"/>
      <w:r w:rsidRPr="00F42C1F">
        <w:t>dignissim</w:t>
      </w:r>
      <w:proofErr w:type="spellEnd"/>
      <w:r w:rsidRPr="00F42C1F">
        <w:t xml:space="preserve"> </w:t>
      </w:r>
      <w:proofErr w:type="spellStart"/>
      <w:r w:rsidRPr="00F42C1F">
        <w:t>qui</w:t>
      </w:r>
      <w:proofErr w:type="spellEnd"/>
      <w:r w:rsidRPr="00F42C1F">
        <w:t xml:space="preserve"> </w:t>
      </w:r>
      <w:proofErr w:type="spellStart"/>
      <w:r w:rsidRPr="00F42C1F">
        <w:t>blandit</w:t>
      </w:r>
      <w:proofErr w:type="spellEnd"/>
      <w:r w:rsidRPr="00F42C1F">
        <w:t xml:space="preserve"> </w:t>
      </w:r>
      <w:proofErr w:type="spellStart"/>
      <w:r w:rsidRPr="00F42C1F">
        <w:t>praesent</w:t>
      </w:r>
      <w:proofErr w:type="spellEnd"/>
      <w:r w:rsidRPr="00F42C1F">
        <w:t xml:space="preserve"> </w:t>
      </w:r>
      <w:proofErr w:type="spellStart"/>
      <w:r w:rsidRPr="00F42C1F">
        <w:t>luptatum</w:t>
      </w:r>
      <w:proofErr w:type="spellEnd"/>
      <w:r w:rsidRPr="00F42C1F">
        <w:t xml:space="preserve"> </w:t>
      </w:r>
      <w:proofErr w:type="spellStart"/>
      <w:r w:rsidRPr="00F42C1F">
        <w:t>zzril</w:t>
      </w:r>
      <w:proofErr w:type="spellEnd"/>
      <w:r w:rsidRPr="00F42C1F">
        <w:t xml:space="preserve"> </w:t>
      </w:r>
      <w:proofErr w:type="spellStart"/>
      <w:r w:rsidRPr="00F42C1F">
        <w:t>delenit</w:t>
      </w:r>
      <w:proofErr w:type="spellEnd"/>
      <w:r w:rsidRPr="00F42C1F">
        <w:t xml:space="preserve"> </w:t>
      </w:r>
      <w:proofErr w:type="spellStart"/>
      <w:r w:rsidRPr="00F42C1F">
        <w:t>augue</w:t>
      </w:r>
      <w:proofErr w:type="spellEnd"/>
      <w:r w:rsidRPr="00F42C1F">
        <w:t xml:space="preserve"> </w:t>
      </w:r>
      <w:proofErr w:type="spellStart"/>
      <w:r w:rsidRPr="00F42C1F">
        <w:t>duis</w:t>
      </w:r>
      <w:proofErr w:type="spellEnd"/>
      <w:r w:rsidRPr="00F42C1F">
        <w:t xml:space="preserve"> </w:t>
      </w:r>
      <w:proofErr w:type="spellStart"/>
      <w:r w:rsidRPr="00F42C1F">
        <w:t>dolore</w:t>
      </w:r>
      <w:proofErr w:type="spellEnd"/>
      <w:r w:rsidRPr="00F42C1F">
        <w:t xml:space="preserve"> </w:t>
      </w:r>
      <w:proofErr w:type="spellStart"/>
      <w:r w:rsidRPr="00F42C1F">
        <w:t>te</w:t>
      </w:r>
      <w:proofErr w:type="spellEnd"/>
      <w:r w:rsidRPr="00F42C1F">
        <w:t xml:space="preserve"> </w:t>
      </w:r>
      <w:proofErr w:type="spellStart"/>
      <w:r w:rsidRPr="00F42C1F">
        <w:t>feugait</w:t>
      </w:r>
      <w:proofErr w:type="spellEnd"/>
      <w:r w:rsidRPr="00F42C1F">
        <w:t xml:space="preserve"> nulla </w:t>
      </w:r>
      <w:proofErr w:type="spellStart"/>
      <w:r w:rsidRPr="00F42C1F">
        <w:t>facilisi</w:t>
      </w:r>
      <w:proofErr w:type="spellEnd"/>
      <w:r w:rsidRPr="00F42C1F">
        <w:t xml:space="preserve">. </w:t>
      </w:r>
      <w:proofErr w:type="spellStart"/>
      <w:r w:rsidRPr="00F42C1F">
        <w:t>Lorem</w:t>
      </w:r>
      <w:proofErr w:type="spellEnd"/>
      <w:r w:rsidRPr="00F42C1F">
        <w:t xml:space="preserve"> </w:t>
      </w:r>
      <w:proofErr w:type="spellStart"/>
      <w:r w:rsidRPr="00F42C1F">
        <w:t>ipsum</w:t>
      </w:r>
      <w:proofErr w:type="spellEnd"/>
      <w:r w:rsidRPr="00F42C1F">
        <w:t xml:space="preserve"> </w:t>
      </w:r>
      <w:proofErr w:type="spellStart"/>
      <w:r w:rsidRPr="00F42C1F">
        <w:t>dolor</w:t>
      </w:r>
      <w:proofErr w:type="spellEnd"/>
      <w:r w:rsidRPr="00F42C1F">
        <w:t xml:space="preserve"> </w:t>
      </w:r>
      <w:proofErr w:type="spellStart"/>
      <w:r w:rsidRPr="00F42C1F">
        <w:t>sit</w:t>
      </w:r>
      <w:proofErr w:type="spellEnd"/>
      <w:r w:rsidRPr="00F42C1F">
        <w:t xml:space="preserve"> </w:t>
      </w:r>
      <w:proofErr w:type="spellStart"/>
      <w:r w:rsidRPr="00F42C1F">
        <w:t>amet</w:t>
      </w:r>
      <w:proofErr w:type="spellEnd"/>
      <w:r w:rsidRPr="00F42C1F">
        <w:t xml:space="preserve">, </w:t>
      </w:r>
      <w:proofErr w:type="spellStart"/>
      <w:r w:rsidRPr="00F42C1F">
        <w:t>consectetuer</w:t>
      </w:r>
      <w:proofErr w:type="spellEnd"/>
      <w:r w:rsidRPr="00F42C1F">
        <w:t xml:space="preserve"> </w:t>
      </w:r>
      <w:proofErr w:type="spellStart"/>
      <w:r w:rsidRPr="00F42C1F">
        <w:t>adipiscing</w:t>
      </w:r>
      <w:proofErr w:type="spellEnd"/>
      <w:r w:rsidRPr="00F42C1F">
        <w:t xml:space="preserve"> </w:t>
      </w:r>
      <w:proofErr w:type="spellStart"/>
      <w:r w:rsidRPr="00F42C1F">
        <w:t>elit</w:t>
      </w:r>
      <w:proofErr w:type="spellEnd"/>
      <w:r w:rsidRPr="00F42C1F">
        <w:t xml:space="preserve">, sed </w:t>
      </w:r>
      <w:proofErr w:type="spellStart"/>
      <w:r w:rsidRPr="00F42C1F">
        <w:t>diam</w:t>
      </w:r>
      <w:proofErr w:type="spellEnd"/>
      <w:r w:rsidRPr="00F42C1F">
        <w:t xml:space="preserve"> </w:t>
      </w:r>
      <w:proofErr w:type="spellStart"/>
      <w:r w:rsidRPr="00F42C1F">
        <w:t>nonummy</w:t>
      </w:r>
      <w:proofErr w:type="spellEnd"/>
      <w:r w:rsidRPr="00F42C1F">
        <w:t xml:space="preserve"> </w:t>
      </w:r>
      <w:proofErr w:type="spellStart"/>
      <w:r w:rsidRPr="00F42C1F">
        <w:t>nibh</w:t>
      </w:r>
      <w:proofErr w:type="spellEnd"/>
      <w:r w:rsidRPr="00F42C1F">
        <w:t xml:space="preserve"> </w:t>
      </w:r>
      <w:proofErr w:type="spellStart"/>
      <w:r w:rsidRPr="00F42C1F">
        <w:t>euismod</w:t>
      </w:r>
      <w:proofErr w:type="spellEnd"/>
      <w:r w:rsidRPr="00F42C1F">
        <w:t xml:space="preserve"> </w:t>
      </w:r>
      <w:proofErr w:type="spellStart"/>
      <w:r w:rsidRPr="00F42C1F">
        <w:t>tincidunt</w:t>
      </w:r>
      <w:proofErr w:type="spellEnd"/>
      <w:r w:rsidRPr="00F42C1F">
        <w:t xml:space="preserve"> </w:t>
      </w:r>
      <w:proofErr w:type="spellStart"/>
      <w:r w:rsidRPr="00F42C1F">
        <w:t>ut</w:t>
      </w:r>
      <w:proofErr w:type="spellEnd"/>
      <w:r w:rsidRPr="00F42C1F">
        <w:t xml:space="preserve"> </w:t>
      </w:r>
      <w:proofErr w:type="spellStart"/>
      <w:r w:rsidRPr="00F42C1F">
        <w:t>laoreet</w:t>
      </w:r>
      <w:proofErr w:type="spellEnd"/>
      <w:r w:rsidRPr="00F42C1F">
        <w:t xml:space="preserve"> </w:t>
      </w:r>
      <w:proofErr w:type="spellStart"/>
      <w:r w:rsidRPr="00F42C1F">
        <w:t>dolore</w:t>
      </w:r>
      <w:proofErr w:type="spellEnd"/>
      <w:r w:rsidRPr="00F42C1F">
        <w:t xml:space="preserve"> magna </w:t>
      </w:r>
      <w:proofErr w:type="spellStart"/>
      <w:r w:rsidRPr="00F42C1F">
        <w:t>aliquam</w:t>
      </w:r>
      <w:proofErr w:type="spellEnd"/>
      <w:r w:rsidRPr="00F42C1F">
        <w:t xml:space="preserve"> erat </w:t>
      </w:r>
      <w:proofErr w:type="spellStart"/>
      <w:r w:rsidRPr="00F42C1F">
        <w:t>volutpat</w:t>
      </w:r>
      <w:proofErr w:type="spellEnd"/>
      <w:r w:rsidRPr="00F42C1F">
        <w:t xml:space="preserve">. </w:t>
      </w:r>
    </w:p>
    <w:p w14:paraId="142A491B" w14:textId="77777777" w:rsidR="007116DC" w:rsidRPr="00F42C1F" w:rsidRDefault="007116DC" w:rsidP="007116DC"/>
    <w:p w14:paraId="354343C3" w14:textId="77777777" w:rsidR="007116DC" w:rsidRPr="00F42C1F" w:rsidRDefault="007116DC" w:rsidP="007116DC">
      <w:proofErr w:type="spellStart"/>
      <w:r w:rsidRPr="00F42C1F">
        <w:t>Ut</w:t>
      </w:r>
      <w:proofErr w:type="spellEnd"/>
      <w:r w:rsidRPr="00F42C1F">
        <w:t xml:space="preserve"> </w:t>
      </w:r>
      <w:proofErr w:type="spellStart"/>
      <w:r w:rsidRPr="00F42C1F">
        <w:t>wisi</w:t>
      </w:r>
      <w:proofErr w:type="spellEnd"/>
      <w:r w:rsidRPr="00F42C1F">
        <w:t xml:space="preserve"> </w:t>
      </w:r>
      <w:proofErr w:type="spellStart"/>
      <w:r w:rsidRPr="00F42C1F">
        <w:t>enim</w:t>
      </w:r>
      <w:proofErr w:type="spellEnd"/>
      <w:r w:rsidRPr="00F42C1F">
        <w:t xml:space="preserve"> ad minim </w:t>
      </w:r>
      <w:proofErr w:type="spellStart"/>
      <w:r w:rsidRPr="00F42C1F">
        <w:t>veniam</w:t>
      </w:r>
      <w:proofErr w:type="spellEnd"/>
      <w:r w:rsidRPr="00F42C1F">
        <w:t xml:space="preserve">, </w:t>
      </w:r>
      <w:proofErr w:type="spellStart"/>
      <w:r w:rsidRPr="00F42C1F">
        <w:t>quis</w:t>
      </w:r>
      <w:proofErr w:type="spellEnd"/>
      <w:r w:rsidRPr="00F42C1F">
        <w:t xml:space="preserve"> </w:t>
      </w:r>
      <w:proofErr w:type="spellStart"/>
      <w:r w:rsidRPr="00F42C1F">
        <w:t>nostrud</w:t>
      </w:r>
      <w:proofErr w:type="spellEnd"/>
      <w:r w:rsidRPr="00F42C1F">
        <w:t xml:space="preserve"> </w:t>
      </w:r>
      <w:proofErr w:type="spellStart"/>
      <w:r w:rsidRPr="00F42C1F">
        <w:t>exerci</w:t>
      </w:r>
      <w:proofErr w:type="spellEnd"/>
      <w:r w:rsidRPr="00F42C1F">
        <w:t xml:space="preserve"> </w:t>
      </w:r>
      <w:proofErr w:type="spellStart"/>
      <w:r w:rsidRPr="00F42C1F">
        <w:t>tation</w:t>
      </w:r>
      <w:proofErr w:type="spellEnd"/>
      <w:r w:rsidRPr="00F42C1F">
        <w:t xml:space="preserve"> </w:t>
      </w:r>
      <w:proofErr w:type="spellStart"/>
      <w:r w:rsidRPr="00F42C1F">
        <w:t>ullamcorper</w:t>
      </w:r>
      <w:proofErr w:type="spellEnd"/>
      <w:r w:rsidRPr="00F42C1F">
        <w:t xml:space="preserve"> </w:t>
      </w:r>
      <w:proofErr w:type="spellStart"/>
      <w:r w:rsidRPr="00F42C1F">
        <w:t>suscipit</w:t>
      </w:r>
      <w:proofErr w:type="spellEnd"/>
      <w:r w:rsidRPr="00F42C1F">
        <w:t xml:space="preserve"> </w:t>
      </w:r>
      <w:proofErr w:type="spellStart"/>
      <w:r w:rsidRPr="00F42C1F">
        <w:t>lobortis</w:t>
      </w:r>
      <w:proofErr w:type="spellEnd"/>
      <w:r w:rsidRPr="00F42C1F">
        <w:t xml:space="preserve"> </w:t>
      </w:r>
      <w:proofErr w:type="spellStart"/>
      <w:r w:rsidRPr="00F42C1F">
        <w:t>nisl</w:t>
      </w:r>
      <w:proofErr w:type="spellEnd"/>
      <w:r w:rsidRPr="00F42C1F">
        <w:t xml:space="preserve"> </w:t>
      </w:r>
      <w:proofErr w:type="spellStart"/>
      <w:r w:rsidRPr="00F42C1F">
        <w:t>ut</w:t>
      </w:r>
      <w:proofErr w:type="spellEnd"/>
      <w:r w:rsidRPr="00F42C1F">
        <w:t xml:space="preserve"> </w:t>
      </w:r>
      <w:proofErr w:type="spellStart"/>
      <w:r w:rsidRPr="00F42C1F">
        <w:t>aliquip</w:t>
      </w:r>
      <w:proofErr w:type="spellEnd"/>
      <w:r w:rsidRPr="00F42C1F">
        <w:t xml:space="preserve"> ex </w:t>
      </w:r>
      <w:proofErr w:type="spellStart"/>
      <w:r w:rsidRPr="00F42C1F">
        <w:t>ea</w:t>
      </w:r>
      <w:proofErr w:type="spellEnd"/>
      <w:r w:rsidRPr="00F42C1F">
        <w:t xml:space="preserve"> commodo </w:t>
      </w:r>
      <w:proofErr w:type="spellStart"/>
      <w:r w:rsidRPr="00F42C1F">
        <w:t>consequat</w:t>
      </w:r>
      <w:proofErr w:type="spellEnd"/>
      <w:r w:rsidRPr="00F42C1F">
        <w:t xml:space="preserve">. Duis </w:t>
      </w:r>
      <w:proofErr w:type="spellStart"/>
      <w:r w:rsidRPr="00F42C1F">
        <w:t>autem</w:t>
      </w:r>
      <w:proofErr w:type="spellEnd"/>
      <w:r w:rsidRPr="00F42C1F">
        <w:t xml:space="preserve"> </w:t>
      </w:r>
      <w:proofErr w:type="spellStart"/>
      <w:r w:rsidRPr="00F42C1F">
        <w:t>vel</w:t>
      </w:r>
      <w:proofErr w:type="spellEnd"/>
      <w:r w:rsidRPr="00F42C1F">
        <w:t xml:space="preserve"> </w:t>
      </w:r>
      <w:proofErr w:type="spellStart"/>
      <w:r w:rsidRPr="00F42C1F">
        <w:t>eum</w:t>
      </w:r>
      <w:proofErr w:type="spellEnd"/>
      <w:r w:rsidRPr="00F42C1F">
        <w:t xml:space="preserve"> </w:t>
      </w:r>
      <w:proofErr w:type="spellStart"/>
      <w:r w:rsidRPr="00F42C1F">
        <w:t>iriure</w:t>
      </w:r>
      <w:proofErr w:type="spellEnd"/>
      <w:r w:rsidRPr="00F42C1F">
        <w:t xml:space="preserve"> </w:t>
      </w:r>
      <w:proofErr w:type="spellStart"/>
      <w:r w:rsidRPr="00F42C1F">
        <w:t>dolor</w:t>
      </w:r>
      <w:proofErr w:type="spellEnd"/>
      <w:r w:rsidRPr="00F42C1F">
        <w:t xml:space="preserve"> in </w:t>
      </w:r>
      <w:proofErr w:type="spellStart"/>
      <w:r w:rsidRPr="00F42C1F">
        <w:t>hendrerit</w:t>
      </w:r>
      <w:proofErr w:type="spellEnd"/>
      <w:r w:rsidRPr="00F42C1F">
        <w:t xml:space="preserve"> in </w:t>
      </w:r>
      <w:proofErr w:type="spellStart"/>
      <w:r w:rsidRPr="00F42C1F">
        <w:t>vulputate</w:t>
      </w:r>
      <w:proofErr w:type="spellEnd"/>
      <w:r w:rsidRPr="00F42C1F">
        <w:t xml:space="preserve"> </w:t>
      </w:r>
      <w:proofErr w:type="spellStart"/>
      <w:r w:rsidRPr="00F42C1F">
        <w:t>velit</w:t>
      </w:r>
      <w:proofErr w:type="spellEnd"/>
      <w:r w:rsidRPr="00F42C1F">
        <w:t xml:space="preserve">. </w:t>
      </w:r>
    </w:p>
    <w:p w14:paraId="708B5718" w14:textId="77777777" w:rsidR="007116DC" w:rsidRPr="00F42C1F" w:rsidRDefault="007116DC" w:rsidP="007116DC"/>
    <w:p w14:paraId="2C9929F5" w14:textId="77777777" w:rsidR="00511D21" w:rsidRPr="00F42C1F" w:rsidRDefault="007116DC" w:rsidP="003779D0">
      <w:pPr>
        <w:pStyle w:val="berschrift1"/>
      </w:pPr>
      <w:r w:rsidRPr="00F42C1F">
        <w:br w:type="page"/>
      </w:r>
      <w:bookmarkStart w:id="48" w:name="_Toc193462318"/>
      <w:bookmarkStart w:id="49" w:name="_Toc199957646"/>
      <w:r w:rsidR="00511D21" w:rsidRPr="00F42C1F">
        <w:lastRenderedPageBreak/>
        <w:t>Abbildungsverzeichnis</w:t>
      </w:r>
      <w:bookmarkEnd w:id="48"/>
      <w:bookmarkEnd w:id="49"/>
    </w:p>
    <w:p w14:paraId="1316AD22" w14:textId="03C326FC" w:rsidR="006B7819" w:rsidRDefault="001E6E95">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\h \z \c "Abbildung" </w:instrText>
      </w:r>
      <w:r w:rsidRPr="00F42C1F">
        <w:fldChar w:fldCharType="separate"/>
      </w:r>
      <w:hyperlink w:anchor="_Toc199952508" w:history="1">
        <w:r w:rsidR="006B7819" w:rsidRPr="00C400F0">
          <w:rPr>
            <w:rStyle w:val="Hyperlink"/>
            <w:noProof/>
          </w:rPr>
          <w:t>Abbildung 1: Verrauschtes Bücherregal mit Blender (Cycles)</w:t>
        </w:r>
        <w:r w:rsidR="006B7819">
          <w:rPr>
            <w:noProof/>
            <w:webHidden/>
          </w:rPr>
          <w:tab/>
        </w:r>
        <w:r w:rsidR="006B7819">
          <w:rPr>
            <w:noProof/>
            <w:webHidden/>
          </w:rPr>
          <w:fldChar w:fldCharType="begin"/>
        </w:r>
        <w:r w:rsidR="006B7819">
          <w:rPr>
            <w:noProof/>
            <w:webHidden/>
          </w:rPr>
          <w:instrText xml:space="preserve"> PAGEREF _Toc199952508 \h </w:instrText>
        </w:r>
        <w:r w:rsidR="006B7819">
          <w:rPr>
            <w:noProof/>
            <w:webHidden/>
          </w:rPr>
        </w:r>
        <w:r w:rsidR="006B7819">
          <w:rPr>
            <w:noProof/>
            <w:webHidden/>
          </w:rPr>
          <w:fldChar w:fldCharType="separate"/>
        </w:r>
        <w:r w:rsidR="006B7819">
          <w:rPr>
            <w:noProof/>
            <w:webHidden/>
          </w:rPr>
          <w:t>8</w:t>
        </w:r>
        <w:r w:rsidR="006B7819">
          <w:rPr>
            <w:noProof/>
            <w:webHidden/>
          </w:rPr>
          <w:fldChar w:fldCharType="end"/>
        </w:r>
      </w:hyperlink>
    </w:p>
    <w:p w14:paraId="67FCB65C" w14:textId="5CEBF67C" w:rsidR="006B7819" w:rsidRDefault="006B7819">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2509" w:history="1">
        <w:r w:rsidRPr="00C400F0">
          <w:rPr>
            <w:rStyle w:val="Hyperlink"/>
            <w:noProof/>
          </w:rPr>
          <w:t>Abbildung 2: Projektablauf Gantt Diagramm</w:t>
        </w:r>
        <w:r>
          <w:rPr>
            <w:noProof/>
            <w:webHidden/>
          </w:rPr>
          <w:tab/>
        </w:r>
        <w:r>
          <w:rPr>
            <w:noProof/>
            <w:webHidden/>
          </w:rPr>
          <w:fldChar w:fldCharType="begin"/>
        </w:r>
        <w:r>
          <w:rPr>
            <w:noProof/>
            <w:webHidden/>
          </w:rPr>
          <w:instrText xml:space="preserve"> PAGEREF _Toc199952509 \h </w:instrText>
        </w:r>
        <w:r>
          <w:rPr>
            <w:noProof/>
            <w:webHidden/>
          </w:rPr>
        </w:r>
        <w:r>
          <w:rPr>
            <w:noProof/>
            <w:webHidden/>
          </w:rPr>
          <w:fldChar w:fldCharType="separate"/>
        </w:r>
        <w:r>
          <w:rPr>
            <w:noProof/>
            <w:webHidden/>
          </w:rPr>
          <w:t>12</w:t>
        </w:r>
        <w:r>
          <w:rPr>
            <w:noProof/>
            <w:webHidden/>
          </w:rPr>
          <w:fldChar w:fldCharType="end"/>
        </w:r>
      </w:hyperlink>
    </w:p>
    <w:p w14:paraId="64ECCC6C" w14:textId="5808C182" w:rsidR="006B7819" w:rsidRDefault="006B7819">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2510" w:history="1">
        <w:r w:rsidRPr="00C400F0">
          <w:rPr>
            <w:rStyle w:val="Hyperlink"/>
            <w:noProof/>
          </w:rPr>
          <w:t>Abbildung 3: Visualisierung der verschiedenen Rauschstufen eines Patches</w:t>
        </w:r>
        <w:r>
          <w:rPr>
            <w:noProof/>
            <w:webHidden/>
          </w:rPr>
          <w:tab/>
        </w:r>
        <w:r>
          <w:rPr>
            <w:noProof/>
            <w:webHidden/>
          </w:rPr>
          <w:fldChar w:fldCharType="begin"/>
        </w:r>
        <w:r>
          <w:rPr>
            <w:noProof/>
            <w:webHidden/>
          </w:rPr>
          <w:instrText xml:space="preserve"> PAGEREF _Toc199952510 \h </w:instrText>
        </w:r>
        <w:r>
          <w:rPr>
            <w:noProof/>
            <w:webHidden/>
          </w:rPr>
        </w:r>
        <w:r>
          <w:rPr>
            <w:noProof/>
            <w:webHidden/>
          </w:rPr>
          <w:fldChar w:fldCharType="separate"/>
        </w:r>
        <w:r>
          <w:rPr>
            <w:noProof/>
            <w:webHidden/>
          </w:rPr>
          <w:t>14</w:t>
        </w:r>
        <w:r>
          <w:rPr>
            <w:noProof/>
            <w:webHidden/>
          </w:rPr>
          <w:fldChar w:fldCharType="end"/>
        </w:r>
      </w:hyperlink>
    </w:p>
    <w:p w14:paraId="6B6B45BD" w14:textId="5A386046" w:rsidR="006B7819" w:rsidRDefault="006B7819">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199952511" w:history="1">
        <w:r w:rsidRPr="00C400F0">
          <w:rPr>
            <w:rStyle w:val="Hyperlink"/>
            <w:noProof/>
          </w:rPr>
          <w:t>Abbildung 4: Verlauf des Training- und Validierungsverlusts</w:t>
        </w:r>
        <w:r>
          <w:rPr>
            <w:noProof/>
            <w:webHidden/>
          </w:rPr>
          <w:tab/>
        </w:r>
        <w:r>
          <w:rPr>
            <w:noProof/>
            <w:webHidden/>
          </w:rPr>
          <w:fldChar w:fldCharType="begin"/>
        </w:r>
        <w:r>
          <w:rPr>
            <w:noProof/>
            <w:webHidden/>
          </w:rPr>
          <w:instrText xml:space="preserve"> PAGEREF _Toc199952511 \h </w:instrText>
        </w:r>
        <w:r>
          <w:rPr>
            <w:noProof/>
            <w:webHidden/>
          </w:rPr>
        </w:r>
        <w:r>
          <w:rPr>
            <w:noProof/>
            <w:webHidden/>
          </w:rPr>
          <w:fldChar w:fldCharType="separate"/>
        </w:r>
        <w:r>
          <w:rPr>
            <w:noProof/>
            <w:webHidden/>
          </w:rPr>
          <w:t>17</w:t>
        </w:r>
        <w:r>
          <w:rPr>
            <w:noProof/>
            <w:webHidden/>
          </w:rPr>
          <w:fldChar w:fldCharType="end"/>
        </w:r>
      </w:hyperlink>
    </w:p>
    <w:p w14:paraId="03F84975" w14:textId="0D5F6331" w:rsidR="00511D21" w:rsidRPr="00F42C1F" w:rsidRDefault="001E6E95" w:rsidP="00511D21">
      <w:r w:rsidRPr="00F42C1F">
        <w:fldChar w:fldCharType="end"/>
      </w:r>
    </w:p>
    <w:p w14:paraId="6726C805" w14:textId="77777777" w:rsidR="00511D21" w:rsidRPr="00F42C1F" w:rsidRDefault="00511D21" w:rsidP="003779D0">
      <w:pPr>
        <w:pStyle w:val="berschrift1"/>
      </w:pPr>
      <w:bookmarkStart w:id="50" w:name="_Toc193462319"/>
      <w:bookmarkStart w:id="51" w:name="_Toc199957647"/>
      <w:r w:rsidRPr="00F42C1F">
        <w:t>Tabellenverzeichnis</w:t>
      </w:r>
      <w:bookmarkEnd w:id="50"/>
      <w:bookmarkEnd w:id="51"/>
    </w:p>
    <w:p w14:paraId="4FDB42AB" w14:textId="13384CD0" w:rsidR="00511D21" w:rsidRPr="00F42C1F" w:rsidRDefault="001E6E95" w:rsidP="00511D21">
      <w:r w:rsidRPr="00F42C1F">
        <w:rPr>
          <w:b/>
          <w:bCs/>
        </w:rPr>
        <w:fldChar w:fldCharType="begin"/>
      </w:r>
      <w:r w:rsidRPr="00F42C1F">
        <w:rPr>
          <w:b/>
          <w:bCs/>
        </w:rPr>
        <w:instrText xml:space="preserve"> TOC \h \z \c "Tabelle" </w:instrText>
      </w:r>
      <w:r w:rsidRPr="00F42C1F">
        <w:rPr>
          <w:b/>
          <w:bCs/>
        </w:rPr>
        <w:fldChar w:fldCharType="separate"/>
      </w:r>
      <w:r w:rsidR="006B7819">
        <w:rPr>
          <w:noProof/>
          <w:lang w:val="de-DE"/>
        </w:rPr>
        <w:t>Es konnten keine Einträge für ein Abbildungsverzeichnis gefunden werden.</w:t>
      </w:r>
      <w:r w:rsidRPr="00F42C1F">
        <w:rPr>
          <w:b/>
          <w:bCs/>
        </w:rPr>
        <w:fldChar w:fldCharType="end"/>
      </w:r>
    </w:p>
    <w:p w14:paraId="29998B90" w14:textId="77777777" w:rsidR="00511D21" w:rsidRPr="00F42C1F" w:rsidRDefault="00511D21" w:rsidP="003779D0">
      <w:pPr>
        <w:pStyle w:val="berschrift1"/>
      </w:pPr>
      <w:bookmarkStart w:id="52" w:name="_Toc193462320"/>
      <w:bookmarkStart w:id="53" w:name="_Toc199957648"/>
      <w:r w:rsidRPr="00F42C1F">
        <w:t>Glossar</w:t>
      </w:r>
      <w:bookmarkEnd w:id="52"/>
      <w:bookmarkEnd w:id="53"/>
    </w:p>
    <w:p w14:paraId="028BED4E" w14:textId="3EA93232" w:rsidR="00511D21" w:rsidRPr="00F42C1F" w:rsidRDefault="009E4195" w:rsidP="00511D21">
      <w:pPr>
        <w:rPr>
          <w:b/>
        </w:rPr>
      </w:pPr>
      <w:proofErr w:type="spellStart"/>
      <w:r w:rsidRPr="00F42C1F">
        <w:rPr>
          <w:b/>
        </w:rPr>
        <w:t>Denoising</w:t>
      </w:r>
      <w:proofErr w:type="spellEnd"/>
    </w:p>
    <w:p w14:paraId="4D1B8295" w14:textId="268B3095" w:rsidR="00511D21" w:rsidRPr="00F42C1F" w:rsidRDefault="009E4195" w:rsidP="00511D21">
      <w:pPr>
        <w:pStyle w:val="Verzeichnis"/>
      </w:pPr>
      <w:r w:rsidRPr="00F42C1F">
        <w:t xml:space="preserve">Englisch für </w:t>
      </w:r>
      <w:proofErr w:type="spellStart"/>
      <w:r w:rsidRPr="00F42C1F">
        <w:t>Entrauschung</w:t>
      </w:r>
      <w:proofErr w:type="spellEnd"/>
      <w:r w:rsidRPr="00F42C1F">
        <w:t xml:space="preserve"> oder Rauschunterdrückung. In dieser Arbeit ist besonders der Prozess gemeint, Rauschen aus Bildern zu entfernen.</w:t>
      </w:r>
      <w:r w:rsidR="00E43329" w:rsidRPr="00F42C1F">
        <w:tab/>
      </w:r>
    </w:p>
    <w:p w14:paraId="336D5F48" w14:textId="1BEA55E9" w:rsidR="00511D21" w:rsidRPr="00F42C1F" w:rsidRDefault="009E4195" w:rsidP="00511D21">
      <w:pPr>
        <w:rPr>
          <w:b/>
        </w:rPr>
      </w:pPr>
      <w:proofErr w:type="spellStart"/>
      <w:r w:rsidRPr="00F42C1F">
        <w:rPr>
          <w:b/>
        </w:rPr>
        <w:t>Overfitting</w:t>
      </w:r>
      <w:proofErr w:type="spellEnd"/>
    </w:p>
    <w:p w14:paraId="05ED0CC6" w14:textId="70F9FC41" w:rsidR="00511D21" w:rsidRPr="00F42C1F" w:rsidRDefault="009E4195" w:rsidP="00511D21">
      <w:pPr>
        <w:pStyle w:val="Verzeichnis"/>
      </w:pPr>
      <w:r w:rsidRPr="00F42C1F">
        <w:t>Englisch für Überanpassung. Problem bei Neuronalen Netzen, die lediglich den Trainings-Datensatz auswendig lernen.</w:t>
      </w:r>
      <w:r w:rsidR="00E43329" w:rsidRPr="00F42C1F">
        <w:tab/>
      </w:r>
    </w:p>
    <w:p w14:paraId="720FC392" w14:textId="77777777" w:rsidR="00511D21" w:rsidRPr="00F42C1F" w:rsidRDefault="00511D21" w:rsidP="00511D21">
      <w:pPr>
        <w:rPr>
          <w:b/>
        </w:rPr>
      </w:pPr>
      <w:proofErr w:type="spellStart"/>
      <w:r w:rsidRPr="00F42C1F">
        <w:rPr>
          <w:b/>
        </w:rPr>
        <w:t>Cowoll</w:t>
      </w:r>
      <w:proofErr w:type="spellEnd"/>
    </w:p>
    <w:p w14:paraId="61CEA85B" w14:textId="2A2720C3" w:rsidR="00511D21" w:rsidRPr="00F42C1F" w:rsidRDefault="00511D21" w:rsidP="00E91B34">
      <w:pPr>
        <w:pStyle w:val="Verzeichnis1"/>
        <w:rPr>
          <w:lang w:val="de-CH"/>
        </w:rPr>
      </w:pPr>
      <w:r w:rsidRPr="00F42C1F">
        <w:rPr>
          <w:lang w:val="de-CH"/>
        </w:rPr>
        <w:t xml:space="preserve">Et </w:t>
      </w:r>
      <w:proofErr w:type="spellStart"/>
      <w:r w:rsidRPr="00F42C1F">
        <w:rPr>
          <w:lang w:val="de-CH"/>
        </w:rPr>
        <w:t>ut</w:t>
      </w:r>
      <w:proofErr w:type="spellEnd"/>
      <w:r w:rsidRPr="00F42C1F">
        <w:rPr>
          <w:lang w:val="de-CH"/>
        </w:rPr>
        <w:t xml:space="preserve"> </w:t>
      </w:r>
      <w:proofErr w:type="spellStart"/>
      <w:r w:rsidRPr="00F42C1F">
        <w:rPr>
          <w:lang w:val="de-CH"/>
        </w:rPr>
        <w:t>aut</w:t>
      </w:r>
      <w:proofErr w:type="spellEnd"/>
      <w:r w:rsidRPr="00F42C1F">
        <w:rPr>
          <w:lang w:val="de-CH"/>
        </w:rPr>
        <w:t xml:space="preserve"> </w:t>
      </w:r>
      <w:proofErr w:type="spellStart"/>
      <w:r w:rsidRPr="00F42C1F">
        <w:rPr>
          <w:lang w:val="de-CH"/>
        </w:rPr>
        <w:t>isti</w:t>
      </w:r>
      <w:proofErr w:type="spellEnd"/>
      <w:r w:rsidRPr="00F42C1F">
        <w:rPr>
          <w:lang w:val="de-CH"/>
        </w:rPr>
        <w:t xml:space="preserve"> </w:t>
      </w:r>
      <w:proofErr w:type="spellStart"/>
      <w:r w:rsidRPr="00F42C1F">
        <w:rPr>
          <w:lang w:val="de-CH"/>
        </w:rPr>
        <w:t>repuditis</w:t>
      </w:r>
      <w:proofErr w:type="spellEnd"/>
      <w:r w:rsidRPr="00F42C1F">
        <w:rPr>
          <w:lang w:val="de-CH"/>
        </w:rPr>
        <w:t xml:space="preserve"> </w:t>
      </w:r>
      <w:proofErr w:type="spellStart"/>
      <w:r w:rsidRPr="00F42C1F">
        <w:rPr>
          <w:lang w:val="de-CH"/>
        </w:rPr>
        <w:t>qui</w:t>
      </w:r>
      <w:proofErr w:type="spellEnd"/>
      <w:r w:rsidRPr="00F42C1F">
        <w:rPr>
          <w:lang w:val="de-CH"/>
        </w:rPr>
        <w:t xml:space="preserve"> </w:t>
      </w:r>
      <w:proofErr w:type="spellStart"/>
      <w:r w:rsidRPr="00F42C1F">
        <w:rPr>
          <w:lang w:val="de-CH"/>
        </w:rPr>
        <w:t>ium</w:t>
      </w:r>
      <w:proofErr w:type="spellEnd"/>
      <w:r w:rsidR="00E43329" w:rsidRPr="00F42C1F">
        <w:rPr>
          <w:lang w:val="de-CH"/>
        </w:rPr>
        <w:tab/>
      </w:r>
    </w:p>
    <w:p w14:paraId="501D8FB0" w14:textId="77777777" w:rsidR="007116DC" w:rsidRPr="00F42C1F" w:rsidRDefault="007116DC" w:rsidP="007116DC"/>
    <w:p w14:paraId="191E2A9B" w14:textId="77777777" w:rsidR="00511D21" w:rsidRPr="00F42C1F" w:rsidRDefault="00511D21" w:rsidP="003779D0">
      <w:pPr>
        <w:pStyle w:val="berschrift1"/>
      </w:pPr>
      <w:bookmarkStart w:id="54" w:name="_Toc193462321"/>
      <w:bookmarkStart w:id="55" w:name="_Toc199957649"/>
      <w:r w:rsidRPr="00F42C1F">
        <w:t>Literaturverzeichnis</w:t>
      </w:r>
      <w:bookmarkEnd w:id="54"/>
      <w:bookmarkEnd w:id="55"/>
    </w:p>
    <w:p w14:paraId="355543B7" w14:textId="77777777" w:rsidR="00511D21" w:rsidRPr="00F42C1F" w:rsidRDefault="00511D21" w:rsidP="00511D21">
      <w:pPr>
        <w:rPr>
          <w:b/>
        </w:rPr>
      </w:pPr>
      <w:r w:rsidRPr="00F42C1F">
        <w:rPr>
          <w:b/>
        </w:rPr>
        <w:t>Literatureintrag</w:t>
      </w:r>
    </w:p>
    <w:p w14:paraId="2313A14B" w14:textId="77777777" w:rsidR="00511D21" w:rsidRPr="00F42C1F" w:rsidRDefault="00511D21" w:rsidP="00511D21">
      <w:pPr>
        <w:pStyle w:val="Verzeichnis"/>
      </w:pPr>
      <w:r w:rsidRPr="00F42C1F">
        <w:rPr>
          <w:i/>
        </w:rPr>
        <w:t>Autorname, Autorvorname, Buchtitel, Verlag, Ort, Ausgabe, Jahr</w:t>
      </w:r>
      <w:r w:rsidRPr="00F42C1F">
        <w:tab/>
        <w:t>7</w:t>
      </w:r>
    </w:p>
    <w:p w14:paraId="431F7D9B" w14:textId="77777777" w:rsidR="00511D21" w:rsidRPr="00F42C1F" w:rsidRDefault="00511D21" w:rsidP="00511D21">
      <w:pPr>
        <w:rPr>
          <w:b/>
        </w:rPr>
      </w:pPr>
      <w:r w:rsidRPr="00F42C1F">
        <w:rPr>
          <w:b/>
        </w:rPr>
        <w:t>Literatureintrag</w:t>
      </w:r>
    </w:p>
    <w:p w14:paraId="2A228877" w14:textId="77777777" w:rsidR="00511D21" w:rsidRPr="00F42C1F" w:rsidRDefault="00511D21" w:rsidP="00511D21">
      <w:pPr>
        <w:pStyle w:val="Verzeichnis"/>
      </w:pPr>
      <w:r w:rsidRPr="00F42C1F">
        <w:rPr>
          <w:i/>
        </w:rPr>
        <w:t>Autorname, Autorvorname, Buchtitel, Verlag, Ort, Ausgabe, Jahr</w:t>
      </w:r>
      <w:r w:rsidRPr="00F42C1F">
        <w:tab/>
        <w:t>9</w:t>
      </w:r>
    </w:p>
    <w:p w14:paraId="09D9F8F4" w14:textId="77777777" w:rsidR="00511D21" w:rsidRPr="00F42C1F" w:rsidRDefault="00511D21" w:rsidP="00511D21">
      <w:pPr>
        <w:rPr>
          <w:b/>
        </w:rPr>
      </w:pPr>
      <w:r w:rsidRPr="00F42C1F">
        <w:rPr>
          <w:b/>
        </w:rPr>
        <w:t>Literatureintrag</w:t>
      </w:r>
    </w:p>
    <w:p w14:paraId="0A305334" w14:textId="77777777" w:rsidR="00511D21" w:rsidRPr="00F42C1F" w:rsidRDefault="00511D21" w:rsidP="00E91B34">
      <w:pPr>
        <w:pStyle w:val="Verzeichnis"/>
      </w:pPr>
      <w:r w:rsidRPr="00F42C1F">
        <w:rPr>
          <w:i/>
        </w:rPr>
        <w:t>Autorname, Autorvorname, Buchtitel, Verlag, Ort, Ausgabe, Jahr</w:t>
      </w:r>
      <w:r w:rsidRPr="00F42C1F">
        <w:tab/>
      </w:r>
      <w:r w:rsidR="00E91B34" w:rsidRPr="00F42C1F">
        <w:t>11</w:t>
      </w:r>
    </w:p>
    <w:p w14:paraId="7AF4ABF5" w14:textId="77777777" w:rsidR="007116DC" w:rsidRPr="00F42C1F" w:rsidRDefault="007116DC" w:rsidP="007116DC"/>
    <w:p w14:paraId="1775CD71" w14:textId="77777777" w:rsidR="00511D21" w:rsidRPr="00F42C1F" w:rsidRDefault="007116DC" w:rsidP="003779D0">
      <w:pPr>
        <w:pStyle w:val="berschrift1"/>
      </w:pPr>
      <w:r w:rsidRPr="00F42C1F">
        <w:br w:type="page"/>
      </w:r>
      <w:bookmarkStart w:id="56" w:name="_Toc193462322"/>
      <w:bookmarkStart w:id="57" w:name="_Toc199957650"/>
      <w:r w:rsidR="00511D21" w:rsidRPr="00F42C1F">
        <w:lastRenderedPageBreak/>
        <w:t>Anhang</w:t>
      </w:r>
      <w:bookmarkEnd w:id="56"/>
      <w:bookmarkEnd w:id="57"/>
    </w:p>
    <w:p w14:paraId="34E13806" w14:textId="3A324FFB" w:rsidR="00801CD9" w:rsidRPr="00F42C1F" w:rsidRDefault="00CA174C" w:rsidP="00CA174C">
      <w:pPr>
        <w:pStyle w:val="berschrift2"/>
      </w:pPr>
      <w:bookmarkStart w:id="58" w:name="_Toc199957651"/>
      <w:r w:rsidRPr="00F42C1F">
        <w:t>Meeting Protokoll</w:t>
      </w:r>
      <w:bookmarkEnd w:id="58"/>
    </w:p>
    <w:p w14:paraId="799B4995" w14:textId="31D5AEC5" w:rsidR="00CA174C" w:rsidRPr="00F42C1F" w:rsidRDefault="00CA174C" w:rsidP="00CA174C">
      <w:pPr>
        <w:pStyle w:val="berschrift3"/>
      </w:pPr>
      <w:bookmarkStart w:id="59" w:name="_Toc199957652"/>
      <w:r w:rsidRPr="00F42C1F">
        <w:t>Kick-off Meeting (24.0</w:t>
      </w:r>
      <w:r w:rsidR="00CB74EB">
        <w:t>2</w:t>
      </w:r>
      <w:r w:rsidRPr="00F42C1F">
        <w:t>.2025 09:00)</w:t>
      </w:r>
      <w:bookmarkEnd w:id="59"/>
    </w:p>
    <w:p w14:paraId="3F2EFEB1" w14:textId="77777777" w:rsidR="00801CD9" w:rsidRPr="00F42C1F" w:rsidRDefault="00801CD9" w:rsidP="00CA174C"/>
    <w:p w14:paraId="7A84BC5B" w14:textId="67B26D53" w:rsidR="00F42C1F" w:rsidRPr="00F42C1F" w:rsidRDefault="00F42C1F" w:rsidP="00CA174C">
      <w:r w:rsidRPr="00F42C1F">
        <w:rPr>
          <w:b/>
        </w:rPr>
        <w:t>Standort</w:t>
      </w:r>
      <w:r w:rsidRPr="00F42C1F">
        <w:t>: Microsoft Teams Online Meeting</w:t>
      </w:r>
    </w:p>
    <w:p w14:paraId="5CDA106F" w14:textId="5F2DC45B" w:rsidR="00F42C1F" w:rsidRPr="00F42C1F" w:rsidRDefault="00F42C1F" w:rsidP="00CA174C">
      <w:r w:rsidRPr="00F42C1F">
        <w:rPr>
          <w:b/>
        </w:rPr>
        <w:t>Teilnehmer</w:t>
      </w:r>
      <w:r w:rsidRPr="00F42C1F">
        <w:t>:</w:t>
      </w:r>
    </w:p>
    <w:p w14:paraId="2637926E" w14:textId="685E7424" w:rsidR="00F42C1F" w:rsidRPr="00F42C1F" w:rsidRDefault="00F42C1F" w:rsidP="00F42C1F">
      <w:pPr>
        <w:numPr>
          <w:ilvl w:val="0"/>
          <w:numId w:val="56"/>
        </w:numPr>
      </w:pPr>
      <w:r w:rsidRPr="00F42C1F">
        <w:t>Prof. Marcus Hudritsch (Betreuer)</w:t>
      </w:r>
    </w:p>
    <w:p w14:paraId="652425BE" w14:textId="401BEC4B" w:rsidR="00F42C1F" w:rsidRPr="00F42C1F" w:rsidRDefault="00F42C1F" w:rsidP="00F42C1F">
      <w:pPr>
        <w:numPr>
          <w:ilvl w:val="0"/>
          <w:numId w:val="56"/>
        </w:numPr>
      </w:pPr>
      <w:r w:rsidRPr="00F42C1F">
        <w:t>Pascal Cornu (Studierender)</w:t>
      </w:r>
    </w:p>
    <w:p w14:paraId="0E7F57DD" w14:textId="77777777" w:rsidR="00F42C1F" w:rsidRPr="00F42C1F" w:rsidRDefault="00F42C1F" w:rsidP="00F42C1F"/>
    <w:p w14:paraId="560B429C" w14:textId="77777777" w:rsidR="00F42C1F" w:rsidRPr="00AA0E96" w:rsidRDefault="00F42C1F">
      <w:pPr>
        <w:spacing w:line="240" w:lineRule="auto"/>
        <w:rPr>
          <w:b/>
        </w:rPr>
      </w:pPr>
      <w:r w:rsidRPr="00AA0E96">
        <w:rPr>
          <w:b/>
        </w:rPr>
        <w:t>Meeting Protokoll:</w:t>
      </w:r>
    </w:p>
    <w:p w14:paraId="06E0E6B4" w14:textId="7E8A7560" w:rsidR="00F42C1F" w:rsidRPr="00F42C1F" w:rsidRDefault="00F42C1F" w:rsidP="00F42C1F">
      <w:pPr>
        <w:numPr>
          <w:ilvl w:val="0"/>
          <w:numId w:val="56"/>
        </w:numPr>
      </w:pPr>
      <w:r>
        <w:t>Prof. Marcus Hudritsch gibt Rahmenbedingungen</w:t>
      </w:r>
      <w:r w:rsidR="00AA0E96">
        <w:t>, so wie den Zugewiesenen Experten (Dr. Harald Studer) durch.</w:t>
      </w:r>
    </w:p>
    <w:p w14:paraId="690E2C9B" w14:textId="553EAFCE" w:rsidR="00F42C1F" w:rsidRPr="00927635" w:rsidRDefault="00F42C1F" w:rsidP="00F42C1F">
      <w:pPr>
        <w:numPr>
          <w:ilvl w:val="0"/>
          <w:numId w:val="56"/>
        </w:numPr>
        <w:rPr>
          <w:rFonts w:eastAsia="Times New Roman"/>
          <w:bCs/>
          <w:sz w:val="28"/>
          <w:szCs w:val="28"/>
        </w:rPr>
      </w:pPr>
      <w:r>
        <w:t>Zukünftige Meetings für den Abgleich werden alle zwei Wochen für das gesamte Projekt festgesetzt.</w:t>
      </w:r>
    </w:p>
    <w:p w14:paraId="5EF74013" w14:textId="65B71ED3" w:rsidR="00927635" w:rsidRPr="00927635" w:rsidRDefault="00927635" w:rsidP="00A608A7">
      <w:pPr>
        <w:numPr>
          <w:ilvl w:val="0"/>
          <w:numId w:val="56"/>
        </w:numPr>
        <w:rPr>
          <w:rFonts w:eastAsia="Times New Roman"/>
          <w:bCs/>
          <w:sz w:val="28"/>
          <w:szCs w:val="28"/>
        </w:rPr>
      </w:pPr>
      <w:r>
        <w:t>Pascal Cornu zeigte seine bisherige Recherche in das Thema Path Tracing.</w:t>
      </w:r>
    </w:p>
    <w:p w14:paraId="5766B201" w14:textId="6D6F8BEC" w:rsidR="00F42C1F" w:rsidRDefault="00891BAC" w:rsidP="00F42C1F">
      <w:pPr>
        <w:numPr>
          <w:ilvl w:val="0"/>
          <w:numId w:val="56"/>
        </w:numPr>
      </w:pPr>
      <w:r w:rsidRPr="00891BAC">
        <w:t xml:space="preserve">Die </w:t>
      </w:r>
      <w:r>
        <w:t>nächsten Schritte, insbesondere die Planung und Recherche wurden diskutiert</w:t>
      </w:r>
      <w:r w:rsidR="00927635">
        <w:t>: Das Projekt «</w:t>
      </w:r>
      <w:proofErr w:type="spellStart"/>
      <w:r w:rsidR="00927635">
        <w:t>smallpt</w:t>
      </w:r>
      <w:proofErr w:type="spellEnd"/>
      <w:r w:rsidR="00927635">
        <w:t xml:space="preserve">» soll selbst ausgeführt werden und mit dem Path Tracer von SLProject4 verglichen werden. Dadurch sollen die Artefakte vom SLProject4 Path Tracer untersucht werden. Zusätzlich soll ein einfacher Autoencoder </w:t>
      </w:r>
      <w:r w:rsidR="00A74942">
        <w:t>selbst</w:t>
      </w:r>
      <w:r w:rsidR="00927635">
        <w:t xml:space="preserve"> implementiert werden.</w:t>
      </w:r>
    </w:p>
    <w:p w14:paraId="364D2E51" w14:textId="424E08A7" w:rsidR="00AA0E96" w:rsidRDefault="00CB74EB" w:rsidP="00CB74EB">
      <w:pPr>
        <w:pStyle w:val="berschrift3"/>
      </w:pPr>
      <w:bookmarkStart w:id="60" w:name="_Toc199957653"/>
      <w:r>
        <w:t>Abgleich 1 (13.03.2025</w:t>
      </w:r>
      <w:r w:rsidR="00A83E01">
        <w:t xml:space="preserve"> 11:00</w:t>
      </w:r>
      <w:r w:rsidR="00AA0E96">
        <w:t>)</w:t>
      </w:r>
      <w:bookmarkEnd w:id="60"/>
    </w:p>
    <w:p w14:paraId="4330C547" w14:textId="77777777" w:rsidR="00AA0E96" w:rsidRDefault="00AA0E96" w:rsidP="00AA0E96"/>
    <w:p w14:paraId="0173A0DD" w14:textId="77777777" w:rsidR="00AA0E96" w:rsidRPr="00F42C1F" w:rsidRDefault="00AA0E96" w:rsidP="00AA0E96">
      <w:r w:rsidRPr="00F42C1F">
        <w:rPr>
          <w:b/>
        </w:rPr>
        <w:t>Standort</w:t>
      </w:r>
      <w:r w:rsidRPr="00F42C1F">
        <w:t>: Microsoft Teams Online Meeting</w:t>
      </w:r>
    </w:p>
    <w:p w14:paraId="4BEEF13C" w14:textId="77777777" w:rsidR="00AA0E96" w:rsidRPr="00F42C1F" w:rsidRDefault="00AA0E96" w:rsidP="00AA0E96">
      <w:r w:rsidRPr="00F42C1F">
        <w:rPr>
          <w:b/>
        </w:rPr>
        <w:t>Teilnehmer</w:t>
      </w:r>
      <w:r w:rsidRPr="00F42C1F">
        <w:t>:</w:t>
      </w:r>
    </w:p>
    <w:p w14:paraId="28A9786B" w14:textId="77777777" w:rsidR="00AA0E96" w:rsidRPr="00F42C1F" w:rsidRDefault="00AA0E96" w:rsidP="00AA0E96">
      <w:pPr>
        <w:numPr>
          <w:ilvl w:val="0"/>
          <w:numId w:val="56"/>
        </w:numPr>
      </w:pPr>
      <w:r w:rsidRPr="00F42C1F">
        <w:t>Prof. Marcus Hudritsch (Betreuer)</w:t>
      </w:r>
    </w:p>
    <w:p w14:paraId="087D7C36" w14:textId="77777777" w:rsidR="00AA0E96" w:rsidRPr="00F42C1F" w:rsidRDefault="00AA0E96" w:rsidP="00AA0E96">
      <w:pPr>
        <w:numPr>
          <w:ilvl w:val="0"/>
          <w:numId w:val="56"/>
        </w:numPr>
      </w:pPr>
      <w:r w:rsidRPr="00F42C1F">
        <w:t>Pascal Cornu (Studierender)</w:t>
      </w:r>
    </w:p>
    <w:p w14:paraId="07F0C7B8" w14:textId="77777777" w:rsidR="00AA0E96" w:rsidRDefault="00AA0E96" w:rsidP="00AA0E96"/>
    <w:p w14:paraId="3B2A9478" w14:textId="77777777" w:rsidR="00AA0E96" w:rsidRPr="00AA0E96" w:rsidRDefault="00AA0E96" w:rsidP="00AA0E96">
      <w:pPr>
        <w:spacing w:line="240" w:lineRule="auto"/>
        <w:rPr>
          <w:b/>
        </w:rPr>
      </w:pPr>
      <w:r w:rsidRPr="00AA0E96">
        <w:rPr>
          <w:b/>
        </w:rPr>
        <w:t>Meeting Protokoll:</w:t>
      </w:r>
    </w:p>
    <w:p w14:paraId="6B8E8307" w14:textId="3DC31879" w:rsidR="00AA0E96" w:rsidRDefault="00FD7E2A" w:rsidP="00AA0E96">
      <w:pPr>
        <w:numPr>
          <w:ilvl w:val="0"/>
          <w:numId w:val="56"/>
        </w:numPr>
      </w:pPr>
      <w:r>
        <w:t xml:space="preserve">Pascal Cornu zeigte seine weitere Recherche in die Themen Path Tracing und </w:t>
      </w:r>
      <w:proofErr w:type="spellStart"/>
      <w:r>
        <w:t>Denoising</w:t>
      </w:r>
      <w:proofErr w:type="spellEnd"/>
      <w:r w:rsidR="00927635">
        <w:t>, so wie die das erlangte Wissen über die Unterschiede vom «</w:t>
      </w:r>
      <w:proofErr w:type="spellStart"/>
      <w:r w:rsidR="00927635">
        <w:t>smallpt</w:t>
      </w:r>
      <w:proofErr w:type="spellEnd"/>
      <w:r w:rsidR="00927635">
        <w:t xml:space="preserve">» und dem SLProject4 Path Tracer. Die so genannten </w:t>
      </w:r>
      <w:proofErr w:type="spellStart"/>
      <w:r w:rsidR="00927635">
        <w:t>Fireflies</w:t>
      </w:r>
      <w:proofErr w:type="spellEnd"/>
      <w:r w:rsidR="00927635">
        <w:t xml:space="preserve">, die Artefakte die im </w:t>
      </w:r>
      <w:proofErr w:type="spellStart"/>
      <w:r w:rsidR="00927635">
        <w:t>SLProject</w:t>
      </w:r>
      <w:proofErr w:type="spellEnd"/>
      <w:r w:rsidR="00927635">
        <w:t>, nicht aber im «</w:t>
      </w:r>
      <w:proofErr w:type="spellStart"/>
      <w:r w:rsidR="00927635">
        <w:t>smallpt</w:t>
      </w:r>
      <w:proofErr w:type="spellEnd"/>
      <w:r w:rsidR="00927635">
        <w:t>» vorhanden sind, wurden erklärt und ein bisschen eingedämmt.</w:t>
      </w:r>
    </w:p>
    <w:p w14:paraId="7F812AC9" w14:textId="554FFC2F" w:rsidR="008B1935" w:rsidRDefault="008B1935" w:rsidP="00AA0E96">
      <w:pPr>
        <w:numPr>
          <w:ilvl w:val="0"/>
          <w:numId w:val="56"/>
        </w:numPr>
      </w:pPr>
      <w:r>
        <w:t>Der simple Autoencoder, der auf dem MNIST Datensatz basiert, wurde vorgestellt.</w:t>
      </w:r>
    </w:p>
    <w:p w14:paraId="3981DF2E" w14:textId="672D37C5" w:rsidR="00FD7E2A" w:rsidRDefault="00FD7E2A" w:rsidP="00AA0E96">
      <w:pPr>
        <w:numPr>
          <w:ilvl w:val="0"/>
          <w:numId w:val="56"/>
        </w:numPr>
      </w:pPr>
      <w:r>
        <w:t xml:space="preserve">Prof. Marcus Hudritsch gibt Feedback über die Projektplanung und </w:t>
      </w:r>
      <w:r w:rsidR="00927635">
        <w:t xml:space="preserve">teilt seine Kenntnisse über </w:t>
      </w:r>
      <w:proofErr w:type="spellStart"/>
      <w:r w:rsidR="00927635">
        <w:t>Denoising</w:t>
      </w:r>
      <w:proofErr w:type="spellEnd"/>
      <w:r w:rsidR="00927635">
        <w:t>.</w:t>
      </w:r>
    </w:p>
    <w:p w14:paraId="326B05CC" w14:textId="5A2DAF05" w:rsidR="00927635" w:rsidRDefault="00927635" w:rsidP="00AA0E96">
      <w:pPr>
        <w:numPr>
          <w:ilvl w:val="0"/>
          <w:numId w:val="56"/>
        </w:numPr>
      </w:pPr>
      <w:r>
        <w:t xml:space="preserve">Die nächsten Schritte werden geplant: </w:t>
      </w:r>
      <w:r w:rsidR="008B1935">
        <w:t xml:space="preserve">Für den </w:t>
      </w:r>
      <w:proofErr w:type="spellStart"/>
      <w:r w:rsidR="008B1935">
        <w:t>Denoising</w:t>
      </w:r>
      <w:proofErr w:type="spellEnd"/>
      <w:r w:rsidR="008B1935">
        <w:t xml:space="preserve"> Autoencoder braucht es ein Datensatz. Öffentliche Datensätze sollen gesucht und analysiert werden. </w:t>
      </w:r>
    </w:p>
    <w:p w14:paraId="0D35A6BA" w14:textId="77777777" w:rsidR="008B1935" w:rsidRPr="00F42C1F" w:rsidRDefault="008B1935" w:rsidP="008B1935"/>
    <w:p w14:paraId="511DB41F" w14:textId="4AC41457" w:rsidR="008B1935" w:rsidRDefault="008B1935" w:rsidP="008B1935">
      <w:pPr>
        <w:pStyle w:val="berschrift3"/>
      </w:pPr>
      <w:bookmarkStart w:id="61" w:name="_Toc199957654"/>
      <w:r>
        <w:t>Abgleich 2 (24.03.2025</w:t>
      </w:r>
      <w:r w:rsidR="00A83E01" w:rsidRPr="00F42C1F">
        <w:t xml:space="preserve"> 09:00</w:t>
      </w:r>
      <w:r>
        <w:t>)</w:t>
      </w:r>
      <w:bookmarkEnd w:id="61"/>
    </w:p>
    <w:p w14:paraId="53A96D92" w14:textId="77777777" w:rsidR="008B1935" w:rsidRDefault="008B1935" w:rsidP="00AA0E96"/>
    <w:p w14:paraId="25DD4D96" w14:textId="77777777" w:rsidR="008B1935" w:rsidRPr="00F42C1F" w:rsidRDefault="008B1935" w:rsidP="008B1935">
      <w:r w:rsidRPr="00F42C1F">
        <w:rPr>
          <w:b/>
        </w:rPr>
        <w:t>Standort</w:t>
      </w:r>
      <w:r w:rsidRPr="00F42C1F">
        <w:t>: Microsoft Teams Online Meeting</w:t>
      </w:r>
    </w:p>
    <w:p w14:paraId="35F63B46" w14:textId="77777777" w:rsidR="008B1935" w:rsidRPr="00F42C1F" w:rsidRDefault="008B1935" w:rsidP="008B1935">
      <w:r w:rsidRPr="00F42C1F">
        <w:rPr>
          <w:b/>
        </w:rPr>
        <w:t>Teilnehmer</w:t>
      </w:r>
      <w:r w:rsidRPr="00F42C1F">
        <w:t>:</w:t>
      </w:r>
    </w:p>
    <w:p w14:paraId="424CC6B8" w14:textId="77777777" w:rsidR="008B1935" w:rsidRPr="00F42C1F" w:rsidRDefault="008B1935" w:rsidP="008B1935">
      <w:pPr>
        <w:numPr>
          <w:ilvl w:val="0"/>
          <w:numId w:val="56"/>
        </w:numPr>
      </w:pPr>
      <w:r w:rsidRPr="00F42C1F">
        <w:t>Prof. Marcus Hudritsch (Betreuer)</w:t>
      </w:r>
    </w:p>
    <w:p w14:paraId="167055F7" w14:textId="77777777" w:rsidR="008B1935" w:rsidRPr="00F42C1F" w:rsidRDefault="008B1935" w:rsidP="008B1935">
      <w:pPr>
        <w:numPr>
          <w:ilvl w:val="0"/>
          <w:numId w:val="56"/>
        </w:numPr>
      </w:pPr>
      <w:r w:rsidRPr="00F42C1F">
        <w:t>Pascal Cornu (Studierender)</w:t>
      </w:r>
    </w:p>
    <w:p w14:paraId="63E0F5D8" w14:textId="77777777" w:rsidR="008B1935" w:rsidRDefault="008B1935" w:rsidP="00AA0E96"/>
    <w:p w14:paraId="2E56B86E" w14:textId="77777777" w:rsidR="008B1935" w:rsidRPr="00AA0E96" w:rsidRDefault="008B1935" w:rsidP="008B1935">
      <w:pPr>
        <w:spacing w:line="240" w:lineRule="auto"/>
        <w:rPr>
          <w:b/>
        </w:rPr>
      </w:pPr>
      <w:r w:rsidRPr="00AA0E96">
        <w:rPr>
          <w:b/>
        </w:rPr>
        <w:t>Meeting Protokoll:</w:t>
      </w:r>
    </w:p>
    <w:p w14:paraId="29E42E89" w14:textId="2D64E833" w:rsidR="008B1935" w:rsidRDefault="008B1935" w:rsidP="008B1935">
      <w:pPr>
        <w:numPr>
          <w:ilvl w:val="0"/>
          <w:numId w:val="56"/>
        </w:numPr>
      </w:pPr>
      <w:r>
        <w:t xml:space="preserve">Pascal Cornu präsentiert zwei gefundene Datensätze, die für das Modell verwendet werden können. </w:t>
      </w:r>
      <w:r>
        <w:t xml:space="preserve"> </w:t>
      </w:r>
    </w:p>
    <w:p w14:paraId="13AF310A" w14:textId="06A4388B" w:rsidR="008B1935" w:rsidRDefault="008B1935" w:rsidP="008B1935">
      <w:pPr>
        <w:numPr>
          <w:ilvl w:val="0"/>
          <w:numId w:val="56"/>
        </w:numPr>
      </w:pPr>
      <w:r>
        <w:t xml:space="preserve">Prof. Hudritsch </w:t>
      </w:r>
      <w:r w:rsidR="00B30124">
        <w:t xml:space="preserve">findet die Qualität der Datensätze nicht ausreichend. Ein eigener Datensatz soll synthetisch erstellt werden. Beispielsweise mit Blender in kostenlosen öffentlichen Szenen ein Bild generieren lassen nach 5 Sekunden rendern, 30 Sekunden, 1 Minute und so weiter. </w:t>
      </w:r>
    </w:p>
    <w:p w14:paraId="2F2A88AE" w14:textId="41FDA088" w:rsidR="00B30124" w:rsidRDefault="00B30124" w:rsidP="008B1935">
      <w:pPr>
        <w:numPr>
          <w:ilvl w:val="0"/>
          <w:numId w:val="56"/>
        </w:numPr>
      </w:pPr>
      <w:r>
        <w:t>Für den Expertentreff soll eine PowerPoint Präsentation vorbereitet werden.</w:t>
      </w:r>
    </w:p>
    <w:p w14:paraId="67F3190C" w14:textId="6775B436" w:rsidR="00B30124" w:rsidRDefault="00B30124" w:rsidP="00B30124">
      <w:pPr>
        <w:pStyle w:val="berschrift3"/>
      </w:pPr>
      <w:bookmarkStart w:id="62" w:name="_Toc199957655"/>
      <w:r>
        <w:lastRenderedPageBreak/>
        <w:t>Expertentreff (07.04.2025</w:t>
      </w:r>
      <w:r w:rsidR="00A83E01" w:rsidRPr="00F42C1F">
        <w:t xml:space="preserve"> 09:00</w:t>
      </w:r>
      <w:r>
        <w:t>)</w:t>
      </w:r>
      <w:bookmarkEnd w:id="62"/>
    </w:p>
    <w:p w14:paraId="5B3924C2" w14:textId="77777777" w:rsidR="00B30124" w:rsidRDefault="00B30124" w:rsidP="008B1935"/>
    <w:p w14:paraId="3A441320" w14:textId="02269FDD" w:rsidR="00B30124" w:rsidRPr="00F42C1F" w:rsidRDefault="00B30124" w:rsidP="00B30124">
      <w:r w:rsidRPr="00F42C1F">
        <w:rPr>
          <w:b/>
        </w:rPr>
        <w:t>Standort</w:t>
      </w:r>
      <w:r w:rsidRPr="00F42C1F">
        <w:t xml:space="preserve">: </w:t>
      </w:r>
      <w:r>
        <w:t>Biel, Rolex Gebäude, Zimmer N553</w:t>
      </w:r>
    </w:p>
    <w:p w14:paraId="609E74A3" w14:textId="77777777" w:rsidR="00B30124" w:rsidRPr="00F42C1F" w:rsidRDefault="00B30124" w:rsidP="00B30124">
      <w:r w:rsidRPr="00F42C1F">
        <w:rPr>
          <w:b/>
        </w:rPr>
        <w:t>Teilnehmer</w:t>
      </w:r>
      <w:r w:rsidRPr="00F42C1F">
        <w:t>:</w:t>
      </w:r>
    </w:p>
    <w:p w14:paraId="39ED6C07" w14:textId="77777777" w:rsidR="00B30124" w:rsidRDefault="00B30124" w:rsidP="00B30124">
      <w:pPr>
        <w:numPr>
          <w:ilvl w:val="0"/>
          <w:numId w:val="56"/>
        </w:numPr>
      </w:pPr>
      <w:r w:rsidRPr="00F42C1F">
        <w:t>Prof. Marcus Hudritsch (Betreuer)</w:t>
      </w:r>
    </w:p>
    <w:p w14:paraId="1CAD4CF7" w14:textId="2641F862" w:rsidR="00B30124" w:rsidRPr="00F42C1F" w:rsidRDefault="00B30124" w:rsidP="00B30124">
      <w:pPr>
        <w:numPr>
          <w:ilvl w:val="0"/>
          <w:numId w:val="56"/>
        </w:numPr>
      </w:pPr>
      <w:r>
        <w:t>Dr. Harald Studer (Experte)</w:t>
      </w:r>
    </w:p>
    <w:p w14:paraId="64562813" w14:textId="77777777" w:rsidR="00B30124" w:rsidRDefault="00B30124" w:rsidP="00B30124">
      <w:pPr>
        <w:numPr>
          <w:ilvl w:val="0"/>
          <w:numId w:val="56"/>
        </w:numPr>
      </w:pPr>
      <w:r w:rsidRPr="00F42C1F">
        <w:t>Pascal Cornu (Studierender)</w:t>
      </w:r>
    </w:p>
    <w:p w14:paraId="4FBA24D6" w14:textId="6CAFB24B" w:rsidR="00B30124" w:rsidRDefault="00B30124" w:rsidP="00B30124">
      <w:pPr>
        <w:numPr>
          <w:ilvl w:val="0"/>
          <w:numId w:val="56"/>
        </w:numPr>
      </w:pPr>
      <w:r>
        <w:t xml:space="preserve">Nick Denzler, Kilian Wampfler, Tim </w:t>
      </w:r>
      <w:proofErr w:type="spellStart"/>
      <w:r>
        <w:t>Schär</w:t>
      </w:r>
      <w:proofErr w:type="spellEnd"/>
      <w:r>
        <w:t xml:space="preserve"> (Zuschauer)</w:t>
      </w:r>
    </w:p>
    <w:p w14:paraId="615AB1F1" w14:textId="77777777" w:rsidR="00B30124" w:rsidRDefault="00B30124" w:rsidP="00B30124"/>
    <w:p w14:paraId="396AE8B6" w14:textId="1A966896" w:rsidR="00B30124" w:rsidRPr="00B30124" w:rsidRDefault="00B30124" w:rsidP="00B30124">
      <w:pPr>
        <w:rPr>
          <w:b/>
        </w:rPr>
      </w:pPr>
      <w:r w:rsidRPr="00B30124">
        <w:rPr>
          <w:b/>
        </w:rPr>
        <w:t>Meeting Protokoll:</w:t>
      </w:r>
    </w:p>
    <w:p w14:paraId="319B475F" w14:textId="31E6DAAB" w:rsidR="00B30124" w:rsidRDefault="00B30124" w:rsidP="00B30124">
      <w:pPr>
        <w:numPr>
          <w:ilvl w:val="0"/>
          <w:numId w:val="56"/>
        </w:numPr>
      </w:pPr>
      <w:r>
        <w:t xml:space="preserve">Pascal Cornu stellt in einer 10 Minuten PowerPoint Präsentation </w:t>
      </w:r>
      <w:r w:rsidR="005F1765">
        <w:t>folgende Themen vor:</w:t>
      </w:r>
    </w:p>
    <w:p w14:paraId="6EA8ACD1" w14:textId="00C1DA4C" w:rsidR="005F1765" w:rsidRDefault="005F1765" w:rsidP="005F1765">
      <w:pPr>
        <w:numPr>
          <w:ilvl w:val="1"/>
          <w:numId w:val="56"/>
        </w:numPr>
      </w:pPr>
      <w:r>
        <w:t>Projektziele und Projektablauf</w:t>
      </w:r>
    </w:p>
    <w:p w14:paraId="60D9B440" w14:textId="3DE66311" w:rsidR="005F1765" w:rsidRDefault="005F1765" w:rsidP="005F1765">
      <w:pPr>
        <w:numPr>
          <w:ilvl w:val="1"/>
          <w:numId w:val="56"/>
        </w:numPr>
      </w:pPr>
      <w:r>
        <w:t xml:space="preserve">Erkenntnisse der Recherche über Path Tracing und </w:t>
      </w:r>
      <w:proofErr w:type="spellStart"/>
      <w:r>
        <w:t>Denoising</w:t>
      </w:r>
      <w:proofErr w:type="spellEnd"/>
    </w:p>
    <w:p w14:paraId="45F53D70" w14:textId="4BFEA342" w:rsidR="005F1765" w:rsidRDefault="005F1765" w:rsidP="005F1765">
      <w:pPr>
        <w:numPr>
          <w:ilvl w:val="1"/>
          <w:numId w:val="56"/>
        </w:numPr>
      </w:pPr>
      <w:r>
        <w:t xml:space="preserve">Arbeit am </w:t>
      </w:r>
      <w:proofErr w:type="spellStart"/>
      <w:r>
        <w:t>SLProject</w:t>
      </w:r>
      <w:proofErr w:type="spellEnd"/>
      <w:r>
        <w:t xml:space="preserve"> </w:t>
      </w:r>
      <w:proofErr w:type="spellStart"/>
      <w:r>
        <w:t>Denoiser</w:t>
      </w:r>
      <w:proofErr w:type="spellEnd"/>
    </w:p>
    <w:p w14:paraId="18462D29" w14:textId="6CF3FDE7" w:rsidR="005F1765" w:rsidRDefault="005F1765" w:rsidP="005F1765">
      <w:pPr>
        <w:numPr>
          <w:ilvl w:val="1"/>
          <w:numId w:val="56"/>
        </w:numPr>
      </w:pPr>
      <w:r>
        <w:t>Generierung des Datensatzes mit Blender</w:t>
      </w:r>
    </w:p>
    <w:p w14:paraId="2A1B183C" w14:textId="77960723" w:rsidR="00B30124" w:rsidRDefault="005F1765" w:rsidP="00B30124">
      <w:pPr>
        <w:numPr>
          <w:ilvl w:val="0"/>
          <w:numId w:val="56"/>
        </w:numPr>
      </w:pPr>
      <w:r>
        <w:t xml:space="preserve">Dr. Harald Studer stellt mehrere Fragen über das Projekt, insbesondere über vergleichbare Arbeiten und die Einschränkung der Projektziele. </w:t>
      </w:r>
    </w:p>
    <w:p w14:paraId="572F2761" w14:textId="553AEF93" w:rsidR="00EE1061" w:rsidRDefault="00EE1061" w:rsidP="00B30124">
      <w:pPr>
        <w:numPr>
          <w:ilvl w:val="0"/>
          <w:numId w:val="56"/>
        </w:numPr>
      </w:pPr>
      <w:r>
        <w:t>Prof. Marcus Hudritsch stellt mehrere Fragen über den bisher erstellten Datensatz.</w:t>
      </w:r>
    </w:p>
    <w:p w14:paraId="04F2C59B" w14:textId="77777777" w:rsidR="005F1765" w:rsidRDefault="005F1765" w:rsidP="005F1765"/>
    <w:p w14:paraId="6445E445" w14:textId="6E2F50A0" w:rsidR="005F1765" w:rsidRDefault="005F1765" w:rsidP="005F1765">
      <w:pPr>
        <w:pStyle w:val="berschrift3"/>
      </w:pPr>
      <w:bookmarkStart w:id="63" w:name="_Toc199957656"/>
      <w:r>
        <w:t>Abgleich 3 (22.04.2025</w:t>
      </w:r>
      <w:r w:rsidR="00A83E01" w:rsidRPr="00F42C1F">
        <w:t xml:space="preserve"> 09:00</w:t>
      </w:r>
      <w:r>
        <w:t>)</w:t>
      </w:r>
      <w:bookmarkEnd w:id="63"/>
    </w:p>
    <w:p w14:paraId="63AA737D" w14:textId="77777777" w:rsidR="005F1765" w:rsidRDefault="005F1765" w:rsidP="005F1765"/>
    <w:p w14:paraId="37DF66F7" w14:textId="77777777" w:rsidR="005F1765" w:rsidRPr="00F42C1F" w:rsidRDefault="005F1765" w:rsidP="005F1765">
      <w:r w:rsidRPr="00F42C1F">
        <w:rPr>
          <w:b/>
        </w:rPr>
        <w:t>Standort</w:t>
      </w:r>
      <w:r w:rsidRPr="00F42C1F">
        <w:t>: Microsoft Teams Online Meeting</w:t>
      </w:r>
    </w:p>
    <w:p w14:paraId="107DE547" w14:textId="77777777" w:rsidR="005F1765" w:rsidRPr="00F42C1F" w:rsidRDefault="005F1765" w:rsidP="005F1765">
      <w:r w:rsidRPr="00F42C1F">
        <w:rPr>
          <w:b/>
        </w:rPr>
        <w:t>Teilnehmer</w:t>
      </w:r>
      <w:r w:rsidRPr="00F42C1F">
        <w:t>:</w:t>
      </w:r>
    </w:p>
    <w:p w14:paraId="48D19C93" w14:textId="77777777" w:rsidR="005F1765" w:rsidRPr="00F42C1F" w:rsidRDefault="005F1765" w:rsidP="005F1765">
      <w:pPr>
        <w:numPr>
          <w:ilvl w:val="0"/>
          <w:numId w:val="56"/>
        </w:numPr>
      </w:pPr>
      <w:r w:rsidRPr="00F42C1F">
        <w:t>Prof. Marcus Hudritsch (Betreuer)</w:t>
      </w:r>
    </w:p>
    <w:p w14:paraId="2C708DB1" w14:textId="77777777" w:rsidR="005F1765" w:rsidRPr="00F42C1F" w:rsidRDefault="005F1765" w:rsidP="005F1765">
      <w:pPr>
        <w:numPr>
          <w:ilvl w:val="0"/>
          <w:numId w:val="56"/>
        </w:numPr>
      </w:pPr>
      <w:r w:rsidRPr="00F42C1F">
        <w:t>Pascal Cornu (Studierender)</w:t>
      </w:r>
    </w:p>
    <w:p w14:paraId="74F8946B" w14:textId="77777777" w:rsidR="005F1765" w:rsidRDefault="005F1765" w:rsidP="005F1765"/>
    <w:p w14:paraId="7F62B3E5" w14:textId="77777777" w:rsidR="005F1765" w:rsidRPr="00AA0E96" w:rsidRDefault="005F1765" w:rsidP="005F1765">
      <w:pPr>
        <w:spacing w:line="240" w:lineRule="auto"/>
        <w:rPr>
          <w:b/>
        </w:rPr>
      </w:pPr>
      <w:r w:rsidRPr="00AA0E96">
        <w:rPr>
          <w:b/>
        </w:rPr>
        <w:t>Meeting Protokoll:</w:t>
      </w:r>
    </w:p>
    <w:p w14:paraId="24911F21" w14:textId="7D3DC802" w:rsidR="005F1765" w:rsidRDefault="005F1765" w:rsidP="005F1765">
      <w:pPr>
        <w:numPr>
          <w:ilvl w:val="0"/>
          <w:numId w:val="56"/>
        </w:numPr>
      </w:pPr>
      <w:r>
        <w:t>Pascal Cornu präsentiert seine Erweiterung des Datensatzes mit folgenden Funktionen:</w:t>
      </w:r>
    </w:p>
    <w:p w14:paraId="135FF5A9" w14:textId="7DB8B288" w:rsidR="005F1765" w:rsidRDefault="005F1765" w:rsidP="005F1765">
      <w:pPr>
        <w:numPr>
          <w:ilvl w:val="1"/>
          <w:numId w:val="56"/>
        </w:numPr>
      </w:pPr>
      <w:r>
        <w:t>In den Blender Szenen können manuell weitere Kameras platziert werden, die mit dem Skript automatisch eingelesen werden</w:t>
      </w:r>
      <w:r w:rsidR="006614D8">
        <w:t>,</w:t>
      </w:r>
      <w:r>
        <w:t xml:space="preserve"> u</w:t>
      </w:r>
      <w:r w:rsidR="006614D8">
        <w:t>m die Grösse des Datensatzes zu erweitern.</w:t>
      </w:r>
    </w:p>
    <w:p w14:paraId="6A91FD8B" w14:textId="7958584E" w:rsidR="006614D8" w:rsidRDefault="006614D8" w:rsidP="005F1765">
      <w:pPr>
        <w:numPr>
          <w:ilvl w:val="1"/>
          <w:numId w:val="56"/>
        </w:numPr>
      </w:pPr>
      <w:r>
        <w:t>Unterteilung der 1024 x 1024 Pixel Bilder in 16 nicht überlappende 256 x 256 Pixel Bilder. (Die verlangte Grösse des Modells)</w:t>
      </w:r>
    </w:p>
    <w:p w14:paraId="2AE35EDE" w14:textId="723A500A" w:rsidR="006614D8" w:rsidRDefault="006614D8" w:rsidP="006614D8">
      <w:pPr>
        <w:numPr>
          <w:ilvl w:val="0"/>
          <w:numId w:val="56"/>
        </w:numPr>
      </w:pPr>
      <w:r>
        <w:t xml:space="preserve">Pascal Cornu präsentiert einen simplen Autoencoder, der den erstellten Datensatz verwendet und beliebige 256 x 256 Pixel Bilder </w:t>
      </w:r>
      <w:proofErr w:type="spellStart"/>
      <w:r>
        <w:t>entrauschen</w:t>
      </w:r>
      <w:proofErr w:type="spellEnd"/>
      <w:r>
        <w:t xml:space="preserve"> kann. Die Qualität des Outputs ist jedoch noch nicht gut.</w:t>
      </w:r>
    </w:p>
    <w:p w14:paraId="32C3B81C" w14:textId="1435451B" w:rsidR="006614D8" w:rsidRDefault="006614D8" w:rsidP="006614D8">
      <w:pPr>
        <w:numPr>
          <w:ilvl w:val="0"/>
          <w:numId w:val="56"/>
        </w:numPr>
      </w:pPr>
      <w:r>
        <w:t>Prof. Marcus Hudritsch gibt Feedback über den erstellten Datensatz. Er ist skeptisch über die Menge der Bilder</w:t>
      </w:r>
      <w:r w:rsidR="00EE1061">
        <w:t>, 10000 Bilder reichen womöglich nicht aus. Zusätzlich erläutert er, das bisher jedes Projekt mit einem eigenen Datensatz gescheitert ist.</w:t>
      </w:r>
    </w:p>
    <w:p w14:paraId="02BF3AF2" w14:textId="31873CB1" w:rsidR="006614D8" w:rsidRDefault="006614D8" w:rsidP="006614D8">
      <w:pPr>
        <w:numPr>
          <w:ilvl w:val="0"/>
          <w:numId w:val="56"/>
        </w:numPr>
      </w:pPr>
      <w:r>
        <w:t xml:space="preserve">Die nächsten Schritte werden geplant: Die Architektur des Modells soll verbessert werden. Generell soll </w:t>
      </w:r>
      <w:r w:rsidR="00EE1061">
        <w:t>mehr Arbeit in das Modell gesteckt werden.</w:t>
      </w:r>
    </w:p>
    <w:p w14:paraId="4B76DCA7" w14:textId="77777777" w:rsidR="00EE1061" w:rsidRDefault="00EE1061" w:rsidP="00EE1061"/>
    <w:p w14:paraId="3AB0B69C" w14:textId="568CFAC4" w:rsidR="00EE1061" w:rsidRDefault="00EE1061" w:rsidP="00EE1061">
      <w:pPr>
        <w:pStyle w:val="berschrift3"/>
      </w:pPr>
      <w:bookmarkStart w:id="64" w:name="_Toc199957657"/>
      <w:r>
        <w:t>Abgleich 4 (05.05.2025</w:t>
      </w:r>
      <w:r w:rsidR="00A83E01" w:rsidRPr="00F42C1F">
        <w:t xml:space="preserve"> 09:00</w:t>
      </w:r>
      <w:r>
        <w:t>)</w:t>
      </w:r>
      <w:bookmarkEnd w:id="64"/>
    </w:p>
    <w:p w14:paraId="33BC31FE" w14:textId="77777777" w:rsidR="00EE1061" w:rsidRDefault="00EE1061" w:rsidP="00EE1061"/>
    <w:p w14:paraId="334FF2CE" w14:textId="77777777" w:rsidR="00EE1061" w:rsidRPr="00F42C1F" w:rsidRDefault="00EE1061" w:rsidP="00EE1061">
      <w:r w:rsidRPr="00F42C1F">
        <w:rPr>
          <w:b/>
        </w:rPr>
        <w:t>Standort</w:t>
      </w:r>
      <w:r w:rsidRPr="00F42C1F">
        <w:t>: Microsoft Teams Online Meeting</w:t>
      </w:r>
    </w:p>
    <w:p w14:paraId="1D22866E" w14:textId="77777777" w:rsidR="00EE1061" w:rsidRPr="00F42C1F" w:rsidRDefault="00EE1061" w:rsidP="00EE1061">
      <w:r w:rsidRPr="00F42C1F">
        <w:rPr>
          <w:b/>
        </w:rPr>
        <w:t>Teilnehmer</w:t>
      </w:r>
      <w:r w:rsidRPr="00F42C1F">
        <w:t>:</w:t>
      </w:r>
    </w:p>
    <w:p w14:paraId="508BE946" w14:textId="77777777" w:rsidR="00EE1061" w:rsidRPr="00F42C1F" w:rsidRDefault="00EE1061" w:rsidP="00EE1061">
      <w:pPr>
        <w:numPr>
          <w:ilvl w:val="0"/>
          <w:numId w:val="56"/>
        </w:numPr>
      </w:pPr>
      <w:r w:rsidRPr="00F42C1F">
        <w:t>Prof. Marcus Hudritsch (Betreuer)</w:t>
      </w:r>
    </w:p>
    <w:p w14:paraId="22810EEE" w14:textId="77777777" w:rsidR="00EE1061" w:rsidRPr="00F42C1F" w:rsidRDefault="00EE1061" w:rsidP="00EE1061">
      <w:pPr>
        <w:numPr>
          <w:ilvl w:val="0"/>
          <w:numId w:val="56"/>
        </w:numPr>
      </w:pPr>
      <w:r w:rsidRPr="00F42C1F">
        <w:t>Pascal Cornu (Studierender)</w:t>
      </w:r>
    </w:p>
    <w:p w14:paraId="4C267489" w14:textId="77777777" w:rsidR="00EE1061" w:rsidRDefault="00EE1061" w:rsidP="00EE1061"/>
    <w:p w14:paraId="7A518ED2" w14:textId="77777777" w:rsidR="00EE1061" w:rsidRPr="00AA0E96" w:rsidRDefault="00EE1061" w:rsidP="00EE1061">
      <w:pPr>
        <w:spacing w:line="240" w:lineRule="auto"/>
        <w:rPr>
          <w:b/>
        </w:rPr>
      </w:pPr>
      <w:r w:rsidRPr="00AA0E96">
        <w:rPr>
          <w:b/>
        </w:rPr>
        <w:t>Meeting Protokoll:</w:t>
      </w:r>
    </w:p>
    <w:p w14:paraId="018371A7" w14:textId="77777777" w:rsidR="00C933E5" w:rsidRDefault="00C933E5" w:rsidP="00836152">
      <w:pPr>
        <w:numPr>
          <w:ilvl w:val="0"/>
          <w:numId w:val="56"/>
        </w:numPr>
      </w:pPr>
      <w:r>
        <w:t>Pascal Cornu präsentiert seine Fortschritte beim Modell:</w:t>
      </w:r>
    </w:p>
    <w:p w14:paraId="74BBF0B4" w14:textId="77777777" w:rsidR="00C933E5" w:rsidRDefault="00C933E5" w:rsidP="00C933E5">
      <w:pPr>
        <w:numPr>
          <w:ilvl w:val="1"/>
          <w:numId w:val="56"/>
        </w:numPr>
      </w:pPr>
      <w:r>
        <w:t>Tiefere Modell Architektur mit «</w:t>
      </w:r>
      <w:proofErr w:type="spellStart"/>
      <w:r>
        <w:t>skip</w:t>
      </w:r>
      <w:proofErr w:type="spellEnd"/>
      <w:r>
        <w:t xml:space="preserve"> </w:t>
      </w:r>
      <w:proofErr w:type="spellStart"/>
      <w:r>
        <w:t>connections</w:t>
      </w:r>
      <w:proofErr w:type="spellEnd"/>
      <w:r>
        <w:t xml:space="preserve">» und «double </w:t>
      </w:r>
      <w:proofErr w:type="spellStart"/>
      <w:r>
        <w:t>convolutions</w:t>
      </w:r>
      <w:proofErr w:type="spellEnd"/>
      <w:r>
        <w:t>».</w:t>
      </w:r>
    </w:p>
    <w:p w14:paraId="3BFAE8AF" w14:textId="77777777" w:rsidR="00144810" w:rsidRDefault="00C933E5" w:rsidP="00C933E5">
      <w:pPr>
        <w:numPr>
          <w:ilvl w:val="1"/>
          <w:numId w:val="56"/>
        </w:numPr>
      </w:pPr>
      <w:proofErr w:type="spellStart"/>
      <w:r>
        <w:t>Optuna</w:t>
      </w:r>
      <w:proofErr w:type="spellEnd"/>
      <w:r>
        <w:t xml:space="preserve"> Hyperparameter Training wurde implementiert, aber noch nicht ausgeführt.</w:t>
      </w:r>
    </w:p>
    <w:p w14:paraId="564852AA" w14:textId="77777777" w:rsidR="00144810" w:rsidRDefault="00144810" w:rsidP="00144810">
      <w:pPr>
        <w:numPr>
          <w:ilvl w:val="0"/>
          <w:numId w:val="56"/>
        </w:numPr>
      </w:pPr>
      <w:r>
        <w:t xml:space="preserve">Prof. Marcus Hudritsch gibt Feedback über den fehlenden Schutz gegen </w:t>
      </w:r>
      <w:proofErr w:type="spellStart"/>
      <w:r>
        <w:t>Overfitting</w:t>
      </w:r>
      <w:proofErr w:type="spellEnd"/>
      <w:r>
        <w:t>.</w:t>
      </w:r>
    </w:p>
    <w:p w14:paraId="4C4B3985" w14:textId="4B23C0A6" w:rsidR="00144810" w:rsidRDefault="00144810" w:rsidP="00144810">
      <w:pPr>
        <w:numPr>
          <w:ilvl w:val="0"/>
          <w:numId w:val="56"/>
        </w:numPr>
      </w:pPr>
      <w:r>
        <w:lastRenderedPageBreak/>
        <w:t xml:space="preserve">Die nächsten Schritte werden geplant: Zugriff bei der Management </w:t>
      </w:r>
      <w:proofErr w:type="spellStart"/>
      <w:r>
        <w:t>Platform</w:t>
      </w:r>
      <w:proofErr w:type="spellEnd"/>
      <w:r>
        <w:t xml:space="preserve"> </w:t>
      </w:r>
      <w:proofErr w:type="spellStart"/>
      <w:r>
        <w:t>for</w:t>
      </w:r>
      <w:proofErr w:type="spellEnd"/>
      <w:r>
        <w:t xml:space="preserve"> Deep Learning (MLMP) soll angefragt werden. Das Training des Modells soll auf dieser </w:t>
      </w:r>
      <w:proofErr w:type="spellStart"/>
      <w:r>
        <w:t>Platform</w:t>
      </w:r>
      <w:proofErr w:type="spellEnd"/>
      <w:r>
        <w:t xml:space="preserve"> stattfinden. Zuvor soll aber noch der Schutz gegen </w:t>
      </w:r>
      <w:proofErr w:type="spellStart"/>
      <w:r>
        <w:t>Overfitting</w:t>
      </w:r>
      <w:proofErr w:type="spellEnd"/>
      <w:r>
        <w:t xml:space="preserve"> erweitert werden.</w:t>
      </w:r>
    </w:p>
    <w:p w14:paraId="37317839" w14:textId="77777777" w:rsidR="00144810" w:rsidRDefault="00144810" w:rsidP="00144810"/>
    <w:p w14:paraId="0208FA37" w14:textId="7DC311FC" w:rsidR="00144810" w:rsidRDefault="00144810" w:rsidP="00144810">
      <w:pPr>
        <w:pStyle w:val="berschrift3"/>
      </w:pPr>
      <w:bookmarkStart w:id="65" w:name="_Toc199957658"/>
      <w:r>
        <w:t>Abgleich 5 (19.05.2025</w:t>
      </w:r>
      <w:r w:rsidR="00A83E01" w:rsidRPr="00F42C1F">
        <w:t xml:space="preserve"> 09:00</w:t>
      </w:r>
      <w:r>
        <w:t>)</w:t>
      </w:r>
      <w:bookmarkEnd w:id="65"/>
    </w:p>
    <w:p w14:paraId="4DE3D5C4" w14:textId="77777777" w:rsidR="00144810" w:rsidRDefault="00144810" w:rsidP="00144810"/>
    <w:p w14:paraId="2C0F5C5A" w14:textId="77777777" w:rsidR="00C95C07" w:rsidRPr="00F42C1F" w:rsidRDefault="00C95C07" w:rsidP="00C95C07">
      <w:r w:rsidRPr="00F42C1F">
        <w:rPr>
          <w:b/>
        </w:rPr>
        <w:t>Standort</w:t>
      </w:r>
      <w:r w:rsidRPr="00F42C1F">
        <w:t>: Microsoft Teams Online Meeting</w:t>
      </w:r>
    </w:p>
    <w:p w14:paraId="6456A9CE" w14:textId="77777777" w:rsidR="00C95C07" w:rsidRPr="00F42C1F" w:rsidRDefault="00C95C07" w:rsidP="00C95C07">
      <w:r w:rsidRPr="00F42C1F">
        <w:rPr>
          <w:b/>
        </w:rPr>
        <w:t>Teilnehmer</w:t>
      </w:r>
      <w:r w:rsidRPr="00F42C1F">
        <w:t>:</w:t>
      </w:r>
    </w:p>
    <w:p w14:paraId="6BBD3E1E" w14:textId="77777777" w:rsidR="00C95C07" w:rsidRPr="00F42C1F" w:rsidRDefault="00C95C07" w:rsidP="00C95C07">
      <w:pPr>
        <w:numPr>
          <w:ilvl w:val="0"/>
          <w:numId w:val="56"/>
        </w:numPr>
      </w:pPr>
      <w:r w:rsidRPr="00F42C1F">
        <w:t>Prof. Marcus Hudritsch (Betreuer)</w:t>
      </w:r>
    </w:p>
    <w:p w14:paraId="5604EF85" w14:textId="77777777" w:rsidR="00C95C07" w:rsidRPr="00F42C1F" w:rsidRDefault="00C95C07" w:rsidP="00C95C07">
      <w:pPr>
        <w:numPr>
          <w:ilvl w:val="0"/>
          <w:numId w:val="56"/>
        </w:numPr>
      </w:pPr>
      <w:r w:rsidRPr="00F42C1F">
        <w:t>Pascal Cornu (Studierender)</w:t>
      </w:r>
    </w:p>
    <w:p w14:paraId="1665AD71" w14:textId="77777777" w:rsidR="00C95C07" w:rsidRDefault="00C95C07" w:rsidP="00C95C07"/>
    <w:p w14:paraId="55BB7FA6" w14:textId="77777777" w:rsidR="00C95C07" w:rsidRPr="00AA0E96" w:rsidRDefault="00C95C07" w:rsidP="00C95C07">
      <w:pPr>
        <w:spacing w:line="240" w:lineRule="auto"/>
        <w:rPr>
          <w:b/>
        </w:rPr>
      </w:pPr>
      <w:r w:rsidRPr="00AA0E96">
        <w:rPr>
          <w:b/>
        </w:rPr>
        <w:t>Meeting Protokoll:</w:t>
      </w:r>
    </w:p>
    <w:p w14:paraId="151CD49B" w14:textId="6E26DA4F" w:rsidR="00C95C07" w:rsidRDefault="003561B1" w:rsidP="00C95C07">
      <w:pPr>
        <w:numPr>
          <w:ilvl w:val="0"/>
          <w:numId w:val="56"/>
        </w:numPr>
      </w:pPr>
      <w:r>
        <w:t xml:space="preserve">Pascal Cornu präsentiert das trainierte Modell und die Verbesserungen am Modell gegen </w:t>
      </w:r>
      <w:proofErr w:type="spellStart"/>
      <w:r>
        <w:t>Overfitting</w:t>
      </w:r>
      <w:proofErr w:type="spellEnd"/>
      <w:r>
        <w:t xml:space="preserve">. Zusätzlich wurde der Datensatz erweitert und aufgeteilt in Trainings-, Test- und Validationsdatensatz. </w:t>
      </w:r>
    </w:p>
    <w:p w14:paraId="701109D7" w14:textId="41B4DD36" w:rsidR="003561B1" w:rsidRDefault="003561B1" w:rsidP="00C95C07">
      <w:pPr>
        <w:numPr>
          <w:ilvl w:val="0"/>
          <w:numId w:val="56"/>
        </w:numPr>
      </w:pPr>
      <w:r>
        <w:t xml:space="preserve">Prof. Marcus Hudritsch ist grundsätzlich zufrieden mit dem Modell. Er weist darauf hin, die Bachelorthesis eine Woche früher abzugeben, damit er Zeit hat alles anzuschauen vor der Verteidigung. Weiter soll das Modell entweder ins </w:t>
      </w:r>
      <w:proofErr w:type="spellStart"/>
      <w:r>
        <w:t>SLProject</w:t>
      </w:r>
      <w:proofErr w:type="spellEnd"/>
      <w:r>
        <w:t xml:space="preserve"> eingebaut werden, oder mit Python und </w:t>
      </w:r>
      <w:proofErr w:type="spellStart"/>
      <w:r>
        <w:t>OpenCV</w:t>
      </w:r>
      <w:proofErr w:type="spellEnd"/>
      <w:r>
        <w:t xml:space="preserve"> eine grafische Anwendung erstellt werden.</w:t>
      </w:r>
    </w:p>
    <w:p w14:paraId="0FE69DF4" w14:textId="77777777" w:rsidR="003561B1" w:rsidRDefault="003561B1" w:rsidP="003561B1"/>
    <w:p w14:paraId="2E063E31" w14:textId="5AC5831D" w:rsidR="003561B1" w:rsidRDefault="003561B1" w:rsidP="003561B1">
      <w:pPr>
        <w:pStyle w:val="berschrift3"/>
      </w:pPr>
      <w:bookmarkStart w:id="66" w:name="_Toc199957659"/>
      <w:r>
        <w:t>Abgleich 6 (02.06.2025</w:t>
      </w:r>
      <w:r w:rsidR="00A83E01" w:rsidRPr="00F42C1F">
        <w:t xml:space="preserve"> 09:00</w:t>
      </w:r>
      <w:r>
        <w:t>)</w:t>
      </w:r>
      <w:bookmarkEnd w:id="66"/>
    </w:p>
    <w:p w14:paraId="3D66674E" w14:textId="77777777" w:rsidR="003561B1" w:rsidRDefault="003561B1" w:rsidP="003561B1"/>
    <w:p w14:paraId="332AFC5F" w14:textId="77777777" w:rsidR="00FD6DB4" w:rsidRPr="00F42C1F" w:rsidRDefault="00FD6DB4" w:rsidP="00FD6DB4">
      <w:r w:rsidRPr="00F42C1F">
        <w:rPr>
          <w:b/>
        </w:rPr>
        <w:t>Standort</w:t>
      </w:r>
      <w:r w:rsidRPr="00F42C1F">
        <w:t>: Microsoft Teams Online Meeting</w:t>
      </w:r>
    </w:p>
    <w:p w14:paraId="13208894" w14:textId="77777777" w:rsidR="00FD6DB4" w:rsidRPr="00F42C1F" w:rsidRDefault="00FD6DB4" w:rsidP="00FD6DB4">
      <w:r w:rsidRPr="00F42C1F">
        <w:rPr>
          <w:b/>
        </w:rPr>
        <w:t>Teilnehmer</w:t>
      </w:r>
      <w:r w:rsidRPr="00F42C1F">
        <w:t>:</w:t>
      </w:r>
    </w:p>
    <w:p w14:paraId="622454DA" w14:textId="77777777" w:rsidR="00FD6DB4" w:rsidRPr="00F42C1F" w:rsidRDefault="00FD6DB4" w:rsidP="00FD6DB4">
      <w:pPr>
        <w:numPr>
          <w:ilvl w:val="0"/>
          <w:numId w:val="56"/>
        </w:numPr>
      </w:pPr>
      <w:r w:rsidRPr="00F42C1F">
        <w:t>Prof. Marcus Hudritsch (Betreuer)</w:t>
      </w:r>
    </w:p>
    <w:p w14:paraId="26D82D27" w14:textId="77777777" w:rsidR="00FD6DB4" w:rsidRPr="00F42C1F" w:rsidRDefault="00FD6DB4" w:rsidP="00FD6DB4">
      <w:pPr>
        <w:numPr>
          <w:ilvl w:val="0"/>
          <w:numId w:val="56"/>
        </w:numPr>
      </w:pPr>
      <w:r w:rsidRPr="00F42C1F">
        <w:t>Pascal Cornu (Studierender)</w:t>
      </w:r>
    </w:p>
    <w:p w14:paraId="4E48F19B" w14:textId="77777777" w:rsidR="00FD6DB4" w:rsidRDefault="00FD6DB4" w:rsidP="00FD6DB4"/>
    <w:p w14:paraId="5F69A93D" w14:textId="77777777" w:rsidR="00FD6DB4" w:rsidRPr="00AA0E96" w:rsidRDefault="00FD6DB4" w:rsidP="00FD6DB4">
      <w:pPr>
        <w:spacing w:line="240" w:lineRule="auto"/>
        <w:rPr>
          <w:b/>
        </w:rPr>
      </w:pPr>
      <w:r w:rsidRPr="00AA0E96">
        <w:rPr>
          <w:b/>
        </w:rPr>
        <w:t>Meeting Protokoll:</w:t>
      </w:r>
    </w:p>
    <w:p w14:paraId="0AC3C1E4" w14:textId="39290F43" w:rsidR="003561B1" w:rsidRDefault="00D93100" w:rsidP="00FD6DB4">
      <w:pPr>
        <w:numPr>
          <w:ilvl w:val="0"/>
          <w:numId w:val="56"/>
        </w:numPr>
      </w:pPr>
      <w:r>
        <w:t xml:space="preserve">Pascal Cornu präsentiert die grafische Anwendung, die es erlaubt ein beliebig grosses Bild zu </w:t>
      </w:r>
      <w:proofErr w:type="spellStart"/>
      <w:r>
        <w:t>entrauschen</w:t>
      </w:r>
      <w:proofErr w:type="spellEnd"/>
      <w:r>
        <w:t>. Zusätzlich wurde das Poster und das Book erstellt.</w:t>
      </w:r>
    </w:p>
    <w:p w14:paraId="36CF1C73" w14:textId="76F37E5E" w:rsidR="00D93100" w:rsidRDefault="00D93100" w:rsidP="00FD6DB4">
      <w:pPr>
        <w:numPr>
          <w:ilvl w:val="0"/>
          <w:numId w:val="56"/>
        </w:numPr>
      </w:pPr>
      <w:r>
        <w:t>Prof. Marcus Hudritsch gibt Feedback über das Book. Es muss noch erwähnt werden warum Path Tracing so wichtig ist. Zudem ist der Umfang eher knapp.</w:t>
      </w:r>
    </w:p>
    <w:p w14:paraId="21A8FA34" w14:textId="2A0F3CEA" w:rsidR="00D93100" w:rsidRDefault="00D93100" w:rsidP="00FD6DB4">
      <w:pPr>
        <w:numPr>
          <w:ilvl w:val="0"/>
          <w:numId w:val="56"/>
        </w:numPr>
      </w:pPr>
      <w:r>
        <w:t xml:space="preserve">Prof. Marcus Hudritsch weist auf einige Dinge hin, die in der Dokumentation nicht fehlen dürfen. Weiter soll ein Vergleich mit dem </w:t>
      </w:r>
      <w:proofErr w:type="spellStart"/>
      <w:r>
        <w:t>Optix</w:t>
      </w:r>
      <w:proofErr w:type="spellEnd"/>
      <w:r>
        <w:t xml:space="preserve"> </w:t>
      </w:r>
      <w:proofErr w:type="spellStart"/>
      <w:r>
        <w:t>Denoiser</w:t>
      </w:r>
      <w:proofErr w:type="spellEnd"/>
      <w:r>
        <w:t xml:space="preserve"> in Blender gemacht werden.</w:t>
      </w:r>
    </w:p>
    <w:p w14:paraId="61E780A8" w14:textId="77317012" w:rsidR="00F42C1F" w:rsidRDefault="00C95C07" w:rsidP="00C95C07">
      <w:r>
        <w:t xml:space="preserve"> </w:t>
      </w:r>
      <w:r w:rsidR="00F42C1F">
        <w:br w:type="page"/>
      </w:r>
    </w:p>
    <w:p w14:paraId="555D0628" w14:textId="77777777" w:rsidR="00F42C1F" w:rsidRPr="00F42C1F" w:rsidRDefault="00F42C1F" w:rsidP="00F42C1F">
      <w:pPr>
        <w:spacing w:line="240" w:lineRule="auto"/>
        <w:rPr>
          <w:rFonts w:eastAsia="Times New Roman"/>
          <w:bCs/>
          <w:sz w:val="28"/>
          <w:szCs w:val="28"/>
        </w:rPr>
      </w:pPr>
    </w:p>
    <w:p w14:paraId="08EDB534" w14:textId="093F97E2" w:rsidR="00801CD9" w:rsidRPr="00F42C1F" w:rsidRDefault="00E161F3" w:rsidP="00801CD9">
      <w:pPr>
        <w:pStyle w:val="berschrift1"/>
      </w:pPr>
      <w:bookmarkStart w:id="67" w:name="_Toc369181720"/>
      <w:bookmarkStart w:id="68" w:name="_Toc193462323"/>
      <w:r w:rsidRPr="00F42C1F">
        <w:t xml:space="preserve"> </w:t>
      </w:r>
      <w:bookmarkStart w:id="69" w:name="_Toc199957660"/>
      <w:r w:rsidR="00801CD9" w:rsidRPr="00F42C1F">
        <w:t>Selbständigkeitserklärung</w:t>
      </w:r>
      <w:bookmarkEnd w:id="67"/>
      <w:bookmarkEnd w:id="68"/>
      <w:bookmarkEnd w:id="69"/>
    </w:p>
    <w:p w14:paraId="37CF57B3" w14:textId="5BDEC712" w:rsidR="00737DB8" w:rsidRDefault="00737DB8" w:rsidP="00737DB8">
      <w:r>
        <w:t>Ich bestätige mit meiner Unterschrift, dass ich meine vorliegende Bachelor-Thesis selbständig durchgeführt habe. Alle Informationsquellen (Fachliteratur, Besprechungen mit Fachleuten, usw.) und anderen Hilfsmittel, die wesentlich zu meiner Arbeit beigetragen haben, sind in meinem Arbeitsbericht im</w:t>
      </w:r>
      <w:r>
        <w:t xml:space="preserve"> </w:t>
      </w:r>
      <w:r>
        <w:t>Anhang vollständig aufgeführt. Sämtliche Inhalte, die nicht von mir stammen, sind mit dem genauen</w:t>
      </w:r>
      <w:r>
        <w:t xml:space="preserve"> </w:t>
      </w:r>
      <w:r>
        <w:t>Hinweis auf ihre Quelle gekennzeichnet.</w:t>
      </w:r>
    </w:p>
    <w:p w14:paraId="51C8FCA2" w14:textId="77777777" w:rsidR="00737DB8" w:rsidRDefault="00737DB8" w:rsidP="00737DB8"/>
    <w:p w14:paraId="224D4AC2" w14:textId="2864300A" w:rsidR="00801CD9" w:rsidRPr="00F42C1F" w:rsidRDefault="00737DB8" w:rsidP="00737DB8">
      <w:r>
        <w:t>Ich bestätige weiterhin, dass ich bei der Erstellung dieser Studienarbeit durchgehend steuernd gearbeitet habe und von einer KI erzeugte Inhalte nicht unreflektiert übernommen habe</w:t>
      </w:r>
    </w:p>
    <w:p w14:paraId="0A39B72B" w14:textId="77777777" w:rsidR="00801CD9" w:rsidRPr="00F42C1F" w:rsidRDefault="00801CD9" w:rsidP="00801CD9"/>
    <w:p w14:paraId="6334930F" w14:textId="77777777" w:rsidR="00801CD9" w:rsidRDefault="00801CD9" w:rsidP="00801CD9"/>
    <w:p w14:paraId="18338895" w14:textId="36CA3AA5" w:rsidR="00737DB8" w:rsidRPr="00F42C1F" w:rsidRDefault="00737DB8" w:rsidP="00801CD9">
      <w:r>
        <w:tab/>
      </w:r>
      <w:r>
        <w:tab/>
      </w:r>
      <w:r>
        <w:tab/>
      </w:r>
      <w:r>
        <w:tab/>
      </w:r>
      <w:r>
        <w:tab/>
      </w:r>
      <w:r>
        <w:tab/>
      </w:r>
      <w:r>
        <w:tab/>
      </w:r>
      <w:r>
        <w:tab/>
      </w:r>
      <w:r>
        <w:tab/>
        <w:t xml:space="preserve">     Pascal Cornu</w:t>
      </w:r>
    </w:p>
    <w:p w14:paraId="243094F7" w14:textId="58E83FC5" w:rsidR="00737DB8" w:rsidRDefault="00737DB8" w:rsidP="00737DB8">
      <w:r>
        <w:t xml:space="preserve">Name, Vorname </w:t>
      </w:r>
      <w:r>
        <w:tab/>
      </w:r>
      <w:r>
        <w:tab/>
      </w:r>
      <w:r>
        <w:tab/>
      </w:r>
      <w:r>
        <w:tab/>
      </w:r>
      <w:r>
        <w:tab/>
      </w:r>
      <w:r>
        <w:tab/>
      </w:r>
      <w:r>
        <w:t>………………………………………………</w:t>
      </w:r>
    </w:p>
    <w:p w14:paraId="68E16E60" w14:textId="77777777" w:rsidR="00737DB8" w:rsidRDefault="00737DB8" w:rsidP="00737DB8"/>
    <w:p w14:paraId="0C2CEFB3" w14:textId="18B548A9" w:rsidR="00737DB8" w:rsidRDefault="00737DB8" w:rsidP="00737DB8">
      <w:r>
        <w:tab/>
      </w:r>
      <w:r>
        <w:tab/>
      </w:r>
      <w:r>
        <w:tab/>
      </w:r>
      <w:r>
        <w:tab/>
      </w:r>
      <w:r>
        <w:tab/>
      </w:r>
      <w:r>
        <w:tab/>
      </w:r>
      <w:r>
        <w:tab/>
      </w:r>
      <w:r>
        <w:tab/>
      </w:r>
      <w:r>
        <w:tab/>
        <w:t xml:space="preserve">     07.0</w:t>
      </w:r>
      <w:r w:rsidR="008D5C31">
        <w:t>6</w:t>
      </w:r>
      <w:r>
        <w:t>.2025</w:t>
      </w:r>
    </w:p>
    <w:p w14:paraId="5D886A55" w14:textId="22581532" w:rsidR="00737DB8" w:rsidRDefault="00737DB8" w:rsidP="00737DB8">
      <w:r>
        <w:t xml:space="preserve">Datum </w:t>
      </w:r>
      <w:r>
        <w:tab/>
      </w:r>
      <w:r>
        <w:tab/>
      </w:r>
      <w:r>
        <w:tab/>
      </w:r>
      <w:r>
        <w:tab/>
      </w:r>
      <w:r>
        <w:tab/>
      </w:r>
      <w:r>
        <w:tab/>
      </w:r>
      <w:r>
        <w:tab/>
      </w:r>
      <w:r>
        <w:tab/>
      </w:r>
      <w:r>
        <w:t>………………………………………………</w:t>
      </w:r>
    </w:p>
    <w:p w14:paraId="467CD2EE" w14:textId="77777777" w:rsidR="00580F59" w:rsidRDefault="00580F59" w:rsidP="00737DB8"/>
    <w:p w14:paraId="41C267BB" w14:textId="209815F4" w:rsidR="00737DB8" w:rsidRDefault="00580F59" w:rsidP="00737DB8">
      <w:r>
        <w:rPr>
          <w:noProof/>
        </w:rPr>
        <mc:AlternateContent>
          <mc:Choice Requires="wpi">
            <w:drawing>
              <wp:anchor distT="0" distB="0" distL="114300" distR="114300" simplePos="0" relativeHeight="251671552" behindDoc="0" locked="0" layoutInCell="1" allowOverlap="1" wp14:anchorId="741E6323" wp14:editId="1F81E86A">
                <wp:simplePos x="0" y="0"/>
                <wp:positionH relativeFrom="column">
                  <wp:posOffset>4307205</wp:posOffset>
                </wp:positionH>
                <wp:positionV relativeFrom="paragraph">
                  <wp:posOffset>12700</wp:posOffset>
                </wp:positionV>
                <wp:extent cx="1075690" cy="353695"/>
                <wp:effectExtent l="38100" t="38100" r="29210" b="46355"/>
                <wp:wrapNone/>
                <wp:docPr id="621839476" name="Freihand 15"/>
                <wp:cNvGraphicFramePr/>
                <a:graphic xmlns:a="http://schemas.openxmlformats.org/drawingml/2006/main">
                  <a:graphicData uri="http://schemas.microsoft.com/office/word/2010/wordprocessingInk">
                    <w14:contentPart bwMode="auto" r:id="rId20">
                      <w14:nvContentPartPr>
                        <w14:cNvContentPartPr/>
                      </w14:nvContentPartPr>
                      <w14:xfrm>
                        <a:off x="0" y="0"/>
                        <a:ext cx="1075690" cy="353695"/>
                      </w14:xfrm>
                    </w14:contentPart>
                  </a:graphicData>
                </a:graphic>
              </wp:anchor>
            </w:drawing>
          </mc:Choice>
          <mc:Fallback>
            <w:pict>
              <v:shapetype w14:anchorId="5F7FB3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5" o:spid="_x0000_s1026" type="#_x0000_t75" style="position:absolute;margin-left:338.65pt;margin-top:.55pt;width:85.65pt;height:28.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&#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">
                <v:imagedata r:id="rId21" o:title=""/>
              </v:shape>
            </w:pict>
          </mc:Fallback>
        </mc:AlternateContent>
      </w:r>
      <w:r>
        <w:rPr>
          <w:noProof/>
        </w:rPr>
        <mc:AlternateContent>
          <mc:Choice Requires="wpi">
            <w:drawing>
              <wp:anchor distT="0" distB="0" distL="114300" distR="114300" simplePos="0" relativeHeight="251672576" behindDoc="0" locked="0" layoutInCell="1" allowOverlap="1" wp14:anchorId="282243CB" wp14:editId="527CF9A4">
                <wp:simplePos x="0" y="0"/>
                <wp:positionH relativeFrom="column">
                  <wp:posOffset>4587875</wp:posOffset>
                </wp:positionH>
                <wp:positionV relativeFrom="paragraph">
                  <wp:posOffset>-137795</wp:posOffset>
                </wp:positionV>
                <wp:extent cx="814070" cy="431165"/>
                <wp:effectExtent l="38100" t="38100" r="43180" b="45085"/>
                <wp:wrapNone/>
                <wp:docPr id="409658784" name="Freihand 16"/>
                <wp:cNvGraphicFramePr/>
                <a:graphic xmlns:a="http://schemas.openxmlformats.org/drawingml/2006/main">
                  <a:graphicData uri="http://schemas.microsoft.com/office/word/2010/wordprocessingInk">
                    <w14:contentPart bwMode="auto" r:id="rId22">
                      <w14:nvContentPartPr>
                        <w14:cNvContentPartPr/>
                      </w14:nvContentPartPr>
                      <w14:xfrm>
                        <a:off x="0" y="0"/>
                        <a:ext cx="814070" cy="431165"/>
                      </w14:xfrm>
                    </w14:contentPart>
                  </a:graphicData>
                </a:graphic>
              </wp:anchor>
            </w:drawing>
          </mc:Choice>
          <mc:Fallback>
            <w:pict>
              <v:shape w14:anchorId="1CBC5202" id="Freihand 16" o:spid="_x0000_s1026" type="#_x0000_t75" style="position:absolute;margin-left:360.75pt;margin-top:-11.35pt;width:65.05pt;height:34.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">
                <v:imagedata r:id="rId23" o:title=""/>
              </v:shape>
            </w:pict>
          </mc:Fallback>
        </mc:AlternateContent>
      </w:r>
      <w:r>
        <w:rPr>
          <w:noProof/>
        </w:rPr>
        <mc:AlternateContent>
          <mc:Choice Requires="wpi">
            <w:drawing>
              <wp:anchor distT="0" distB="0" distL="114300" distR="114300" simplePos="0" relativeHeight="251670528" behindDoc="0" locked="0" layoutInCell="1" allowOverlap="1" wp14:anchorId="5AA706EB" wp14:editId="739266C1">
                <wp:simplePos x="0" y="0"/>
                <wp:positionH relativeFrom="column">
                  <wp:posOffset>3964305</wp:posOffset>
                </wp:positionH>
                <wp:positionV relativeFrom="paragraph">
                  <wp:posOffset>-27940</wp:posOffset>
                </wp:positionV>
                <wp:extent cx="239395" cy="379730"/>
                <wp:effectExtent l="38100" t="38100" r="8255" b="39370"/>
                <wp:wrapNone/>
                <wp:docPr id="1259760660" name="Freihand 14"/>
                <wp:cNvGraphicFramePr/>
                <a:graphic xmlns:a="http://schemas.openxmlformats.org/drawingml/2006/main">
                  <a:graphicData uri="http://schemas.microsoft.com/office/word/2010/wordprocessingInk">
                    <w14:contentPart bwMode="auto" r:id="rId24">
                      <w14:nvContentPartPr>
                        <w14:cNvContentPartPr/>
                      </w14:nvContentPartPr>
                      <w14:xfrm>
                        <a:off x="0" y="0"/>
                        <a:ext cx="239395" cy="379730"/>
                      </w14:xfrm>
                    </w14:contentPart>
                  </a:graphicData>
                </a:graphic>
              </wp:anchor>
            </w:drawing>
          </mc:Choice>
          <mc:Fallback>
            <w:pict>
              <v:shape w14:anchorId="54EF3C0B" id="Freihand 14" o:spid="_x0000_s1026" type="#_x0000_t75" style="position:absolute;margin-left:311.65pt;margin-top:-2.7pt;width:19.8pt;height:3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">
                <v:imagedata r:id="rId25" o:title=""/>
              </v:shape>
            </w:pict>
          </mc:Fallback>
        </mc:AlternateContent>
      </w:r>
      <w:r w:rsidR="00737DB8">
        <w:tab/>
      </w:r>
      <w:r w:rsidR="00737DB8">
        <w:tab/>
      </w:r>
      <w:r w:rsidR="00737DB8">
        <w:tab/>
      </w:r>
      <w:r w:rsidR="00737DB8">
        <w:tab/>
      </w:r>
      <w:r w:rsidR="00737DB8">
        <w:tab/>
      </w:r>
      <w:r w:rsidR="00737DB8">
        <w:tab/>
      </w:r>
      <w:r w:rsidR="00737DB8">
        <w:tab/>
      </w:r>
      <w:r w:rsidR="00737DB8">
        <w:tab/>
      </w:r>
      <w:r w:rsidR="00737DB8">
        <w:tab/>
        <w:t xml:space="preserve">     </w:t>
      </w:r>
    </w:p>
    <w:p w14:paraId="227DC91C" w14:textId="77777777" w:rsidR="00580F59" w:rsidRDefault="00580F59" w:rsidP="00737DB8"/>
    <w:p w14:paraId="31058FC6" w14:textId="5829D2FD" w:rsidR="00801CD9" w:rsidRPr="00F42C1F" w:rsidRDefault="00737DB8" w:rsidP="00737DB8">
      <w:r>
        <w:t xml:space="preserve">Unterschrift </w:t>
      </w:r>
      <w:r>
        <w:tab/>
      </w:r>
      <w:r>
        <w:tab/>
      </w:r>
      <w:r>
        <w:tab/>
      </w:r>
      <w:r>
        <w:tab/>
      </w:r>
      <w:r>
        <w:tab/>
      </w:r>
      <w:r>
        <w:tab/>
      </w:r>
      <w:r>
        <w:tab/>
      </w:r>
      <w:r>
        <w:t>………………………………………………</w:t>
      </w:r>
    </w:p>
    <w:p w14:paraId="3D697852" w14:textId="336BEF90" w:rsidR="00801CD9" w:rsidRPr="00F42C1F" w:rsidRDefault="00801CD9" w:rsidP="00801CD9"/>
    <w:p w14:paraId="1239B004" w14:textId="77777777" w:rsidR="00801CD9" w:rsidRPr="00B4294F" w:rsidRDefault="00801CD9" w:rsidP="00511D21"/>
    <w:sectPr w:rsidR="00801CD9" w:rsidRPr="00B4294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55FBFF" w14:textId="77777777" w:rsidR="006C77CE" w:rsidRPr="00F42C1F" w:rsidRDefault="006C77CE" w:rsidP="006312E0">
      <w:pPr>
        <w:spacing w:line="240" w:lineRule="auto"/>
      </w:pPr>
      <w:r w:rsidRPr="00F42C1F">
        <w:separator/>
      </w:r>
    </w:p>
  </w:endnote>
  <w:endnote w:type="continuationSeparator" w:id="0">
    <w:p w14:paraId="08DF5A56" w14:textId="77777777" w:rsidR="006C77CE" w:rsidRPr="00F42C1F" w:rsidRDefault="006C77CE" w:rsidP="006312E0">
      <w:pPr>
        <w:spacing w:line="240" w:lineRule="auto"/>
      </w:pPr>
      <w:r w:rsidRPr="00F42C1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F96A6" w14:textId="1A0EA755" w:rsidR="0065257C" w:rsidRPr="00F42C1F" w:rsidRDefault="00CF0F7F" w:rsidP="00CA541A">
    <w:pPr>
      <w:pStyle w:val="Fuzeile"/>
      <w:spacing w:before="300"/>
      <w:rPr>
        <w:color w:val="697D91"/>
      </w:rPr>
    </w:pPr>
    <w:r w:rsidRPr="00F42C1F">
      <w:rPr>
        <w:color w:val="697D91"/>
        <w:lang w:eastAsia="de-CH"/>
      </w:rPr>
      <mc:AlternateContent>
        <mc:Choice Requires="wps">
          <w:drawing>
            <wp:anchor distT="0" distB="0" distL="114300" distR="114300" simplePos="0" relativeHeight="251658240" behindDoc="0" locked="0" layoutInCell="1" allowOverlap="0" wp14:anchorId="5C35CA78" wp14:editId="16A53F9A">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238B17" w14:textId="77777777" w:rsidR="006D6738" w:rsidRPr="00F42C1F" w:rsidRDefault="006D6738" w:rsidP="006D6738">
                          <w:pPr>
                            <w:jc w:val="right"/>
                            <w:rPr>
                              <w:sz w:val="16"/>
                              <w:szCs w:val="16"/>
                            </w:rPr>
                          </w:pPr>
                          <w:r w:rsidRPr="00F42C1F">
                            <w:rPr>
                              <w:sz w:val="16"/>
                              <w:szCs w:val="16"/>
                            </w:rPr>
                            <w:fldChar w:fldCharType="begin"/>
                          </w:r>
                          <w:r w:rsidRPr="00F42C1F">
                            <w:rPr>
                              <w:sz w:val="16"/>
                              <w:szCs w:val="16"/>
                            </w:rPr>
                            <w:instrText xml:space="preserve"> PAGE   \* MERGEFORMAT </w:instrText>
                          </w:r>
                          <w:r w:rsidRPr="00F42C1F">
                            <w:rPr>
                              <w:sz w:val="16"/>
                              <w:szCs w:val="16"/>
                            </w:rPr>
                            <w:fldChar w:fldCharType="separate"/>
                          </w:r>
                          <w:r w:rsidR="00CF0F7F" w:rsidRPr="00F42C1F">
                            <w:rPr>
                              <w:sz w:val="16"/>
                              <w:szCs w:val="16"/>
                            </w:rPr>
                            <w:t>10</w:t>
                          </w:r>
                          <w:r w:rsidRPr="00F42C1F">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35CA78" id="_x0000_t202" coordsize="21600,21600" o:spt="202" path="m,l,21600r21600,l21600,xe">
              <v:stroke joinstyle="miter"/>
              <v:path gradientshapeok="t" o:connecttype="rect"/>
            </v:shapetype>
            <v:shape id="Text Box 12" o:spid="_x0000_s1029"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" o:allowoverlap="f" stroked="f">
              <v:textbox inset="0,0,0,0">
                <w:txbxContent>
                  <w:p w14:paraId="17238B17" w14:textId="77777777" w:rsidR="006D6738" w:rsidRPr="00F42C1F" w:rsidRDefault="006D6738" w:rsidP="006D6738">
                    <w:pPr>
                      <w:jc w:val="right"/>
                      <w:rPr>
                        <w:sz w:val="16"/>
                        <w:szCs w:val="16"/>
                      </w:rPr>
                    </w:pPr>
                    <w:r w:rsidRPr="00F42C1F">
                      <w:rPr>
                        <w:sz w:val="16"/>
                        <w:szCs w:val="16"/>
                      </w:rPr>
                      <w:fldChar w:fldCharType="begin"/>
                    </w:r>
                    <w:r w:rsidRPr="00F42C1F">
                      <w:rPr>
                        <w:sz w:val="16"/>
                        <w:szCs w:val="16"/>
                      </w:rPr>
                      <w:instrText xml:space="preserve"> PAGE   \* MERGEFORMAT </w:instrText>
                    </w:r>
                    <w:r w:rsidRPr="00F42C1F">
                      <w:rPr>
                        <w:sz w:val="16"/>
                        <w:szCs w:val="16"/>
                      </w:rPr>
                      <w:fldChar w:fldCharType="separate"/>
                    </w:r>
                    <w:r w:rsidR="00CF0F7F" w:rsidRPr="00F42C1F">
                      <w:rPr>
                        <w:sz w:val="16"/>
                        <w:szCs w:val="16"/>
                      </w:rPr>
                      <w:t>10</w:t>
                    </w:r>
                    <w:r w:rsidRPr="00F42C1F">
                      <w:rPr>
                        <w:sz w:val="16"/>
                        <w:szCs w:val="16"/>
                      </w:rPr>
                      <w:fldChar w:fldCharType="end"/>
                    </w:r>
                  </w:p>
                </w:txbxContent>
              </v:textbox>
              <w10:wrap type="square" anchorx="page" anchory="page"/>
            </v:shape>
          </w:pict>
        </mc:Fallback>
      </mc:AlternateContent>
    </w:r>
    <w:r w:rsidR="000176E9" w:rsidRPr="00F42C1F">
      <w:rPr>
        <w:color w:val="697D91"/>
      </w:rPr>
      <w:t xml:space="preserve">Rendering </w:t>
    </w:r>
    <w:proofErr w:type="spellStart"/>
    <w:r w:rsidR="000176E9" w:rsidRPr="00F42C1F">
      <w:rPr>
        <w:color w:val="697D91"/>
      </w:rPr>
      <w:t>Denoising</w:t>
    </w:r>
    <w:proofErr w:type="spellEnd"/>
    <w:r w:rsidR="000C468E" w:rsidRPr="00F42C1F">
      <w:rPr>
        <w:color w:val="697D91"/>
      </w:rPr>
      <w:t xml:space="preserve">, </w:t>
    </w:r>
    <w:r w:rsidR="000176E9" w:rsidRPr="00F42C1F">
      <w:rPr>
        <w:color w:val="697D91"/>
      </w:rPr>
      <w:t>v0.</w:t>
    </w:r>
    <w:r w:rsidR="00EA7C69" w:rsidRPr="00F42C1F">
      <w:rPr>
        <w:color w:val="697D91"/>
      </w:rPr>
      <w:t>3</w:t>
    </w:r>
    <w:r w:rsidR="000C468E" w:rsidRPr="00F42C1F">
      <w:rPr>
        <w:color w:val="697D91"/>
      </w:rPr>
      <w:t xml:space="preserve">, </w:t>
    </w:r>
    <w:r w:rsidR="0056118A" w:rsidRPr="00F42C1F">
      <w:rPr>
        <w:color w:val="697D91"/>
      </w:rPr>
      <w:t>0</w:t>
    </w:r>
    <w:r w:rsidR="00EA7C69" w:rsidRPr="00F42C1F">
      <w:rPr>
        <w:color w:val="697D91"/>
      </w:rPr>
      <w:t>2</w:t>
    </w:r>
    <w:r w:rsidR="000176E9" w:rsidRPr="00F42C1F">
      <w:rPr>
        <w:color w:val="697D91"/>
      </w:rPr>
      <w:t>.0</w:t>
    </w:r>
    <w:r w:rsidR="00EA7C69" w:rsidRPr="00F42C1F">
      <w:rPr>
        <w:color w:val="697D91"/>
      </w:rPr>
      <w:t>6</w:t>
    </w:r>
    <w:r w:rsidR="000176E9" w:rsidRPr="00F42C1F">
      <w:rPr>
        <w:color w:val="697D91"/>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770FA" w14:textId="77777777" w:rsidR="007A3F60" w:rsidRPr="00F42C1F" w:rsidRDefault="00801CD9" w:rsidP="00801CD9">
    <w:pPr>
      <w:pStyle w:val="Fuzeile"/>
      <w:spacing w:before="300"/>
      <w:rPr>
        <w:color w:val="697D91"/>
      </w:rPr>
    </w:pPr>
    <w:r w:rsidRPr="00F42C1F">
      <w:rPr>
        <w:color w:val="697D91"/>
      </w:rPr>
      <w:t xml:space="preserve">Berner Fachhochschule | Haute </w:t>
    </w:r>
    <w:proofErr w:type="spellStart"/>
    <w:r w:rsidRPr="00F42C1F">
      <w:rPr>
        <w:color w:val="697D91"/>
      </w:rPr>
      <w:t>école</w:t>
    </w:r>
    <w:proofErr w:type="spellEnd"/>
    <w:r w:rsidRPr="00F42C1F">
      <w:rPr>
        <w:color w:val="697D91"/>
      </w:rPr>
      <w:t xml:space="preserve"> </w:t>
    </w:r>
    <w:proofErr w:type="spellStart"/>
    <w:r w:rsidRPr="00F42C1F">
      <w:rPr>
        <w:color w:val="697D91"/>
      </w:rPr>
      <w:t>spécialisée</w:t>
    </w:r>
    <w:proofErr w:type="spellEnd"/>
    <w:r w:rsidRPr="00F42C1F">
      <w:rPr>
        <w:color w:val="697D91"/>
      </w:rPr>
      <w:t xml:space="preserve"> </w:t>
    </w:r>
    <w:proofErr w:type="spellStart"/>
    <w:r w:rsidRPr="00F42C1F">
      <w:rPr>
        <w:color w:val="697D91"/>
      </w:rPr>
      <w:t>bernoise</w:t>
    </w:r>
    <w:proofErr w:type="spellEnd"/>
    <w:r w:rsidRPr="00F42C1F">
      <w:rPr>
        <w:color w:val="697D91"/>
      </w:rPr>
      <w:t xml:space="preserve"> | Bern University </w:t>
    </w:r>
    <w:proofErr w:type="spellStart"/>
    <w:r w:rsidRPr="00F42C1F">
      <w:rPr>
        <w:color w:val="697D91"/>
      </w:rPr>
      <w:t>of</w:t>
    </w:r>
    <w:proofErr w:type="spellEnd"/>
    <w:r w:rsidRPr="00F42C1F">
      <w:rPr>
        <w:color w:val="697D91"/>
      </w:rPr>
      <w:t xml:space="preserve">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C63449" w14:textId="77777777" w:rsidR="006C77CE" w:rsidRPr="00F42C1F" w:rsidRDefault="006C77CE" w:rsidP="006312E0">
      <w:pPr>
        <w:spacing w:line="240" w:lineRule="auto"/>
      </w:pPr>
    </w:p>
  </w:footnote>
  <w:footnote w:type="continuationSeparator" w:id="0">
    <w:p w14:paraId="51DF4A8E" w14:textId="77777777" w:rsidR="006C77CE" w:rsidRPr="00F42C1F" w:rsidRDefault="006C77CE" w:rsidP="006312E0">
      <w:pPr>
        <w:spacing w:line="240" w:lineRule="auto"/>
      </w:pPr>
      <w:r w:rsidRPr="00F42C1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55E4B" w14:textId="77777777" w:rsidR="006B0C5B" w:rsidRPr="00F42C1F" w:rsidRDefault="00CF0F7F" w:rsidP="001F1B9C">
    <w:pPr>
      <w:pStyle w:val="Kopfzeile"/>
    </w:pPr>
    <w:r w:rsidRPr="00F42C1F">
      <w:rPr>
        <w:lang w:eastAsia="de-CH"/>
      </w:rPr>
      <w:drawing>
        <wp:anchor distT="0" distB="0" distL="114300" distR="114300" simplePos="0" relativeHeight="251657216" behindDoc="0" locked="1" layoutInCell="1" allowOverlap="1" wp14:anchorId="38D81EC6" wp14:editId="56217296">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BDDB7" w14:textId="77777777" w:rsidR="006B0C5B" w:rsidRPr="00F42C1F" w:rsidRDefault="00CF0F7F" w:rsidP="004F7B96">
    <w:pPr>
      <w:pStyle w:val="Kopfzeile"/>
      <w:spacing w:after="1900"/>
    </w:pPr>
    <w:r w:rsidRPr="00F42C1F">
      <w:rPr>
        <w:lang w:eastAsia="de-CH"/>
      </w:rPr>
      <w:drawing>
        <wp:anchor distT="0" distB="0" distL="114300" distR="114300" simplePos="0" relativeHeight="251659264" behindDoc="0" locked="1" layoutInCell="1" allowOverlap="1" wp14:anchorId="5C85C0E6" wp14:editId="12461C1D">
          <wp:simplePos x="0" y="0"/>
          <wp:positionH relativeFrom="page">
            <wp:posOffset>875030</wp:posOffset>
          </wp:positionH>
          <wp:positionV relativeFrom="page">
            <wp:posOffset>408305</wp:posOffset>
          </wp:positionV>
          <wp:extent cx="509270" cy="755015"/>
          <wp:effectExtent l="0" t="0" r="0" b="0"/>
          <wp:wrapNone/>
          <wp:docPr id="14"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2C1F">
      <w:rPr>
        <w:lang w:eastAsia="de-CH"/>
      </w:rPr>
      <w:drawing>
        <wp:anchor distT="0" distB="0" distL="114300" distR="114300" simplePos="0" relativeHeight="251656192" behindDoc="0" locked="1" layoutInCell="1" allowOverlap="1" wp14:anchorId="26B12EDF" wp14:editId="765FEC89">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E4A5F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EE73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084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32F8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6ED5249"/>
    <w:multiLevelType w:val="hybridMultilevel"/>
    <w:tmpl w:val="C67894B2"/>
    <w:lvl w:ilvl="0" w:tplc="EDAC69A8">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8CA5B13"/>
    <w:multiLevelType w:val="multilevel"/>
    <w:tmpl w:val="7240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E2628B"/>
    <w:multiLevelType w:val="hybridMultilevel"/>
    <w:tmpl w:val="860E5F3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7"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1A113A83"/>
    <w:multiLevelType w:val="multilevel"/>
    <w:tmpl w:val="C1D6A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1E9623DC"/>
    <w:multiLevelType w:val="multilevel"/>
    <w:tmpl w:val="DEC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03791D"/>
    <w:multiLevelType w:val="hybridMultilevel"/>
    <w:tmpl w:val="61EE56C8"/>
    <w:lvl w:ilvl="0" w:tplc="107E2F48">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229D11D8"/>
    <w:multiLevelType w:val="hybridMultilevel"/>
    <w:tmpl w:val="95A0B5FC"/>
    <w:lvl w:ilvl="0" w:tplc="57BC549E">
      <w:numFmt w:val="bullet"/>
      <w:lvlText w:val="-"/>
      <w:lvlJc w:val="left"/>
      <w:pPr>
        <w:ind w:left="720" w:hanging="360"/>
      </w:pPr>
      <w:rPr>
        <w:rFonts w:ascii="Lucida Sans" w:eastAsia="Lucida Sans" w:hAnsi="Lucida Sans" w:cs="Times New Roman" w:hint="default"/>
        <w:sz w:val="19"/>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27A80646"/>
    <w:multiLevelType w:val="multilevel"/>
    <w:tmpl w:val="52FE6A9E"/>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i w:val="0"/>
        <w:iCs/>
      </w:rPr>
    </w:lvl>
    <w:lvl w:ilvl="2">
      <w:start w:val="1"/>
      <w:numFmt w:val="decimal"/>
      <w:pStyle w:val="berschrift3"/>
      <w:suff w:val="space"/>
      <w:lvlText w:val="%1.%2.%3"/>
      <w:lvlJc w:val="left"/>
      <w:pPr>
        <w:ind w:left="0" w:firstLine="0"/>
      </w:pPr>
      <w:rPr>
        <w:rFonts w:hint="default"/>
        <w:i w:val="0"/>
        <w:iCs/>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6"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1096B53"/>
    <w:multiLevelType w:val="multilevel"/>
    <w:tmpl w:val="152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0"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46A66FD"/>
    <w:multiLevelType w:val="hybridMultilevel"/>
    <w:tmpl w:val="355A3630"/>
    <w:lvl w:ilvl="0" w:tplc="0510B77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4646369F"/>
    <w:multiLevelType w:val="hybridMultilevel"/>
    <w:tmpl w:val="ACD8475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53814D18"/>
    <w:multiLevelType w:val="hybridMultilevel"/>
    <w:tmpl w:val="D2CC5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85E5EFC"/>
    <w:multiLevelType w:val="multilevel"/>
    <w:tmpl w:val="5C905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1B1733"/>
    <w:multiLevelType w:val="multilevel"/>
    <w:tmpl w:val="5342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E72FE3"/>
    <w:multiLevelType w:val="hybridMultilevel"/>
    <w:tmpl w:val="E41226AC"/>
    <w:lvl w:ilvl="0" w:tplc="1244365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1" w15:restartNumberingAfterBreak="0">
    <w:nsid w:val="63353FB1"/>
    <w:multiLevelType w:val="multilevel"/>
    <w:tmpl w:val="58B0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66D30667"/>
    <w:multiLevelType w:val="hybridMultilevel"/>
    <w:tmpl w:val="95A2F20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5" w15:restartNumberingAfterBreak="0">
    <w:nsid w:val="696C167C"/>
    <w:multiLevelType w:val="hybridMultilevel"/>
    <w:tmpl w:val="2DC662C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6AC979F3"/>
    <w:multiLevelType w:val="hybridMultilevel"/>
    <w:tmpl w:val="3E14D5C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7A7707F5"/>
    <w:multiLevelType w:val="multilevel"/>
    <w:tmpl w:val="D52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694C42"/>
    <w:multiLevelType w:val="multilevel"/>
    <w:tmpl w:val="A1A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0"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539707872">
    <w:abstractNumId w:val="9"/>
  </w:num>
  <w:num w:numId="2" w16cid:durableId="1385955368">
    <w:abstractNumId w:val="7"/>
  </w:num>
  <w:num w:numId="3" w16cid:durableId="691077204">
    <w:abstractNumId w:val="6"/>
  </w:num>
  <w:num w:numId="4" w16cid:durableId="1976257169">
    <w:abstractNumId w:val="5"/>
  </w:num>
  <w:num w:numId="5" w16cid:durableId="1829202662">
    <w:abstractNumId w:val="4"/>
  </w:num>
  <w:num w:numId="6" w16cid:durableId="1167163122">
    <w:abstractNumId w:val="8"/>
  </w:num>
  <w:num w:numId="7" w16cid:durableId="1116096930">
    <w:abstractNumId w:val="3"/>
  </w:num>
  <w:num w:numId="8" w16cid:durableId="581254485">
    <w:abstractNumId w:val="2"/>
  </w:num>
  <w:num w:numId="9" w16cid:durableId="2094933685">
    <w:abstractNumId w:val="1"/>
  </w:num>
  <w:num w:numId="10" w16cid:durableId="2137406442">
    <w:abstractNumId w:val="0"/>
  </w:num>
  <w:num w:numId="11" w16cid:durableId="40397941">
    <w:abstractNumId w:val="16"/>
  </w:num>
  <w:num w:numId="12" w16cid:durableId="504132447">
    <w:abstractNumId w:val="34"/>
  </w:num>
  <w:num w:numId="13" w16cid:durableId="2033459985">
    <w:abstractNumId w:val="14"/>
  </w:num>
  <w:num w:numId="14" w16cid:durableId="80294062">
    <w:abstractNumId w:val="25"/>
  </w:num>
  <w:num w:numId="15" w16cid:durableId="1041973441">
    <w:abstractNumId w:val="24"/>
  </w:num>
  <w:num w:numId="16" w16cid:durableId="676619727">
    <w:abstractNumId w:val="17"/>
  </w:num>
  <w:num w:numId="17" w16cid:durableId="2029061215">
    <w:abstractNumId w:val="13"/>
  </w:num>
  <w:num w:numId="18" w16cid:durableId="1776628574">
    <w:abstractNumId w:val="42"/>
  </w:num>
  <w:num w:numId="19" w16cid:durableId="337848130">
    <w:abstractNumId w:val="28"/>
  </w:num>
  <w:num w:numId="20" w16cid:durableId="348993869">
    <w:abstractNumId w:val="44"/>
  </w:num>
  <w:num w:numId="21" w16cid:durableId="1193609688">
    <w:abstractNumId w:val="50"/>
  </w:num>
  <w:num w:numId="22" w16cid:durableId="1747990560">
    <w:abstractNumId w:val="19"/>
  </w:num>
  <w:num w:numId="23" w16cid:durableId="1537618537">
    <w:abstractNumId w:val="35"/>
  </w:num>
  <w:num w:numId="24" w16cid:durableId="2007400432">
    <w:abstractNumId w:val="31"/>
  </w:num>
  <w:num w:numId="25" w16cid:durableId="258343015">
    <w:abstractNumId w:val="20"/>
  </w:num>
  <w:num w:numId="26" w16cid:durableId="1661621286">
    <w:abstractNumId w:val="29"/>
  </w:num>
  <w:num w:numId="27" w16cid:durableId="14694057">
    <w:abstractNumId w:val="26"/>
  </w:num>
  <w:num w:numId="28" w16cid:durableId="2015179085">
    <w:abstractNumId w:val="40"/>
  </w:num>
  <w:num w:numId="29" w16cid:durableId="1085110427">
    <w:abstractNumId w:val="30"/>
  </w:num>
  <w:num w:numId="30" w16cid:durableId="1636830466">
    <w:abstractNumId w:val="15"/>
  </w:num>
  <w:num w:numId="31" w16cid:durableId="1674603174">
    <w:abstractNumId w:val="49"/>
  </w:num>
  <w:num w:numId="32" w16cid:durableId="752631300">
    <w:abstractNumId w:val="25"/>
  </w:num>
  <w:num w:numId="33" w16cid:durableId="83116535">
    <w:abstractNumId w:val="36"/>
  </w:num>
  <w:num w:numId="34" w16cid:durableId="1675373595">
    <w:abstractNumId w:val="25"/>
  </w:num>
  <w:num w:numId="35" w16cid:durableId="632712945">
    <w:abstractNumId w:val="25"/>
  </w:num>
  <w:num w:numId="36" w16cid:durableId="2020546600">
    <w:abstractNumId w:val="46"/>
  </w:num>
  <w:num w:numId="37" w16cid:durableId="1072855142">
    <w:abstractNumId w:val="29"/>
  </w:num>
  <w:num w:numId="38" w16cid:durableId="576549416">
    <w:abstractNumId w:val="25"/>
  </w:num>
  <w:num w:numId="39" w16cid:durableId="245042489">
    <w:abstractNumId w:val="25"/>
  </w:num>
  <w:num w:numId="40" w16cid:durableId="524755450">
    <w:abstractNumId w:val="25"/>
  </w:num>
  <w:num w:numId="41" w16cid:durableId="2094012123">
    <w:abstractNumId w:val="25"/>
  </w:num>
  <w:num w:numId="42" w16cid:durableId="1597403090">
    <w:abstractNumId w:val="25"/>
  </w:num>
  <w:num w:numId="43" w16cid:durableId="405301095">
    <w:abstractNumId w:val="25"/>
  </w:num>
  <w:num w:numId="44" w16cid:durableId="565066189">
    <w:abstractNumId w:val="33"/>
  </w:num>
  <w:num w:numId="45" w16cid:durableId="799616486">
    <w:abstractNumId w:val="43"/>
  </w:num>
  <w:num w:numId="46" w16cid:durableId="2048214368">
    <w:abstractNumId w:val="45"/>
  </w:num>
  <w:num w:numId="47" w16cid:durableId="1099639553">
    <w:abstractNumId w:val="12"/>
  </w:num>
  <w:num w:numId="48" w16cid:durableId="93132703">
    <w:abstractNumId w:val="48"/>
  </w:num>
  <w:num w:numId="49" w16cid:durableId="2118475579">
    <w:abstractNumId w:val="47"/>
  </w:num>
  <w:num w:numId="50" w16cid:durableId="1652556613">
    <w:abstractNumId w:val="27"/>
  </w:num>
  <w:num w:numId="51" w16cid:durableId="363213351">
    <w:abstractNumId w:val="11"/>
  </w:num>
  <w:num w:numId="52" w16cid:durableId="1925265892">
    <w:abstractNumId w:val="38"/>
  </w:num>
  <w:num w:numId="53" w16cid:durableId="584926098">
    <w:abstractNumId w:val="21"/>
  </w:num>
  <w:num w:numId="54" w16cid:durableId="367223539">
    <w:abstractNumId w:val="41"/>
  </w:num>
  <w:num w:numId="55" w16cid:durableId="1636107597">
    <w:abstractNumId w:val="37"/>
  </w:num>
  <w:num w:numId="56" w16cid:durableId="1424301931">
    <w:abstractNumId w:val="18"/>
  </w:num>
  <w:num w:numId="57" w16cid:durableId="931354392">
    <w:abstractNumId w:val="10"/>
  </w:num>
  <w:num w:numId="58" w16cid:durableId="239564571">
    <w:abstractNumId w:val="22"/>
  </w:num>
  <w:num w:numId="59" w16cid:durableId="530604798">
    <w:abstractNumId w:val="39"/>
  </w:num>
  <w:num w:numId="60" w16cid:durableId="1623534832">
    <w:abstractNumId w:val="23"/>
  </w:num>
  <w:num w:numId="61" w16cid:durableId="6058164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15D"/>
    <w:rsid w:val="00003CF0"/>
    <w:rsid w:val="000122F1"/>
    <w:rsid w:val="000176E9"/>
    <w:rsid w:val="00022CF3"/>
    <w:rsid w:val="000340F2"/>
    <w:rsid w:val="00035727"/>
    <w:rsid w:val="0005437D"/>
    <w:rsid w:val="000672E7"/>
    <w:rsid w:val="00067A11"/>
    <w:rsid w:val="00074650"/>
    <w:rsid w:val="0008196A"/>
    <w:rsid w:val="00084DAF"/>
    <w:rsid w:val="00087C85"/>
    <w:rsid w:val="00094F43"/>
    <w:rsid w:val="00095C44"/>
    <w:rsid w:val="0009634B"/>
    <w:rsid w:val="000A118E"/>
    <w:rsid w:val="000B3897"/>
    <w:rsid w:val="000B51D0"/>
    <w:rsid w:val="000C468E"/>
    <w:rsid w:val="000E19A3"/>
    <w:rsid w:val="000E29F5"/>
    <w:rsid w:val="000F013A"/>
    <w:rsid w:val="000F3789"/>
    <w:rsid w:val="000F3C8C"/>
    <w:rsid w:val="0010193D"/>
    <w:rsid w:val="00112357"/>
    <w:rsid w:val="001215C7"/>
    <w:rsid w:val="001266ED"/>
    <w:rsid w:val="00144810"/>
    <w:rsid w:val="0015023D"/>
    <w:rsid w:val="001603E3"/>
    <w:rsid w:val="00170D9E"/>
    <w:rsid w:val="00176DF1"/>
    <w:rsid w:val="00185148"/>
    <w:rsid w:val="001A474E"/>
    <w:rsid w:val="001B0F1A"/>
    <w:rsid w:val="001C3B17"/>
    <w:rsid w:val="001C4B4E"/>
    <w:rsid w:val="001E0286"/>
    <w:rsid w:val="001E6E95"/>
    <w:rsid w:val="001F0F2A"/>
    <w:rsid w:val="001F1B9C"/>
    <w:rsid w:val="00205D92"/>
    <w:rsid w:val="0021211B"/>
    <w:rsid w:val="00213CE6"/>
    <w:rsid w:val="00220F0E"/>
    <w:rsid w:val="0023332A"/>
    <w:rsid w:val="002502B0"/>
    <w:rsid w:val="00251518"/>
    <w:rsid w:val="00252D88"/>
    <w:rsid w:val="002679BE"/>
    <w:rsid w:val="00272FC3"/>
    <w:rsid w:val="00294492"/>
    <w:rsid w:val="00296E81"/>
    <w:rsid w:val="002A060E"/>
    <w:rsid w:val="002A0932"/>
    <w:rsid w:val="002B0461"/>
    <w:rsid w:val="002C7570"/>
    <w:rsid w:val="002E4F2E"/>
    <w:rsid w:val="002E6C41"/>
    <w:rsid w:val="002E75A7"/>
    <w:rsid w:val="002F2B52"/>
    <w:rsid w:val="003010C0"/>
    <w:rsid w:val="0031365B"/>
    <w:rsid w:val="003140BD"/>
    <w:rsid w:val="00314D27"/>
    <w:rsid w:val="003212FA"/>
    <w:rsid w:val="00323B18"/>
    <w:rsid w:val="0033009B"/>
    <w:rsid w:val="00340F1E"/>
    <w:rsid w:val="00342E1F"/>
    <w:rsid w:val="00346F55"/>
    <w:rsid w:val="00353F6C"/>
    <w:rsid w:val="003561B1"/>
    <w:rsid w:val="00357D02"/>
    <w:rsid w:val="003653F6"/>
    <w:rsid w:val="003779D0"/>
    <w:rsid w:val="003838FC"/>
    <w:rsid w:val="003926A5"/>
    <w:rsid w:val="00393290"/>
    <w:rsid w:val="003A1BF4"/>
    <w:rsid w:val="003A6F30"/>
    <w:rsid w:val="003B1648"/>
    <w:rsid w:val="003B66F4"/>
    <w:rsid w:val="003C7BD0"/>
    <w:rsid w:val="003D4775"/>
    <w:rsid w:val="003D7B55"/>
    <w:rsid w:val="003E0DD7"/>
    <w:rsid w:val="003E14BF"/>
    <w:rsid w:val="003F043B"/>
    <w:rsid w:val="003F1C20"/>
    <w:rsid w:val="003F4174"/>
    <w:rsid w:val="00400327"/>
    <w:rsid w:val="00402DD7"/>
    <w:rsid w:val="004104CA"/>
    <w:rsid w:val="004144A2"/>
    <w:rsid w:val="00416BEE"/>
    <w:rsid w:val="00416C9D"/>
    <w:rsid w:val="004202F9"/>
    <w:rsid w:val="0042274F"/>
    <w:rsid w:val="00436B4C"/>
    <w:rsid w:val="00437AE4"/>
    <w:rsid w:val="00460307"/>
    <w:rsid w:val="00462CB2"/>
    <w:rsid w:val="0046439F"/>
    <w:rsid w:val="0047349A"/>
    <w:rsid w:val="004841F7"/>
    <w:rsid w:val="00484575"/>
    <w:rsid w:val="00487466"/>
    <w:rsid w:val="004A1400"/>
    <w:rsid w:val="004A28AA"/>
    <w:rsid w:val="004A730B"/>
    <w:rsid w:val="004B1ADC"/>
    <w:rsid w:val="004B5CEC"/>
    <w:rsid w:val="004C7C83"/>
    <w:rsid w:val="004D7D20"/>
    <w:rsid w:val="004F2A2A"/>
    <w:rsid w:val="004F6607"/>
    <w:rsid w:val="004F7B96"/>
    <w:rsid w:val="00511D21"/>
    <w:rsid w:val="00516009"/>
    <w:rsid w:val="00523604"/>
    <w:rsid w:val="00524B53"/>
    <w:rsid w:val="00530949"/>
    <w:rsid w:val="0053118D"/>
    <w:rsid w:val="00546D19"/>
    <w:rsid w:val="005479A4"/>
    <w:rsid w:val="005522A8"/>
    <w:rsid w:val="00552732"/>
    <w:rsid w:val="00556E27"/>
    <w:rsid w:val="00560B46"/>
    <w:rsid w:val="0056118A"/>
    <w:rsid w:val="00564359"/>
    <w:rsid w:val="00572B36"/>
    <w:rsid w:val="00580F59"/>
    <w:rsid w:val="00586540"/>
    <w:rsid w:val="00592FE9"/>
    <w:rsid w:val="00595705"/>
    <w:rsid w:val="005B2286"/>
    <w:rsid w:val="005B5FF7"/>
    <w:rsid w:val="005C243A"/>
    <w:rsid w:val="005D346C"/>
    <w:rsid w:val="005E0C2D"/>
    <w:rsid w:val="005E201F"/>
    <w:rsid w:val="005E391E"/>
    <w:rsid w:val="005E5116"/>
    <w:rsid w:val="005E676A"/>
    <w:rsid w:val="005F1765"/>
    <w:rsid w:val="005F7206"/>
    <w:rsid w:val="006254BF"/>
    <w:rsid w:val="00627A75"/>
    <w:rsid w:val="00630349"/>
    <w:rsid w:val="006312CC"/>
    <w:rsid w:val="006312E0"/>
    <w:rsid w:val="0065257C"/>
    <w:rsid w:val="006542BD"/>
    <w:rsid w:val="00655061"/>
    <w:rsid w:val="006614D8"/>
    <w:rsid w:val="00664D6F"/>
    <w:rsid w:val="00667045"/>
    <w:rsid w:val="00683799"/>
    <w:rsid w:val="00685757"/>
    <w:rsid w:val="00685B7C"/>
    <w:rsid w:val="00694C66"/>
    <w:rsid w:val="0069632F"/>
    <w:rsid w:val="006A27E0"/>
    <w:rsid w:val="006B0C5B"/>
    <w:rsid w:val="006B7819"/>
    <w:rsid w:val="006C07AD"/>
    <w:rsid w:val="006C4CE0"/>
    <w:rsid w:val="006C77CE"/>
    <w:rsid w:val="006D6738"/>
    <w:rsid w:val="006E3053"/>
    <w:rsid w:val="006E46AC"/>
    <w:rsid w:val="006F1BE5"/>
    <w:rsid w:val="006F54A2"/>
    <w:rsid w:val="006F7567"/>
    <w:rsid w:val="007116DC"/>
    <w:rsid w:val="00717919"/>
    <w:rsid w:val="00720853"/>
    <w:rsid w:val="00720E9F"/>
    <w:rsid w:val="0072514D"/>
    <w:rsid w:val="00730698"/>
    <w:rsid w:val="007357CD"/>
    <w:rsid w:val="00737DB8"/>
    <w:rsid w:val="007407D3"/>
    <w:rsid w:val="0074086F"/>
    <w:rsid w:val="00743B4D"/>
    <w:rsid w:val="00761683"/>
    <w:rsid w:val="00793E99"/>
    <w:rsid w:val="00796682"/>
    <w:rsid w:val="00797C0F"/>
    <w:rsid w:val="007A0A67"/>
    <w:rsid w:val="007A3F60"/>
    <w:rsid w:val="007A5AF3"/>
    <w:rsid w:val="007B4AC6"/>
    <w:rsid w:val="007C3A5F"/>
    <w:rsid w:val="007D29EC"/>
    <w:rsid w:val="007D6F67"/>
    <w:rsid w:val="007E119B"/>
    <w:rsid w:val="007E1447"/>
    <w:rsid w:val="007E6849"/>
    <w:rsid w:val="007E70D7"/>
    <w:rsid w:val="007F2C50"/>
    <w:rsid w:val="00800BF2"/>
    <w:rsid w:val="00801CD9"/>
    <w:rsid w:val="00811241"/>
    <w:rsid w:val="0082554E"/>
    <w:rsid w:val="00827B8E"/>
    <w:rsid w:val="00836AA4"/>
    <w:rsid w:val="0084008F"/>
    <w:rsid w:val="008642BF"/>
    <w:rsid w:val="00871EEF"/>
    <w:rsid w:val="00877817"/>
    <w:rsid w:val="00882009"/>
    <w:rsid w:val="00891BAC"/>
    <w:rsid w:val="0089769F"/>
    <w:rsid w:val="008A1B90"/>
    <w:rsid w:val="008A1F16"/>
    <w:rsid w:val="008B01AE"/>
    <w:rsid w:val="008B1935"/>
    <w:rsid w:val="008B6910"/>
    <w:rsid w:val="008B6D09"/>
    <w:rsid w:val="008B72F0"/>
    <w:rsid w:val="008C2BE1"/>
    <w:rsid w:val="008C3A7D"/>
    <w:rsid w:val="008D3A9F"/>
    <w:rsid w:val="008D5C31"/>
    <w:rsid w:val="008D61F6"/>
    <w:rsid w:val="008D6FD0"/>
    <w:rsid w:val="008E182B"/>
    <w:rsid w:val="00902E01"/>
    <w:rsid w:val="0091470F"/>
    <w:rsid w:val="009161C4"/>
    <w:rsid w:val="00920A9A"/>
    <w:rsid w:val="00927635"/>
    <w:rsid w:val="00932C5C"/>
    <w:rsid w:val="0094289B"/>
    <w:rsid w:val="00947148"/>
    <w:rsid w:val="009546FD"/>
    <w:rsid w:val="009577BF"/>
    <w:rsid w:val="00963F0B"/>
    <w:rsid w:val="00972F6E"/>
    <w:rsid w:val="00973981"/>
    <w:rsid w:val="0097791C"/>
    <w:rsid w:val="00986C00"/>
    <w:rsid w:val="0098728A"/>
    <w:rsid w:val="0098796C"/>
    <w:rsid w:val="00997926"/>
    <w:rsid w:val="009A4F8C"/>
    <w:rsid w:val="009A592F"/>
    <w:rsid w:val="009A775E"/>
    <w:rsid w:val="009B0030"/>
    <w:rsid w:val="009B0B36"/>
    <w:rsid w:val="009B18B4"/>
    <w:rsid w:val="009B19CE"/>
    <w:rsid w:val="009B3F9B"/>
    <w:rsid w:val="009C4E2C"/>
    <w:rsid w:val="009C5D48"/>
    <w:rsid w:val="009C6EC9"/>
    <w:rsid w:val="009D5780"/>
    <w:rsid w:val="009D79DF"/>
    <w:rsid w:val="009E4195"/>
    <w:rsid w:val="009F2467"/>
    <w:rsid w:val="009F5BCC"/>
    <w:rsid w:val="00A02C21"/>
    <w:rsid w:val="00A02D37"/>
    <w:rsid w:val="00A03494"/>
    <w:rsid w:val="00A12CC0"/>
    <w:rsid w:val="00A12EEE"/>
    <w:rsid w:val="00A20580"/>
    <w:rsid w:val="00A35B8D"/>
    <w:rsid w:val="00A368BB"/>
    <w:rsid w:val="00A373F2"/>
    <w:rsid w:val="00A43146"/>
    <w:rsid w:val="00A50C70"/>
    <w:rsid w:val="00A54C2F"/>
    <w:rsid w:val="00A563C8"/>
    <w:rsid w:val="00A606D9"/>
    <w:rsid w:val="00A62697"/>
    <w:rsid w:val="00A65413"/>
    <w:rsid w:val="00A74942"/>
    <w:rsid w:val="00A75590"/>
    <w:rsid w:val="00A82729"/>
    <w:rsid w:val="00A827D3"/>
    <w:rsid w:val="00A83E01"/>
    <w:rsid w:val="00A87D54"/>
    <w:rsid w:val="00AA0E96"/>
    <w:rsid w:val="00AA10D7"/>
    <w:rsid w:val="00AA352D"/>
    <w:rsid w:val="00AB4BED"/>
    <w:rsid w:val="00AC550A"/>
    <w:rsid w:val="00AD1B9D"/>
    <w:rsid w:val="00AD3C46"/>
    <w:rsid w:val="00AD47E0"/>
    <w:rsid w:val="00AE41C7"/>
    <w:rsid w:val="00AF78B9"/>
    <w:rsid w:val="00B001E3"/>
    <w:rsid w:val="00B14DEB"/>
    <w:rsid w:val="00B23344"/>
    <w:rsid w:val="00B25861"/>
    <w:rsid w:val="00B25A11"/>
    <w:rsid w:val="00B25A50"/>
    <w:rsid w:val="00B25DB1"/>
    <w:rsid w:val="00B30124"/>
    <w:rsid w:val="00B30D8E"/>
    <w:rsid w:val="00B370AE"/>
    <w:rsid w:val="00B4294F"/>
    <w:rsid w:val="00B5549E"/>
    <w:rsid w:val="00B60AB6"/>
    <w:rsid w:val="00B664C3"/>
    <w:rsid w:val="00B72188"/>
    <w:rsid w:val="00B728FD"/>
    <w:rsid w:val="00B73BEA"/>
    <w:rsid w:val="00B77728"/>
    <w:rsid w:val="00B807BC"/>
    <w:rsid w:val="00B809C3"/>
    <w:rsid w:val="00B81287"/>
    <w:rsid w:val="00B84BBD"/>
    <w:rsid w:val="00B92F01"/>
    <w:rsid w:val="00B97C3D"/>
    <w:rsid w:val="00BB1F2C"/>
    <w:rsid w:val="00BB5E50"/>
    <w:rsid w:val="00BC0294"/>
    <w:rsid w:val="00BC2FC3"/>
    <w:rsid w:val="00BC3DCD"/>
    <w:rsid w:val="00BC4A3D"/>
    <w:rsid w:val="00BC6A06"/>
    <w:rsid w:val="00BD2578"/>
    <w:rsid w:val="00BD303D"/>
    <w:rsid w:val="00BF0436"/>
    <w:rsid w:val="00BF2D5F"/>
    <w:rsid w:val="00BF3B7C"/>
    <w:rsid w:val="00BF56AA"/>
    <w:rsid w:val="00C14E2C"/>
    <w:rsid w:val="00C160B8"/>
    <w:rsid w:val="00C178A5"/>
    <w:rsid w:val="00C30550"/>
    <w:rsid w:val="00C51857"/>
    <w:rsid w:val="00C6009B"/>
    <w:rsid w:val="00C6727C"/>
    <w:rsid w:val="00C7001D"/>
    <w:rsid w:val="00C7117D"/>
    <w:rsid w:val="00C73669"/>
    <w:rsid w:val="00C824E0"/>
    <w:rsid w:val="00C9315D"/>
    <w:rsid w:val="00C933E5"/>
    <w:rsid w:val="00C95C07"/>
    <w:rsid w:val="00CA174C"/>
    <w:rsid w:val="00CA541A"/>
    <w:rsid w:val="00CA778F"/>
    <w:rsid w:val="00CA7D54"/>
    <w:rsid w:val="00CA7E54"/>
    <w:rsid w:val="00CB68B9"/>
    <w:rsid w:val="00CB74EB"/>
    <w:rsid w:val="00CC2C97"/>
    <w:rsid w:val="00CC7BBA"/>
    <w:rsid w:val="00CD36AE"/>
    <w:rsid w:val="00CD3C7E"/>
    <w:rsid w:val="00CD7965"/>
    <w:rsid w:val="00CE543F"/>
    <w:rsid w:val="00CF058F"/>
    <w:rsid w:val="00CF0F7F"/>
    <w:rsid w:val="00CF7A76"/>
    <w:rsid w:val="00D00DAF"/>
    <w:rsid w:val="00D01494"/>
    <w:rsid w:val="00D134AD"/>
    <w:rsid w:val="00D13744"/>
    <w:rsid w:val="00D22D1B"/>
    <w:rsid w:val="00D25D79"/>
    <w:rsid w:val="00D27B12"/>
    <w:rsid w:val="00D3374D"/>
    <w:rsid w:val="00D344B0"/>
    <w:rsid w:val="00D37E22"/>
    <w:rsid w:val="00D458B5"/>
    <w:rsid w:val="00D767E2"/>
    <w:rsid w:val="00D77EF2"/>
    <w:rsid w:val="00D844F8"/>
    <w:rsid w:val="00D86F1C"/>
    <w:rsid w:val="00D93100"/>
    <w:rsid w:val="00D97763"/>
    <w:rsid w:val="00DA4F15"/>
    <w:rsid w:val="00DA68B5"/>
    <w:rsid w:val="00DA7BC7"/>
    <w:rsid w:val="00DD5AEE"/>
    <w:rsid w:val="00DE00EA"/>
    <w:rsid w:val="00DE242C"/>
    <w:rsid w:val="00E07490"/>
    <w:rsid w:val="00E11B6A"/>
    <w:rsid w:val="00E1384E"/>
    <w:rsid w:val="00E161F3"/>
    <w:rsid w:val="00E16998"/>
    <w:rsid w:val="00E2604A"/>
    <w:rsid w:val="00E274C8"/>
    <w:rsid w:val="00E37B3B"/>
    <w:rsid w:val="00E43329"/>
    <w:rsid w:val="00E436C2"/>
    <w:rsid w:val="00E47E8A"/>
    <w:rsid w:val="00E5531F"/>
    <w:rsid w:val="00E91B34"/>
    <w:rsid w:val="00E92FC0"/>
    <w:rsid w:val="00E9787C"/>
    <w:rsid w:val="00EA18B1"/>
    <w:rsid w:val="00EA7C69"/>
    <w:rsid w:val="00EC0B22"/>
    <w:rsid w:val="00EC268E"/>
    <w:rsid w:val="00ED6401"/>
    <w:rsid w:val="00EE1061"/>
    <w:rsid w:val="00EF4B39"/>
    <w:rsid w:val="00F030F8"/>
    <w:rsid w:val="00F127A5"/>
    <w:rsid w:val="00F12DBE"/>
    <w:rsid w:val="00F36316"/>
    <w:rsid w:val="00F373B9"/>
    <w:rsid w:val="00F4195D"/>
    <w:rsid w:val="00F42C1F"/>
    <w:rsid w:val="00F44693"/>
    <w:rsid w:val="00F5196D"/>
    <w:rsid w:val="00F634D8"/>
    <w:rsid w:val="00F65446"/>
    <w:rsid w:val="00F80633"/>
    <w:rsid w:val="00F825B4"/>
    <w:rsid w:val="00F97575"/>
    <w:rsid w:val="00FA1C13"/>
    <w:rsid w:val="00FC44A7"/>
    <w:rsid w:val="00FC7914"/>
    <w:rsid w:val="00FD0C85"/>
    <w:rsid w:val="00FD463B"/>
    <w:rsid w:val="00FD6DB4"/>
    <w:rsid w:val="00FD7E2A"/>
    <w:rsid w:val="00FF15F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EC472"/>
  <w15:chartTrackingRefBased/>
  <w15:docId w15:val="{1AD535C3-6B82-4A90-A4ED-F8E4FFEA7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D6DB4"/>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14"/>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EC0B22"/>
    <w:pPr>
      <w:keepNext/>
      <w:numPr>
        <w:ilvl w:val="2"/>
        <w:numId w:val="14"/>
      </w:numPr>
      <w:spacing w:before="360"/>
      <w:outlineLvl w:val="2"/>
    </w:pPr>
    <w:rPr>
      <w:rFonts w:cs="Arial"/>
      <w:b/>
      <w:bCs/>
      <w:szCs w:val="26"/>
    </w:rPr>
  </w:style>
  <w:style w:type="paragraph" w:styleId="berschrift4">
    <w:name w:val="heading 4"/>
    <w:basedOn w:val="Standard"/>
    <w:next w:val="Standard"/>
    <w:qFormat/>
    <w:rsid w:val="00EC0B22"/>
    <w:pPr>
      <w:keepNext/>
      <w:numPr>
        <w:ilvl w:val="3"/>
        <w:numId w:val="14"/>
      </w:numPr>
      <w:spacing w:before="360"/>
      <w:outlineLvl w:val="3"/>
    </w:pPr>
    <w:rPr>
      <w:b/>
      <w:bCs/>
      <w:szCs w:val="28"/>
    </w:rPr>
  </w:style>
  <w:style w:type="paragraph" w:styleId="berschrift5">
    <w:name w:val="heading 5"/>
    <w:basedOn w:val="Standard"/>
    <w:next w:val="Standard"/>
    <w:qFormat/>
    <w:rsid w:val="00EC0B22"/>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character" w:styleId="Platzhaltertext">
    <w:name w:val="Placeholder Text"/>
    <w:basedOn w:val="Absatz-Standardschriftart"/>
    <w:uiPriority w:val="99"/>
    <w:semiHidden/>
    <w:rsid w:val="00963F0B"/>
    <w:rPr>
      <w:color w:val="666666"/>
    </w:rPr>
  </w:style>
  <w:style w:type="character" w:customStyle="1" w:styleId="mord">
    <w:name w:val="mord"/>
    <w:basedOn w:val="Absatz-Standardschriftart"/>
    <w:rsid w:val="00963F0B"/>
  </w:style>
  <w:style w:type="character" w:customStyle="1" w:styleId="vlist-s">
    <w:name w:val="vlist-s"/>
    <w:basedOn w:val="Absatz-Standardschriftart"/>
    <w:rsid w:val="00963F0B"/>
  </w:style>
  <w:style w:type="character" w:customStyle="1" w:styleId="mopen">
    <w:name w:val="mopen"/>
    <w:basedOn w:val="Absatz-Standardschriftart"/>
    <w:rsid w:val="00963F0B"/>
  </w:style>
  <w:style w:type="character" w:customStyle="1" w:styleId="mpunct">
    <w:name w:val="mpunct"/>
    <w:basedOn w:val="Absatz-Standardschriftart"/>
    <w:rsid w:val="00963F0B"/>
  </w:style>
  <w:style w:type="character" w:customStyle="1" w:styleId="mclose">
    <w:name w:val="mclose"/>
    <w:basedOn w:val="Absatz-Standardschriftart"/>
    <w:rsid w:val="00963F0B"/>
  </w:style>
  <w:style w:type="character" w:customStyle="1" w:styleId="mrel">
    <w:name w:val="mrel"/>
    <w:basedOn w:val="Absatz-Standardschriftart"/>
    <w:rsid w:val="00963F0B"/>
  </w:style>
  <w:style w:type="character" w:customStyle="1" w:styleId="mbin">
    <w:name w:val="mbin"/>
    <w:basedOn w:val="Absatz-Standardschriftart"/>
    <w:rsid w:val="00963F0B"/>
  </w:style>
  <w:style w:type="character" w:customStyle="1" w:styleId="mop">
    <w:name w:val="mop"/>
    <w:basedOn w:val="Absatz-Standardschriftart"/>
    <w:rsid w:val="00963F0B"/>
  </w:style>
  <w:style w:type="paragraph" w:styleId="Listenabsatz">
    <w:name w:val="List Paragraph"/>
    <w:basedOn w:val="Standard"/>
    <w:uiPriority w:val="34"/>
    <w:qFormat/>
    <w:rsid w:val="00997926"/>
    <w:pPr>
      <w:ind w:left="720"/>
      <w:contextualSpacing/>
    </w:pPr>
  </w:style>
  <w:style w:type="paragraph" w:styleId="Inhaltsverzeichnisberschrift">
    <w:name w:val="TOC Heading"/>
    <w:basedOn w:val="berschrift1"/>
    <w:next w:val="Standard"/>
    <w:uiPriority w:val="39"/>
    <w:unhideWhenUsed/>
    <w:qFormat/>
    <w:rsid w:val="00067A11"/>
    <w:pPr>
      <w:numPr>
        <w:numId w:val="0"/>
      </w:numPr>
      <w:tabs>
        <w:tab w:val="clear" w:pos="340"/>
        <w:tab w:val="clear" w:pos="567"/>
        <w:tab w:val="clear" w:pos="794"/>
      </w:tabs>
      <w:spacing w:before="240" w:after="0" w:line="259" w:lineRule="auto"/>
      <w:outlineLvl w:val="9"/>
    </w:pPr>
    <w:rPr>
      <w:rFonts w:asciiTheme="majorHAnsi" w:eastAsiaTheme="majorEastAsia" w:hAnsiTheme="majorHAnsi" w:cstheme="majorBidi"/>
      <w:bCs w:val="0"/>
      <w:color w:val="2F5496" w:themeColor="accent1" w:themeShade="BF"/>
      <w:sz w:val="32"/>
      <w:szCs w:val="32"/>
      <w:lang w:val="en-US"/>
    </w:rPr>
  </w:style>
  <w:style w:type="paragraph" w:styleId="StandardWeb">
    <w:name w:val="Normal (Web)"/>
    <w:basedOn w:val="Standard"/>
    <w:uiPriority w:val="99"/>
    <w:semiHidden/>
    <w:unhideWhenUsed/>
    <w:rsid w:val="005522A8"/>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165335">
      <w:bodyDiv w:val="1"/>
      <w:marLeft w:val="0"/>
      <w:marRight w:val="0"/>
      <w:marTop w:val="0"/>
      <w:marBottom w:val="0"/>
      <w:divBdr>
        <w:top w:val="none" w:sz="0" w:space="0" w:color="auto"/>
        <w:left w:val="none" w:sz="0" w:space="0" w:color="auto"/>
        <w:bottom w:val="none" w:sz="0" w:space="0" w:color="auto"/>
        <w:right w:val="none" w:sz="0" w:space="0" w:color="auto"/>
      </w:divBdr>
    </w:div>
    <w:div w:id="83965446">
      <w:bodyDiv w:val="1"/>
      <w:marLeft w:val="0"/>
      <w:marRight w:val="0"/>
      <w:marTop w:val="0"/>
      <w:marBottom w:val="0"/>
      <w:divBdr>
        <w:top w:val="none" w:sz="0" w:space="0" w:color="auto"/>
        <w:left w:val="none" w:sz="0" w:space="0" w:color="auto"/>
        <w:bottom w:val="none" w:sz="0" w:space="0" w:color="auto"/>
        <w:right w:val="none" w:sz="0" w:space="0" w:color="auto"/>
      </w:divBdr>
    </w:div>
    <w:div w:id="213586180">
      <w:bodyDiv w:val="1"/>
      <w:marLeft w:val="0"/>
      <w:marRight w:val="0"/>
      <w:marTop w:val="0"/>
      <w:marBottom w:val="0"/>
      <w:divBdr>
        <w:top w:val="none" w:sz="0" w:space="0" w:color="auto"/>
        <w:left w:val="none" w:sz="0" w:space="0" w:color="auto"/>
        <w:bottom w:val="none" w:sz="0" w:space="0" w:color="auto"/>
        <w:right w:val="none" w:sz="0" w:space="0" w:color="auto"/>
      </w:divBdr>
    </w:div>
    <w:div w:id="292954146">
      <w:bodyDiv w:val="1"/>
      <w:marLeft w:val="0"/>
      <w:marRight w:val="0"/>
      <w:marTop w:val="0"/>
      <w:marBottom w:val="0"/>
      <w:divBdr>
        <w:top w:val="none" w:sz="0" w:space="0" w:color="auto"/>
        <w:left w:val="none" w:sz="0" w:space="0" w:color="auto"/>
        <w:bottom w:val="none" w:sz="0" w:space="0" w:color="auto"/>
        <w:right w:val="none" w:sz="0" w:space="0" w:color="auto"/>
      </w:divBdr>
    </w:div>
    <w:div w:id="316038701">
      <w:bodyDiv w:val="1"/>
      <w:marLeft w:val="0"/>
      <w:marRight w:val="0"/>
      <w:marTop w:val="0"/>
      <w:marBottom w:val="0"/>
      <w:divBdr>
        <w:top w:val="none" w:sz="0" w:space="0" w:color="auto"/>
        <w:left w:val="none" w:sz="0" w:space="0" w:color="auto"/>
        <w:bottom w:val="none" w:sz="0" w:space="0" w:color="auto"/>
        <w:right w:val="none" w:sz="0" w:space="0" w:color="auto"/>
      </w:divBdr>
    </w:div>
    <w:div w:id="316998203">
      <w:bodyDiv w:val="1"/>
      <w:marLeft w:val="0"/>
      <w:marRight w:val="0"/>
      <w:marTop w:val="0"/>
      <w:marBottom w:val="0"/>
      <w:divBdr>
        <w:top w:val="none" w:sz="0" w:space="0" w:color="auto"/>
        <w:left w:val="none" w:sz="0" w:space="0" w:color="auto"/>
        <w:bottom w:val="none" w:sz="0" w:space="0" w:color="auto"/>
        <w:right w:val="none" w:sz="0" w:space="0" w:color="auto"/>
      </w:divBdr>
    </w:div>
    <w:div w:id="373697055">
      <w:bodyDiv w:val="1"/>
      <w:marLeft w:val="0"/>
      <w:marRight w:val="0"/>
      <w:marTop w:val="0"/>
      <w:marBottom w:val="0"/>
      <w:divBdr>
        <w:top w:val="none" w:sz="0" w:space="0" w:color="auto"/>
        <w:left w:val="none" w:sz="0" w:space="0" w:color="auto"/>
        <w:bottom w:val="none" w:sz="0" w:space="0" w:color="auto"/>
        <w:right w:val="none" w:sz="0" w:space="0" w:color="auto"/>
      </w:divBdr>
    </w:div>
    <w:div w:id="454249843">
      <w:bodyDiv w:val="1"/>
      <w:marLeft w:val="0"/>
      <w:marRight w:val="0"/>
      <w:marTop w:val="0"/>
      <w:marBottom w:val="0"/>
      <w:divBdr>
        <w:top w:val="none" w:sz="0" w:space="0" w:color="auto"/>
        <w:left w:val="none" w:sz="0" w:space="0" w:color="auto"/>
        <w:bottom w:val="none" w:sz="0" w:space="0" w:color="auto"/>
        <w:right w:val="none" w:sz="0" w:space="0" w:color="auto"/>
      </w:divBdr>
    </w:div>
    <w:div w:id="527378372">
      <w:bodyDiv w:val="1"/>
      <w:marLeft w:val="0"/>
      <w:marRight w:val="0"/>
      <w:marTop w:val="0"/>
      <w:marBottom w:val="0"/>
      <w:divBdr>
        <w:top w:val="none" w:sz="0" w:space="0" w:color="auto"/>
        <w:left w:val="none" w:sz="0" w:space="0" w:color="auto"/>
        <w:bottom w:val="none" w:sz="0" w:space="0" w:color="auto"/>
        <w:right w:val="none" w:sz="0" w:space="0" w:color="auto"/>
      </w:divBdr>
    </w:div>
    <w:div w:id="542639191">
      <w:bodyDiv w:val="1"/>
      <w:marLeft w:val="0"/>
      <w:marRight w:val="0"/>
      <w:marTop w:val="0"/>
      <w:marBottom w:val="0"/>
      <w:divBdr>
        <w:top w:val="none" w:sz="0" w:space="0" w:color="auto"/>
        <w:left w:val="none" w:sz="0" w:space="0" w:color="auto"/>
        <w:bottom w:val="none" w:sz="0" w:space="0" w:color="auto"/>
        <w:right w:val="none" w:sz="0" w:space="0" w:color="auto"/>
      </w:divBdr>
    </w:div>
    <w:div w:id="689381570">
      <w:bodyDiv w:val="1"/>
      <w:marLeft w:val="0"/>
      <w:marRight w:val="0"/>
      <w:marTop w:val="0"/>
      <w:marBottom w:val="0"/>
      <w:divBdr>
        <w:top w:val="none" w:sz="0" w:space="0" w:color="auto"/>
        <w:left w:val="none" w:sz="0" w:space="0" w:color="auto"/>
        <w:bottom w:val="none" w:sz="0" w:space="0" w:color="auto"/>
        <w:right w:val="none" w:sz="0" w:space="0" w:color="auto"/>
      </w:divBdr>
    </w:div>
    <w:div w:id="764544560">
      <w:bodyDiv w:val="1"/>
      <w:marLeft w:val="0"/>
      <w:marRight w:val="0"/>
      <w:marTop w:val="0"/>
      <w:marBottom w:val="0"/>
      <w:divBdr>
        <w:top w:val="none" w:sz="0" w:space="0" w:color="auto"/>
        <w:left w:val="none" w:sz="0" w:space="0" w:color="auto"/>
        <w:bottom w:val="none" w:sz="0" w:space="0" w:color="auto"/>
        <w:right w:val="none" w:sz="0" w:space="0" w:color="auto"/>
      </w:divBdr>
    </w:div>
    <w:div w:id="854810103">
      <w:bodyDiv w:val="1"/>
      <w:marLeft w:val="0"/>
      <w:marRight w:val="0"/>
      <w:marTop w:val="0"/>
      <w:marBottom w:val="0"/>
      <w:divBdr>
        <w:top w:val="none" w:sz="0" w:space="0" w:color="auto"/>
        <w:left w:val="none" w:sz="0" w:space="0" w:color="auto"/>
        <w:bottom w:val="none" w:sz="0" w:space="0" w:color="auto"/>
        <w:right w:val="none" w:sz="0" w:space="0" w:color="auto"/>
      </w:divBdr>
    </w:div>
    <w:div w:id="904687144">
      <w:bodyDiv w:val="1"/>
      <w:marLeft w:val="0"/>
      <w:marRight w:val="0"/>
      <w:marTop w:val="0"/>
      <w:marBottom w:val="0"/>
      <w:divBdr>
        <w:top w:val="none" w:sz="0" w:space="0" w:color="auto"/>
        <w:left w:val="none" w:sz="0" w:space="0" w:color="auto"/>
        <w:bottom w:val="none" w:sz="0" w:space="0" w:color="auto"/>
        <w:right w:val="none" w:sz="0" w:space="0" w:color="auto"/>
      </w:divBdr>
    </w:div>
    <w:div w:id="1008872416">
      <w:bodyDiv w:val="1"/>
      <w:marLeft w:val="0"/>
      <w:marRight w:val="0"/>
      <w:marTop w:val="0"/>
      <w:marBottom w:val="0"/>
      <w:divBdr>
        <w:top w:val="none" w:sz="0" w:space="0" w:color="auto"/>
        <w:left w:val="none" w:sz="0" w:space="0" w:color="auto"/>
        <w:bottom w:val="none" w:sz="0" w:space="0" w:color="auto"/>
        <w:right w:val="none" w:sz="0" w:space="0" w:color="auto"/>
      </w:divBdr>
    </w:div>
    <w:div w:id="1126392587">
      <w:bodyDiv w:val="1"/>
      <w:marLeft w:val="0"/>
      <w:marRight w:val="0"/>
      <w:marTop w:val="0"/>
      <w:marBottom w:val="0"/>
      <w:divBdr>
        <w:top w:val="none" w:sz="0" w:space="0" w:color="auto"/>
        <w:left w:val="none" w:sz="0" w:space="0" w:color="auto"/>
        <w:bottom w:val="none" w:sz="0" w:space="0" w:color="auto"/>
        <w:right w:val="none" w:sz="0" w:space="0" w:color="auto"/>
      </w:divBdr>
    </w:div>
    <w:div w:id="1183126081">
      <w:bodyDiv w:val="1"/>
      <w:marLeft w:val="0"/>
      <w:marRight w:val="0"/>
      <w:marTop w:val="0"/>
      <w:marBottom w:val="0"/>
      <w:divBdr>
        <w:top w:val="none" w:sz="0" w:space="0" w:color="auto"/>
        <w:left w:val="none" w:sz="0" w:space="0" w:color="auto"/>
        <w:bottom w:val="none" w:sz="0" w:space="0" w:color="auto"/>
        <w:right w:val="none" w:sz="0" w:space="0" w:color="auto"/>
      </w:divBdr>
    </w:div>
    <w:div w:id="1229652679">
      <w:bodyDiv w:val="1"/>
      <w:marLeft w:val="0"/>
      <w:marRight w:val="0"/>
      <w:marTop w:val="0"/>
      <w:marBottom w:val="0"/>
      <w:divBdr>
        <w:top w:val="none" w:sz="0" w:space="0" w:color="auto"/>
        <w:left w:val="none" w:sz="0" w:space="0" w:color="auto"/>
        <w:bottom w:val="none" w:sz="0" w:space="0" w:color="auto"/>
        <w:right w:val="none" w:sz="0" w:space="0" w:color="auto"/>
      </w:divBdr>
    </w:div>
    <w:div w:id="1317490977">
      <w:bodyDiv w:val="1"/>
      <w:marLeft w:val="0"/>
      <w:marRight w:val="0"/>
      <w:marTop w:val="0"/>
      <w:marBottom w:val="0"/>
      <w:divBdr>
        <w:top w:val="none" w:sz="0" w:space="0" w:color="auto"/>
        <w:left w:val="none" w:sz="0" w:space="0" w:color="auto"/>
        <w:bottom w:val="none" w:sz="0" w:space="0" w:color="auto"/>
        <w:right w:val="none" w:sz="0" w:space="0" w:color="auto"/>
      </w:divBdr>
    </w:div>
    <w:div w:id="1319963036">
      <w:bodyDiv w:val="1"/>
      <w:marLeft w:val="0"/>
      <w:marRight w:val="0"/>
      <w:marTop w:val="0"/>
      <w:marBottom w:val="0"/>
      <w:divBdr>
        <w:top w:val="none" w:sz="0" w:space="0" w:color="auto"/>
        <w:left w:val="none" w:sz="0" w:space="0" w:color="auto"/>
        <w:bottom w:val="none" w:sz="0" w:space="0" w:color="auto"/>
        <w:right w:val="none" w:sz="0" w:space="0" w:color="auto"/>
      </w:divBdr>
    </w:div>
    <w:div w:id="1364287802">
      <w:bodyDiv w:val="1"/>
      <w:marLeft w:val="0"/>
      <w:marRight w:val="0"/>
      <w:marTop w:val="0"/>
      <w:marBottom w:val="0"/>
      <w:divBdr>
        <w:top w:val="none" w:sz="0" w:space="0" w:color="auto"/>
        <w:left w:val="none" w:sz="0" w:space="0" w:color="auto"/>
        <w:bottom w:val="none" w:sz="0" w:space="0" w:color="auto"/>
        <w:right w:val="none" w:sz="0" w:space="0" w:color="auto"/>
      </w:divBdr>
    </w:div>
    <w:div w:id="1365254524">
      <w:bodyDiv w:val="1"/>
      <w:marLeft w:val="0"/>
      <w:marRight w:val="0"/>
      <w:marTop w:val="0"/>
      <w:marBottom w:val="0"/>
      <w:divBdr>
        <w:top w:val="none" w:sz="0" w:space="0" w:color="auto"/>
        <w:left w:val="none" w:sz="0" w:space="0" w:color="auto"/>
        <w:bottom w:val="none" w:sz="0" w:space="0" w:color="auto"/>
        <w:right w:val="none" w:sz="0" w:space="0" w:color="auto"/>
      </w:divBdr>
      <w:divsChild>
        <w:div w:id="792559193">
          <w:marLeft w:val="0"/>
          <w:marRight w:val="0"/>
          <w:marTop w:val="0"/>
          <w:marBottom w:val="0"/>
          <w:divBdr>
            <w:top w:val="none" w:sz="0" w:space="0" w:color="auto"/>
            <w:left w:val="none" w:sz="0" w:space="0" w:color="auto"/>
            <w:bottom w:val="none" w:sz="0" w:space="0" w:color="auto"/>
            <w:right w:val="none" w:sz="0" w:space="0" w:color="auto"/>
          </w:divBdr>
          <w:divsChild>
            <w:div w:id="17501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2988">
      <w:bodyDiv w:val="1"/>
      <w:marLeft w:val="0"/>
      <w:marRight w:val="0"/>
      <w:marTop w:val="0"/>
      <w:marBottom w:val="0"/>
      <w:divBdr>
        <w:top w:val="none" w:sz="0" w:space="0" w:color="auto"/>
        <w:left w:val="none" w:sz="0" w:space="0" w:color="auto"/>
        <w:bottom w:val="none" w:sz="0" w:space="0" w:color="auto"/>
        <w:right w:val="none" w:sz="0" w:space="0" w:color="auto"/>
      </w:divBdr>
    </w:div>
    <w:div w:id="1435514695">
      <w:bodyDiv w:val="1"/>
      <w:marLeft w:val="0"/>
      <w:marRight w:val="0"/>
      <w:marTop w:val="0"/>
      <w:marBottom w:val="0"/>
      <w:divBdr>
        <w:top w:val="none" w:sz="0" w:space="0" w:color="auto"/>
        <w:left w:val="none" w:sz="0" w:space="0" w:color="auto"/>
        <w:bottom w:val="none" w:sz="0" w:space="0" w:color="auto"/>
        <w:right w:val="none" w:sz="0" w:space="0" w:color="auto"/>
      </w:divBdr>
    </w:div>
    <w:div w:id="1463964201">
      <w:bodyDiv w:val="1"/>
      <w:marLeft w:val="0"/>
      <w:marRight w:val="0"/>
      <w:marTop w:val="0"/>
      <w:marBottom w:val="0"/>
      <w:divBdr>
        <w:top w:val="none" w:sz="0" w:space="0" w:color="auto"/>
        <w:left w:val="none" w:sz="0" w:space="0" w:color="auto"/>
        <w:bottom w:val="none" w:sz="0" w:space="0" w:color="auto"/>
        <w:right w:val="none" w:sz="0" w:space="0" w:color="auto"/>
      </w:divBdr>
    </w:div>
    <w:div w:id="1563980301">
      <w:bodyDiv w:val="1"/>
      <w:marLeft w:val="0"/>
      <w:marRight w:val="0"/>
      <w:marTop w:val="0"/>
      <w:marBottom w:val="0"/>
      <w:divBdr>
        <w:top w:val="none" w:sz="0" w:space="0" w:color="auto"/>
        <w:left w:val="none" w:sz="0" w:space="0" w:color="auto"/>
        <w:bottom w:val="none" w:sz="0" w:space="0" w:color="auto"/>
        <w:right w:val="none" w:sz="0" w:space="0" w:color="auto"/>
      </w:divBdr>
    </w:div>
    <w:div w:id="1578396016">
      <w:bodyDiv w:val="1"/>
      <w:marLeft w:val="0"/>
      <w:marRight w:val="0"/>
      <w:marTop w:val="0"/>
      <w:marBottom w:val="0"/>
      <w:divBdr>
        <w:top w:val="none" w:sz="0" w:space="0" w:color="auto"/>
        <w:left w:val="none" w:sz="0" w:space="0" w:color="auto"/>
        <w:bottom w:val="none" w:sz="0" w:space="0" w:color="auto"/>
        <w:right w:val="none" w:sz="0" w:space="0" w:color="auto"/>
      </w:divBdr>
    </w:div>
    <w:div w:id="1584333163">
      <w:bodyDiv w:val="1"/>
      <w:marLeft w:val="0"/>
      <w:marRight w:val="0"/>
      <w:marTop w:val="0"/>
      <w:marBottom w:val="0"/>
      <w:divBdr>
        <w:top w:val="none" w:sz="0" w:space="0" w:color="auto"/>
        <w:left w:val="none" w:sz="0" w:space="0" w:color="auto"/>
        <w:bottom w:val="none" w:sz="0" w:space="0" w:color="auto"/>
        <w:right w:val="none" w:sz="0" w:space="0" w:color="auto"/>
      </w:divBdr>
    </w:div>
    <w:div w:id="1599485972">
      <w:bodyDiv w:val="1"/>
      <w:marLeft w:val="0"/>
      <w:marRight w:val="0"/>
      <w:marTop w:val="0"/>
      <w:marBottom w:val="0"/>
      <w:divBdr>
        <w:top w:val="none" w:sz="0" w:space="0" w:color="auto"/>
        <w:left w:val="none" w:sz="0" w:space="0" w:color="auto"/>
        <w:bottom w:val="none" w:sz="0" w:space="0" w:color="auto"/>
        <w:right w:val="none" w:sz="0" w:space="0" w:color="auto"/>
      </w:divBdr>
    </w:div>
    <w:div w:id="1710063302">
      <w:bodyDiv w:val="1"/>
      <w:marLeft w:val="0"/>
      <w:marRight w:val="0"/>
      <w:marTop w:val="0"/>
      <w:marBottom w:val="0"/>
      <w:divBdr>
        <w:top w:val="none" w:sz="0" w:space="0" w:color="auto"/>
        <w:left w:val="none" w:sz="0" w:space="0" w:color="auto"/>
        <w:bottom w:val="none" w:sz="0" w:space="0" w:color="auto"/>
        <w:right w:val="none" w:sz="0" w:space="0" w:color="auto"/>
      </w:divBdr>
    </w:div>
    <w:div w:id="1741711278">
      <w:bodyDiv w:val="1"/>
      <w:marLeft w:val="0"/>
      <w:marRight w:val="0"/>
      <w:marTop w:val="0"/>
      <w:marBottom w:val="0"/>
      <w:divBdr>
        <w:top w:val="none" w:sz="0" w:space="0" w:color="auto"/>
        <w:left w:val="none" w:sz="0" w:space="0" w:color="auto"/>
        <w:bottom w:val="none" w:sz="0" w:space="0" w:color="auto"/>
        <w:right w:val="none" w:sz="0" w:space="0" w:color="auto"/>
      </w:divBdr>
    </w:div>
    <w:div w:id="1809780897">
      <w:bodyDiv w:val="1"/>
      <w:marLeft w:val="0"/>
      <w:marRight w:val="0"/>
      <w:marTop w:val="0"/>
      <w:marBottom w:val="0"/>
      <w:divBdr>
        <w:top w:val="none" w:sz="0" w:space="0" w:color="auto"/>
        <w:left w:val="none" w:sz="0" w:space="0" w:color="auto"/>
        <w:bottom w:val="none" w:sz="0" w:space="0" w:color="auto"/>
        <w:right w:val="none" w:sz="0" w:space="0" w:color="auto"/>
      </w:divBdr>
    </w:div>
    <w:div w:id="1836799626">
      <w:bodyDiv w:val="1"/>
      <w:marLeft w:val="0"/>
      <w:marRight w:val="0"/>
      <w:marTop w:val="0"/>
      <w:marBottom w:val="0"/>
      <w:divBdr>
        <w:top w:val="none" w:sz="0" w:space="0" w:color="auto"/>
        <w:left w:val="none" w:sz="0" w:space="0" w:color="auto"/>
        <w:bottom w:val="none" w:sz="0" w:space="0" w:color="auto"/>
        <w:right w:val="none" w:sz="0" w:space="0" w:color="auto"/>
      </w:divBdr>
    </w:div>
    <w:div w:id="1847817190">
      <w:bodyDiv w:val="1"/>
      <w:marLeft w:val="0"/>
      <w:marRight w:val="0"/>
      <w:marTop w:val="0"/>
      <w:marBottom w:val="0"/>
      <w:divBdr>
        <w:top w:val="none" w:sz="0" w:space="0" w:color="auto"/>
        <w:left w:val="none" w:sz="0" w:space="0" w:color="auto"/>
        <w:bottom w:val="none" w:sz="0" w:space="0" w:color="auto"/>
        <w:right w:val="none" w:sz="0" w:space="0" w:color="auto"/>
      </w:divBdr>
    </w:div>
    <w:div w:id="1861503233">
      <w:bodyDiv w:val="1"/>
      <w:marLeft w:val="0"/>
      <w:marRight w:val="0"/>
      <w:marTop w:val="0"/>
      <w:marBottom w:val="0"/>
      <w:divBdr>
        <w:top w:val="none" w:sz="0" w:space="0" w:color="auto"/>
        <w:left w:val="none" w:sz="0" w:space="0" w:color="auto"/>
        <w:bottom w:val="none" w:sz="0" w:space="0" w:color="auto"/>
        <w:right w:val="none" w:sz="0" w:space="0" w:color="auto"/>
      </w:divBdr>
    </w:div>
    <w:div w:id="1888948860">
      <w:bodyDiv w:val="1"/>
      <w:marLeft w:val="0"/>
      <w:marRight w:val="0"/>
      <w:marTop w:val="0"/>
      <w:marBottom w:val="0"/>
      <w:divBdr>
        <w:top w:val="none" w:sz="0" w:space="0" w:color="auto"/>
        <w:left w:val="none" w:sz="0" w:space="0" w:color="auto"/>
        <w:bottom w:val="none" w:sz="0" w:space="0" w:color="auto"/>
        <w:right w:val="none" w:sz="0" w:space="0" w:color="auto"/>
      </w:divBdr>
    </w:div>
    <w:div w:id="1986159311">
      <w:bodyDiv w:val="1"/>
      <w:marLeft w:val="0"/>
      <w:marRight w:val="0"/>
      <w:marTop w:val="0"/>
      <w:marBottom w:val="0"/>
      <w:divBdr>
        <w:top w:val="none" w:sz="0" w:space="0" w:color="auto"/>
        <w:left w:val="none" w:sz="0" w:space="0" w:color="auto"/>
        <w:bottom w:val="none" w:sz="0" w:space="0" w:color="auto"/>
        <w:right w:val="none" w:sz="0" w:space="0" w:color="auto"/>
      </w:divBdr>
      <w:divsChild>
        <w:div w:id="2091852488">
          <w:marLeft w:val="0"/>
          <w:marRight w:val="0"/>
          <w:marTop w:val="0"/>
          <w:marBottom w:val="0"/>
          <w:divBdr>
            <w:top w:val="none" w:sz="0" w:space="0" w:color="auto"/>
            <w:left w:val="none" w:sz="0" w:space="0" w:color="auto"/>
            <w:bottom w:val="none" w:sz="0" w:space="0" w:color="auto"/>
            <w:right w:val="none" w:sz="0" w:space="0" w:color="auto"/>
          </w:divBdr>
          <w:divsChild>
            <w:div w:id="82937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474407">
      <w:bodyDiv w:val="1"/>
      <w:marLeft w:val="0"/>
      <w:marRight w:val="0"/>
      <w:marTop w:val="0"/>
      <w:marBottom w:val="0"/>
      <w:divBdr>
        <w:top w:val="none" w:sz="0" w:space="0" w:color="auto"/>
        <w:left w:val="none" w:sz="0" w:space="0" w:color="auto"/>
        <w:bottom w:val="none" w:sz="0" w:space="0" w:color="auto"/>
        <w:right w:val="none" w:sz="0" w:space="0" w:color="auto"/>
      </w:divBdr>
    </w:div>
    <w:div w:id="2090232891">
      <w:bodyDiv w:val="1"/>
      <w:marLeft w:val="0"/>
      <w:marRight w:val="0"/>
      <w:marTop w:val="0"/>
      <w:marBottom w:val="0"/>
      <w:divBdr>
        <w:top w:val="none" w:sz="0" w:space="0" w:color="auto"/>
        <w:left w:val="none" w:sz="0" w:space="0" w:color="auto"/>
        <w:bottom w:val="none" w:sz="0" w:space="0" w:color="auto"/>
        <w:right w:val="none" w:sz="0" w:space="0" w:color="auto"/>
      </w:divBdr>
    </w:div>
    <w:div w:id="2114400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customXml" Target="ink/ink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customXml" Target="ink/ink3.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customXml" Target="ink/ink2.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image" Target="media/image1.wmf"/><Relationship Id="rId1"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RNUPA\Downloads\de_Thesisvorlage_ohne_Titelbil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56.941"/>
    </inkml:context>
    <inkml:brush xml:id="br0">
      <inkml:brushProperty name="width" value="0.035" units="cm"/>
      <inkml:brushProperty name="height" value="0.035" units="cm"/>
    </inkml:brush>
  </inkml:definitions>
  <inkml:trace contextRef="#ctx0" brushRef="#br0">597 52 24575,'-3'-4'0,"0"1"0,0-1 0,-1 1 0,1 0 0,-1 0 0,1 0 0,-1 1 0,0-1 0,0 1 0,0 0 0,0 0 0,-9-2 0,-14-1 0,0 1 0,-46-1 0,64 5 0,0 1 0,0 0 0,0 0 0,0 1 0,0 0 0,0 1 0,0 0 0,0 0 0,1 1 0,0 0 0,-14 9 0,-28 20 0,29-19 0,-1 0 0,2 2 0,-31 28 0,42-34 0,0 0 0,1 0 0,-1 0 0,2 1 0,0 0 0,0 0 0,1 1 0,0 0 0,-6 21 0,1-1 0,6-20 0,1 1 0,0-1 0,1 1 0,0 0 0,-2 24 0,-11 150 0,18-172 0,1 0 0,0-1 0,0 1 0,2-1 0,0 0 0,10 20 0,-8-17 0,1-1 0,1 1 0,0-2 0,2 0 0,-1 0 0,18 18 0,-20-25 0,1-1 0,-1 0 0,1 0 0,1-1 0,-1 0 0,1 0 0,0-1 0,0-1 0,0 0 0,1 0 0,17 3 0,-9-2 0,0 1 0,30 14 0,22 7 0,-50-22 0,0-1 0,0-1 0,0-1 0,1-1 0,-1-1 0,1 0 0,-1-2 0,0-1 0,0 0 0,0-2 0,27-9 0,131-46 0,-162 55 0,-10 3 0,0 0 0,0 0 0,0 0 0,0 0 0,0-1 0,-1-1 0,1 1 0,-1-1 0,0 0 0,0 0 0,0-1 0,-1 0 0,10-10 0,-7 11 0,0 0 0,-1 1 0,2 0 0,-1 0 0,0 1 0,0 0 0,1 1 0,11-1 0,26-5 0,0-1 0,-1-2 0,62-23 0,-92 28 0,-8 4 0,0-1 0,0-1 0,0 1 0,-1-1 0,1 0 0,-1-1 0,1 1 0,-1-2 0,0 1 0,-1 0 0,8-8 0,-6 5 0,1 1 0,0 0 0,0 0 0,1 1 0,0 0 0,9-4 0,-8 5 0,-1-1 0,0 0 0,0-1 0,0 1 0,13-14 0,-12 11 0,-1 0 0,1 1 0,0 0 0,20-11 0,-21 14 0,-1 0 0,1-1 0,-1-1 0,0 0 0,-1 0 0,1 0 0,-1-1 0,0 0 0,6-9 0,-8 11 0,-1 0 0,1 0 0,0 0 0,1 0 0,6-4 0,25-25 0,-26 23 0,0 0 0,1 1 0,0 0 0,1 1 0,0 0 0,0 1 0,1 1 0,24-10 0,-14 6 0,42-27 0,-26 12 0,2 3 0,0 1 0,1 2 0,62-20 0,-36 14 0,-44 15 0,1 2 0,-1 0 0,2 2 0,29-5 0,65-5 0,-68 8 0,93-3 0,-93 6 0,-46 5 0,1-1 0,0 1 0,0 1 0,0-1 0,0 1 0,0 1 0,0-1 0,0 1 0,0 1 0,8 2 0,13 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4:01.058"/>
    </inkml:context>
    <inkml:brush xml:id="br0">
      <inkml:brushProperty name="width" value="0.035" units="cm"/>
      <inkml:brushProperty name="height" value="0.035" units="cm"/>
    </inkml:brush>
  </inkml:definitions>
  <inkml:trace contextRef="#ctx0" brushRef="#br0">168 898 24575,'-26'-1'0,"-27"2"0,51-1 0,0 1 0,0-1 0,0 1 0,0 0 0,0 0 0,0 0 0,0 0 0,0 0 0,1 0 0,-1 0 0,0 1 0,1-1 0,-1 1 0,1-1 0,-1 1 0,1 0 0,0-1 0,-1 1 0,1 0 0,0 0 0,-1 2 0,-18 39 0,15-35 0,1 0 0,0 0 0,0 0 0,1 0 0,0 1 0,1 0 0,0-1 0,0 1 0,1 0 0,-1 13 0,2-18 0,0 6 0,0 0 0,1-1 0,0 1 0,3 13 0,-3-21 0,0 1 0,0 0 0,0 0 0,1-1 0,-1 1 0,1-1 0,-1 1 0,1-1 0,0 0 0,0 1 0,0-1 0,0 0 0,0 0 0,0 0 0,1-1 0,-1 1 0,0 0 0,1-1 0,3 2 0,1-1 0,0 1 0,0-1 0,0-1 0,0 1 0,1-1 0,-1-1 0,0 1 0,1-1 0,-1 0 0,0-1 0,1 0 0,-1 0 0,0-1 0,0 0 0,0 0 0,0 0 0,11-6 0,-10 4 0,0-1 0,0 1 0,-1-1 0,1-1 0,-1 1 0,-1-1 0,1-1 0,-1 1 0,0-1 0,-1 0 0,0 0 0,0-1 0,8-15 0,-11 17 0,0 0 0,-1 0 0,1-1 0,-1 1 0,0 0 0,-1-1 0,0 1 0,0-1 0,0 1 0,0-1 0,-1 1 0,-1 0 0,1-1 0,-1 1 0,0 0 0,0 0 0,0 0 0,-1 0 0,0 0 0,0 1 0,-1-1 0,0 1 0,0 0 0,0 0 0,0 0 0,-1 1 0,0-1 0,-5-3 0,9 8 0,-27-20 0,27 19 0,0 0 0,0 0 0,0 0 0,0 0 0,0 1 0,0-1 0,-1 1 0,1-1 0,0 1 0,0-1 0,-1 1 0,1-1 0,0 1 0,-1 0 0,1 0 0,0 0 0,-1 0 0,1 0 0,0 0 0,-3 0 0,4 2 0,1-1 0,-1 1 0,0-1 0,1 0 0,-1 0 0,1 1 0,0-1 0,-1 0 0,1 0 0,0 1 0,0-1 0,-1 0 0,1 0 0,0 0 0,0 0 0,0 0 0,3 1 0,19 20 0,-10-13 0,0 0 0,1-1 0,0 0 0,0-1 0,1-1 0,21 7 0,-28-10 0,-4-2 0,1 0 0,-1 0 0,0 0 0,1-1 0,-1 0 0,1 0 0,-1 0 0,1 0 0,-1 0 0,1-1 0,-1 0 0,0 0 0,1 0 0,-1-1 0,0 0 0,0 1 0,0-1 0,0-1 0,0 1 0,-1 0 0,1-1 0,-1 0 0,4-3 0,7-8 0,0 1 0,-2-2 0,0 0 0,12-19 0,2-23 0,-7 14 0,-19 43 0,0-1 0,0 1 0,0 0 0,0 0 0,0 0 0,0 0 0,0-1 0,0 1 0,1 0 0,-1 0 0,0 0 0,0 0 0,0-1 0,0 1 0,0 0 0,0 0 0,1 0 0,-1 0 0,0 0 0,0 0 0,0 0 0,0-1 0,1 1 0,-1 0 0,0 0 0,0 0 0,0 0 0,1 0 0,-1 0 0,0 0 0,0 0 0,0 0 0,1 0 0,-1 0 0,0 0 0,0 0 0,0 0 0,1 0 0,-1 0 0,0 0 0,0 0 0,0 1 0,0-1 0,1 0 0,-1 0 0,0 0 0,0 0 0,0 0 0,0 0 0,1 0 0,-1 1 0,0-1 0,0 0 0,8 16 0,0 18 0,-6 15 0,-3-39 0,1-1 0,0 1 0,1-1 0,0 0 0,0 1 0,1-1 0,0 0 0,1 0 0,0 0 0,4 9 0,-8-27 0,1 0 0,-1 0 0,2-1 0,-1 1 0,1 0 0,2-9 0,1 3 0,0 1 0,1-1 0,0 1 0,1 0 0,1 1 0,0 0 0,1 0 0,1 0 0,0 1 0,0 0 0,1 1 0,13-12 0,-20 22 0,1-1 0,0 1 0,0 0 0,0 0 0,0 0 0,0 1 0,1 0 0,-1-1 0,0 1 0,7 2 0,16-3 0,9 53 0,-34-51 0,-1 0 0,1 0 0,-1 0 0,1 0 0,-1 0 0,1 0 0,0-1 0,-1 1 0,1 0 0,0-1 0,0 1 0,-1-1 0,1 0 0,0 0 0,0 0 0,0 1 0,-1-2 0,1 1 0,0 0 0,0 0 0,3-1 0,-1-1 0,0 0 0,1 0 0,-1 0 0,0 0 0,0-1 0,0 1 0,-1-1 0,6-5 0,5-6 0,-1-1 0,-1 0 0,12-18 0,-22 30 0,16-41 0,-9 18 0,-6 27 0,1 11 0,-1 12 0,-4 19 0,2 66 0,-1-109 0,0 1 0,0 0 0,0-1 0,0 1 0,0-1 0,0 1 0,1-1 0,-1 1 0,0 0 0,0-1 0,0 1 0,1-1 0,-1 1 0,0-1 0,1 1 0,-1-1 0,1 1 0,-1-1 0,0 0 0,1 1 0,-1-1 0,1 0 0,-1 1 0,1-1 0,-1 0 0,1 1 0,-1-1 0,1 0 0,0 0 0,0 1 0,22-5 0,16-19 0,-27 11 0,0-1 0,-2 0 0,1-1 0,-2 0 0,0-1 0,0 0 0,6-18 0,6-7 0,-21 40 0,0-1 0,0 1 0,0 0 0,0 0 0,0-1 0,0 1 0,0 0 0,0 0 0,0-1 0,0 1 0,0 0 0,0 0 0,0 0 0,0-1 0,1 1 0,-1 0 0,0 0 0,0 0 0,0-1 0,0 1 0,1 0 0,-1 0 0,0 0 0,0 0 0,0 0 0,1 0 0,-1-1 0,0 1 0,0 0 0,1 0 0,-1 0 0,0 0 0,0 0 0,1 0 0,-1 0 0,0 0 0,0 0 0,0 0 0,1 0 0,-1 0 0,0 0 0,0 0 0,1 0 0,-1 0 0,0 0 0,0 1 0,1-1 0,-1 0 0,0 0 0,0 0 0,6 16 0,-1 19 0,-6-19 0,0-12 0,1 1 0,-1 0 0,1 0 0,0 0 0,0 0 0,0 0 0,1 0 0,0 0 0,0-1 0,0 1 0,0 0 0,1 0 0,2 5 0,-2-9 0,-1-1 0,1 0 0,-1 0 0,1 1 0,-1-1 0,1 0 0,-1 0 0,0-1 0,1 1 0,-1 0 0,1 0 0,-1-1 0,1 1 0,-1-1 0,0 1 0,1-1 0,-1 1 0,0-1 0,0 0 0,1 0 0,-1 0 0,0 0 0,0 0 0,0 0 0,0 0 0,0 0 0,1-2 0,30-32 0,-31 34 0,37-42 0,-27 33 0,-1-1 0,-1 0 0,1 0 0,-2 0 0,0-1 0,0-1 0,-1 1 0,0-1 0,8-25 0,-12 19 0,-5 27 0,-4 36 0,6-32 0,2 29 0,-2-41 0,0 0 0,0 1 0,1-1 0,-1 1 0,0-1 0,0 0 0,0 1 0,0-1 0,1 0 0,-1 1 0,0-1 0,0 0 0,1 1 0,-1-1 0,0 0 0,1 1 0,-1-1 0,0 0 0,1 0 0,-1 1 0,0-1 0,1 0 0,-1 0 0,0 0 0,1 0 0,-1 0 0,1 1 0,0-1 0,16-12 0,140-177 0,-156 189 0,-1 0 0,0 0 0,0 0 0,0 0 0,0 0 0,0-1 0,0 1 0,0 0 0,0 0 0,1 0 0,-1 0 0,0 0 0,0 0 0,0 0 0,0 0 0,0 0 0,1 0 0,-1 0 0,0 0 0,0 0 0,0 0 0,0 0 0,0 0 0,1 0 0,-1 0 0,0 0 0,0 0 0,0 0 0,0 0 0,0 0 0,0 0 0,1 0 0,-1 0 0,0 0 0,0 0 0,0 1 0,0-1 0,0 0 0,0 0 0,0 0 0,1 0 0,-1 0 0,0 0 0,0 0 0,0 1 0,0-1 0,0 0 0,0 0 0,0 0 0,0 0 0,0 0 0,0 0 0,0 1 0,0-1 0,0 0 0,0 0 0,0 0 0,0 0 0,0 0 0,0 1 0,3 16 0,-2 24 0,-1-38 0,-1-1 0,1 1 0,0-1 0,0 0 0,0 1 0,0-1 0,1 0 0,-1 1 0,0-1 0,1 0 0,0 1 0,-1-1 0,1 0 0,0 0 0,0 0 0,1 1 0,-1-1 0,0 0 0,1-1 0,-1 1 0,1 0 0,-1 0 0,1-1 0,0 1 0,0-1 0,0 1 0,0-1 0,0 0 0,0 0 0,0 1 0,0-2 0,3 2 0,-1-1 0,0-1 0,1 0 0,-1 0 0,0 0 0,0 0 0,1-1 0,-1 0 0,0 0 0,0 0 0,0 0 0,0 0 0,0-1 0,0 0 0,0 0 0,0 0 0,4-4 0,77-63 0,-67 52 0,-15 20 0,-5 11 0,-4 13 0,4-25 0,1 1 0,0 0 0,0 0 0,0 0 0,0 0 0,0 0 0,1 0 0,-1 1 0,1-1 0,0 0 0,0 0 0,0 5 0,1-7 0,-1 0 0,0-1 0,1 1 0,-1-1 0,0 1 0,1-1 0,-1 1 0,0-1 0,1 1 0,-1-1 0,1 1 0,-1-1 0,1 1 0,-1-1 0,1 0 0,0 1 0,-1-1 0,1 0 0,-1 0 0,1 1 0,0-1 0,-1 0 0,2 0 0,27-3 0,-22 0 0,-1 0 0,1 0 0,-1 0 0,1-1 0,-1 0 0,-1 0 0,1-1 0,0 0 0,-1 0 0,7-8 0,47-67 0,-35 45 0,-20 29 0,12-12 0,-13 21 0,-6 14 0,-3 29 0,6-43 0,0 0 0,0 0 0,-1 0 0,2 0 0,-1 0 0,0-1 0,1 1 0,-1 0 0,1 0 0,0 0 0,0 0 0,2 5 0,-2-7 0,0 0 0,0 0 0,1-1 0,-1 1 0,0 0 0,0 0 0,0-1 0,1 1 0,-1-1 0,0 1 0,1-1 0,-1 0 0,0 1 0,1-1 0,-1 0 0,0 0 0,1 0 0,-1 0 0,0 0 0,1 0 0,-1 0 0,1-1 0,-1 1 0,0 0 0,1-1 0,-1 1 0,0-1 0,0 1 0,1-1 0,-1 0 0,0 1 0,0-1 0,0 0 0,0 0 0,0 0 0,2-2 0,2-2 0,0 1 0,-1-2 0,1 1 0,-1 0 0,6-12 0,57-137 0,-20 37 0,-45 114 0,20-52 0,-21 52 0,0 1 0,0-1 0,0 0 0,0 0 0,-1 0 0,1 0 0,-1 0 0,0 0 0,0 0 0,0 0 0,0 0 0,0 0 0,-1 0 0,0 1 0,1-1 0,-3-5 0,-4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49.097"/>
    </inkml:context>
    <inkml:brush xml:id="br0">
      <inkml:brushProperty name="width" value="0.035" units="cm"/>
      <inkml:brushProperty name="height" value="0.035" units="cm"/>
    </inkml:brush>
  </inkml:definitions>
  <inkml:trace contextRef="#ctx0" brushRef="#br0">57 77 24575,'1'18'0,"2"0"0,0-1 0,1 1 0,0-1 0,9 21 0,11 47 0,-19-50 0,-1 1 0,-3-1 0,-4 64 0,0-37 0,2-28 0,-12 64 0,-17 76 0,24-130 0,6-38 0,-1 1 0,1-1 0,-1 1 0,-1-1 0,1 1 0,-1-1 0,0 0 0,0 0 0,-1 0 0,0 0 0,0 0 0,0-1 0,-8 10 0,2-1 14,8-12-120,0 0 0,0 0 0,0 0 0,0-1 0,0 1 0,0 0 0,-1-1-1,1 1 1,0-1 0,-1 0 0,1 1 0,-4 1 0</inkml:trace>
  <inkml:trace contextRef="#ctx0" brushRef="#br0" timeOffset="1645.73">46 87 24575,'5'-4'0,"-1"0"0,1 0 0,0 1 0,0-1 0,0 1 0,1 1 0,10-5 0,26-13 0,-34 15 0,0 1 0,0 0 0,0 1 0,0 0 0,1 0 0,-1 1 0,1 0 0,-1 0 0,1 1 0,10-1 0,25 0 0,-32 1 0,1 0 0,-1 1 0,0 0 0,0 0 0,0 1 0,0 1 0,12 3 0,45 16 0,-58-19 0,0 0 0,0 1 0,0 1 0,-1 0 0,1 0 0,-1 1 0,0 0 0,0 1 0,0 0 0,16 14 0,-19-12 0,0 0 0,0 1 0,-1 0 0,0 0 0,0 0 0,-1 1 0,0 0 0,-1 0 0,0 0 0,-1 0 0,0 1 0,0 0 0,-1-1 0,-1 1 0,0 0 0,0 0 0,-1 0 0,-1 0 0,-2 17 0,1-22 0,-1 1 0,0-1 0,0 0 0,0 0 0,-1 0 0,0-1 0,0 1 0,-1-1 0,1 0 0,-1 0 0,0 0 0,0-1 0,-1 0 0,-9 6 0,4-3 0,0-1 0,-1 0 0,0-1 0,0 0 0,0 0 0,-25 4 0,-125 13 0,135-19-227,-1-2-1,0-2 1,1 0-1,-1-1 1,-46-12-1</inkml:trace>
  <inkml:trace contextRef="#ctx0" brushRef="#br0" timeOffset="3686.06">306 1043 24575,'30'-3'0,"-27"1"0,-19 2 0,16 0-20,0 0-1,-1 0 1,1 0 0,0 0-1,-1 0 1,1 0 0,-1 0-1,1 0 1,0 0-1,-1 0 1,1 0 0,0 1-1,-1-1 1,1 0 0,0 0-1,-1 0 1,1 1-1,0-1 1,0 0 0,-1 0-1,1 1 1,0-1 0,0 0-1,-1 0 1,1 1-1,0-1 1,0 0 0,0 1-1,0-1 1,-1 0 0,1 1-1,0-1 1,0 0-1,0 1 1,0-1 0,0 0-1,0 1 1,0-1-1,0 1 1,0-1 0,0 0-1,0 1 1,0-1 0,0 0-1,0 1 1,0-1-1,1 0 1,-1 1 0,0-1-1,0 0 1,0 1 0,1-1-1,-1 0 1,0 1-1,0-1 1,0 0 0,1 0-1,-1 1 1,0-1 0,1 0-1,-1 0 1,0 0-1,1 1 1,-1-1 0,0 0-1,1 0 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6C5E7711755FE64DB61EA4D9FB910FA3" ma:contentTypeVersion="12" ma:contentTypeDescription="Ein neues Dokument erstellen." ma:contentTypeScope="" ma:versionID="3e943206e81ecb9f290f7a957254b993">
  <xsd:schema xmlns:xsd="http://www.w3.org/2001/XMLSchema" xmlns:xs="http://www.w3.org/2001/XMLSchema" xmlns:p="http://schemas.microsoft.com/office/2006/metadata/properties" xmlns:ns2="dd8cb13b-09cd-4f71-a146-5d96908aee33" xmlns:ns3="484c8c59-755d-4516-b8d2-1621b38262b4" xmlns:ns4="65111c24-9a2a-477f-abc3-258134d3f2a0" targetNamespace="http://schemas.microsoft.com/office/2006/metadata/properties" ma:root="true" ma:fieldsID="4a73b8a6e85c3d0f90d40cc91b10065b" ns2:_="" ns3:_="" ns4:_="">
    <xsd:import namespace="dd8cb13b-09cd-4f71-a146-5d96908aee33"/>
    <xsd:import namespace="484c8c59-755d-4516-b8d2-1621b38262b4"/>
    <xsd:import namespace="65111c24-9a2a-477f-abc3-258134d3f2a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cb13b-09cd-4f71-a146-5d96908aee33"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5762c749-3c58-4e44-b2b3-1d952cc78e76"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4c8c59-755d-4516-b8d2-1621b38262b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13d4892-713f-4b7a-bfd1-236a680d039a}" ma:internalName="TaxCatchAll" ma:showField="CatchAllData" ma:web="65111c24-9a2a-477f-abc3-258134d3f2a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5111c24-9a2a-477f-abc3-258134d3f2a0"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484c8c59-755d-4516-b8d2-1621b38262b4">
      <Value>241</Value>
    </TaxCatchAll>
    <lcf76f155ced4ddcb4097134ff3c332f xmlns="dd8cb13b-09cd-4f71-a146-5d96908aee33">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50C05A-ACCE-4EE0-944D-E68F415C87F9}">
  <ds:schemaRefs>
    <ds:schemaRef ds:uri="http://schemas.openxmlformats.org/officeDocument/2006/bibliography"/>
  </ds:schemaRefs>
</ds:datastoreItem>
</file>

<file path=customXml/itemProps2.xml><?xml version="1.0" encoding="utf-8"?>
<ds:datastoreItem xmlns:ds="http://schemas.openxmlformats.org/officeDocument/2006/customXml" ds:itemID="{24149978-E965-4D97-AE4F-085F1B0463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cb13b-09cd-4f71-a146-5d96908aee33"/>
    <ds:schemaRef ds:uri="484c8c59-755d-4516-b8d2-1621b38262b4"/>
    <ds:schemaRef ds:uri="65111c24-9a2a-477f-abc3-258134d3f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B64793-8DEA-42E7-9484-5BDE3B563884}">
  <ds:schemaRefs>
    <ds:schemaRef ds:uri="http://schemas.microsoft.com/office/2006/metadata/properties"/>
    <ds:schemaRef ds:uri="http://schemas.microsoft.com/office/infopath/2007/PartnerControls"/>
    <ds:schemaRef ds:uri="484c8c59-755d-4516-b8d2-1621b38262b4"/>
    <ds:schemaRef ds:uri="dd8cb13b-09cd-4f71-a146-5d96908aee33"/>
  </ds:schemaRefs>
</ds:datastoreItem>
</file>

<file path=customXml/itemProps4.xml><?xml version="1.0" encoding="utf-8"?>
<ds:datastoreItem xmlns:ds="http://schemas.openxmlformats.org/officeDocument/2006/customXml" ds:itemID="{29F4314D-2F80-4764-A5FE-B86D34027F6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de_Thesisvorlage_ohne_Titelbild.dotx</Template>
  <TotalTime>0</TotalTime>
  <Pages>26</Pages>
  <Words>6513</Words>
  <Characters>41036</Characters>
  <Application>Microsoft Office Word</Application>
  <DocSecurity>0</DocSecurity>
  <Lines>341</Lines>
  <Paragraphs>94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Thesisvorlage ohne Titelbld (de)</vt:lpstr>
      <vt:lpstr>Thesisvorlage ohne Titelbld (de)</vt:lpstr>
    </vt:vector>
  </TitlesOfParts>
  <Company>Mediaviso AG</Company>
  <LinksUpToDate>false</LinksUpToDate>
  <CharactersWithSpaces>47455</CharactersWithSpaces>
  <SharedDoc>false</SharedDoc>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Thesisvorlage ohne Titelbld (de)</dc:title>
  <dc:subject/>
  <dc:creator>Pascal</dc:creator>
  <cp:keywords/>
  <cp:lastModifiedBy>Cornu Pascal Luc</cp:lastModifiedBy>
  <cp:revision>210</cp:revision>
  <cp:lastPrinted>2013-10-16T15:08:00Z</cp:lastPrinted>
  <dcterms:created xsi:type="dcterms:W3CDTF">2025-03-21T07:37:00Z</dcterms:created>
  <dcterms:modified xsi:type="dcterms:W3CDTF">2025-06-04T18:19:00Z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0x0101006C5E7711755FE64DB61EA4D9FB910FA3</vt:lpwstr>
  </property>
  <property fmtid="{D5CDD505-2E9C-101B-9397-08002B2CF9AE}" pid="3" name="BfhIntranetDocumentType">
    <vt:lpwstr>241;#Vorlage|de1a6d3c-ac6a-4b34-8edd-308eb81066db</vt:lpwstr>
  </property>
  <property fmtid="{D5CDD505-2E9C-101B-9397-08002B2CF9AE}" pid="4" name="TaxCatchAll">
    <vt:lpwstr>241;#Vorlage|de1a6d3c-ac6a-4b34-8edd-308eb81066db</vt:lpwstr>
  </property>
</Properties>
</file>